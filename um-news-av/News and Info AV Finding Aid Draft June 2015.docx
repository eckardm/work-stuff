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4470" w:rsidRPr="007B5BD4" w:rsidRDefault="007D682B" w:rsidP="009139BB">
      <w:pPr>
        <w:ind w:firstLine="0"/>
        <w:jc w:val="center"/>
      </w:pPr>
      <w:r>
        <w:rPr>
          <w:noProof/>
          <w:lang w:eastAsia="zh-CN"/>
        </w:rPr>
        <w:drawing>
          <wp:inline distT="0" distB="0" distL="0" distR="0">
            <wp:extent cx="1009650" cy="752475"/>
            <wp:effectExtent l="0" t="0" r="0" b="9525"/>
            <wp:docPr id="1" name="Picture 1" descr="UM-BHL-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M-BHL-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09650" cy="752475"/>
                    </a:xfrm>
                    <a:prstGeom prst="rect">
                      <a:avLst/>
                    </a:prstGeom>
                    <a:noFill/>
                    <a:ln>
                      <a:noFill/>
                    </a:ln>
                  </pic:spPr>
                </pic:pic>
              </a:graphicData>
            </a:graphic>
          </wp:inline>
        </w:drawing>
      </w:r>
    </w:p>
    <w:p w:rsidR="00ED4470" w:rsidRPr="009773D6" w:rsidRDefault="00ED4470" w:rsidP="007A2371">
      <w:pPr>
        <w:pStyle w:val="StandardParagraph"/>
      </w:pPr>
    </w:p>
    <w:p w:rsidR="00ED4470" w:rsidRDefault="00ED4470" w:rsidP="007A2371">
      <w:pPr>
        <w:pStyle w:val="StandardParagraph"/>
      </w:pPr>
    </w:p>
    <w:p w:rsidR="009139BB" w:rsidRPr="009773D6" w:rsidRDefault="009139BB" w:rsidP="007A2371">
      <w:pPr>
        <w:pStyle w:val="StandardParagraph"/>
      </w:pPr>
    </w:p>
    <w:p w:rsidR="0030091F" w:rsidRPr="006B0B0A" w:rsidRDefault="00E12125" w:rsidP="0030091F">
      <w:pPr>
        <w:pStyle w:val="Collcreator"/>
      </w:pPr>
      <w:r>
        <w:t>Creator:</w:t>
      </w:r>
      <w:r>
        <w:tab/>
        <w:t>University of Michigan News and Information Service</w:t>
      </w:r>
    </w:p>
    <w:p w:rsidR="0030091F" w:rsidRPr="006B0B0A" w:rsidRDefault="00E12125" w:rsidP="0030091F">
      <w:pPr>
        <w:pStyle w:val="colltitle"/>
      </w:pPr>
      <w:r>
        <w:t>Title:</w:t>
      </w:r>
      <w:r>
        <w:tab/>
      </w:r>
      <w:r w:rsidRPr="00E01562">
        <w:t xml:space="preserve">News and Information Service (University of Michigan) Audiovisual Materials </w:t>
      </w:r>
    </w:p>
    <w:p w:rsidR="0030091F" w:rsidRPr="006B0B0A" w:rsidRDefault="0030091F" w:rsidP="0030091F">
      <w:pPr>
        <w:pStyle w:val="colldates"/>
      </w:pPr>
      <w:r w:rsidRPr="006B0B0A">
        <w:t>Inclusive dates:</w:t>
      </w:r>
      <w:r w:rsidRPr="006B0B0A">
        <w:tab/>
      </w:r>
      <w:r w:rsidR="00E12125">
        <w:t>1975-2012</w:t>
      </w:r>
    </w:p>
    <w:p w:rsidR="0030091F" w:rsidRPr="006B0B0A" w:rsidRDefault="0030091F" w:rsidP="0030091F">
      <w:pPr>
        <w:pStyle w:val="collbulkdates"/>
      </w:pPr>
      <w:r w:rsidRPr="006B0B0A">
        <w:t>Bulk dates:</w:t>
      </w:r>
      <w:r w:rsidRPr="006B0B0A">
        <w:tab/>
      </w:r>
      <w:r w:rsidR="00E12125">
        <w:t>1985-2005</w:t>
      </w:r>
    </w:p>
    <w:p w:rsidR="0030091F" w:rsidRPr="009773D6" w:rsidRDefault="00284A2B" w:rsidP="0030091F">
      <w:pPr>
        <w:pStyle w:val="collextent"/>
      </w:pPr>
      <w:r>
        <w:t>Extent:</w:t>
      </w:r>
      <w:r>
        <w:tab/>
        <w:t>25</w:t>
      </w:r>
      <w:r w:rsidR="00E12125">
        <w:t xml:space="preserve"> linear feet, 66.6 GB</w:t>
      </w:r>
    </w:p>
    <w:p w:rsidR="0030091F" w:rsidRPr="006B0B0A" w:rsidRDefault="0030091F" w:rsidP="0030091F">
      <w:pPr>
        <w:pStyle w:val="callnumber"/>
      </w:pPr>
      <w:r w:rsidRPr="006B0B0A">
        <w:t>Call number:</w:t>
      </w:r>
      <w:r w:rsidRPr="006B0B0A">
        <w:tab/>
        <w:t>XX</w:t>
      </w:r>
    </w:p>
    <w:p w:rsidR="0030091F" w:rsidRDefault="0030091F" w:rsidP="007A2371">
      <w:pPr>
        <w:pStyle w:val="StandardParagraph"/>
      </w:pPr>
    </w:p>
    <w:p w:rsidR="00C6106C" w:rsidRPr="009773D6" w:rsidRDefault="00C6106C" w:rsidP="007A2371">
      <w:pPr>
        <w:pStyle w:val="StandardParagraph"/>
      </w:pPr>
    </w:p>
    <w:p w:rsidR="0030091F" w:rsidRPr="009773D6" w:rsidRDefault="0030091F" w:rsidP="007A2371">
      <w:pPr>
        <w:pStyle w:val="StandardParagraph"/>
      </w:pPr>
    </w:p>
    <w:p w:rsidR="0030091F" w:rsidRPr="009773D6" w:rsidRDefault="0030091F" w:rsidP="007A2371">
      <w:pPr>
        <w:pStyle w:val="StandardParagraph"/>
      </w:pPr>
    </w:p>
    <w:p w:rsidR="0030091F" w:rsidRPr="009773D6" w:rsidRDefault="0030091F" w:rsidP="007A2371">
      <w:pPr>
        <w:pStyle w:val="StandardParagraph"/>
      </w:pPr>
    </w:p>
    <w:p w:rsidR="0030091F" w:rsidRPr="006B0B0A" w:rsidRDefault="0030091F" w:rsidP="0030091F">
      <w:pPr>
        <w:pStyle w:val="collacqdata"/>
      </w:pPr>
      <w:r w:rsidRPr="006B0B0A">
        <w:t>Language:</w:t>
      </w:r>
      <w:r w:rsidRPr="006B0B0A">
        <w:tab/>
      </w:r>
      <w:r w:rsidRPr="006B0B0A">
        <w:tab/>
        <w:t>Material is in English.</w:t>
      </w:r>
    </w:p>
    <w:p w:rsidR="0030091F" w:rsidRPr="006B0B0A" w:rsidRDefault="0030091F" w:rsidP="0030091F">
      <w:pPr>
        <w:pStyle w:val="collacqdata"/>
      </w:pPr>
      <w:r w:rsidRPr="006B0B0A">
        <w:t>Acquisition:</w:t>
      </w:r>
      <w:r w:rsidRPr="006B0B0A">
        <w:tab/>
      </w:r>
      <w:r w:rsidR="009773D6" w:rsidRPr="006B0B0A">
        <w:tab/>
      </w:r>
      <w:r w:rsidR="003D5DE4" w:rsidRPr="00487C40">
        <w:rPr>
          <w:color w:val="333333"/>
          <w:szCs w:val="24"/>
          <w:shd w:val="clear" w:color="auto" w:fill="FFFFFF"/>
        </w:rPr>
        <w:t xml:space="preserve">The News and Information Services (Donor no. 285) of the </w:t>
      </w:r>
      <w:r w:rsidR="003D5DE4">
        <w:rPr>
          <w:color w:val="333333"/>
          <w:szCs w:val="24"/>
          <w:shd w:val="clear" w:color="auto" w:fill="FFFFFF"/>
        </w:rPr>
        <w:t xml:space="preserve">UM </w:t>
      </w:r>
      <w:r w:rsidR="003D5DE4" w:rsidRPr="00487C40">
        <w:rPr>
          <w:color w:val="333333"/>
          <w:szCs w:val="24"/>
          <w:shd w:val="clear" w:color="auto" w:fill="FFFFFF"/>
        </w:rPr>
        <w:t>first began transferring its records to the Michigan Historical Collections in 1939. Periodic accessions have been received since then. The audiovisual materials presented in this finding aid were acquired in 2014.</w:t>
      </w:r>
    </w:p>
    <w:p w:rsidR="0030091F" w:rsidRPr="006B0B0A" w:rsidRDefault="0030091F" w:rsidP="0030091F">
      <w:pPr>
        <w:pStyle w:val="collacqdata"/>
      </w:pPr>
      <w:r w:rsidRPr="006B0B0A">
        <w:t>Accruals:</w:t>
      </w:r>
      <w:r w:rsidRPr="006B0B0A">
        <w:tab/>
      </w:r>
      <w:r w:rsidRPr="006B0B0A">
        <w:tab/>
      </w:r>
      <w:r w:rsidR="003D5DE4" w:rsidRPr="00E01562">
        <w:t>Periodic additions to the collection are expected.</w:t>
      </w:r>
    </w:p>
    <w:p w:rsidR="0030091F" w:rsidRPr="006B0B0A" w:rsidRDefault="0030091F" w:rsidP="0030091F">
      <w:pPr>
        <w:pStyle w:val="collacqdata"/>
      </w:pPr>
      <w:r w:rsidRPr="006B0B0A">
        <w:t xml:space="preserve">Access: </w:t>
      </w:r>
      <w:r w:rsidRPr="006B0B0A">
        <w:tab/>
      </w:r>
      <w:r w:rsidRPr="006B0B0A">
        <w:tab/>
        <w:t>The collection is open without restriction.</w:t>
      </w:r>
    </w:p>
    <w:p w:rsidR="0030091F" w:rsidRPr="006B0B0A" w:rsidRDefault="0030091F" w:rsidP="0030091F">
      <w:pPr>
        <w:pStyle w:val="collacqdata"/>
      </w:pPr>
      <w:r w:rsidRPr="006B0B0A">
        <w:t>Access:</w:t>
      </w:r>
      <w:r w:rsidRPr="006B0B0A">
        <w:tab/>
      </w:r>
      <w:r w:rsidRPr="006B0B0A">
        <w:tab/>
        <w:t xml:space="preserve">Restricted access in part; see access restrictions on following page. </w:t>
      </w:r>
    </w:p>
    <w:p w:rsidR="0030091F" w:rsidRPr="006B0B0A" w:rsidRDefault="0030091F" w:rsidP="0030091F">
      <w:pPr>
        <w:pStyle w:val="collacqdata"/>
      </w:pPr>
      <w:r w:rsidRPr="006B0B0A">
        <w:t>Photographs:</w:t>
      </w:r>
      <w:r w:rsidRPr="006B0B0A">
        <w:tab/>
      </w:r>
    </w:p>
    <w:p w:rsidR="009773D6" w:rsidRPr="006B0B0A" w:rsidRDefault="009773D6" w:rsidP="0030091F">
      <w:pPr>
        <w:pStyle w:val="collacqdata"/>
      </w:pPr>
      <w:r w:rsidRPr="006B0B0A">
        <w:t>Sound recordings:</w:t>
      </w:r>
      <w:r w:rsidRPr="006B0B0A">
        <w:tab/>
      </w:r>
    </w:p>
    <w:p w:rsidR="0030091F" w:rsidRPr="006B0B0A" w:rsidRDefault="0030091F" w:rsidP="0030091F">
      <w:pPr>
        <w:pStyle w:val="collacqdata"/>
      </w:pPr>
      <w:r w:rsidRPr="006B0B0A">
        <w:t>A</w:t>
      </w:r>
      <w:r w:rsidR="00230BF6" w:rsidRPr="006B0B0A">
        <w:t>-V</w:t>
      </w:r>
      <w:r w:rsidRPr="006B0B0A">
        <w:t xml:space="preserve"> materials:</w:t>
      </w:r>
      <w:r w:rsidRPr="006B0B0A">
        <w:tab/>
      </w:r>
    </w:p>
    <w:p w:rsidR="0030091F" w:rsidRPr="006B0B0A" w:rsidRDefault="0030091F" w:rsidP="0030091F">
      <w:pPr>
        <w:pStyle w:val="collacqdata"/>
      </w:pPr>
      <w:r w:rsidRPr="006B0B0A">
        <w:t>Copyright:</w:t>
      </w:r>
      <w:r w:rsidRPr="006B0B0A">
        <w:tab/>
      </w:r>
      <w:r w:rsidRPr="006B0B0A">
        <w:tab/>
        <w:t>Copyright is held by the Regents of the University of Michigan.</w:t>
      </w:r>
    </w:p>
    <w:p w:rsidR="0030091F" w:rsidRPr="006B0B0A" w:rsidRDefault="0030091F" w:rsidP="0030091F">
      <w:pPr>
        <w:pStyle w:val="collacqdata"/>
      </w:pPr>
      <w:r w:rsidRPr="006B0B0A">
        <w:t>Preferred citation:</w:t>
      </w:r>
      <w:r w:rsidRPr="006B0B0A">
        <w:tab/>
        <w:t xml:space="preserve">[item], folder, box, </w:t>
      </w:r>
      <w:r w:rsidR="00C6106C">
        <w:t>(</w:t>
      </w:r>
      <w:r w:rsidRPr="00C6106C">
        <w:t>Collection title</w:t>
      </w:r>
      <w:r w:rsidR="00C6106C">
        <w:t>)</w:t>
      </w:r>
      <w:r w:rsidRPr="006B0B0A">
        <w:t>, Bentley Historical Library, University of Michigan.</w:t>
      </w:r>
    </w:p>
    <w:p w:rsidR="00ED4470" w:rsidRPr="006B0B0A" w:rsidRDefault="003D5DE4" w:rsidP="0030091F">
      <w:pPr>
        <w:pStyle w:val="collacqdata"/>
      </w:pPr>
      <w:proofErr w:type="gramStart"/>
      <w:r>
        <w:t>Processed by:</w:t>
      </w:r>
      <w:r>
        <w:tab/>
        <w:t>Robert Goldey</w:t>
      </w:r>
      <w:r w:rsidR="0030091F" w:rsidRPr="006B0B0A">
        <w:t xml:space="preserve">, </w:t>
      </w:r>
      <w:r>
        <w:t>April 2015</w:t>
      </w:r>
      <w:r w:rsidR="0030091F" w:rsidRPr="006B0B0A">
        <w:t>.</w:t>
      </w:r>
      <w:proofErr w:type="gramEnd"/>
    </w:p>
    <w:p w:rsidR="00ED4470" w:rsidRPr="006B0B0A" w:rsidRDefault="00ED4470">
      <w:pPr>
        <w:sectPr w:rsidR="00ED4470" w:rsidRPr="006B0B0A">
          <w:footnotePr>
            <w:numRestart w:val="eachSect"/>
          </w:footnotePr>
          <w:pgSz w:w="12240" w:h="15840" w:code="1"/>
          <w:pgMar w:top="720" w:right="1800" w:bottom="1440" w:left="1800" w:header="720" w:footer="720" w:gutter="0"/>
          <w:cols w:space="720"/>
        </w:sectPr>
      </w:pPr>
    </w:p>
    <w:p w:rsidR="00ED4470" w:rsidRPr="009773D6" w:rsidRDefault="00ED4470" w:rsidP="009773D6">
      <w:pPr>
        <w:pStyle w:val="sectionheadings"/>
      </w:pPr>
      <w:r w:rsidRPr="009773D6">
        <w:lastRenderedPageBreak/>
        <w:t>Access Restrictions for University of Michigan Records</w:t>
      </w:r>
    </w:p>
    <w:p w:rsidR="00ED4470" w:rsidRPr="009773D6" w:rsidRDefault="00ED4470" w:rsidP="007A2371">
      <w:pPr>
        <w:pStyle w:val="StandardParagraph"/>
      </w:pPr>
    </w:p>
    <w:p w:rsidR="00ED4470" w:rsidRPr="009773D6" w:rsidRDefault="00ED4470" w:rsidP="007A2371">
      <w:pPr>
        <w:pStyle w:val="StandardParagraph"/>
      </w:pPr>
      <w:proofErr w:type="gramStart"/>
      <w:r w:rsidRPr="009773D6">
        <w:t>University</w:t>
      </w:r>
      <w:proofErr w:type="gramEnd"/>
      <w:r w:rsidRPr="009773D6">
        <w:t xml:space="preserve"> records are public records and once fully processed are generally open to research use.  Records that contain personally identifiable information will be restricted in order to protect individual privacy.  Certain administrative records are restricted in accordance with university policy as outlined below. The restriction of university records is subject to compliance with applicable laws, including the Freedom of Information Act.</w:t>
      </w:r>
    </w:p>
    <w:p w:rsidR="00ED4470" w:rsidRPr="009773D6" w:rsidRDefault="00ED4470" w:rsidP="007A2371">
      <w:pPr>
        <w:pStyle w:val="StandardParagraph"/>
      </w:pPr>
    </w:p>
    <w:p w:rsidR="00ED4470" w:rsidRDefault="00ED4470" w:rsidP="007A2371">
      <w:pPr>
        <w:pStyle w:val="StandardParagraph"/>
      </w:pPr>
      <w:r w:rsidRPr="009773D6">
        <w:t xml:space="preserve">The </w:t>
      </w:r>
      <w:r w:rsidRPr="009773D6">
        <w:rPr>
          <w:highlight w:val="red"/>
        </w:rPr>
        <w:t>XXX</w:t>
      </w:r>
      <w:r w:rsidRPr="009773D6">
        <w:t xml:space="preserve"> record group includes restricted material in the following categories:</w:t>
      </w:r>
    </w:p>
    <w:p w:rsidR="007A2371" w:rsidRPr="009773D6" w:rsidRDefault="007A2371" w:rsidP="007A2371">
      <w:pPr>
        <w:pStyle w:val="StandardParagraph"/>
      </w:pPr>
    </w:p>
    <w:p w:rsidR="00ED4470" w:rsidRPr="006B0B0A" w:rsidRDefault="00ED4470">
      <w:pPr>
        <w:pStyle w:val="Level1"/>
      </w:pPr>
      <w:r w:rsidRPr="006B0B0A">
        <w:t xml:space="preserve">Personnel Related </w:t>
      </w:r>
      <w:proofErr w:type="gramStart"/>
      <w:r w:rsidRPr="006B0B0A">
        <w:t>Records  --</w:t>
      </w:r>
      <w:proofErr w:type="gramEnd"/>
      <w:r w:rsidRPr="006B0B0A">
        <w:t xml:space="preserve"> Boxes </w:t>
      </w:r>
      <w:r w:rsidRPr="006B0B0A">
        <w:rPr>
          <w:highlight w:val="red"/>
        </w:rPr>
        <w:t>XX</w:t>
      </w:r>
    </w:p>
    <w:p w:rsidR="00ED4470" w:rsidRPr="006B0B0A" w:rsidRDefault="00ED4470">
      <w:pPr>
        <w:pStyle w:val="Level1"/>
      </w:pPr>
      <w:r w:rsidRPr="006B0B0A">
        <w:t xml:space="preserve">Student Academic Records -- Boxes </w:t>
      </w:r>
      <w:r w:rsidRPr="006B0B0A">
        <w:rPr>
          <w:highlight w:val="red"/>
        </w:rPr>
        <w:t>XX</w:t>
      </w:r>
    </w:p>
    <w:p w:rsidR="00ED4470" w:rsidRPr="006B0B0A" w:rsidRDefault="00ED4470">
      <w:pPr>
        <w:pStyle w:val="Level1"/>
      </w:pPr>
      <w:r w:rsidRPr="006B0B0A">
        <w:t xml:space="preserve">Client/Patient Records -- Boxes </w:t>
      </w:r>
      <w:r w:rsidRPr="006B0B0A">
        <w:rPr>
          <w:highlight w:val="red"/>
        </w:rPr>
        <w:t>XX</w:t>
      </w:r>
    </w:p>
    <w:p w:rsidR="00ED4470" w:rsidRPr="006B0B0A" w:rsidRDefault="00ED4470">
      <w:pPr>
        <w:pStyle w:val="Level1"/>
      </w:pPr>
      <w:r w:rsidRPr="006B0B0A">
        <w:t xml:space="preserve">Executive Officers Records -- Boxes </w:t>
      </w:r>
      <w:r w:rsidRPr="006B0B0A">
        <w:rPr>
          <w:highlight w:val="red"/>
        </w:rPr>
        <w:t>XX-XX</w:t>
      </w:r>
    </w:p>
    <w:p w:rsidR="00ED4470" w:rsidRPr="006B0B0A" w:rsidRDefault="00ED4470">
      <w:pPr>
        <w:pStyle w:val="Level1"/>
      </w:pPr>
    </w:p>
    <w:p w:rsidR="00ED4470" w:rsidRPr="009773D6" w:rsidRDefault="00ED4470" w:rsidP="007A2371">
      <w:pPr>
        <w:pStyle w:val="StandardParagraph"/>
      </w:pPr>
    </w:p>
    <w:p w:rsidR="00ED4470" w:rsidRPr="009773D6" w:rsidRDefault="00ED4470" w:rsidP="007A2371">
      <w:pPr>
        <w:pStyle w:val="StandardParagraph"/>
      </w:pPr>
    </w:p>
    <w:p w:rsidR="00ED4470" w:rsidRDefault="00ED4470">
      <w:pPr>
        <w:pStyle w:val="flushleftparagraph"/>
        <w:rPr>
          <w:b/>
          <w:u w:val="single"/>
        </w:rPr>
      </w:pPr>
      <w:r w:rsidRPr="006B0B0A">
        <w:rPr>
          <w:b/>
          <w:u w:val="single"/>
        </w:rPr>
        <w:t>Categories of Restricted Records</w:t>
      </w:r>
      <w:r w:rsidR="007A2371">
        <w:rPr>
          <w:b/>
          <w:u w:val="single"/>
        </w:rPr>
        <w:t>:</w:t>
      </w:r>
    </w:p>
    <w:p w:rsidR="007A2371" w:rsidRPr="009773D6" w:rsidRDefault="007A2371" w:rsidP="0052042B">
      <w:pPr>
        <w:pStyle w:val="StandardParagraph"/>
      </w:pPr>
    </w:p>
    <w:p w:rsidR="00ED4470" w:rsidRPr="009773D6" w:rsidRDefault="00ED4470" w:rsidP="007A2371">
      <w:pPr>
        <w:pStyle w:val="StandardParagraph"/>
        <w:numPr>
          <w:ilvl w:val="0"/>
          <w:numId w:val="1"/>
        </w:numPr>
      </w:pPr>
      <w:r w:rsidRPr="009773D6">
        <w:rPr>
          <w:b/>
        </w:rPr>
        <w:t>Personnel related files</w:t>
      </w:r>
      <w:r w:rsidRPr="009773D6">
        <w:t xml:space="preserve"> </w:t>
      </w:r>
      <w:r w:rsidR="0052042B">
        <w:t>(</w:t>
      </w:r>
      <w:r w:rsidRPr="009773D6">
        <w:t>including search, revi</w:t>
      </w:r>
      <w:r w:rsidR="0052042B">
        <w:t>ew, promotion, and tenure files)</w:t>
      </w:r>
      <w:r w:rsidRPr="009773D6">
        <w:t xml:space="preserve"> are restricted for thirty years from date of creation.</w:t>
      </w:r>
    </w:p>
    <w:p w:rsidR="00ED4470" w:rsidRPr="009773D6" w:rsidRDefault="00ED4470" w:rsidP="007A2371">
      <w:pPr>
        <w:pStyle w:val="StandardParagraph"/>
        <w:numPr>
          <w:ilvl w:val="0"/>
          <w:numId w:val="1"/>
        </w:numPr>
      </w:pPr>
      <w:r w:rsidRPr="009773D6">
        <w:rPr>
          <w:b/>
        </w:rPr>
        <w:t>Student educational records</w:t>
      </w:r>
      <w:r w:rsidRPr="009773D6">
        <w:t xml:space="preserve"> are restricted for seventy-five years from date of creation.</w:t>
      </w:r>
    </w:p>
    <w:p w:rsidR="00ED4470" w:rsidRPr="009773D6" w:rsidRDefault="00ED4470" w:rsidP="007A2371">
      <w:pPr>
        <w:pStyle w:val="StandardParagraph"/>
        <w:numPr>
          <w:ilvl w:val="0"/>
          <w:numId w:val="1"/>
        </w:numPr>
      </w:pPr>
      <w:r w:rsidRPr="009773D6">
        <w:rPr>
          <w:b/>
        </w:rPr>
        <w:t>Patient/client records</w:t>
      </w:r>
      <w:r w:rsidRPr="009773D6">
        <w:t xml:space="preserve"> are restricted for one-hundred years from date of creation.</w:t>
      </w:r>
    </w:p>
    <w:p w:rsidR="00ED4470" w:rsidRPr="009773D6" w:rsidRDefault="00ED4470" w:rsidP="0052042B">
      <w:pPr>
        <w:pStyle w:val="StandardParagraph"/>
        <w:numPr>
          <w:ilvl w:val="0"/>
          <w:numId w:val="1"/>
        </w:numPr>
      </w:pPr>
      <w:r w:rsidRPr="0052042B">
        <w:rPr>
          <w:b/>
        </w:rPr>
        <w:t xml:space="preserve">Executive </w:t>
      </w:r>
      <w:r w:rsidR="0052042B" w:rsidRPr="0052042B">
        <w:rPr>
          <w:b/>
        </w:rPr>
        <w:t>records</w:t>
      </w:r>
      <w:r w:rsidR="0052042B">
        <w:t xml:space="preserve"> (including University records generated by Executive Officers, Deans, </w:t>
      </w:r>
      <w:r w:rsidRPr="009773D6">
        <w:t xml:space="preserve">Directors </w:t>
      </w:r>
      <w:r w:rsidR="0052042B">
        <w:t xml:space="preserve">and their support offices) </w:t>
      </w:r>
      <w:r w:rsidRPr="009773D6">
        <w:t>are restricted for a period of twenty years from their date of accession by the Bentley Historical Library.  The restriction is subject to applicable law, most notably the Freedom of Information Act (FOIA).</w:t>
      </w:r>
    </w:p>
    <w:p w:rsidR="00ED4470" w:rsidRPr="009773D6" w:rsidRDefault="00ED4470" w:rsidP="007A2371">
      <w:pPr>
        <w:pStyle w:val="StandardParagraph"/>
      </w:pPr>
    </w:p>
    <w:p w:rsidR="00ED4470" w:rsidRDefault="00ED4470" w:rsidP="007A2371">
      <w:pPr>
        <w:pStyle w:val="StandardParagraph"/>
      </w:pPr>
      <w:r w:rsidRPr="009773D6">
        <w:t xml:space="preserve">Restricted files are indicated in the contents list with a restriction note indicating the restriction </w:t>
      </w:r>
      <w:r w:rsidR="0052042B">
        <w:t>type and the date of expiration:</w:t>
      </w:r>
    </w:p>
    <w:p w:rsidR="0052042B" w:rsidRPr="009773D6" w:rsidRDefault="0052042B" w:rsidP="007A2371">
      <w:pPr>
        <w:pStyle w:val="StandardParagraph"/>
      </w:pPr>
    </w:p>
    <w:p w:rsidR="00ED4470" w:rsidRPr="006B0B0A" w:rsidRDefault="00ED4470">
      <w:pPr>
        <w:pStyle w:val="Level1"/>
      </w:pPr>
      <w:proofErr w:type="gramStart"/>
      <w:r w:rsidRPr="006B0B0A">
        <w:rPr>
          <w:b/>
        </w:rPr>
        <w:t>CR</w:t>
      </w:r>
      <w:r w:rsidRPr="006B0B0A">
        <w:t xml:space="preserve">  (</w:t>
      </w:r>
      <w:proofErr w:type="gramEnd"/>
      <w:r w:rsidRPr="006B0B0A">
        <w:t>Client/Patient records, 100 years from date of creation)</w:t>
      </w:r>
    </w:p>
    <w:p w:rsidR="00ED4470" w:rsidRPr="006B0B0A" w:rsidRDefault="00ED4470">
      <w:pPr>
        <w:pStyle w:val="Level1"/>
      </w:pPr>
      <w:proofErr w:type="gramStart"/>
      <w:r w:rsidRPr="006B0B0A">
        <w:rPr>
          <w:b/>
        </w:rPr>
        <w:t>PR</w:t>
      </w:r>
      <w:r w:rsidRPr="006B0B0A">
        <w:t xml:space="preserve">  (</w:t>
      </w:r>
      <w:proofErr w:type="gramEnd"/>
      <w:r w:rsidRPr="006B0B0A">
        <w:t>Personnel related records, 30 years from date of creation)</w:t>
      </w:r>
    </w:p>
    <w:p w:rsidR="00ED4470" w:rsidRPr="006B0B0A" w:rsidRDefault="00ED4470">
      <w:pPr>
        <w:pStyle w:val="Level1"/>
      </w:pPr>
      <w:proofErr w:type="gramStart"/>
      <w:r w:rsidRPr="006B0B0A">
        <w:rPr>
          <w:b/>
        </w:rPr>
        <w:t>SR</w:t>
      </w:r>
      <w:r w:rsidRPr="006B0B0A">
        <w:t xml:space="preserve">  (</w:t>
      </w:r>
      <w:proofErr w:type="gramEnd"/>
      <w:r w:rsidRPr="006B0B0A">
        <w:t>Student educational records, 75 years from date of creation)</w:t>
      </w:r>
    </w:p>
    <w:p w:rsidR="00ED4470" w:rsidRPr="006B0B0A" w:rsidRDefault="00ED4470">
      <w:pPr>
        <w:pStyle w:val="Level1"/>
      </w:pPr>
      <w:r w:rsidRPr="006B0B0A">
        <w:rPr>
          <w:b/>
        </w:rPr>
        <w:t>ER</w:t>
      </w:r>
      <w:r w:rsidRPr="006B0B0A">
        <w:t xml:space="preserve">  (Executive Officers, Deans and Directors records, 20 years from the date the material added to the record group)</w:t>
      </w:r>
    </w:p>
    <w:p w:rsidR="00ED4470" w:rsidRPr="009773D6" w:rsidRDefault="00ED4470" w:rsidP="007A2371">
      <w:pPr>
        <w:pStyle w:val="StandardParagraph"/>
      </w:pPr>
    </w:p>
    <w:p w:rsidR="00ED4470" w:rsidRPr="009773D6" w:rsidRDefault="00ED4470" w:rsidP="007A2371">
      <w:pPr>
        <w:pStyle w:val="StandardParagraph"/>
      </w:pPr>
    </w:p>
    <w:p w:rsidR="00ED4470" w:rsidRPr="009773D6" w:rsidRDefault="00ED4470" w:rsidP="007A2371">
      <w:pPr>
        <w:pStyle w:val="StandardParagraph"/>
      </w:pPr>
      <w:r w:rsidRPr="009773D6">
        <w:t xml:space="preserve">For further information on the restriction policy and placing FOIA requests for restricted material, consult the reference archivist at the Bentley Historical Library or the University of Michigan Freedom of Information Office website at:  </w:t>
      </w:r>
      <w:hyperlink r:id="rId10" w:history="1">
        <w:r w:rsidR="0030091F" w:rsidRPr="006B0B0A">
          <w:rPr>
            <w:rStyle w:val="Hyperlink"/>
          </w:rPr>
          <w:t>http://www.vpcomm.umich.edu/foia.html</w:t>
        </w:r>
      </w:hyperlink>
      <w:r w:rsidR="0030091F" w:rsidRPr="009773D6">
        <w:t xml:space="preserve"> </w:t>
      </w:r>
    </w:p>
    <w:p w:rsidR="00016565" w:rsidRPr="00016565" w:rsidRDefault="00ED4470" w:rsidP="00016565">
      <w:pPr>
        <w:pStyle w:val="StandardParagraph"/>
        <w:ind w:firstLine="0"/>
        <w:rPr>
          <w:b/>
          <w:u w:val="single"/>
        </w:rPr>
      </w:pPr>
      <w:r w:rsidRPr="006B0B0A">
        <w:br w:type="page"/>
      </w:r>
      <w:r w:rsidR="00016565" w:rsidRPr="00016565">
        <w:rPr>
          <w:b/>
          <w:u w:val="single"/>
        </w:rPr>
        <w:lastRenderedPageBreak/>
        <w:t>Abstract</w:t>
      </w:r>
    </w:p>
    <w:p w:rsidR="00016565" w:rsidRDefault="00016565" w:rsidP="00016565">
      <w:pPr>
        <w:pStyle w:val="StandardParagraph"/>
      </w:pPr>
      <w:r>
        <w:t xml:space="preserve">The UM News and Information Services (NIS) acts as the University’s media relations office, disseminating information about university programs, research, events, and faculty activities. This collection includes audiovisual recordings of press </w:t>
      </w:r>
      <w:proofErr w:type="gramStart"/>
      <w:r>
        <w:t>releases,</w:t>
      </w:r>
      <w:proofErr w:type="gramEnd"/>
      <w:r>
        <w:t xml:space="preserve"> news briefs distributed to television and radio stations, web-based podcasts and digital videos, and externally produced materials about the University and its activities. Additionally, researchers will find copies of University-produced media from the 1970s to the early 2000s in both audio and video formats.</w:t>
      </w:r>
    </w:p>
    <w:p w:rsidR="00016565" w:rsidRPr="00016565" w:rsidRDefault="00016565" w:rsidP="00016565">
      <w:pPr>
        <w:pStyle w:val="StandardParagraph"/>
        <w:ind w:firstLine="0"/>
        <w:rPr>
          <w:b/>
          <w:u w:val="single"/>
        </w:rPr>
      </w:pPr>
      <w:r w:rsidRPr="00016565">
        <w:rPr>
          <w:b/>
          <w:u w:val="single"/>
        </w:rPr>
        <w:t>History</w:t>
      </w:r>
    </w:p>
    <w:p w:rsidR="00016565" w:rsidRDefault="00016565" w:rsidP="00016565">
      <w:pPr>
        <w:pStyle w:val="StandardParagraph"/>
      </w:pPr>
      <w:r>
        <w:t>News and Information Services (NIS) is the media relations office of the University of Michigan. NIS disseminates (to internal and external audiences) information about university programs, research, and activities of faculty and staff, primarily through the news media. NIS also responds to media requests for information about the University. Staff is comprised of information officers and editors covering specific university units, a photography unit, and a radio and television unit.</w:t>
      </w:r>
    </w:p>
    <w:p w:rsidR="00016565" w:rsidRDefault="00016565" w:rsidP="00016565">
      <w:pPr>
        <w:pStyle w:val="StandardParagraph"/>
      </w:pPr>
      <w:r>
        <w:t xml:space="preserve">Although the Office of University Relations underwent several changes and reorganizations in the following years </w:t>
      </w:r>
      <w:proofErr w:type="gramStart"/>
      <w:r>
        <w:t>its</w:t>
      </w:r>
      <w:proofErr w:type="gramEnd"/>
      <w:r>
        <w:t xml:space="preserve"> founding, News and Information Services remained under its jurisdiction until 1998, when the office was divided into three vice presidential posts. One of these new posts was the Vice President for Media Relations, which was responsible for the University's News Service. In 2000, the Media Relations became the Office of the Vice President for Communications, which is where the current News Service resides in the University organization. News Service has continued to expand its media types and now includes podcasts, social media, and other online resources in addition to its print, radio, and television services.</w:t>
      </w:r>
    </w:p>
    <w:p w:rsidR="00427634" w:rsidRDefault="00427634" w:rsidP="00016565">
      <w:pPr>
        <w:pStyle w:val="StandardParagraph"/>
      </w:pPr>
    </w:p>
    <w:p w:rsidR="00016565" w:rsidRPr="00016565" w:rsidRDefault="00016565" w:rsidP="00016565">
      <w:pPr>
        <w:pStyle w:val="StandardParagraph"/>
        <w:ind w:firstLine="0"/>
        <w:rPr>
          <w:b/>
          <w:u w:val="single"/>
        </w:rPr>
      </w:pPr>
      <w:r w:rsidRPr="00016565">
        <w:rPr>
          <w:b/>
          <w:u w:val="single"/>
        </w:rPr>
        <w:t>Scope and Content Note</w:t>
      </w:r>
    </w:p>
    <w:p w:rsidR="00016565" w:rsidRDefault="00016565" w:rsidP="00016565">
      <w:pPr>
        <w:pStyle w:val="StandardParagraph"/>
      </w:pPr>
      <w:r>
        <w:t xml:space="preserve">The UM News and Information Services Audiovisual Materials contains sound and visual materials produced by the UM to share with the media as well as materials relevant to the promotion and image of the University. News and Information Services also publishes materials featuring achievements by scholars, recordings of speeches by invited speakers, and media appearances by or about University officials, programs, and scholars. The collection is divided into four series: </w:t>
      </w:r>
      <w:r w:rsidRPr="00016565">
        <w:rPr>
          <w:b/>
        </w:rPr>
        <w:t>AUDIO MATERIALS, VIDEO MATERIALS, AUDIO PODCASTS</w:t>
      </w:r>
      <w:r>
        <w:t xml:space="preserve">, </w:t>
      </w:r>
      <w:r w:rsidRPr="00016565">
        <w:rPr>
          <w:b/>
        </w:rPr>
        <w:t>and DIGITAL VIDEO NEWS BRIEFS</w:t>
      </w:r>
      <w:r>
        <w:t>.</w:t>
      </w:r>
    </w:p>
    <w:p w:rsidR="00016565" w:rsidRDefault="00016565" w:rsidP="00016565">
      <w:pPr>
        <w:pStyle w:val="StandardParagraph"/>
      </w:pPr>
      <w:r>
        <w:t>Each series has been separated into further sub-series based upon content and then arranged in chronological order. For the Video Materials series, tapes of different formats have been mixed into collections in order to avoid a separation of like content with the tape format identified.</w:t>
      </w:r>
    </w:p>
    <w:p w:rsidR="00016565" w:rsidRDefault="00016565" w:rsidP="00016565">
      <w:pPr>
        <w:pStyle w:val="StandardParagraph"/>
      </w:pPr>
      <w:r>
        <w:t>For the materials in this collection, the researcher should contact the Bentley Historical Library for options in regards to playback and reproduction.</w:t>
      </w:r>
    </w:p>
    <w:p w:rsidR="00016565" w:rsidRDefault="00016565" w:rsidP="00016565">
      <w:pPr>
        <w:pStyle w:val="StandardParagraph"/>
      </w:pPr>
      <w:r>
        <w:rPr>
          <w:color w:val="333333"/>
        </w:rPr>
        <w:t xml:space="preserve">The Podcasts series contains audio podcasts produced by the News and Information Service starting in 2006. The podcasts were mainly disseminated through the News and Information Website, and primarily include stories about research and creative works by University of Michigan faculty. Other topics include the expansion of and events at the University </w:t>
      </w:r>
      <w:r w:rsidR="009F6CF2">
        <w:rPr>
          <w:color w:val="333333"/>
        </w:rPr>
        <w:t>Of Michigan Museum Of</w:t>
      </w:r>
      <w:r>
        <w:rPr>
          <w:color w:val="333333"/>
        </w:rPr>
        <w:t xml:space="preserve"> Art, the leadership vision of the University's president, and visiting speakers.</w:t>
      </w:r>
    </w:p>
    <w:p w:rsidR="00016565" w:rsidRDefault="00016565" w:rsidP="00016565">
      <w:pPr>
        <w:pStyle w:val="StandardParagraph"/>
        <w:rPr>
          <w:color w:val="333333"/>
        </w:rPr>
      </w:pPr>
      <w:r>
        <w:rPr>
          <w:color w:val="333333"/>
        </w:rPr>
        <w:lastRenderedPageBreak/>
        <w:t>The podcasts are now hosted as downloadable mp3 files in Deep Blue, the University of Michigan's institutional repository. The listing for each podcast includes the title, date of recording, the filename, length (in minutes and seconds), the mime-type of the file and, in most cases, an abstract of the podcast's content and the speakers. The podcasts are organized chronologically by date of recording or first release.</w:t>
      </w:r>
    </w:p>
    <w:p w:rsidR="009F6CF2" w:rsidRDefault="009F6CF2" w:rsidP="00016565">
      <w:pPr>
        <w:pStyle w:val="StandardParagraph"/>
      </w:pPr>
    </w:p>
    <w:p w:rsidR="00016565" w:rsidRPr="00427634" w:rsidRDefault="00016565" w:rsidP="00427634">
      <w:pPr>
        <w:pStyle w:val="StandardParagraph"/>
        <w:ind w:firstLine="0"/>
        <w:rPr>
          <w:b/>
        </w:rPr>
      </w:pPr>
      <w:r w:rsidRPr="00427634">
        <w:rPr>
          <w:b/>
          <w:u w:val="single"/>
        </w:rPr>
        <w:t>Audio Material Series</w:t>
      </w:r>
    </w:p>
    <w:p w:rsidR="00016565" w:rsidRDefault="00016565" w:rsidP="00016565">
      <w:pPr>
        <w:pStyle w:val="StandardParagraph"/>
      </w:pPr>
      <w:r>
        <w:t xml:space="preserve">The </w:t>
      </w:r>
      <w:r w:rsidRPr="009F6CF2">
        <w:rPr>
          <w:b/>
        </w:rPr>
        <w:t>UM Commencements and Graduate Exercises</w:t>
      </w:r>
      <w:r>
        <w:t xml:space="preserve"> sub-series consists of 25 audio cassette recordings of commencement and graduate exercises and the speakers who addressed the graduating students. The dates of the recordings range from 1976 to 2002 but are not an exhaustive list of all commencement and graduation speakers within those dates. Content listed on the tapes includes the speaker, the date and semester of the event, and whether the ceremony is the main University commencement or a smaller event such as the Rackham school or LSA Graduate Exercises. Researchers will find additional recordings of University commencements in the video sub-series within this collection.</w:t>
      </w:r>
    </w:p>
    <w:p w:rsidR="00016565" w:rsidRDefault="00016565" w:rsidP="00016565">
      <w:pPr>
        <w:pStyle w:val="StandardParagraph"/>
      </w:pPr>
      <w:r>
        <w:t xml:space="preserve">The </w:t>
      </w:r>
      <w:r w:rsidRPr="009F6CF2">
        <w:rPr>
          <w:b/>
        </w:rPr>
        <w:t>State of the University Addresses</w:t>
      </w:r>
      <w:r>
        <w:t xml:space="preserve"> sub-series consists of 4 audio cassette recordings from 1980, 1981, 1982, 1988 by UM Presidents Harold Shapiro (first 3 tapes) and James Duderstadt (last tape) speaking at the State of the University event.</w:t>
      </w:r>
    </w:p>
    <w:p w:rsidR="00016565" w:rsidRDefault="00016565" w:rsidP="00016565">
      <w:pPr>
        <w:pStyle w:val="StandardParagraph"/>
      </w:pPr>
      <w:r>
        <w:t>The News Conferences and Media Appearances sub-series consists of 19 audio cassette tapes, which feature news conferences given by University presidents and officials, announcements regarding positions, anniversaries or commemoration of historic events in which the University played a role, gifts to the University, and contacts University faculty had with the media. The dates of these tapes range from 1983 to 1991.</w:t>
      </w:r>
    </w:p>
    <w:p w:rsidR="00016565" w:rsidRDefault="00016565" w:rsidP="00016565">
      <w:pPr>
        <w:pStyle w:val="StandardParagraph"/>
      </w:pPr>
      <w:r>
        <w:t xml:space="preserve">The </w:t>
      </w:r>
      <w:r w:rsidRPr="009F6CF2">
        <w:rPr>
          <w:b/>
        </w:rPr>
        <w:t>Information Technology Division</w:t>
      </w:r>
      <w:r>
        <w:t xml:space="preserve"> sub-series </w:t>
      </w:r>
      <w:proofErr w:type="gramStart"/>
      <w:r>
        <w:t>consists</w:t>
      </w:r>
      <w:proofErr w:type="gramEnd"/>
      <w:r>
        <w:t xml:space="preserve"> of 24 audio tapes of materials produced by the University of Michigan’s Information Technology Division between 1994 and 1998. The content of these tapes includes interviews with ITD members, services offered by ITD, and training material of ITD employees.</w:t>
      </w:r>
    </w:p>
    <w:p w:rsidR="00016565" w:rsidRDefault="00016565" w:rsidP="00016565">
      <w:pPr>
        <w:pStyle w:val="StandardParagraph"/>
      </w:pPr>
      <w:r>
        <w:t xml:space="preserve">The </w:t>
      </w:r>
      <w:r w:rsidRPr="009F6CF2">
        <w:rPr>
          <w:b/>
        </w:rPr>
        <w:t>Invited Speakers</w:t>
      </w:r>
      <w:r>
        <w:t xml:space="preserve"> sub-series consists of 13 audio cassettes and one Digital Audio Tape (DAT) dated between 1983 and 1998 that highlight important speakers who have come to the University for events not related to graduations or commencements. This includes Gerald Ford’s appearances at events for the 1983 Campaign for Michigan Fund Drive, The Dalai Lama’s 1994 visit, and Hillary Rodham Clinton’s 1998 appearance for the Year of the Humanities and the Arts lectures and speeches.</w:t>
      </w:r>
    </w:p>
    <w:p w:rsidR="00016565" w:rsidRDefault="00016565" w:rsidP="00016565">
      <w:pPr>
        <w:pStyle w:val="StandardParagraph"/>
      </w:pPr>
      <w:r>
        <w:t xml:space="preserve">The </w:t>
      </w:r>
      <w:r w:rsidRPr="009F6CF2">
        <w:rPr>
          <w:b/>
        </w:rPr>
        <w:t>Martin Luther King Jr. Symposium</w:t>
      </w:r>
      <w:r>
        <w:t xml:space="preserve"> sub-series contains of 19 cassettes from the Martin Luther King Jr. Symposium and Memorial Lectures. Ranging from 1987 to 1999, these tapes include speeches by Civil Rights leaders, activists, and politicians involved in the Civil Rights Movement and tributes to Dr. King’s mission and life. Individuals speaking include Martin Luther King III, Andrew Young, and Willie Brown.</w:t>
      </w:r>
    </w:p>
    <w:p w:rsidR="00016565" w:rsidRDefault="00016565" w:rsidP="00016565">
      <w:pPr>
        <w:pStyle w:val="StandardParagraph"/>
      </w:pPr>
      <w:r>
        <w:t xml:space="preserve">The </w:t>
      </w:r>
      <w:r w:rsidRPr="009F6CF2">
        <w:rPr>
          <w:b/>
        </w:rPr>
        <w:t>Dedication Events</w:t>
      </w:r>
      <w:r>
        <w:t xml:space="preserve"> sub-series contains 6 audio cassette tapes of recordings of various University Buildings Dedications from 1983-1994. Buildings included are the H.H. Dow Building, Solid State Laboratory, Kresge Business Administration Building, the UM Flint Science Building, The Willard Dow Laboratory, and the Integrated Technology and Instructional Center.</w:t>
      </w:r>
    </w:p>
    <w:p w:rsidR="00016565" w:rsidRDefault="00016565" w:rsidP="00016565">
      <w:pPr>
        <w:pStyle w:val="StandardParagraph"/>
      </w:pPr>
      <w:r>
        <w:lastRenderedPageBreak/>
        <w:t xml:space="preserve">The </w:t>
      </w:r>
      <w:r w:rsidRPr="009F6CF2">
        <w:rPr>
          <w:b/>
        </w:rPr>
        <w:t>Sporting Events</w:t>
      </w:r>
      <w:r>
        <w:t xml:space="preserve"> sub-series </w:t>
      </w:r>
      <w:proofErr w:type="gramStart"/>
      <w:r>
        <w:t>contains</w:t>
      </w:r>
      <w:proofErr w:type="gramEnd"/>
      <w:r>
        <w:t xml:space="preserve"> 5 audio tapes of mixed formats with highlights from UM Athletic events. Dated between 1982 and 1997, three of the tapes are programs from the Sports Talk show “Extra Points.”</w:t>
      </w:r>
    </w:p>
    <w:p w:rsidR="00016565" w:rsidRDefault="00016565" w:rsidP="00016565">
      <w:pPr>
        <w:pStyle w:val="StandardParagraph"/>
      </w:pPr>
      <w:r>
        <w:t xml:space="preserve">The </w:t>
      </w:r>
      <w:r w:rsidRPr="009F6CF2">
        <w:rPr>
          <w:b/>
        </w:rPr>
        <w:t>Special Events</w:t>
      </w:r>
      <w:r>
        <w:t xml:space="preserve"> sub-series </w:t>
      </w:r>
      <w:proofErr w:type="gramStart"/>
      <w:r>
        <w:t>consists</w:t>
      </w:r>
      <w:proofErr w:type="gramEnd"/>
      <w:r>
        <w:t xml:space="preserve"> of 13 audio cassette tapes that highlight events, gifts, and celebrations of events at the University of Michigan. It also includes addresses by University Presidents, anniversary events of University institutions, and the inauguration ceremony for James Duderstadt in 1988.</w:t>
      </w:r>
    </w:p>
    <w:p w:rsidR="00016565" w:rsidRDefault="00016565" w:rsidP="00016565">
      <w:pPr>
        <w:pStyle w:val="StandardParagraph"/>
      </w:pPr>
      <w:r>
        <w:t xml:space="preserve">The </w:t>
      </w:r>
      <w:r w:rsidRPr="009F6CF2">
        <w:rPr>
          <w:b/>
        </w:rPr>
        <w:t>Audio Reel-to-Reel News Briefs</w:t>
      </w:r>
      <w:r>
        <w:t xml:space="preserve"> sub-series </w:t>
      </w:r>
      <w:proofErr w:type="gramStart"/>
      <w:r>
        <w:t>consists</w:t>
      </w:r>
      <w:proofErr w:type="gramEnd"/>
      <w:r>
        <w:t xml:space="preserve"> of 93 seven inch reel-to-reel tapes and 2 five inch reel-to-reel tapes produced between 1975 and 1994, with the bulk of the dates ranging from 1975 to 1984. The content of these tapes are University produced news briefs that were made available to local radio stations through an automatic phone distribution system. The tapes contain news reports on University operations, perspectives on politics and the economy from UM scholars, and research happening at the University. Researchers would find additional audio news briefs in the main News and Information Services collection stored separately.</w:t>
      </w:r>
    </w:p>
    <w:p w:rsidR="009F6CF2" w:rsidRDefault="009F6CF2" w:rsidP="00016565">
      <w:pPr>
        <w:pStyle w:val="StandardParagraph"/>
      </w:pPr>
    </w:p>
    <w:p w:rsidR="00016565" w:rsidRPr="00427634" w:rsidRDefault="00016565" w:rsidP="00427634">
      <w:pPr>
        <w:pStyle w:val="StandardParagraph"/>
        <w:ind w:firstLine="0"/>
        <w:rPr>
          <w:b/>
        </w:rPr>
      </w:pPr>
      <w:r w:rsidRPr="00427634">
        <w:rPr>
          <w:b/>
          <w:u w:val="single"/>
        </w:rPr>
        <w:t>Video Material Series</w:t>
      </w:r>
    </w:p>
    <w:p w:rsidR="00016565" w:rsidRDefault="00016565" w:rsidP="00016565">
      <w:pPr>
        <w:pStyle w:val="StandardParagraph"/>
      </w:pPr>
      <w:r>
        <w:t xml:space="preserve">The </w:t>
      </w:r>
      <w:r w:rsidRPr="00427634">
        <w:rPr>
          <w:b/>
        </w:rPr>
        <w:t>Affirmative Action and Campus Diversity</w:t>
      </w:r>
      <w:r>
        <w:t xml:space="preserve"> sub-series includes media coverage from the major Supreme Court cases in the late 1990s and early 2000s related to affirmative action admissions practices at the University of Michigan, as well as University responses to the Court decisions and media produced by the University addressing how it intends to address campus diversity. The sub-series </w:t>
      </w:r>
      <w:proofErr w:type="gramStart"/>
      <w:r>
        <w:t>includes</w:t>
      </w:r>
      <w:proofErr w:type="gramEnd"/>
      <w:r>
        <w:t xml:space="preserve"> 14 VHS tapes, 3 DVCam tapes, and 2 DVD video discs.</w:t>
      </w:r>
    </w:p>
    <w:p w:rsidR="00016565" w:rsidRDefault="00016565" w:rsidP="00016565">
      <w:pPr>
        <w:pStyle w:val="StandardParagraph"/>
      </w:pPr>
      <w:r>
        <w:t xml:space="preserve">The </w:t>
      </w:r>
      <w:r w:rsidRPr="00427634">
        <w:rPr>
          <w:b/>
        </w:rPr>
        <w:t>Arts and Cultural Events</w:t>
      </w:r>
      <w:r>
        <w:t xml:space="preserve"> sub-series </w:t>
      </w:r>
      <w:proofErr w:type="gramStart"/>
      <w:r>
        <w:t>consists</w:t>
      </w:r>
      <w:proofErr w:type="gramEnd"/>
      <w:r>
        <w:t xml:space="preserve"> of 17 DVCam tapes dated between 2002 and 2004. The content of these tapes centers on theater events at the University and the year-long “Projecting Petersburg” event that showcased the arts and cultural achievements of the Russian city of St. Petersburg. Other events include a “Sousa Spectacular Event”, film shorts from the Ann Arbor Film Festival, and musical and arts performances at the University of Michigan. Not included in this sub-series is the Royal Shakespeare Company Residencies of 2001, 2002, and 2003, which are arranged in their own sub-series further in this collection.</w:t>
      </w:r>
    </w:p>
    <w:p w:rsidR="00016565" w:rsidRDefault="00016565" w:rsidP="00016565">
      <w:pPr>
        <w:pStyle w:val="StandardParagraph"/>
      </w:pPr>
      <w:r>
        <w:t xml:space="preserve">The </w:t>
      </w:r>
      <w:r w:rsidRPr="00427634">
        <w:rPr>
          <w:b/>
        </w:rPr>
        <w:t>UM Commencement and Graduate Exercises</w:t>
      </w:r>
      <w:r>
        <w:t xml:space="preserve"> sub-series </w:t>
      </w:r>
      <w:proofErr w:type="gramStart"/>
      <w:r>
        <w:t>consists</w:t>
      </w:r>
      <w:proofErr w:type="gramEnd"/>
      <w:r>
        <w:t xml:space="preserve"> of 30 tapes of mixed video formats: U-matic, DVCam and VHS tape. Commencement speeches include the 1987 Mike Wallace address, George H.W. Bush in 1991, Hillary Rodham Clinton in 1993, and Rick Snyder in 2011. Some of these tapes were given to regional and Detroit TV stations for rebroadcast on local news networks but do not represent a complete selection of the commencement and graduate exercises collected by the University. Other tapes (the VHS in particular) are home video versions sold to students, alumni, and their family.</w:t>
      </w:r>
    </w:p>
    <w:p w:rsidR="00016565" w:rsidRDefault="00016565" w:rsidP="00016565">
      <w:pPr>
        <w:pStyle w:val="StandardParagraph"/>
      </w:pPr>
      <w:r>
        <w:t xml:space="preserve">The </w:t>
      </w:r>
      <w:r w:rsidRPr="00427634">
        <w:rPr>
          <w:b/>
        </w:rPr>
        <w:t>Information Technology Division</w:t>
      </w:r>
      <w:r>
        <w:t xml:space="preserve"> sub-series </w:t>
      </w:r>
      <w:proofErr w:type="gramStart"/>
      <w:r>
        <w:t>consists</w:t>
      </w:r>
      <w:proofErr w:type="gramEnd"/>
      <w:r>
        <w:t xml:space="preserve"> of 102 video tapes of mixed formats, including: U-Matic, Betacam Tape, VHS tape, and DVCam tape. The content of these materials was produced by the University of Michigan’s Information Technology Division between 1989 and 1999 and features interviews with ITD members, services offered by ITD, and training material for ITD employees. Researchers will also find materials relevant to Y2K preparedness, public announcements of contracts </w:t>
      </w:r>
      <w:r>
        <w:lastRenderedPageBreak/>
        <w:t>between the University and computer contractors, and lectures and symposia on the subject of University computing.</w:t>
      </w:r>
    </w:p>
    <w:p w:rsidR="00016565" w:rsidRDefault="00016565" w:rsidP="00016565">
      <w:pPr>
        <w:pStyle w:val="StandardParagraph"/>
      </w:pPr>
      <w:r>
        <w:t xml:space="preserve">The </w:t>
      </w:r>
      <w:r w:rsidRPr="00427634">
        <w:rPr>
          <w:b/>
        </w:rPr>
        <w:t>Institutional Messages and Promotions</w:t>
      </w:r>
      <w:r>
        <w:t xml:space="preserve"> sub-series </w:t>
      </w:r>
      <w:proofErr w:type="gramStart"/>
      <w:r>
        <w:t>consists</w:t>
      </w:r>
      <w:proofErr w:type="gramEnd"/>
      <w:r>
        <w:t xml:space="preserve"> of 99 tapes of mixed video formats: U-matic, DVCam, Betacam, and VHS Tape, dated from 1970 to 2003. Included in this sub-series are video recordings of institutional messages about the University played during commercial breaks for sporting events, promotional materials about activities going on at the University, marching band performances, and materials and media releases prepared by the News and Information Service about scholarly activity going on at the University.</w:t>
      </w:r>
    </w:p>
    <w:p w:rsidR="00016565" w:rsidRDefault="00016565" w:rsidP="00016565">
      <w:pPr>
        <w:pStyle w:val="StandardParagraph"/>
      </w:pPr>
      <w:r>
        <w:t xml:space="preserve">The </w:t>
      </w:r>
      <w:r w:rsidRPr="00427634">
        <w:rPr>
          <w:b/>
        </w:rPr>
        <w:t>International Issues and Foreign Studies</w:t>
      </w:r>
      <w:r>
        <w:t xml:space="preserve"> Lectures sub-series consists of 29 DVCam tapes dated from 2001-2005. These tapes are lectures featuring University scholars and officials discussing geopolitical events, particularly in the post-9/11 era. Topics include the political situation in the Middle East and the United States’ intervention, globalization, and the world economy.</w:t>
      </w:r>
    </w:p>
    <w:p w:rsidR="00016565" w:rsidRDefault="00016565" w:rsidP="00016565">
      <w:pPr>
        <w:pStyle w:val="StandardParagraph"/>
      </w:pPr>
      <w:r>
        <w:t xml:space="preserve">The </w:t>
      </w:r>
      <w:r w:rsidRPr="00427634">
        <w:rPr>
          <w:b/>
        </w:rPr>
        <w:t>Lectures and Symposia</w:t>
      </w:r>
      <w:r>
        <w:t xml:space="preserve"> sub-series </w:t>
      </w:r>
      <w:proofErr w:type="gramStart"/>
      <w:r>
        <w:t>consists</w:t>
      </w:r>
      <w:proofErr w:type="gramEnd"/>
      <w:r>
        <w:t xml:space="preserve"> of 105 tapes of mixed video formats: U-Matic, VHS, and Betacam, dated from 1976 to 2005. Included in this sub-series are tapes of lectures by visiting distinguished speakers, such as Mexican President Carlos Salinas de Gortari and Vaclav Havel. It also </w:t>
      </w:r>
      <w:proofErr w:type="gramStart"/>
      <w:r>
        <w:t>includes  symposia</w:t>
      </w:r>
      <w:proofErr w:type="gramEnd"/>
      <w:r>
        <w:t xml:space="preserve"> that were held at the UM on varying scholarly topics such as intellectual freedom, the 2003 Iraq War, and Life Sciences and Health.</w:t>
      </w:r>
    </w:p>
    <w:p w:rsidR="00016565" w:rsidRDefault="00016565" w:rsidP="00016565">
      <w:pPr>
        <w:pStyle w:val="StandardParagraph"/>
      </w:pPr>
      <w:r>
        <w:t xml:space="preserve">The </w:t>
      </w:r>
      <w:r w:rsidRPr="00427634">
        <w:rPr>
          <w:b/>
        </w:rPr>
        <w:t>Martin Luther King Jr. Memorial Keynote</w:t>
      </w:r>
      <w:r>
        <w:t xml:space="preserve"> sub-series </w:t>
      </w:r>
      <w:proofErr w:type="gramStart"/>
      <w:r>
        <w:t>consists</w:t>
      </w:r>
      <w:proofErr w:type="gramEnd"/>
      <w:r>
        <w:t xml:space="preserve"> of 9 tapes of mixed formats: DVCam, VHS, and VHS tapes, from Martin Luther King Junior Memorial Keynote addresses between 1998 and 2006. A researcher would find these materials useful when used in conjunction with the accompanying audio tape sub-series on Martin Luther King Jr. events at the UM in the Sound Materials series. Speakers on these tapes include Nikki Giovanni, Edward James Olmos, Dr. Benjamin Carson, and Dr. Anna Deveare Smith.</w:t>
      </w:r>
    </w:p>
    <w:p w:rsidR="00016565" w:rsidRDefault="00016565" w:rsidP="00016565">
      <w:pPr>
        <w:pStyle w:val="StandardParagraph"/>
      </w:pPr>
      <w:r>
        <w:t xml:space="preserve">The </w:t>
      </w:r>
      <w:r w:rsidRPr="00427634">
        <w:rPr>
          <w:b/>
        </w:rPr>
        <w:t>Medical and Health Sciences News Clips and Promotions</w:t>
      </w:r>
      <w:r>
        <w:t xml:space="preserve"> sub-series consists of 71 tapes of mixed video formats including VHS, U-matic, Betacam, and DVCam tape documenting promotional materials produced on the theme of medical and health sciences at the University of Michigan. This sub-series includes anniversary events of important medical developments by the UM Hospital and Medical Center such as the anniversary of the development of the Salk Vaccine for polio, as well as public health announcements and news coverage of activities at the UM Medical Center.</w:t>
      </w:r>
    </w:p>
    <w:p w:rsidR="00016565" w:rsidRDefault="00016565" w:rsidP="00016565">
      <w:pPr>
        <w:pStyle w:val="StandardParagraph"/>
      </w:pPr>
      <w:r>
        <w:t xml:space="preserve">The </w:t>
      </w:r>
      <w:r w:rsidRPr="00427634">
        <w:rPr>
          <w:b/>
        </w:rPr>
        <w:t>Michigan Replays</w:t>
      </w:r>
      <w:r>
        <w:t xml:space="preserve"> sub-series </w:t>
      </w:r>
      <w:proofErr w:type="gramStart"/>
      <w:r>
        <w:t>consists</w:t>
      </w:r>
      <w:proofErr w:type="gramEnd"/>
      <w:r>
        <w:t xml:space="preserve"> of 20 DVCam Tapes, with dates ranging from 1985 to 2006, of the Michigan Replays program that was aired on UMTV and affiliated networks. The program showed replays and highlighted Michigan Athletics moments.</w:t>
      </w:r>
    </w:p>
    <w:p w:rsidR="00016565" w:rsidRDefault="00016565" w:rsidP="00016565">
      <w:pPr>
        <w:pStyle w:val="StandardParagraph"/>
      </w:pPr>
      <w:r>
        <w:t xml:space="preserve">The </w:t>
      </w:r>
      <w:r w:rsidRPr="00427634">
        <w:rPr>
          <w:b/>
        </w:rPr>
        <w:t>Miscellaneous News and Media Coverage</w:t>
      </w:r>
      <w:r>
        <w:t xml:space="preserve"> sub-series </w:t>
      </w:r>
      <w:proofErr w:type="gramStart"/>
      <w:r>
        <w:t>consists</w:t>
      </w:r>
      <w:proofErr w:type="gramEnd"/>
      <w:r>
        <w:t xml:space="preserve"> of 8 videotapes of mixed formats: U-matic, VHS, Betacam, DVCam, and VHS. Ranging from 1985 to 2006, the content of this sub-series consists largely of material produced by outside organizations and news media channels on materials relevant to the University and its activities such as interviews with officials and scholars and appearances by well-known individuals. Of note is the broadcast of the television program “Mad Money” from the University of Michigan.</w:t>
      </w:r>
    </w:p>
    <w:p w:rsidR="00016565" w:rsidRDefault="00016565" w:rsidP="00016565">
      <w:pPr>
        <w:pStyle w:val="StandardParagraph"/>
      </w:pPr>
      <w:r>
        <w:lastRenderedPageBreak/>
        <w:t xml:space="preserve">The </w:t>
      </w:r>
      <w:r w:rsidRPr="00427634">
        <w:rPr>
          <w:b/>
        </w:rPr>
        <w:t>Royal Shakespeare Company Residency</w:t>
      </w:r>
      <w:r>
        <w:t xml:space="preserve"> sub-series </w:t>
      </w:r>
      <w:proofErr w:type="gramStart"/>
      <w:r>
        <w:t>consists</w:t>
      </w:r>
      <w:proofErr w:type="gramEnd"/>
      <w:r>
        <w:t xml:space="preserve"> of 18 DVCam tapes documenting the Royal Shakespeare Company’s 2001, 2002, and 2003 visits to the University of Michigan. The tapes contain video recordings of performances by the Royal Shakespeare Company, as well as lectures and materials on theatre arts and panel discussions by members of the Royal Shakespeare Company, UM Classicist Ralph Williams, and other scholars.</w:t>
      </w:r>
    </w:p>
    <w:p w:rsidR="00016565" w:rsidRDefault="00016565" w:rsidP="00016565">
      <w:pPr>
        <w:pStyle w:val="StandardParagraph"/>
      </w:pPr>
      <w:r>
        <w:t xml:space="preserve">The </w:t>
      </w:r>
      <w:r w:rsidRPr="00427634">
        <w:rPr>
          <w:b/>
        </w:rPr>
        <w:t>Saturday Morning Physics Lectures</w:t>
      </w:r>
      <w:r>
        <w:t xml:space="preserve"> sub-series consists of 23 DVCam tapes as part of the University of Michigan’s Department of Physics outreach lecture series of the same name. All of these tapes range from the </w:t>
      </w:r>
      <w:proofErr w:type="gramStart"/>
      <w:r>
        <w:t>Fall</w:t>
      </w:r>
      <w:proofErr w:type="gramEnd"/>
      <w:r>
        <w:t xml:space="preserve"> 2001 semester to the beginning of 2003. Each of the tapes (except for the last two tapes in the sub-series) contains one approximately hour long Physics lecture on a specific topic.</w:t>
      </w:r>
    </w:p>
    <w:p w:rsidR="00016565" w:rsidRDefault="00016565" w:rsidP="00016565">
      <w:pPr>
        <w:pStyle w:val="StandardParagraph"/>
      </w:pPr>
      <w:r>
        <w:t xml:space="preserve">The </w:t>
      </w:r>
      <w:r w:rsidRPr="00427634">
        <w:rPr>
          <w:b/>
        </w:rPr>
        <w:t>Science Lectures</w:t>
      </w:r>
      <w:r>
        <w:t xml:space="preserve"> sub-series consists of 17 tapes in the DVCam, VHS, U-Matic, and Betacam formats dated between 1992 and 2005 featuring lectures by UM scholars and visiting lectures on subjects related to Physics, the Environment, and Biology.</w:t>
      </w:r>
    </w:p>
    <w:p w:rsidR="00016565" w:rsidRDefault="00016565" w:rsidP="00016565">
      <w:pPr>
        <w:pStyle w:val="StandardParagraph"/>
      </w:pPr>
      <w:r>
        <w:t xml:space="preserve">The </w:t>
      </w:r>
      <w:r w:rsidRPr="00427634">
        <w:rPr>
          <w:b/>
        </w:rPr>
        <w:t>Statements and Media Events on University Presidents</w:t>
      </w:r>
      <w:r>
        <w:t xml:space="preserve"> sub-series </w:t>
      </w:r>
      <w:proofErr w:type="gramStart"/>
      <w:r>
        <w:t>consists</w:t>
      </w:r>
      <w:proofErr w:type="gramEnd"/>
      <w:r>
        <w:t xml:space="preserve"> of 32 video tapes of mixed formats: U-matic, VHS, Betacam, and DVCam tape. These tapes, with dates ranging from 1982 to 2003, document the media appearances of various University Presidents from Harold Shapiro to Mary Sue Coleman. The content of the tapes includes University Presidential inaugurations, State of the University addresses, and media materials produced for alumni and the larger UM community that explicitly features a President of the University.</w:t>
      </w:r>
    </w:p>
    <w:p w:rsidR="00016565" w:rsidRDefault="00016565" w:rsidP="00016565">
      <w:pPr>
        <w:pStyle w:val="StandardParagraph"/>
      </w:pPr>
      <w:r>
        <w:t xml:space="preserve">The </w:t>
      </w:r>
      <w:r w:rsidRPr="00427634">
        <w:rPr>
          <w:b/>
        </w:rPr>
        <w:t>University Orientation Video</w:t>
      </w:r>
      <w:r>
        <w:t xml:space="preserve"> sub-series </w:t>
      </w:r>
      <w:proofErr w:type="gramStart"/>
      <w:r>
        <w:t>consists</w:t>
      </w:r>
      <w:proofErr w:type="gramEnd"/>
      <w:r>
        <w:t xml:space="preserve"> of 25 VHS, DVCam, Betacam and U-Matic tapes dated from 1998 to 1999. These tapes depict UM campus shots and orientation videos for new students. Of note is a video orienting students on how to use the University of Michigan’s Computer Showcase.</w:t>
      </w:r>
    </w:p>
    <w:p w:rsidR="00016565" w:rsidRDefault="00016565" w:rsidP="00016565">
      <w:pPr>
        <w:pStyle w:val="StandardParagraph"/>
      </w:pPr>
      <w:r>
        <w:t xml:space="preserve">The </w:t>
      </w:r>
      <w:r w:rsidRPr="00427634">
        <w:rPr>
          <w:b/>
        </w:rPr>
        <w:t>UM Solar Car</w:t>
      </w:r>
      <w:r>
        <w:t xml:space="preserve"> sub-series consists of 11 tapes of mixed video formats: U-matic, Betacam, and VHS tapes, documenting the media appearances of the University of Michigan’s Solar Car project from 1990 to 1993. Included are the Solar Car’s appearances at the Sunrunner and Sunrayce solar car events as well as related media coverage on the car and its development at the University of Michigan.</w:t>
      </w:r>
    </w:p>
    <w:p w:rsidR="00016565" w:rsidRDefault="00016565" w:rsidP="00016565">
      <w:pPr>
        <w:pStyle w:val="StandardParagraph"/>
      </w:pPr>
      <w:r>
        <w:t xml:space="preserve">The </w:t>
      </w:r>
      <w:r w:rsidRPr="00427634">
        <w:rPr>
          <w:b/>
        </w:rPr>
        <w:t>Wolverine Sports Magazine</w:t>
      </w:r>
      <w:r>
        <w:t xml:space="preserve"> sub-series </w:t>
      </w:r>
      <w:proofErr w:type="gramStart"/>
      <w:r>
        <w:t>features</w:t>
      </w:r>
      <w:proofErr w:type="gramEnd"/>
      <w:r>
        <w:t xml:space="preserve"> 15 DVCam tapes with dates ranging from approximately 1990 to 2006. Wolverine Sports Magazine was broadcast on the UMTV Channel 22 until eventually moving into an exclusively online format in the late 2000s.</w:t>
      </w:r>
    </w:p>
    <w:p w:rsidR="00427634" w:rsidRDefault="00427634" w:rsidP="00427634">
      <w:pPr>
        <w:pStyle w:val="StandardParagraph"/>
        <w:ind w:firstLine="0"/>
        <w:rPr>
          <w:u w:val="single"/>
        </w:rPr>
      </w:pPr>
    </w:p>
    <w:p w:rsidR="00016565" w:rsidRPr="00427634" w:rsidRDefault="00016565" w:rsidP="00427634">
      <w:pPr>
        <w:pStyle w:val="StandardParagraph"/>
        <w:ind w:firstLine="0"/>
        <w:rPr>
          <w:b/>
        </w:rPr>
      </w:pPr>
      <w:r w:rsidRPr="00427634">
        <w:rPr>
          <w:b/>
          <w:u w:val="single"/>
        </w:rPr>
        <w:t>Audio Podcasts</w:t>
      </w:r>
    </w:p>
    <w:p w:rsidR="00016565" w:rsidRDefault="00016565" w:rsidP="00016565">
      <w:pPr>
        <w:pStyle w:val="StandardParagraph"/>
      </w:pPr>
      <w:r>
        <w:t xml:space="preserve">The </w:t>
      </w:r>
      <w:r w:rsidRPr="00427634">
        <w:rPr>
          <w:b/>
        </w:rPr>
        <w:t>Audio Podcasts</w:t>
      </w:r>
      <w:r>
        <w:t xml:space="preserve"> series contains audio podcasts produced by the News and Information Service starting in 2006. The podcasts were mainly disseminated through the News and Information Website, and primarily include stories about research and creative works by University of Michigan faculty. Other topics include the expansion of and events at the University </w:t>
      </w:r>
      <w:proofErr w:type="gramStart"/>
      <w:r>
        <w:t>of Michigan Museum of</w:t>
      </w:r>
      <w:proofErr w:type="gramEnd"/>
      <w:r>
        <w:t xml:space="preserve"> Art, the leadership vision of the University's president, and visiting speakers.</w:t>
      </w:r>
    </w:p>
    <w:p w:rsidR="00016565" w:rsidRDefault="00016565" w:rsidP="00016565">
      <w:pPr>
        <w:pStyle w:val="StandardParagraph"/>
      </w:pPr>
      <w:r>
        <w:t xml:space="preserve">The podcasts are now hosted as downloadable mp3 files in Deep Blue, the University of Michigan's institutional repository. The listing for each podcast includes the title, date of recording, the filename, length (in minutes and seconds), the mime-type of the file and, in most cases, an abstract of the podcast's content and the </w:t>
      </w:r>
      <w:r>
        <w:lastRenderedPageBreak/>
        <w:t>speakers. The podcasts are organized chronologically by date of recording or first release.</w:t>
      </w:r>
    </w:p>
    <w:p w:rsidR="00427634" w:rsidRDefault="00427634" w:rsidP="00427634">
      <w:pPr>
        <w:pStyle w:val="StandardParagraph"/>
        <w:ind w:firstLine="0"/>
        <w:rPr>
          <w:u w:val="single"/>
        </w:rPr>
      </w:pPr>
    </w:p>
    <w:p w:rsidR="00016565" w:rsidRPr="00427634" w:rsidRDefault="00016565" w:rsidP="00427634">
      <w:pPr>
        <w:pStyle w:val="StandardParagraph"/>
        <w:ind w:firstLine="0"/>
        <w:rPr>
          <w:b/>
        </w:rPr>
      </w:pPr>
      <w:r w:rsidRPr="00427634">
        <w:rPr>
          <w:b/>
          <w:u w:val="single"/>
        </w:rPr>
        <w:t>Digital Video Series</w:t>
      </w:r>
    </w:p>
    <w:p w:rsidR="00016565" w:rsidRDefault="00016565" w:rsidP="00016565">
      <w:pPr>
        <w:pStyle w:val="StandardParagraph"/>
      </w:pPr>
      <w:r>
        <w:t xml:space="preserve">The </w:t>
      </w:r>
      <w:r w:rsidRPr="00427634">
        <w:rPr>
          <w:b/>
        </w:rPr>
        <w:t>Digital Video Commencements</w:t>
      </w:r>
      <w:r>
        <w:t xml:space="preserve"> sub-series </w:t>
      </w:r>
      <w:proofErr w:type="gramStart"/>
      <w:r>
        <w:t>contains</w:t>
      </w:r>
      <w:proofErr w:type="gramEnd"/>
      <w:r>
        <w:t xml:space="preserve"> 11 digital videos documenting the University of Michigan commencement ceremonies from 2004 to 2011. Highlights include the Commencement addresses of President Barack Obama in 2010 and Michigan Governor Rick Snyder in 2011. These are available for viewing in Deep Blue, the University’s Institutional Repository.</w:t>
      </w:r>
    </w:p>
    <w:p w:rsidR="00016565" w:rsidRDefault="00016565" w:rsidP="00016565">
      <w:pPr>
        <w:pStyle w:val="StandardParagraph"/>
      </w:pPr>
      <w:r>
        <w:t xml:space="preserve"> The </w:t>
      </w:r>
      <w:r w:rsidRPr="00427634">
        <w:rPr>
          <w:b/>
        </w:rPr>
        <w:t>Ask M</w:t>
      </w:r>
      <w:r>
        <w:t xml:space="preserve"> sub-series </w:t>
      </w:r>
      <w:proofErr w:type="gramStart"/>
      <w:r>
        <w:t>contains</w:t>
      </w:r>
      <w:proofErr w:type="gramEnd"/>
      <w:r>
        <w:t xml:space="preserve"> 15 digital videos shared between University of Michigan professors and their students and alumni. Students would share their questions in one video and then the professor would respond with answers to student or alumni questions. Each series contains a pair of videos: one invitation of questions, and then a response video.  These are stored as downloadable video files in Deep Blue, the University of Michigan’s institutional repository. The listing contains the title, the speaker, the date of recording, a brief description of the content, and metadata concerning the digital video file.</w:t>
      </w:r>
    </w:p>
    <w:p w:rsidR="00016565" w:rsidRDefault="00016565" w:rsidP="00016565">
      <w:pPr>
        <w:pStyle w:val="StandardParagraph"/>
      </w:pPr>
      <w:r>
        <w:t xml:space="preserve">The </w:t>
      </w:r>
      <w:r w:rsidRPr="00427634">
        <w:rPr>
          <w:b/>
        </w:rPr>
        <w:t>Digital Video News Briefs</w:t>
      </w:r>
      <w:r>
        <w:t xml:space="preserve"> sub-series </w:t>
      </w:r>
      <w:proofErr w:type="gramStart"/>
      <w:r>
        <w:t>contains</w:t>
      </w:r>
      <w:proofErr w:type="gramEnd"/>
      <w:r>
        <w:t xml:space="preserve"> 289 digital videos from 2006 to 2012. The content of these videos varies and includes content as part of the University’s News and Information service’s output to both internal and external media. The topics of these videos vary from statements from University officials, announcements of findings or achievements by faculty, and promotional materials used by the University. Of note are the first videos used on the Chinese social media site Weibo. These are available for viewing in Deep Blue, the University’s Institutional Repository.</w:t>
      </w:r>
    </w:p>
    <w:p w:rsidR="00427634" w:rsidRDefault="00427634" w:rsidP="00427634">
      <w:pPr>
        <w:pStyle w:val="StandardParagraph"/>
        <w:ind w:firstLine="0"/>
        <w:rPr>
          <w:u w:val="single"/>
        </w:rPr>
      </w:pPr>
    </w:p>
    <w:p w:rsidR="00016565" w:rsidRPr="00427634" w:rsidRDefault="00016565" w:rsidP="00427634">
      <w:pPr>
        <w:pStyle w:val="StandardParagraph"/>
        <w:ind w:firstLine="0"/>
        <w:rPr>
          <w:b/>
        </w:rPr>
      </w:pPr>
      <w:r w:rsidRPr="00427634">
        <w:rPr>
          <w:b/>
          <w:u w:val="single"/>
        </w:rPr>
        <w:t>Related Materials</w:t>
      </w:r>
    </w:p>
    <w:p w:rsidR="009A2C73" w:rsidRPr="006B0B0A" w:rsidRDefault="00016565" w:rsidP="00016565">
      <w:pPr>
        <w:pStyle w:val="StandardParagraph"/>
        <w:sectPr w:rsidR="009A2C73" w:rsidRPr="006B0B0A">
          <w:headerReference w:type="even" r:id="rId11"/>
          <w:headerReference w:type="default" r:id="rId12"/>
          <w:footerReference w:type="even" r:id="rId13"/>
          <w:footerReference w:type="default" r:id="rId14"/>
          <w:footnotePr>
            <w:numRestart w:val="eachSect"/>
          </w:footnotePr>
          <w:pgSz w:w="12240" w:h="15840"/>
          <w:pgMar w:top="1440" w:right="1800" w:bottom="1440" w:left="1800" w:header="360" w:footer="835" w:gutter="0"/>
          <w:pgNumType w:fmt="lowerRoman" w:start="1"/>
          <w:cols w:space="720"/>
        </w:sectPr>
      </w:pPr>
      <w:r>
        <w:t xml:space="preserve">The News and Information Services Records collection contains 31 Reel-to-reel tapes or News Briefs (1973-1975) and “Report to the Community” tapes as well as one VHS tape entitled </w:t>
      </w:r>
      <w:r>
        <w:rPr>
          <w:shd w:val="clear" w:color="auto" w:fill="FFFFFF"/>
        </w:rPr>
        <w:t>"Tomorrow '98: In the Upper Galilee”.</w:t>
      </w:r>
    </w:p>
    <w:p w:rsidR="00D84A35" w:rsidRPr="00E01562" w:rsidRDefault="00D84A35" w:rsidP="00D84A35">
      <w:pPr>
        <w:pStyle w:val="L1Series"/>
      </w:pPr>
      <w:r w:rsidRPr="00E01562">
        <w:lastRenderedPageBreak/>
        <w:t>Sound Materials</w:t>
      </w:r>
    </w:p>
    <w:p w:rsidR="00D84A35" w:rsidRDefault="00D84A35" w:rsidP="00D84A35">
      <w:pPr>
        <w:pStyle w:val="L2Subseries"/>
      </w:pPr>
      <w:r w:rsidRPr="00E01562">
        <w:t>Commencements and Graduate Exercises (1976-2002)</w:t>
      </w:r>
    </w:p>
    <w:p w:rsidR="0060313E" w:rsidRPr="00E01562" w:rsidRDefault="0060313E" w:rsidP="0060313E">
      <w:pPr>
        <w:pStyle w:val="boxnumber"/>
      </w:pPr>
      <w:r w:rsidRPr="00E01562">
        <w:t>Box 1</w:t>
      </w:r>
    </w:p>
    <w:p w:rsidR="00D84A35" w:rsidRPr="00E01562" w:rsidRDefault="00D84A35" w:rsidP="00D84A35">
      <w:pPr>
        <w:pStyle w:val="level3item"/>
      </w:pPr>
      <w:r>
        <w:t xml:space="preserve">Commencement: Winter 1976; Attorney Albert E. Jenner (Excerpts), </w:t>
      </w:r>
      <w:r w:rsidR="00520E88" w:rsidRPr="00520E88">
        <w:rPr>
          <w:vanish/>
        </w:rPr>
        <w:t>%pfb</w:t>
      </w:r>
      <w:r>
        <w:t xml:space="preserve"> (Audio Cassette) </w:t>
      </w:r>
      <w:r w:rsidR="00520E88" w:rsidRPr="00520E88">
        <w:rPr>
          <w:vanish/>
        </w:rPr>
        <w:t>%pfe</w:t>
      </w:r>
    </w:p>
    <w:p w:rsidR="00D84A35" w:rsidRPr="00E01562" w:rsidRDefault="00D84A35" w:rsidP="00D84A35">
      <w:pPr>
        <w:pStyle w:val="level3item"/>
      </w:pPr>
      <w:r>
        <w:t>Commencement: Spring 1978; Vice President Walter Mondale,</w:t>
      </w:r>
      <w:r w:rsidRPr="00E01562">
        <w:t xml:space="preserve"> April 29, 1978</w:t>
      </w:r>
      <w:r>
        <w:t xml:space="preserve">, </w:t>
      </w:r>
      <w:r w:rsidR="00520E88" w:rsidRPr="00520E88">
        <w:rPr>
          <w:vanish/>
        </w:rPr>
        <w:t>%pfb</w:t>
      </w:r>
      <w:r>
        <w:t xml:space="preserve"> (Audio Cassette) </w:t>
      </w:r>
      <w:r w:rsidR="00520E88" w:rsidRPr="00520E88">
        <w:rPr>
          <w:vanish/>
        </w:rPr>
        <w:t>%pfe</w:t>
      </w:r>
    </w:p>
    <w:p w:rsidR="00D84A35" w:rsidRPr="00E01562" w:rsidRDefault="00D84A35" w:rsidP="00D84A35">
      <w:pPr>
        <w:pStyle w:val="level3item"/>
      </w:pPr>
      <w:r>
        <w:t>Commencement: Summer 1979; Rev. Jesse Jackson,</w:t>
      </w:r>
      <w:r w:rsidRPr="00E01562">
        <w:t xml:space="preserve"> August 19, 1979</w:t>
      </w:r>
      <w:r>
        <w:t xml:space="preserve">, </w:t>
      </w:r>
      <w:r w:rsidR="00520E88" w:rsidRPr="00520E88">
        <w:rPr>
          <w:vanish/>
        </w:rPr>
        <w:t>%pfb</w:t>
      </w:r>
      <w:r>
        <w:t xml:space="preserve"> (Audio Cassette) </w:t>
      </w:r>
      <w:r w:rsidR="00520E88" w:rsidRPr="00520E88">
        <w:rPr>
          <w:vanish/>
        </w:rPr>
        <w:t>%pfe</w:t>
      </w:r>
    </w:p>
    <w:p w:rsidR="00D84A35" w:rsidRPr="00E01562" w:rsidRDefault="00D84A35" w:rsidP="00D84A35">
      <w:pPr>
        <w:pStyle w:val="level3item"/>
      </w:pPr>
      <w:r>
        <w:t xml:space="preserve">Commencement: Winter 1981; </w:t>
      </w:r>
      <w:r w:rsidRPr="00E01562">
        <w:t>University of Chicago President Hanna Holburn Gray</w:t>
      </w:r>
      <w:r>
        <w:t xml:space="preserve">, </w:t>
      </w:r>
      <w:r w:rsidRPr="00E01562">
        <w:t>December 20, 1981</w:t>
      </w:r>
      <w:r>
        <w:t xml:space="preserve">, </w:t>
      </w:r>
      <w:r w:rsidR="00520E88" w:rsidRPr="00520E88">
        <w:rPr>
          <w:vanish/>
        </w:rPr>
        <w:t>%pfb</w:t>
      </w:r>
      <w:r>
        <w:t xml:space="preserve"> (Audio Cassette) </w:t>
      </w:r>
      <w:r w:rsidR="00520E88" w:rsidRPr="00520E88">
        <w:rPr>
          <w:vanish/>
        </w:rPr>
        <w:t>%pfe</w:t>
      </w:r>
    </w:p>
    <w:p w:rsidR="00D84A35" w:rsidRPr="00E01562" w:rsidRDefault="00D84A35" w:rsidP="00D84A35">
      <w:pPr>
        <w:pStyle w:val="level3item"/>
      </w:pPr>
      <w:r>
        <w:t xml:space="preserve">Commencement: Spring 1982; </w:t>
      </w:r>
      <w:r w:rsidRPr="00E01562">
        <w:t>Governor William Milliken</w:t>
      </w:r>
      <w:r>
        <w:t>,</w:t>
      </w:r>
      <w:r w:rsidRPr="00E01562">
        <w:t xml:space="preserve"> May 1, 1982</w:t>
      </w:r>
      <w:r>
        <w:t xml:space="preserve">, </w:t>
      </w:r>
      <w:r w:rsidR="00520E88" w:rsidRPr="00520E88">
        <w:rPr>
          <w:vanish/>
        </w:rPr>
        <w:t>%pfb</w:t>
      </w:r>
      <w:r>
        <w:t xml:space="preserve"> (Audio Cassette) </w:t>
      </w:r>
      <w:r w:rsidR="00520E88" w:rsidRPr="00520E88">
        <w:rPr>
          <w:vanish/>
        </w:rPr>
        <w:t>%pfe</w:t>
      </w:r>
    </w:p>
    <w:p w:rsidR="00D84A35" w:rsidRPr="00E01562" w:rsidRDefault="00D84A35" w:rsidP="00D84A35">
      <w:pPr>
        <w:pStyle w:val="level3item"/>
      </w:pPr>
      <w:r>
        <w:t xml:space="preserve">Commencement: </w:t>
      </w:r>
      <w:r w:rsidRPr="00E01562">
        <w:t xml:space="preserve">Spring </w:t>
      </w:r>
      <w:r>
        <w:t xml:space="preserve">1983; </w:t>
      </w:r>
      <w:r w:rsidRPr="00E01562">
        <w:t xml:space="preserve">Main Speaker, Chrysler Corporation Chairman of the Board Lee </w:t>
      </w:r>
      <w:r>
        <w:t>I</w:t>
      </w:r>
      <w:r w:rsidRPr="00E01562">
        <w:t>ac</w:t>
      </w:r>
      <w:r>
        <w:t>occa and honorary degree ceremonies,</w:t>
      </w:r>
      <w:r w:rsidRPr="00E01562">
        <w:t xml:space="preserve"> April 30, 1983</w:t>
      </w:r>
      <w:r>
        <w:t xml:space="preserve">, </w:t>
      </w:r>
      <w:r w:rsidR="00520E88" w:rsidRPr="00520E88">
        <w:rPr>
          <w:vanish/>
        </w:rPr>
        <w:t>%pfb</w:t>
      </w:r>
      <w:r>
        <w:t xml:space="preserve"> (Audio Cassette) </w:t>
      </w:r>
      <w:r w:rsidR="00520E88" w:rsidRPr="00520E88">
        <w:rPr>
          <w:vanish/>
        </w:rPr>
        <w:t>%pfe</w:t>
      </w:r>
    </w:p>
    <w:p w:rsidR="00D84A35" w:rsidRPr="00E01562" w:rsidRDefault="00D84A35" w:rsidP="00D84A35">
      <w:pPr>
        <w:pStyle w:val="level3item"/>
      </w:pPr>
      <w:r>
        <w:t xml:space="preserve">Commencement: Winter 1983; </w:t>
      </w:r>
      <w:r w:rsidRPr="00E01562">
        <w:t>Michigan State University President Cecil Mackey</w:t>
      </w:r>
      <w:r>
        <w:t>,</w:t>
      </w:r>
      <w:r w:rsidRPr="00E01562">
        <w:t xml:space="preserve"> December 18, 1983</w:t>
      </w:r>
      <w:r>
        <w:t xml:space="preserve">, </w:t>
      </w:r>
      <w:r w:rsidR="00520E88" w:rsidRPr="00520E88">
        <w:rPr>
          <w:vanish/>
        </w:rPr>
        <w:t>%pfb</w:t>
      </w:r>
      <w:r>
        <w:t xml:space="preserve"> (Audio Cassette) </w:t>
      </w:r>
      <w:r w:rsidR="00520E88" w:rsidRPr="00520E88">
        <w:rPr>
          <w:vanish/>
        </w:rPr>
        <w:t>%pfe</w:t>
      </w:r>
    </w:p>
    <w:p w:rsidR="00D84A35" w:rsidRPr="00E01562" w:rsidRDefault="00D84A35" w:rsidP="00D84A35">
      <w:pPr>
        <w:pStyle w:val="level3item"/>
      </w:pPr>
      <w:r>
        <w:t xml:space="preserve">Commencement: Spring 1985; </w:t>
      </w:r>
      <w:r w:rsidRPr="00E01562">
        <w:t>Governor James Blanchard</w:t>
      </w:r>
      <w:r>
        <w:t>,</w:t>
      </w:r>
      <w:r w:rsidRPr="00E01562">
        <w:t xml:space="preserve"> May 4, 1985</w:t>
      </w:r>
      <w:r>
        <w:t xml:space="preserve">, </w:t>
      </w:r>
      <w:r w:rsidR="00520E88" w:rsidRPr="00520E88">
        <w:rPr>
          <w:vanish/>
        </w:rPr>
        <w:t>%pfb</w:t>
      </w:r>
      <w:r>
        <w:t xml:space="preserve"> (Audio Cassette) </w:t>
      </w:r>
      <w:r w:rsidR="00520E88" w:rsidRPr="00520E88">
        <w:rPr>
          <w:vanish/>
        </w:rPr>
        <w:t>%pfe</w:t>
      </w:r>
    </w:p>
    <w:p w:rsidR="00D84A35" w:rsidRPr="00E01562" w:rsidRDefault="00D84A35" w:rsidP="00D84A35">
      <w:pPr>
        <w:pStyle w:val="level3item"/>
      </w:pPr>
      <w:r>
        <w:t xml:space="preserve">Commencement: Winter 1986; </w:t>
      </w:r>
      <w:r w:rsidRPr="00E01562">
        <w:t>Detroit’s Hartford Memorial Baptist Church Pastor Charles Adams</w:t>
      </w:r>
      <w:r>
        <w:t>,</w:t>
      </w:r>
      <w:r w:rsidRPr="00E01562">
        <w:t xml:space="preserve"> December 14, 1986. Includes portion of a Regents meeting, 1981 interview with actor and fight director Patrick Crean, </w:t>
      </w:r>
      <w:r>
        <w:t xml:space="preserve">who was teaching a seminar at UM, </w:t>
      </w:r>
      <w:r w:rsidR="00520E88" w:rsidRPr="00520E88">
        <w:rPr>
          <w:vanish/>
        </w:rPr>
        <w:t>%pfb</w:t>
      </w:r>
      <w:r>
        <w:t xml:space="preserve"> (Audio Cassette) </w:t>
      </w:r>
      <w:r w:rsidR="00520E88" w:rsidRPr="00520E88">
        <w:rPr>
          <w:vanish/>
        </w:rPr>
        <w:t>%pfe</w:t>
      </w:r>
    </w:p>
    <w:p w:rsidR="00D84A35" w:rsidRPr="00E01562" w:rsidRDefault="00D84A35" w:rsidP="00D84A35">
      <w:pPr>
        <w:pStyle w:val="level3item"/>
      </w:pPr>
      <w:r>
        <w:t xml:space="preserve">Commencement: Spring 1987; </w:t>
      </w:r>
      <w:r w:rsidRPr="00E01562">
        <w:t>Mike Wallace</w:t>
      </w:r>
      <w:r>
        <w:t>,</w:t>
      </w:r>
      <w:r w:rsidRPr="00E01562">
        <w:t xml:space="preserve"> May 2, 1987</w:t>
      </w:r>
    </w:p>
    <w:p w:rsidR="00D84A35" w:rsidRPr="00E01562" w:rsidRDefault="00D84A35" w:rsidP="00D84A35">
      <w:pPr>
        <w:pStyle w:val="level3item"/>
      </w:pPr>
      <w:r>
        <w:t xml:space="preserve">Commencement: Winter 1987; </w:t>
      </w:r>
      <w:r w:rsidRPr="00E01562">
        <w:t>President Harold Shapiro</w:t>
      </w:r>
      <w:r>
        <w:t xml:space="preserve">, </w:t>
      </w:r>
      <w:r w:rsidRPr="00E01562">
        <w:t>December 20, 1987</w:t>
      </w:r>
      <w:r>
        <w:t xml:space="preserve">, </w:t>
      </w:r>
      <w:r w:rsidR="00520E88" w:rsidRPr="00520E88">
        <w:rPr>
          <w:vanish/>
        </w:rPr>
        <w:t>%pfb</w:t>
      </w:r>
      <w:r>
        <w:t xml:space="preserve"> (Audio Cassette) </w:t>
      </w:r>
      <w:r w:rsidR="00520E88" w:rsidRPr="00520E88">
        <w:rPr>
          <w:vanish/>
        </w:rPr>
        <w:t>%pfe</w:t>
      </w:r>
    </w:p>
    <w:p w:rsidR="00D84A35" w:rsidRPr="00E01562" w:rsidRDefault="00D84A35" w:rsidP="00D84A35">
      <w:pPr>
        <w:pStyle w:val="level3item"/>
      </w:pPr>
      <w:r>
        <w:t xml:space="preserve">Commencement: Spring 1988; </w:t>
      </w:r>
      <w:r w:rsidRPr="00E01562">
        <w:t>Soviet studies scholar Marshall Shulman</w:t>
      </w:r>
      <w:r>
        <w:t>,</w:t>
      </w:r>
      <w:r w:rsidRPr="00E01562">
        <w:t xml:space="preserve"> April 30, 1988</w:t>
      </w:r>
      <w:r>
        <w:t xml:space="preserve">, </w:t>
      </w:r>
      <w:r w:rsidR="00520E88" w:rsidRPr="00520E88">
        <w:rPr>
          <w:vanish/>
        </w:rPr>
        <w:t>%pfb</w:t>
      </w:r>
      <w:r>
        <w:t xml:space="preserve"> (Audio Cassette) </w:t>
      </w:r>
      <w:r w:rsidR="00520E88" w:rsidRPr="00520E88">
        <w:rPr>
          <w:vanish/>
        </w:rPr>
        <w:t>%pfe</w:t>
      </w:r>
    </w:p>
    <w:p w:rsidR="00D84A35" w:rsidRPr="00E01562" w:rsidRDefault="00D84A35" w:rsidP="00D84A35">
      <w:pPr>
        <w:pStyle w:val="level3item"/>
      </w:pPr>
      <w:r>
        <w:t xml:space="preserve">Commencement: Winter 1988; </w:t>
      </w:r>
      <w:r w:rsidRPr="00E01562">
        <w:t>Nobel Laureate, poet Joseph Brodsky’s Winter Commencement address; Joseph Brodsky news conference</w:t>
      </w:r>
      <w:r>
        <w:t>,</w:t>
      </w:r>
      <w:r w:rsidRPr="00E01562">
        <w:t xml:space="preserve"> November 18, 1988</w:t>
      </w:r>
      <w:r>
        <w:t xml:space="preserve">, </w:t>
      </w:r>
      <w:r w:rsidR="00520E88" w:rsidRPr="00520E88">
        <w:rPr>
          <w:vanish/>
        </w:rPr>
        <w:t>%pfb</w:t>
      </w:r>
      <w:r>
        <w:t xml:space="preserve"> (Audio Cassette) </w:t>
      </w:r>
      <w:r w:rsidR="00520E88" w:rsidRPr="00520E88">
        <w:rPr>
          <w:vanish/>
        </w:rPr>
        <w:t>%pfe</w:t>
      </w:r>
    </w:p>
    <w:p w:rsidR="00D84A35" w:rsidRPr="00E01562" w:rsidRDefault="00D84A35" w:rsidP="00D84A35">
      <w:pPr>
        <w:pStyle w:val="level3item"/>
      </w:pPr>
      <w:r>
        <w:t xml:space="preserve">Commencement: </w:t>
      </w:r>
      <w:r w:rsidRPr="00E01562">
        <w:t xml:space="preserve">Spring </w:t>
      </w:r>
      <w:r>
        <w:t xml:space="preserve">1989; </w:t>
      </w:r>
      <w:r w:rsidRPr="00E01562">
        <w:t>President James Duderstadt</w:t>
      </w:r>
      <w:r>
        <w:t xml:space="preserve">, </w:t>
      </w:r>
      <w:r w:rsidRPr="00E01562">
        <w:t>April 29, 1989</w:t>
      </w:r>
      <w:r>
        <w:t xml:space="preserve">, </w:t>
      </w:r>
      <w:r w:rsidR="00520E88" w:rsidRPr="00520E88">
        <w:rPr>
          <w:vanish/>
        </w:rPr>
        <w:t>%pfb</w:t>
      </w:r>
      <w:r>
        <w:t xml:space="preserve"> (Audio Cassette) </w:t>
      </w:r>
      <w:r w:rsidR="00520E88" w:rsidRPr="00520E88">
        <w:rPr>
          <w:vanish/>
        </w:rPr>
        <w:t>%pfe</w:t>
      </w:r>
    </w:p>
    <w:p w:rsidR="00D84A35" w:rsidRPr="00E01562" w:rsidRDefault="00D84A35" w:rsidP="00D84A35">
      <w:pPr>
        <w:pStyle w:val="level3item"/>
      </w:pPr>
      <w:r>
        <w:t xml:space="preserve">Commencement: Spring 1990; </w:t>
      </w:r>
      <w:r w:rsidRPr="00E01562">
        <w:t>Cornell University President and former UM Vice President for Academic Aff</w:t>
      </w:r>
      <w:r>
        <w:t>airs Frank H.T. Rhodes,</w:t>
      </w:r>
      <w:r w:rsidRPr="00E01562">
        <w:t xml:space="preserve"> May 5, 1990</w:t>
      </w:r>
      <w:r>
        <w:t xml:space="preserve">, </w:t>
      </w:r>
      <w:r w:rsidR="00520E88" w:rsidRPr="00520E88">
        <w:rPr>
          <w:vanish/>
        </w:rPr>
        <w:t>%pfb</w:t>
      </w:r>
      <w:r>
        <w:t xml:space="preserve"> (Audio Cassette) </w:t>
      </w:r>
      <w:r w:rsidR="00520E88" w:rsidRPr="00520E88">
        <w:rPr>
          <w:vanish/>
        </w:rPr>
        <w:t>%pfe</w:t>
      </w:r>
    </w:p>
    <w:p w:rsidR="00D84A35" w:rsidRPr="00E01562" w:rsidRDefault="00D84A35" w:rsidP="00D84A35">
      <w:pPr>
        <w:pStyle w:val="level3item"/>
      </w:pPr>
      <w:r w:rsidRPr="00E01562">
        <w:t>College of Literature, Science, and the Arts C</w:t>
      </w:r>
      <w:r>
        <w:t>ommencement: Spring 1990; A</w:t>
      </w:r>
      <w:r w:rsidRPr="00E01562">
        <w:t>lumnus L</w:t>
      </w:r>
      <w:r>
        <w:t>awrence Kasdan,</w:t>
      </w:r>
      <w:r w:rsidRPr="00E01562">
        <w:t xml:space="preserve"> May 5, 1990</w:t>
      </w:r>
      <w:r>
        <w:t xml:space="preserve">, </w:t>
      </w:r>
      <w:r w:rsidR="00520E88" w:rsidRPr="00520E88">
        <w:rPr>
          <w:vanish/>
        </w:rPr>
        <w:t>%pfb</w:t>
      </w:r>
      <w:r>
        <w:t xml:space="preserve"> (Audio Cassette) </w:t>
      </w:r>
      <w:r w:rsidR="00520E88" w:rsidRPr="00520E88">
        <w:rPr>
          <w:vanish/>
        </w:rPr>
        <w:t>%pfe</w:t>
      </w:r>
    </w:p>
    <w:p w:rsidR="00D84A35" w:rsidRPr="00E01562" w:rsidRDefault="00D84A35" w:rsidP="00D84A35">
      <w:pPr>
        <w:pStyle w:val="level3item"/>
      </w:pPr>
      <w:r>
        <w:t xml:space="preserve">Commencement: Winter 1990; </w:t>
      </w:r>
      <w:r w:rsidRPr="00E01562">
        <w:t>Nederlander Organization President and former UM Regent Robert Nederlander</w:t>
      </w:r>
      <w:r>
        <w:t>,</w:t>
      </w:r>
      <w:r w:rsidRPr="00E01562">
        <w:t xml:space="preserve"> December 16, 1990</w:t>
      </w:r>
      <w:r>
        <w:t xml:space="preserve">, </w:t>
      </w:r>
      <w:r w:rsidR="00520E88" w:rsidRPr="00520E88">
        <w:rPr>
          <w:vanish/>
        </w:rPr>
        <w:t>%pfb</w:t>
      </w:r>
      <w:r>
        <w:t xml:space="preserve"> (Audio Cassette) </w:t>
      </w:r>
      <w:r w:rsidR="00520E88" w:rsidRPr="00520E88">
        <w:rPr>
          <w:vanish/>
        </w:rPr>
        <w:t>%pfe</w:t>
      </w:r>
    </w:p>
    <w:p w:rsidR="00D84A35" w:rsidRPr="00E01562" w:rsidRDefault="00D84A35" w:rsidP="00D84A35">
      <w:pPr>
        <w:pStyle w:val="level3item"/>
      </w:pPr>
      <w:r w:rsidRPr="00E01562">
        <w:t>College of Literature, Science, and</w:t>
      </w:r>
      <w:r>
        <w:t xml:space="preserve"> the Arts</w:t>
      </w:r>
      <w:r w:rsidRPr="00E01562">
        <w:t xml:space="preserve"> Commencement</w:t>
      </w:r>
      <w:r>
        <w:t xml:space="preserve">: Spring 1992; </w:t>
      </w:r>
      <w:r w:rsidRPr="00E01562">
        <w:t>TV newswoman Carole Simpson</w:t>
      </w:r>
      <w:r>
        <w:t>,</w:t>
      </w:r>
      <w:r w:rsidRPr="00E01562">
        <w:t xml:space="preserve"> May 2, 1992</w:t>
      </w:r>
      <w:r>
        <w:t xml:space="preserve">, </w:t>
      </w:r>
      <w:r w:rsidR="00520E88" w:rsidRPr="00520E88">
        <w:rPr>
          <w:vanish/>
        </w:rPr>
        <w:t>%pfb</w:t>
      </w:r>
      <w:r>
        <w:t xml:space="preserve"> (Audio Cassette) </w:t>
      </w:r>
      <w:r w:rsidR="00520E88" w:rsidRPr="00520E88">
        <w:rPr>
          <w:vanish/>
        </w:rPr>
        <w:t>%pfe</w:t>
      </w:r>
    </w:p>
    <w:p w:rsidR="00D84A35" w:rsidRPr="00E01562" w:rsidRDefault="00D84A35" w:rsidP="00D84A35">
      <w:pPr>
        <w:pStyle w:val="level3item"/>
      </w:pPr>
      <w:r>
        <w:t>Graduate Exercises:</w:t>
      </w:r>
      <w:r w:rsidRPr="00E01562">
        <w:t xml:space="preserve"> </w:t>
      </w:r>
      <w:r>
        <w:t>H</w:t>
      </w:r>
      <w:r w:rsidRPr="00E01562">
        <w:t>onorary degree recipients include</w:t>
      </w:r>
      <w:r>
        <w:t>:</w:t>
      </w:r>
      <w:r w:rsidRPr="00E01562">
        <w:t xml:space="preserve"> Toni Morrison and Joyce Carol Oates. May 2, 1992</w:t>
      </w:r>
      <w:r>
        <w:t xml:space="preserve">, </w:t>
      </w:r>
      <w:r w:rsidR="00520E88" w:rsidRPr="00520E88">
        <w:rPr>
          <w:vanish/>
        </w:rPr>
        <w:t>%pfb</w:t>
      </w:r>
      <w:r>
        <w:t xml:space="preserve"> (Audio Cassette) </w:t>
      </w:r>
      <w:r w:rsidR="00520E88" w:rsidRPr="00520E88">
        <w:rPr>
          <w:vanish/>
        </w:rPr>
        <w:t>%pfe</w:t>
      </w:r>
    </w:p>
    <w:p w:rsidR="00D84A35" w:rsidRPr="00E01562" w:rsidRDefault="00D84A35" w:rsidP="00D84A35">
      <w:pPr>
        <w:pStyle w:val="level3item"/>
      </w:pPr>
      <w:r>
        <w:lastRenderedPageBreak/>
        <w:t xml:space="preserve">Commencement: Spring 1993; </w:t>
      </w:r>
      <w:r w:rsidRPr="00E01562">
        <w:t>Hillary Rodham Clinton</w:t>
      </w:r>
      <w:r>
        <w:t>,</w:t>
      </w:r>
      <w:r w:rsidRPr="00E01562">
        <w:t xml:space="preserve"> May 1, 1993</w:t>
      </w:r>
      <w:r>
        <w:t xml:space="preserve">, </w:t>
      </w:r>
      <w:r w:rsidR="00520E88" w:rsidRPr="00520E88">
        <w:rPr>
          <w:vanish/>
        </w:rPr>
        <w:t>%pfb</w:t>
      </w:r>
      <w:r>
        <w:t xml:space="preserve"> (Audio Cassette) </w:t>
      </w:r>
      <w:r w:rsidR="00520E88" w:rsidRPr="00520E88">
        <w:rPr>
          <w:vanish/>
        </w:rPr>
        <w:t>%pfe</w:t>
      </w:r>
    </w:p>
    <w:p w:rsidR="0060313E" w:rsidRDefault="0060313E" w:rsidP="00D84A35">
      <w:pPr>
        <w:pStyle w:val="level3item"/>
      </w:pPr>
    </w:p>
    <w:p w:rsidR="0060313E" w:rsidRDefault="0060313E" w:rsidP="00D84A35">
      <w:pPr>
        <w:pStyle w:val="level3item"/>
      </w:pPr>
    </w:p>
    <w:p w:rsidR="0060313E" w:rsidRPr="0077478D" w:rsidRDefault="0060313E" w:rsidP="0077478D">
      <w:pPr>
        <w:pStyle w:val="L2newpage"/>
        <w:rPr>
          <w:b/>
        </w:rPr>
      </w:pPr>
      <w:r w:rsidRPr="0077478D">
        <w:rPr>
          <w:b/>
        </w:rPr>
        <w:t>Commencements and Graduate Exercises (1976-2002) (Cont.)</w:t>
      </w:r>
    </w:p>
    <w:p w:rsidR="0060313E" w:rsidRDefault="0060313E" w:rsidP="0060313E">
      <w:pPr>
        <w:pStyle w:val="Boxnewpage"/>
      </w:pPr>
      <w:r>
        <w:t>Box 1 (Cont.)</w:t>
      </w:r>
    </w:p>
    <w:p w:rsidR="00D84A35" w:rsidRPr="00E01562" w:rsidRDefault="00D84A35" w:rsidP="00D84A35">
      <w:pPr>
        <w:pStyle w:val="level3item"/>
      </w:pPr>
      <w:r w:rsidRPr="00E01562">
        <w:t>College of Literature, Science, and the Arts Commencement</w:t>
      </w:r>
      <w:r>
        <w:t xml:space="preserve">: Spring 1994; </w:t>
      </w:r>
      <w:r w:rsidRPr="00E01562">
        <w:t>Cartoonist Cathy Guisewite</w:t>
      </w:r>
      <w:r>
        <w:t>,</w:t>
      </w:r>
      <w:r w:rsidRPr="00E01562">
        <w:t xml:space="preserve"> April 30, 1994</w:t>
      </w:r>
      <w:r>
        <w:t xml:space="preserve">, </w:t>
      </w:r>
      <w:r w:rsidR="00520E88" w:rsidRPr="00520E88">
        <w:rPr>
          <w:vanish/>
        </w:rPr>
        <w:t>%pfb</w:t>
      </w:r>
      <w:r>
        <w:t xml:space="preserve"> (Audio Cassette) </w:t>
      </w:r>
      <w:r w:rsidR="00520E88" w:rsidRPr="00520E88">
        <w:rPr>
          <w:vanish/>
        </w:rPr>
        <w:t>%pfe</w:t>
      </w:r>
    </w:p>
    <w:p w:rsidR="00D84A35" w:rsidRPr="00E01562" w:rsidRDefault="00D84A35" w:rsidP="00D84A35">
      <w:pPr>
        <w:pStyle w:val="level3item"/>
      </w:pPr>
      <w:r>
        <w:t>Graduate Exercises: Spring 1994; D</w:t>
      </w:r>
      <w:r w:rsidRPr="00E01562">
        <w:t>etroit Mayor Dennis Archer</w:t>
      </w:r>
      <w:r>
        <w:t>,</w:t>
      </w:r>
      <w:r w:rsidRPr="00E01562">
        <w:t xml:space="preserve"> April 30, 1994</w:t>
      </w:r>
      <w:r>
        <w:t xml:space="preserve">, </w:t>
      </w:r>
      <w:r w:rsidR="00520E88" w:rsidRPr="00520E88">
        <w:rPr>
          <w:vanish/>
        </w:rPr>
        <w:t>%pfb</w:t>
      </w:r>
      <w:r>
        <w:t xml:space="preserve"> (Audio Cassette) </w:t>
      </w:r>
      <w:r w:rsidR="00520E88" w:rsidRPr="00520E88">
        <w:rPr>
          <w:vanish/>
        </w:rPr>
        <w:t>%pfe</w:t>
      </w:r>
    </w:p>
    <w:p w:rsidR="00D84A35" w:rsidRPr="00E01562" w:rsidRDefault="00D84A35" w:rsidP="00D84A35">
      <w:pPr>
        <w:pStyle w:val="level3item"/>
      </w:pPr>
      <w:r>
        <w:t xml:space="preserve">Commencement: </w:t>
      </w:r>
      <w:r w:rsidRPr="00E01562">
        <w:t>Winter</w:t>
      </w:r>
      <w:r>
        <w:t xml:space="preserve"> 1994;</w:t>
      </w:r>
      <w:r w:rsidRPr="00E01562">
        <w:t xml:space="preserve"> Surgeon General </w:t>
      </w:r>
      <w:r>
        <w:t>Antonia Novello,</w:t>
      </w:r>
      <w:r w:rsidRPr="00E01562">
        <w:t xml:space="preserve"> December 18, 1994</w:t>
      </w:r>
      <w:r>
        <w:t xml:space="preserve">, </w:t>
      </w:r>
      <w:r w:rsidR="00520E88" w:rsidRPr="00520E88">
        <w:rPr>
          <w:vanish/>
        </w:rPr>
        <w:t>%pfb</w:t>
      </w:r>
      <w:r>
        <w:t xml:space="preserve"> (Audio Cassette) </w:t>
      </w:r>
      <w:r w:rsidR="00520E88" w:rsidRPr="00520E88">
        <w:rPr>
          <w:vanish/>
        </w:rPr>
        <w:t>%pfe</w:t>
      </w:r>
    </w:p>
    <w:p w:rsidR="00D84A35" w:rsidRPr="00E01562" w:rsidRDefault="00D84A35" w:rsidP="00D84A35">
      <w:pPr>
        <w:pStyle w:val="level3item"/>
      </w:pPr>
      <w:r>
        <w:t xml:space="preserve">Graduate Exercises: Spring 2002; </w:t>
      </w:r>
      <w:r w:rsidRPr="00E01562">
        <w:t>University of Miami President Donna Shalala, Hill Auditorium. April 26, 2002</w:t>
      </w:r>
      <w:r>
        <w:t xml:space="preserve">, </w:t>
      </w:r>
      <w:r w:rsidR="00520E88" w:rsidRPr="00520E88">
        <w:rPr>
          <w:vanish/>
        </w:rPr>
        <w:t>%pfb</w:t>
      </w:r>
      <w:r>
        <w:t xml:space="preserve"> (Audio Cassette) </w:t>
      </w:r>
      <w:r w:rsidR="00520E88" w:rsidRPr="00520E88">
        <w:rPr>
          <w:vanish/>
        </w:rPr>
        <w:t>%pfe</w:t>
      </w:r>
    </w:p>
    <w:p w:rsidR="00D84A35" w:rsidRPr="00E01562" w:rsidRDefault="00D84A35" w:rsidP="00D84A35">
      <w:pPr>
        <w:pStyle w:val="level3item"/>
      </w:pPr>
      <w:r>
        <w:t xml:space="preserve">Commencement: </w:t>
      </w:r>
      <w:r w:rsidRPr="00E01562">
        <w:t xml:space="preserve">Spring </w:t>
      </w:r>
      <w:r>
        <w:t xml:space="preserve">2002; </w:t>
      </w:r>
      <w:r w:rsidRPr="00E01562">
        <w:t>United</w:t>
      </w:r>
      <w:r>
        <w:t xml:space="preserve"> Negro</w:t>
      </w:r>
      <w:r w:rsidRPr="00E01562">
        <w:t xml:space="preserve"> College Fund President and CEO William H. Gray, April 27, 2002</w:t>
      </w:r>
      <w:r>
        <w:t xml:space="preserve">, </w:t>
      </w:r>
      <w:r w:rsidR="00520E88" w:rsidRPr="00520E88">
        <w:rPr>
          <w:vanish/>
        </w:rPr>
        <w:t>%pfb</w:t>
      </w:r>
      <w:r>
        <w:t xml:space="preserve"> (Audio Cassette) </w:t>
      </w:r>
      <w:r w:rsidR="00520E88" w:rsidRPr="00520E88">
        <w:rPr>
          <w:vanish/>
        </w:rPr>
        <w:t>%pfe</w:t>
      </w:r>
    </w:p>
    <w:p w:rsidR="00D84A35" w:rsidRPr="00E01562" w:rsidRDefault="00D84A35" w:rsidP="00D84A35">
      <w:pPr>
        <w:pStyle w:val="level3item"/>
      </w:pPr>
    </w:p>
    <w:p w:rsidR="00D84A35" w:rsidRPr="00E01562" w:rsidRDefault="00D84A35" w:rsidP="00D84A35">
      <w:pPr>
        <w:pStyle w:val="L2Subseries"/>
      </w:pPr>
      <w:r w:rsidRPr="00E01562">
        <w:t>State of the University Addresses (1980-1988)</w:t>
      </w:r>
    </w:p>
    <w:p w:rsidR="00D84A35" w:rsidRPr="006230A9" w:rsidRDefault="00D84A35" w:rsidP="0031113F">
      <w:pPr>
        <w:pStyle w:val="level3item"/>
      </w:pPr>
      <w:r w:rsidRPr="006230A9">
        <w:t xml:space="preserve">Harold Shapiro, State of the University Address. October 5, 1980, </w:t>
      </w:r>
      <w:r w:rsidR="0031113F" w:rsidRPr="0031113F">
        <w:rPr>
          <w:vanish/>
        </w:rPr>
        <w:t>%pfb</w:t>
      </w:r>
      <w:r w:rsidRPr="006230A9">
        <w:t xml:space="preserve"> (Audio Cassette) </w:t>
      </w:r>
      <w:r w:rsidR="00520E88" w:rsidRPr="0031113F">
        <w:rPr>
          <w:vanish/>
        </w:rPr>
        <w:t>%pfe</w:t>
      </w:r>
    </w:p>
    <w:p w:rsidR="00D84A35" w:rsidRPr="006230A9" w:rsidRDefault="00D84A35" w:rsidP="0031113F">
      <w:pPr>
        <w:pStyle w:val="level3item"/>
      </w:pPr>
      <w:r w:rsidRPr="006230A9">
        <w:t xml:space="preserve">Harold Shapiro, State of the University Address. October 5, 1981, </w:t>
      </w:r>
      <w:r w:rsidR="0031113F" w:rsidRPr="0031113F">
        <w:rPr>
          <w:vanish/>
        </w:rPr>
        <w:t>%pfb</w:t>
      </w:r>
      <w:r w:rsidRPr="006230A9">
        <w:t xml:space="preserve"> (Audio Cassette) </w:t>
      </w:r>
      <w:r w:rsidR="00520E88" w:rsidRPr="0031113F">
        <w:rPr>
          <w:vanish/>
        </w:rPr>
        <w:t>%pfe</w:t>
      </w:r>
    </w:p>
    <w:p w:rsidR="00D84A35" w:rsidRPr="006230A9" w:rsidRDefault="00D84A35" w:rsidP="0031113F">
      <w:pPr>
        <w:pStyle w:val="level3item"/>
      </w:pPr>
      <w:r w:rsidRPr="006230A9">
        <w:t xml:space="preserve">Harold Shapiro, State of the University Address. October 11, 1982, </w:t>
      </w:r>
      <w:r w:rsidR="0031113F" w:rsidRPr="0031113F">
        <w:rPr>
          <w:vanish/>
        </w:rPr>
        <w:t>%pfb</w:t>
      </w:r>
      <w:r w:rsidRPr="006230A9">
        <w:t xml:space="preserve"> (Audio Cassette) </w:t>
      </w:r>
      <w:r w:rsidR="00520E88" w:rsidRPr="0031113F">
        <w:rPr>
          <w:vanish/>
        </w:rPr>
        <w:t>%pfe</w:t>
      </w:r>
    </w:p>
    <w:p w:rsidR="00D84A35" w:rsidRPr="006230A9" w:rsidRDefault="00D84A35" w:rsidP="0031113F">
      <w:pPr>
        <w:pStyle w:val="level3item"/>
      </w:pPr>
      <w:r w:rsidRPr="006230A9">
        <w:t xml:space="preserve">James Duderstadt, State of the University Address. October 3, 1988, </w:t>
      </w:r>
      <w:r w:rsidR="0031113F" w:rsidRPr="0031113F">
        <w:rPr>
          <w:vanish/>
        </w:rPr>
        <w:t>%pfb</w:t>
      </w:r>
      <w:r w:rsidRPr="006230A9">
        <w:t xml:space="preserve"> (Audio Cassette) </w:t>
      </w:r>
      <w:r w:rsidR="00520E88" w:rsidRPr="0031113F">
        <w:rPr>
          <w:vanish/>
        </w:rPr>
        <w:t>%pfe</w:t>
      </w:r>
    </w:p>
    <w:p w:rsidR="00D84A35" w:rsidRPr="00E01562" w:rsidRDefault="00D84A35" w:rsidP="00D84A35">
      <w:pPr>
        <w:pStyle w:val="level3item"/>
      </w:pPr>
    </w:p>
    <w:p w:rsidR="00D84A35" w:rsidRPr="00E01562" w:rsidRDefault="00D84A35" w:rsidP="0032574E">
      <w:pPr>
        <w:pStyle w:val="L2Subseries"/>
      </w:pPr>
      <w:r w:rsidRPr="00E01562">
        <w:t>News Conferences and Media Appearances (1983-2001)</w:t>
      </w:r>
    </w:p>
    <w:p w:rsidR="00D84A35" w:rsidRPr="00E01562" w:rsidRDefault="00D84A35" w:rsidP="00D84A35">
      <w:pPr>
        <w:pStyle w:val="level3item"/>
        <w:rPr>
          <w:b/>
        </w:rPr>
      </w:pPr>
      <w:r w:rsidRPr="00E01562">
        <w:t>December, 1983, College of Engineering news conference announcing agreement with Apollo Computer and Apple Computer to bring about $8-million dollars of new computers to the college at a substantial price reduction. December 1983; Dedication of Burn Center</w:t>
      </w:r>
      <w:r>
        <w:t xml:space="preserve">, April 18, 1985, </w:t>
      </w:r>
      <w:r w:rsidR="00520E88" w:rsidRPr="00520E88">
        <w:rPr>
          <w:vanish/>
        </w:rPr>
        <w:t>%pfb</w:t>
      </w:r>
      <w:r>
        <w:t xml:space="preserve"> (Audio Cassette) </w:t>
      </w:r>
      <w:r w:rsidR="00520E88" w:rsidRPr="00520E88">
        <w:rPr>
          <w:vanish/>
        </w:rPr>
        <w:t>%pfe</w:t>
      </w:r>
    </w:p>
    <w:p w:rsidR="00D84A35" w:rsidRPr="00E01562" w:rsidRDefault="00D84A35" w:rsidP="00D84A35">
      <w:pPr>
        <w:pStyle w:val="level3item"/>
      </w:pPr>
      <w:r>
        <w:t>Jonas Salk N</w:t>
      </w:r>
      <w:r w:rsidRPr="00E01562">
        <w:t xml:space="preserve">ews </w:t>
      </w:r>
      <w:r>
        <w:t>C</w:t>
      </w:r>
      <w:r w:rsidRPr="00E01562">
        <w:t xml:space="preserve">onference </w:t>
      </w:r>
      <w:r>
        <w:t>for</w:t>
      </w:r>
      <w:r w:rsidRPr="00E01562">
        <w:t xml:space="preserve"> 30</w:t>
      </w:r>
      <w:r w:rsidRPr="00E01562">
        <w:rPr>
          <w:vertAlign w:val="superscript"/>
        </w:rPr>
        <w:t>th</w:t>
      </w:r>
      <w:r>
        <w:t xml:space="preserve"> anniversary of the Salk Polio vaccine,</w:t>
      </w:r>
      <w:r w:rsidRPr="00E01562">
        <w:t xml:space="preserve"> November 12,</w:t>
      </w:r>
      <w:r>
        <w:t xml:space="preserve"> 1985, </w:t>
      </w:r>
      <w:r w:rsidR="00520E88" w:rsidRPr="00520E88">
        <w:rPr>
          <w:vanish/>
        </w:rPr>
        <w:t>%pfb</w:t>
      </w:r>
      <w:r>
        <w:t xml:space="preserve"> (Audio Cassette) </w:t>
      </w:r>
      <w:r w:rsidR="00520E88" w:rsidRPr="00520E88">
        <w:rPr>
          <w:vanish/>
        </w:rPr>
        <w:t>%pfe</w:t>
      </w:r>
    </w:p>
    <w:p w:rsidR="00D84A35" w:rsidRPr="00E01562" w:rsidRDefault="00D84A35" w:rsidP="00D84A35">
      <w:pPr>
        <w:pStyle w:val="level3item"/>
      </w:pPr>
      <w:r w:rsidRPr="00E01562">
        <w:t xml:space="preserve">Regents </w:t>
      </w:r>
      <w:r>
        <w:t>Public Interview of James Duderstadt; N</w:t>
      </w:r>
      <w:r w:rsidRPr="00E01562">
        <w:t>aming of Dudersta</w:t>
      </w:r>
      <w:r>
        <w:t>dt as P</w:t>
      </w:r>
      <w:r w:rsidRPr="00E01562">
        <w:t xml:space="preserve">resident, </w:t>
      </w:r>
      <w:r>
        <w:t xml:space="preserve">News Conference, </w:t>
      </w:r>
      <w:r w:rsidRPr="00E01562">
        <w:t>June 10, 1988</w:t>
      </w:r>
      <w:r>
        <w:t xml:space="preserve">, </w:t>
      </w:r>
      <w:r w:rsidR="00520E88" w:rsidRPr="00520E88">
        <w:rPr>
          <w:vanish/>
        </w:rPr>
        <w:t>%pfb</w:t>
      </w:r>
      <w:r>
        <w:t xml:space="preserve"> (Audio Cassette) </w:t>
      </w:r>
      <w:r w:rsidR="00520E88" w:rsidRPr="00520E88">
        <w:rPr>
          <w:vanish/>
        </w:rPr>
        <w:t>%pfe</w:t>
      </w:r>
    </w:p>
    <w:p w:rsidR="00D84A35" w:rsidRPr="00E01562" w:rsidRDefault="00D84A35" w:rsidP="00D84A35">
      <w:pPr>
        <w:pStyle w:val="level3item"/>
      </w:pPr>
      <w:r w:rsidRPr="00E01562">
        <w:t>UM President James Duderstadt on WJR (Detroit) "Focus," June 13, 1988</w:t>
      </w:r>
      <w:r>
        <w:t xml:space="preserve">, </w:t>
      </w:r>
      <w:r w:rsidR="00520E88" w:rsidRPr="00520E88">
        <w:rPr>
          <w:vanish/>
        </w:rPr>
        <w:t>%pfb</w:t>
      </w:r>
      <w:r>
        <w:t xml:space="preserve"> (Audio Cassette) </w:t>
      </w:r>
      <w:r w:rsidR="00520E88" w:rsidRPr="00520E88">
        <w:rPr>
          <w:vanish/>
        </w:rPr>
        <w:t>%pfe</w:t>
      </w:r>
    </w:p>
    <w:p w:rsidR="00D84A35" w:rsidRPr="00E01562" w:rsidRDefault="00D84A35" w:rsidP="00D84A35">
      <w:pPr>
        <w:pStyle w:val="level3item"/>
      </w:pPr>
      <w:r>
        <w:t>N</w:t>
      </w:r>
      <w:r w:rsidRPr="00E01562">
        <w:t xml:space="preserve">ews </w:t>
      </w:r>
      <w:r>
        <w:t>Conference:</w:t>
      </w:r>
      <w:r w:rsidRPr="00E01562">
        <w:t xml:space="preserve"> President Robben Fleming</w:t>
      </w:r>
      <w:r>
        <w:t xml:space="preserve"> announcing </w:t>
      </w:r>
      <w:r w:rsidRPr="00E01562">
        <w:t xml:space="preserve">Bo Schembechler as UM athletic director and Jack Weidenbach as senior associate athletic director. </w:t>
      </w:r>
      <w:proofErr w:type="spellStart"/>
      <w:r w:rsidRPr="00E01562">
        <w:t>Ju</w:t>
      </w:r>
      <w:r>
        <w:t>s</w:t>
      </w:r>
      <w:r w:rsidRPr="00E01562">
        <w:t>ly</w:t>
      </w:r>
      <w:proofErr w:type="spellEnd"/>
      <w:r w:rsidRPr="00E01562">
        <w:t xml:space="preserve"> 1, 1988</w:t>
      </w:r>
      <w:r>
        <w:t xml:space="preserve">, </w:t>
      </w:r>
      <w:r w:rsidR="00520E88" w:rsidRPr="00520E88">
        <w:rPr>
          <w:vanish/>
        </w:rPr>
        <w:t>%</w:t>
      </w:r>
      <w:proofErr w:type="spellStart"/>
      <w:r w:rsidR="00520E88" w:rsidRPr="00520E88">
        <w:rPr>
          <w:vanish/>
        </w:rPr>
        <w:t>pfb</w:t>
      </w:r>
      <w:proofErr w:type="spellEnd"/>
      <w:r>
        <w:t xml:space="preserve"> (Audio Cassette) </w:t>
      </w:r>
      <w:r w:rsidR="00520E88" w:rsidRPr="00520E88">
        <w:rPr>
          <w:vanish/>
        </w:rPr>
        <w:t>%pfe</w:t>
      </w:r>
    </w:p>
    <w:p w:rsidR="00D84A35" w:rsidRPr="00E01562" w:rsidRDefault="00D84A35" w:rsidP="00D84A35">
      <w:pPr>
        <w:pStyle w:val="level3item"/>
      </w:pPr>
      <w:r w:rsidRPr="00E01562">
        <w:t>UM President James Duderstadt on WJR (Detroit) "Focus," September 8, 1988</w:t>
      </w:r>
      <w:r>
        <w:t xml:space="preserve">, </w:t>
      </w:r>
      <w:r w:rsidR="00520E88" w:rsidRPr="00520E88">
        <w:rPr>
          <w:vanish/>
        </w:rPr>
        <w:t>%pfb</w:t>
      </w:r>
      <w:r>
        <w:t xml:space="preserve"> (Audio Cassette) </w:t>
      </w:r>
      <w:r w:rsidR="00520E88" w:rsidRPr="00520E88">
        <w:rPr>
          <w:vanish/>
        </w:rPr>
        <w:t>%pfe</w:t>
      </w:r>
    </w:p>
    <w:p w:rsidR="00D84A35" w:rsidRPr="00E01562" w:rsidRDefault="00D84A35" w:rsidP="00D84A35">
      <w:pPr>
        <w:pStyle w:val="level3item"/>
      </w:pPr>
      <w:r w:rsidRPr="00E01562">
        <w:t>Gerald Ford, Jimmy Carter news conference at the Gerald R. Ford Presidential Library.</w:t>
      </w:r>
      <w:r>
        <w:t xml:space="preserve"> December 5, 1988, </w:t>
      </w:r>
      <w:r w:rsidR="00520E88" w:rsidRPr="00520E88">
        <w:rPr>
          <w:vanish/>
        </w:rPr>
        <w:t>%pfb</w:t>
      </w:r>
      <w:r>
        <w:t xml:space="preserve"> (Audio Cassette) </w:t>
      </w:r>
      <w:r w:rsidR="00520E88" w:rsidRPr="00520E88">
        <w:rPr>
          <w:vanish/>
        </w:rPr>
        <w:t>%pfe</w:t>
      </w:r>
    </w:p>
    <w:p w:rsidR="00D84A35" w:rsidRPr="00E01562" w:rsidRDefault="00D84A35" w:rsidP="00D84A35">
      <w:pPr>
        <w:pStyle w:val="level3item"/>
      </w:pPr>
      <w:r w:rsidRPr="00E01562">
        <w:lastRenderedPageBreak/>
        <w:t>UM basketball coach Bill Frieder on WJR (Detroit) "Focus," with discussion of his autobiography, written with Jeff Mortimer, December 8, 1988</w:t>
      </w:r>
      <w:r>
        <w:t xml:space="preserve">, </w:t>
      </w:r>
      <w:r w:rsidR="00520E88" w:rsidRPr="00520E88">
        <w:rPr>
          <w:vanish/>
        </w:rPr>
        <w:t>%pfb</w:t>
      </w:r>
      <w:r>
        <w:t xml:space="preserve"> (Audio Cassette) </w:t>
      </w:r>
      <w:r w:rsidR="00520E88" w:rsidRPr="00520E88">
        <w:rPr>
          <w:vanish/>
        </w:rPr>
        <w:t>%pfe</w:t>
      </w:r>
    </w:p>
    <w:p w:rsidR="00D84A35" w:rsidRPr="00E01562" w:rsidRDefault="00D84A35" w:rsidP="00D84A35">
      <w:pPr>
        <w:pStyle w:val="level3item"/>
      </w:pPr>
      <w:r w:rsidRPr="00E01562">
        <w:t xml:space="preserve">FBI Director William Sessions’ news conference; Sessions on campus to speak at the </w:t>
      </w:r>
      <w:r>
        <w:t>Law School’s honors convocation,</w:t>
      </w:r>
      <w:r w:rsidRPr="00E01562">
        <w:t xml:space="preserve"> May 13, 1989</w:t>
      </w:r>
      <w:r>
        <w:t xml:space="preserve">, </w:t>
      </w:r>
      <w:r w:rsidR="00520E88" w:rsidRPr="00520E88">
        <w:rPr>
          <w:vanish/>
        </w:rPr>
        <w:t>%pfb</w:t>
      </w:r>
      <w:r>
        <w:t xml:space="preserve"> (Audio Cassette) </w:t>
      </w:r>
      <w:r w:rsidR="00520E88" w:rsidRPr="00520E88">
        <w:rPr>
          <w:vanish/>
        </w:rPr>
        <w:t>%pfe</w:t>
      </w:r>
    </w:p>
    <w:p w:rsidR="00D123E8" w:rsidRPr="0077478D" w:rsidRDefault="00D123E8" w:rsidP="00D123E8">
      <w:pPr>
        <w:pStyle w:val="L2newpage"/>
        <w:rPr>
          <w:b/>
        </w:rPr>
      </w:pPr>
      <w:proofErr w:type="gramStart"/>
      <w:r w:rsidRPr="000215BC">
        <w:rPr>
          <w:b/>
        </w:rPr>
        <w:t>News Conferences and Media Appearances (1983-2001)</w:t>
      </w:r>
      <w:r w:rsidRPr="0077478D">
        <w:rPr>
          <w:b/>
        </w:rPr>
        <w:t xml:space="preserve"> (Cont.)</w:t>
      </w:r>
      <w:proofErr w:type="gramEnd"/>
    </w:p>
    <w:p w:rsidR="00D123E8" w:rsidRDefault="00D123E8" w:rsidP="00D123E8">
      <w:pPr>
        <w:pStyle w:val="Boxnewpage"/>
      </w:pPr>
      <w:r>
        <w:t>Box 1 (Cont.)</w:t>
      </w:r>
    </w:p>
    <w:p w:rsidR="00D84A35" w:rsidRPr="00E01562" w:rsidRDefault="00D84A35" w:rsidP="00D84A35">
      <w:pPr>
        <w:pStyle w:val="level3item"/>
      </w:pPr>
      <w:r w:rsidRPr="00E01562">
        <w:t>Law school Dean Lee Bollinger introductory remarks, William Sessions remarks at the Law School’s honors convocation. May 13, 1989</w:t>
      </w:r>
      <w:r>
        <w:t xml:space="preserve">, </w:t>
      </w:r>
      <w:r w:rsidR="00520E88" w:rsidRPr="00520E88">
        <w:rPr>
          <w:vanish/>
        </w:rPr>
        <w:t>%pfb</w:t>
      </w:r>
      <w:r>
        <w:t xml:space="preserve"> (Audio Cassette) </w:t>
      </w:r>
      <w:r w:rsidR="00520E88" w:rsidRPr="00520E88">
        <w:rPr>
          <w:vanish/>
        </w:rPr>
        <w:t>%pfe</w:t>
      </w:r>
    </w:p>
    <w:p w:rsidR="00D84A35" w:rsidRPr="00E01562" w:rsidRDefault="00D84A35" w:rsidP="00D84A35">
      <w:pPr>
        <w:pStyle w:val="level3item"/>
      </w:pPr>
      <w:r w:rsidRPr="00E01562">
        <w:t>Former President of Lebanon Amine Gemayel’s news conference</w:t>
      </w:r>
      <w:r>
        <w:t>,</w:t>
      </w:r>
      <w:r w:rsidRPr="00E01562">
        <w:t xml:space="preserve"> April 5, 1991</w:t>
      </w:r>
      <w:r>
        <w:t xml:space="preserve">, </w:t>
      </w:r>
      <w:r w:rsidR="00520E88" w:rsidRPr="00520E88">
        <w:rPr>
          <w:vanish/>
        </w:rPr>
        <w:t>%pfb</w:t>
      </w:r>
      <w:r>
        <w:t xml:space="preserve"> (Audio Cassette) </w:t>
      </w:r>
      <w:r w:rsidR="00520E88" w:rsidRPr="00520E88">
        <w:rPr>
          <w:vanish/>
        </w:rPr>
        <w:t>%pfe</w:t>
      </w:r>
    </w:p>
    <w:p w:rsidR="00D84A35" w:rsidRPr="00E01562" w:rsidRDefault="00D84A35" w:rsidP="00D84A35">
      <w:pPr>
        <w:pStyle w:val="level3item"/>
      </w:pPr>
      <w:r w:rsidRPr="00E01562">
        <w:t>N</w:t>
      </w:r>
      <w:r>
        <w:t>ews Conference:</w:t>
      </w:r>
      <w:r w:rsidRPr="00E01562">
        <w:t xml:space="preserve"> William Davidson’s gift to found the Wi</w:t>
      </w:r>
      <w:r>
        <w:t>lliam Davidson Institute;</w:t>
      </w:r>
      <w:r w:rsidRPr="00E01562">
        <w:t xml:space="preserve"> speakers include: Governor Engler, Senators Levin and Riegle, U.S. Treasury Secretary Brady. April 23, 1992 Tape 1 of 2</w:t>
      </w:r>
      <w:r>
        <w:t xml:space="preserve">, </w:t>
      </w:r>
      <w:r w:rsidR="00520E88" w:rsidRPr="00520E88">
        <w:rPr>
          <w:vanish/>
        </w:rPr>
        <w:t>%pfb</w:t>
      </w:r>
      <w:r>
        <w:t xml:space="preserve"> (Audio Cassette) </w:t>
      </w:r>
      <w:r w:rsidR="00520E88" w:rsidRPr="00520E88">
        <w:rPr>
          <w:vanish/>
        </w:rPr>
        <w:t>%pfe</w:t>
      </w:r>
    </w:p>
    <w:p w:rsidR="00D84A35" w:rsidRPr="00E01562" w:rsidRDefault="00D84A35" w:rsidP="00D84A35">
      <w:pPr>
        <w:pStyle w:val="level3item"/>
      </w:pPr>
      <w:r w:rsidRPr="00E01562">
        <w:t>N</w:t>
      </w:r>
      <w:r>
        <w:t>ews Conference:</w:t>
      </w:r>
      <w:r w:rsidRPr="00E01562">
        <w:t xml:space="preserve"> William Davidson’s gift to found the Wi</w:t>
      </w:r>
      <w:r>
        <w:t>lliam Davidson Institute;</w:t>
      </w:r>
      <w:r w:rsidRPr="00E01562">
        <w:t xml:space="preserve"> speakers include: Governor Engler, Senators Levin and Riegle, U.S. Treasury Secretary Brady.  April 23, 1992 Tape 2 of 2</w:t>
      </w:r>
      <w:r>
        <w:t xml:space="preserve">, </w:t>
      </w:r>
      <w:r w:rsidR="00520E88" w:rsidRPr="00520E88">
        <w:rPr>
          <w:vanish/>
        </w:rPr>
        <w:t>%pfb</w:t>
      </w:r>
      <w:r>
        <w:t xml:space="preserve"> (Audio Cassette) </w:t>
      </w:r>
      <w:r w:rsidR="00520E88" w:rsidRPr="00520E88">
        <w:rPr>
          <w:vanish/>
        </w:rPr>
        <w:t>%pfe</w:t>
      </w:r>
    </w:p>
    <w:p w:rsidR="00D84A35" w:rsidRPr="00E01562" w:rsidRDefault="00D84A35" w:rsidP="00D84A35">
      <w:pPr>
        <w:pStyle w:val="level3item"/>
      </w:pPr>
      <w:r w:rsidRPr="00E01562">
        <w:t>UM President James Duderstadt on WJR (Detroit) "Focus," June 1994</w:t>
      </w:r>
      <w:r>
        <w:t xml:space="preserve">, </w:t>
      </w:r>
      <w:r w:rsidR="00520E88" w:rsidRPr="00520E88">
        <w:rPr>
          <w:vanish/>
        </w:rPr>
        <w:t>%pfb</w:t>
      </w:r>
      <w:r>
        <w:t xml:space="preserve"> (Audio Cassette) </w:t>
      </w:r>
      <w:r w:rsidR="00520E88" w:rsidRPr="00520E88">
        <w:rPr>
          <w:vanish/>
        </w:rPr>
        <w:t>%pfe</w:t>
      </w:r>
    </w:p>
    <w:p w:rsidR="00D84A35" w:rsidRPr="00E01562" w:rsidRDefault="00D84A35" w:rsidP="00D84A35">
      <w:pPr>
        <w:pStyle w:val="level3item"/>
      </w:pPr>
      <w:r w:rsidRPr="00E01562">
        <w:t>Professors Peter Duren and George Piranian on their conta</w:t>
      </w:r>
      <w:r>
        <w:t>cts with Ted Kaczynski, the "Una</w:t>
      </w:r>
      <w:r w:rsidRPr="00E01562">
        <w:t>bomber</w:t>
      </w:r>
      <w:r>
        <w:t>,</w:t>
      </w:r>
      <w:r w:rsidRPr="00E01562">
        <w:t>" April 4, 1996</w:t>
      </w:r>
      <w:r>
        <w:t xml:space="preserve">, </w:t>
      </w:r>
      <w:r w:rsidR="00520E88" w:rsidRPr="00520E88">
        <w:rPr>
          <w:vanish/>
        </w:rPr>
        <w:t>%pfb</w:t>
      </w:r>
      <w:r>
        <w:t xml:space="preserve"> (Audio Cassette) </w:t>
      </w:r>
      <w:r w:rsidR="00520E88" w:rsidRPr="00520E88">
        <w:rPr>
          <w:vanish/>
        </w:rPr>
        <w:t>%pfe</w:t>
      </w:r>
    </w:p>
    <w:p w:rsidR="00D84A35" w:rsidRPr="00E01562" w:rsidRDefault="00D84A35" w:rsidP="00D84A35">
      <w:pPr>
        <w:pStyle w:val="level3item"/>
      </w:pPr>
      <w:r w:rsidRPr="00E01562">
        <w:t>Provost Nancy Cantor on WJR (Detroit) “Focus,” April 3, 1998</w:t>
      </w:r>
      <w:r>
        <w:t xml:space="preserve">, </w:t>
      </w:r>
      <w:r w:rsidR="00520E88" w:rsidRPr="00520E88">
        <w:rPr>
          <w:vanish/>
        </w:rPr>
        <w:t>%pfb</w:t>
      </w:r>
      <w:r>
        <w:t xml:space="preserve"> (Audio Cassette) </w:t>
      </w:r>
      <w:r w:rsidR="00520E88" w:rsidRPr="00520E88">
        <w:rPr>
          <w:vanish/>
        </w:rPr>
        <w:t>%pfe</w:t>
      </w:r>
    </w:p>
    <w:p w:rsidR="00D84A35" w:rsidRPr="00E01562" w:rsidRDefault="00D84A35" w:rsidP="00D84A35">
      <w:pPr>
        <w:pStyle w:val="level3item"/>
      </w:pPr>
      <w:r w:rsidRPr="00E01562">
        <w:t>John D. MacArthur Professor Emeritus of Physics Martinus Veltman news conference, after sharing the 1999 Nobel Prize for Physics. October 20, 1999</w:t>
      </w:r>
      <w:r>
        <w:t xml:space="preserve">, </w:t>
      </w:r>
      <w:r w:rsidR="00520E88" w:rsidRPr="00520E88">
        <w:rPr>
          <w:vanish/>
        </w:rPr>
        <w:t>%pfb</w:t>
      </w:r>
      <w:r>
        <w:t xml:space="preserve"> (Audio Cassette) </w:t>
      </w:r>
      <w:r w:rsidR="00520E88" w:rsidRPr="00520E88">
        <w:rPr>
          <w:vanish/>
        </w:rPr>
        <w:t>%pfe</w:t>
      </w:r>
    </w:p>
    <w:p w:rsidR="00D84A35" w:rsidRPr="00E01562" w:rsidRDefault="00D84A35" w:rsidP="00D84A35">
      <w:pPr>
        <w:pStyle w:val="level3item"/>
      </w:pPr>
      <w:r w:rsidRPr="00E01562">
        <w:t>Lee Bolli</w:t>
      </w:r>
      <w:r>
        <w:t xml:space="preserve">nger, Tom </w:t>
      </w:r>
      <w:r w:rsidRPr="00E01562">
        <w:t>Goss news conference announcing Goss’ resignation</w:t>
      </w:r>
      <w:r>
        <w:t>,</w:t>
      </w:r>
      <w:r w:rsidRPr="00E01562">
        <w:t xml:space="preserve"> February 8, 2000</w:t>
      </w:r>
      <w:r>
        <w:t xml:space="preserve">, </w:t>
      </w:r>
      <w:r w:rsidR="00520E88" w:rsidRPr="00520E88">
        <w:rPr>
          <w:vanish/>
        </w:rPr>
        <w:t>%pfb</w:t>
      </w:r>
      <w:r>
        <w:t xml:space="preserve"> (Audio Cassette) </w:t>
      </w:r>
      <w:r w:rsidR="00520E88" w:rsidRPr="00520E88">
        <w:rPr>
          <w:vanish/>
        </w:rPr>
        <w:t>%pfe</w:t>
      </w:r>
    </w:p>
    <w:p w:rsidR="00D84A35" w:rsidRPr="00E01562" w:rsidRDefault="00D84A35" w:rsidP="00D84A35">
      <w:pPr>
        <w:pStyle w:val="level3item"/>
      </w:pPr>
      <w:r w:rsidRPr="00E01562">
        <w:t>UM Interim President-</w:t>
      </w:r>
      <w:r>
        <w:t>Elect</w:t>
      </w:r>
      <w:r w:rsidRPr="00E01562">
        <w:t xml:space="preserve"> Joe White on WJR (Detroit), December 6, 2001</w:t>
      </w:r>
      <w:r>
        <w:t xml:space="preserve">, </w:t>
      </w:r>
      <w:r w:rsidR="00520E88" w:rsidRPr="00520E88">
        <w:rPr>
          <w:vanish/>
        </w:rPr>
        <w:t>%pfb</w:t>
      </w:r>
      <w:r>
        <w:t xml:space="preserve"> (Audio Cassette) </w:t>
      </w:r>
      <w:r w:rsidR="00520E88" w:rsidRPr="00520E88">
        <w:rPr>
          <w:vanish/>
        </w:rPr>
        <w:t>%pfe</w:t>
      </w:r>
    </w:p>
    <w:p w:rsidR="00D84A35" w:rsidRDefault="00D84A35" w:rsidP="00D84A35">
      <w:pPr>
        <w:pStyle w:val="level4item"/>
      </w:pPr>
    </w:p>
    <w:p w:rsidR="00D84A35" w:rsidRDefault="00D84A35" w:rsidP="00D84A35">
      <w:pPr>
        <w:pStyle w:val="L2Subseries"/>
      </w:pPr>
      <w:r>
        <w:t>Information Technology Division (1994-1998)</w:t>
      </w:r>
    </w:p>
    <w:p w:rsidR="003326EA" w:rsidRDefault="003326EA" w:rsidP="003326EA">
      <w:pPr>
        <w:pStyle w:val="boxnumber"/>
      </w:pPr>
      <w:r>
        <w:t>Box 2</w:t>
      </w:r>
    </w:p>
    <w:p w:rsidR="00D84A35" w:rsidRDefault="00D84A35" w:rsidP="00D84A35">
      <w:pPr>
        <w:pStyle w:val="level3item"/>
      </w:pPr>
      <w:r>
        <w:t xml:space="preserve">Jeff Tibbs, July 1994, </w:t>
      </w:r>
      <w:r w:rsidR="00520E88" w:rsidRPr="00520E88">
        <w:rPr>
          <w:vanish/>
        </w:rPr>
        <w:t>%pfb</w:t>
      </w:r>
      <w:r>
        <w:t xml:space="preserve"> (Audio Cassette) </w:t>
      </w:r>
      <w:r w:rsidR="00520E88" w:rsidRPr="00520E88">
        <w:rPr>
          <w:vanish/>
        </w:rPr>
        <w:t>%pfe</w:t>
      </w:r>
    </w:p>
    <w:p w:rsidR="00D84A35" w:rsidRDefault="00D84A35" w:rsidP="00D84A35">
      <w:pPr>
        <w:pStyle w:val="level3item"/>
      </w:pPr>
      <w:r>
        <w:t xml:space="preserve">Larry Gauthier NS, July 8, 1994, </w:t>
      </w:r>
      <w:r w:rsidR="00520E88" w:rsidRPr="00520E88">
        <w:rPr>
          <w:vanish/>
        </w:rPr>
        <w:t>%pfb</w:t>
      </w:r>
      <w:r>
        <w:t xml:space="preserve"> (Audio Cassette) </w:t>
      </w:r>
      <w:r w:rsidR="00520E88" w:rsidRPr="00520E88">
        <w:rPr>
          <w:vanish/>
        </w:rPr>
        <w:t>%pfe</w:t>
      </w:r>
    </w:p>
    <w:p w:rsidR="00D84A35" w:rsidRDefault="00D84A35" w:rsidP="00D84A35">
      <w:pPr>
        <w:pStyle w:val="level3item"/>
      </w:pPr>
      <w:r>
        <w:t xml:space="preserve">Mike Clark, July 14, 1994, </w:t>
      </w:r>
      <w:r w:rsidR="00520E88" w:rsidRPr="00520E88">
        <w:rPr>
          <w:vanish/>
        </w:rPr>
        <w:t>%pfb</w:t>
      </w:r>
      <w:r>
        <w:t xml:space="preserve"> (Audio Cassette) </w:t>
      </w:r>
      <w:r w:rsidR="00520E88" w:rsidRPr="00520E88">
        <w:rPr>
          <w:vanish/>
        </w:rPr>
        <w:t>%pfe</w:t>
      </w:r>
    </w:p>
    <w:p w:rsidR="00D84A35" w:rsidRDefault="00D84A35" w:rsidP="00D84A35">
      <w:pPr>
        <w:pStyle w:val="level3item"/>
      </w:pPr>
      <w:r>
        <w:t xml:space="preserve">Ted Hawss, July 15, 1994, </w:t>
      </w:r>
      <w:r w:rsidR="00520E88" w:rsidRPr="00520E88">
        <w:rPr>
          <w:vanish/>
        </w:rPr>
        <w:t>%pfb</w:t>
      </w:r>
      <w:r>
        <w:t xml:space="preserve"> (Audio Cassette) </w:t>
      </w:r>
      <w:r w:rsidR="00520E88" w:rsidRPr="00520E88">
        <w:rPr>
          <w:vanish/>
        </w:rPr>
        <w:t>%pfe</w:t>
      </w:r>
    </w:p>
    <w:p w:rsidR="00D84A35" w:rsidRDefault="00D84A35" w:rsidP="00D84A35">
      <w:pPr>
        <w:pStyle w:val="level3item"/>
      </w:pPr>
      <w:r>
        <w:t xml:space="preserve">Ted Hawss, July 15, 1994, </w:t>
      </w:r>
      <w:r w:rsidR="00520E88" w:rsidRPr="00520E88">
        <w:rPr>
          <w:vanish/>
        </w:rPr>
        <w:t>%pfb</w:t>
      </w:r>
      <w:r>
        <w:t xml:space="preserve"> (Audio Cassette) </w:t>
      </w:r>
      <w:r w:rsidR="00520E88" w:rsidRPr="00520E88">
        <w:rPr>
          <w:vanish/>
        </w:rPr>
        <w:t>%pfe</w:t>
      </w:r>
    </w:p>
    <w:p w:rsidR="00D84A35" w:rsidRDefault="00D84A35" w:rsidP="00D84A35">
      <w:pPr>
        <w:pStyle w:val="level3item"/>
      </w:pPr>
      <w:r>
        <w:t xml:space="preserve">Eric Aupperle, July 18, 1994, </w:t>
      </w:r>
      <w:r w:rsidR="00520E88" w:rsidRPr="00520E88">
        <w:rPr>
          <w:vanish/>
        </w:rPr>
        <w:t>%pfb</w:t>
      </w:r>
      <w:r>
        <w:t xml:space="preserve"> (Audio Cassette) </w:t>
      </w:r>
      <w:r w:rsidR="00520E88" w:rsidRPr="00520E88">
        <w:rPr>
          <w:vanish/>
        </w:rPr>
        <w:t>%pfe</w:t>
      </w:r>
    </w:p>
    <w:p w:rsidR="00D84A35" w:rsidRDefault="00D84A35" w:rsidP="00D84A35">
      <w:pPr>
        <w:pStyle w:val="level3item"/>
      </w:pPr>
      <w:r>
        <w:t xml:space="preserve">Cheryl Munn Fremon, July 26, 1994, </w:t>
      </w:r>
      <w:r w:rsidR="00520E88" w:rsidRPr="00520E88">
        <w:rPr>
          <w:vanish/>
        </w:rPr>
        <w:t>%pfb</w:t>
      </w:r>
      <w:r>
        <w:t xml:space="preserve"> (Audio Cassette) </w:t>
      </w:r>
      <w:r w:rsidR="00520E88" w:rsidRPr="00520E88">
        <w:rPr>
          <w:vanish/>
        </w:rPr>
        <w:t>%pfe</w:t>
      </w:r>
    </w:p>
    <w:p w:rsidR="00D84A35" w:rsidRDefault="00D84A35" w:rsidP="00D84A35">
      <w:pPr>
        <w:pStyle w:val="level3item"/>
      </w:pPr>
      <w:r>
        <w:t xml:space="preserve">ITD Focus December 2, 1996, </w:t>
      </w:r>
      <w:r w:rsidR="00520E88" w:rsidRPr="00520E88">
        <w:rPr>
          <w:vanish/>
        </w:rPr>
        <w:t>%pfb</w:t>
      </w:r>
      <w:r>
        <w:t xml:space="preserve"> (Audio Cassette) </w:t>
      </w:r>
      <w:r w:rsidR="00520E88" w:rsidRPr="00520E88">
        <w:rPr>
          <w:vanish/>
        </w:rPr>
        <w:t>%pfe</w:t>
      </w:r>
    </w:p>
    <w:p w:rsidR="00D84A35" w:rsidRDefault="00D84A35" w:rsidP="00D84A35">
      <w:pPr>
        <w:pStyle w:val="level3item"/>
      </w:pPr>
      <w:r>
        <w:rPr>
          <w:vanish/>
        </w:rPr>
        <w:t>II</w:t>
      </w:r>
      <w:r>
        <w:t xml:space="preserve">ITD Focus December 2, 1996, </w:t>
      </w:r>
      <w:r w:rsidR="00520E88" w:rsidRPr="00520E88">
        <w:rPr>
          <w:vanish/>
        </w:rPr>
        <w:t>%pfb</w:t>
      </w:r>
      <w:r>
        <w:t xml:space="preserve"> (Audio Cassette) </w:t>
      </w:r>
      <w:r w:rsidR="00520E88" w:rsidRPr="00520E88">
        <w:rPr>
          <w:vanish/>
        </w:rPr>
        <w:t>%pfe</w:t>
      </w:r>
    </w:p>
    <w:p w:rsidR="00D84A35" w:rsidRDefault="00D84A35" w:rsidP="00D84A35">
      <w:pPr>
        <w:pStyle w:val="level3item"/>
      </w:pPr>
      <w:r>
        <w:t xml:space="preserve">ITD Focus December 2, 1996, </w:t>
      </w:r>
      <w:r w:rsidR="00520E88" w:rsidRPr="00520E88">
        <w:rPr>
          <w:vanish/>
        </w:rPr>
        <w:t>%pfb</w:t>
      </w:r>
      <w:r>
        <w:t xml:space="preserve"> (Audio Cassette) </w:t>
      </w:r>
      <w:r w:rsidR="00520E88" w:rsidRPr="00520E88">
        <w:rPr>
          <w:vanish/>
        </w:rPr>
        <w:t>%pfe</w:t>
      </w:r>
    </w:p>
    <w:p w:rsidR="00D84A35" w:rsidRDefault="00D84A35" w:rsidP="00D84A35">
      <w:pPr>
        <w:pStyle w:val="level3item"/>
      </w:pPr>
      <w:r>
        <w:t xml:space="preserve">ITD Focus December 2, 1996, </w:t>
      </w:r>
      <w:r w:rsidR="00520E88" w:rsidRPr="00520E88">
        <w:rPr>
          <w:vanish/>
        </w:rPr>
        <w:t>%pfb</w:t>
      </w:r>
      <w:r>
        <w:t xml:space="preserve"> (Audio Cassette) </w:t>
      </w:r>
      <w:r w:rsidR="00520E88" w:rsidRPr="00520E88">
        <w:rPr>
          <w:vanish/>
        </w:rPr>
        <w:t>%pfe</w:t>
      </w:r>
    </w:p>
    <w:p w:rsidR="00D84A35" w:rsidRDefault="00D84A35" w:rsidP="00D84A35">
      <w:pPr>
        <w:pStyle w:val="level3item"/>
      </w:pPr>
      <w:r>
        <w:t xml:space="preserve">ITD Focus December 6, 1996, </w:t>
      </w:r>
      <w:r w:rsidR="00520E88" w:rsidRPr="00520E88">
        <w:rPr>
          <w:vanish/>
        </w:rPr>
        <w:t>%pfb</w:t>
      </w:r>
      <w:r>
        <w:t xml:space="preserve"> (Audio Cassette) </w:t>
      </w:r>
      <w:r w:rsidR="00520E88" w:rsidRPr="00520E88">
        <w:rPr>
          <w:vanish/>
        </w:rPr>
        <w:t>%pfe</w:t>
      </w:r>
    </w:p>
    <w:p w:rsidR="00D84A35" w:rsidRDefault="00D84A35" w:rsidP="00D84A35">
      <w:pPr>
        <w:pStyle w:val="level3item"/>
      </w:pPr>
      <w:r>
        <w:t xml:space="preserve">Interview with Jim Knox at ATCS, 1997, </w:t>
      </w:r>
      <w:r w:rsidR="00520E88" w:rsidRPr="00520E88">
        <w:rPr>
          <w:vanish/>
        </w:rPr>
        <w:t>%pfb</w:t>
      </w:r>
      <w:r>
        <w:t xml:space="preserve"> (Audio Cassette) </w:t>
      </w:r>
      <w:r w:rsidR="00520E88" w:rsidRPr="00520E88">
        <w:rPr>
          <w:vanish/>
        </w:rPr>
        <w:t>%pfe</w:t>
      </w:r>
    </w:p>
    <w:p w:rsidR="00D84A35" w:rsidRDefault="00D84A35" w:rsidP="00D84A35">
      <w:pPr>
        <w:pStyle w:val="level3item"/>
      </w:pPr>
      <w:r>
        <w:t xml:space="preserve">Information Technology Video Interview:  Eric Rabkin, June 24, 1997, </w:t>
      </w:r>
      <w:r w:rsidR="00520E88" w:rsidRPr="00520E88">
        <w:rPr>
          <w:vanish/>
        </w:rPr>
        <w:t>%pfb</w:t>
      </w:r>
      <w:r>
        <w:t xml:space="preserve"> (Audio Cassette) </w:t>
      </w:r>
      <w:r w:rsidR="00520E88" w:rsidRPr="00520E88">
        <w:rPr>
          <w:vanish/>
        </w:rPr>
        <w:t>%pfe</w:t>
      </w:r>
    </w:p>
    <w:p w:rsidR="00D84A35" w:rsidRDefault="00D84A35" w:rsidP="00D84A35">
      <w:pPr>
        <w:pStyle w:val="level3item"/>
      </w:pPr>
      <w:r>
        <w:lastRenderedPageBreak/>
        <w:t xml:space="preserve">Information Technology Video Interview: Tom Finholt, Gary Olson, Eric Rabkin, June 24, 1997, </w:t>
      </w:r>
      <w:r w:rsidR="00520E88" w:rsidRPr="00520E88">
        <w:rPr>
          <w:vanish/>
        </w:rPr>
        <w:t>%pfb</w:t>
      </w:r>
      <w:r>
        <w:t xml:space="preserve"> (Audio Cassette) </w:t>
      </w:r>
      <w:r w:rsidR="00520E88" w:rsidRPr="00520E88">
        <w:rPr>
          <w:vanish/>
        </w:rPr>
        <w:t>%pfe</w:t>
      </w:r>
    </w:p>
    <w:p w:rsidR="00D84A35" w:rsidRDefault="00D84A35" w:rsidP="00D84A35">
      <w:pPr>
        <w:pStyle w:val="level3item"/>
      </w:pPr>
      <w:r>
        <w:t xml:space="preserve">Information Technology Video Interview: Tom Finholt, Judy Olson, June 24, 1997, </w:t>
      </w:r>
      <w:r w:rsidR="00520E88" w:rsidRPr="00520E88">
        <w:rPr>
          <w:vanish/>
        </w:rPr>
        <w:t>%pfb</w:t>
      </w:r>
      <w:r>
        <w:t xml:space="preserve"> (Audio Cassette) </w:t>
      </w:r>
      <w:r w:rsidR="00520E88" w:rsidRPr="00520E88">
        <w:rPr>
          <w:vanish/>
        </w:rPr>
        <w:t>%pfe</w:t>
      </w:r>
    </w:p>
    <w:p w:rsidR="00D84A35" w:rsidRDefault="00D84A35" w:rsidP="00D84A35">
      <w:pPr>
        <w:pStyle w:val="level3item"/>
      </w:pPr>
      <w:r>
        <w:t xml:space="preserve">Perry Samson Knowledge Communities Interview, June 26, 1997, </w:t>
      </w:r>
      <w:r w:rsidR="00520E88" w:rsidRPr="00520E88">
        <w:rPr>
          <w:vanish/>
        </w:rPr>
        <w:t>%pfb</w:t>
      </w:r>
      <w:r>
        <w:t xml:space="preserve"> (Audio Cassette) </w:t>
      </w:r>
      <w:r w:rsidR="00520E88" w:rsidRPr="00520E88">
        <w:rPr>
          <w:vanish/>
        </w:rPr>
        <w:t>%pfe</w:t>
      </w:r>
    </w:p>
    <w:p w:rsidR="003326EA" w:rsidRPr="0032574E" w:rsidRDefault="003326EA" w:rsidP="0032574E">
      <w:pPr>
        <w:pStyle w:val="L2newpage"/>
        <w:rPr>
          <w:b/>
        </w:rPr>
      </w:pPr>
      <w:proofErr w:type="gramStart"/>
      <w:r w:rsidRPr="0032574E">
        <w:rPr>
          <w:b/>
        </w:rPr>
        <w:t>Information Technology Division (1994-1998) (Cont.)</w:t>
      </w:r>
      <w:proofErr w:type="gramEnd"/>
    </w:p>
    <w:p w:rsidR="003326EA" w:rsidRDefault="003326EA" w:rsidP="003326EA">
      <w:pPr>
        <w:pStyle w:val="Boxnewpage"/>
      </w:pPr>
      <w:r>
        <w:t>Box 2 (Cont.)</w:t>
      </w:r>
    </w:p>
    <w:p w:rsidR="00D84A35" w:rsidRDefault="00D84A35" w:rsidP="00D84A35">
      <w:pPr>
        <w:pStyle w:val="level3item"/>
      </w:pPr>
      <w:r>
        <w:t xml:space="preserve">Mary Simoni #12, July 1 1997, </w:t>
      </w:r>
      <w:r w:rsidR="00520E88" w:rsidRPr="00520E88">
        <w:rPr>
          <w:vanish/>
        </w:rPr>
        <w:t>%pfb</w:t>
      </w:r>
      <w:r>
        <w:t xml:space="preserve"> (Audio Cassette) </w:t>
      </w:r>
      <w:r w:rsidR="00520E88" w:rsidRPr="00520E88">
        <w:rPr>
          <w:vanish/>
        </w:rPr>
        <w:t>%pfe</w:t>
      </w:r>
    </w:p>
    <w:p w:rsidR="00D84A35" w:rsidRDefault="00D84A35" w:rsidP="00D84A35">
      <w:pPr>
        <w:pStyle w:val="level3item"/>
      </w:pPr>
      <w:r>
        <w:t xml:space="preserve">Working Group, Tape #1, September 29, 1998, </w:t>
      </w:r>
      <w:r w:rsidR="00520E88" w:rsidRPr="00520E88">
        <w:rPr>
          <w:vanish/>
        </w:rPr>
        <w:t>%pfb</w:t>
      </w:r>
      <w:r>
        <w:t xml:space="preserve"> (Audio Cassette) </w:t>
      </w:r>
      <w:r w:rsidR="00520E88" w:rsidRPr="00520E88">
        <w:rPr>
          <w:vanish/>
        </w:rPr>
        <w:t>%pfe</w:t>
      </w:r>
    </w:p>
    <w:p w:rsidR="00D84A35" w:rsidRDefault="00D84A35" w:rsidP="00D84A35">
      <w:pPr>
        <w:pStyle w:val="level3item"/>
      </w:pPr>
      <w:r>
        <w:t xml:space="preserve">Tim Killeen Knowledge Communities Interview, [Undated], </w:t>
      </w:r>
      <w:r w:rsidR="00520E88" w:rsidRPr="00520E88">
        <w:rPr>
          <w:vanish/>
        </w:rPr>
        <w:t>%pfb</w:t>
      </w:r>
      <w:r>
        <w:t xml:space="preserve"> (Audio Cassette) </w:t>
      </w:r>
      <w:r w:rsidR="00520E88" w:rsidRPr="00520E88">
        <w:rPr>
          <w:vanish/>
        </w:rPr>
        <w:t>%pfe</w:t>
      </w:r>
    </w:p>
    <w:p w:rsidR="00D84A35" w:rsidRDefault="00D84A35" w:rsidP="00D84A35">
      <w:pPr>
        <w:pStyle w:val="level3item"/>
      </w:pPr>
      <w:r>
        <w:t xml:space="preserve">ITD Tapes 18, 19, Nancy Butler Songer, [Undated], </w:t>
      </w:r>
      <w:r w:rsidR="00520E88" w:rsidRPr="00520E88">
        <w:rPr>
          <w:vanish/>
        </w:rPr>
        <w:t>%pfb</w:t>
      </w:r>
      <w:r>
        <w:t xml:space="preserve"> (Audio Cassette) </w:t>
      </w:r>
      <w:r w:rsidR="00520E88" w:rsidRPr="00520E88">
        <w:rPr>
          <w:vanish/>
        </w:rPr>
        <w:t>%pfe</w:t>
      </w:r>
    </w:p>
    <w:p w:rsidR="00D84A35" w:rsidRDefault="00D84A35" w:rsidP="00D84A35">
      <w:pPr>
        <w:pStyle w:val="level3item"/>
      </w:pPr>
      <w:r>
        <w:t xml:space="preserve">Knowledge Communities Video Tape #15, Richard Rockwell, [Undated], </w:t>
      </w:r>
      <w:r w:rsidR="00520E88" w:rsidRPr="00520E88">
        <w:rPr>
          <w:vanish/>
        </w:rPr>
        <w:t>%pfb</w:t>
      </w:r>
      <w:r>
        <w:t xml:space="preserve"> (Audio Cassette) </w:t>
      </w:r>
      <w:r w:rsidR="00520E88" w:rsidRPr="00520E88">
        <w:rPr>
          <w:vanish/>
        </w:rPr>
        <w:t>%pfe</w:t>
      </w:r>
    </w:p>
    <w:p w:rsidR="00D84A35" w:rsidRDefault="00D84A35" w:rsidP="00D84A35">
      <w:pPr>
        <w:pStyle w:val="level3item"/>
      </w:pPr>
      <w:r>
        <w:t xml:space="preserve">#16 David Featherman, [Undated], </w:t>
      </w:r>
      <w:r w:rsidR="00520E88" w:rsidRPr="00520E88">
        <w:rPr>
          <w:vanish/>
        </w:rPr>
        <w:t>%pfb</w:t>
      </w:r>
      <w:r>
        <w:t xml:space="preserve"> (Audio Cassette) </w:t>
      </w:r>
      <w:r w:rsidR="00520E88" w:rsidRPr="00520E88">
        <w:rPr>
          <w:vanish/>
        </w:rPr>
        <w:t>%pfe</w:t>
      </w:r>
    </w:p>
    <w:p w:rsidR="00D84A35" w:rsidRDefault="00D84A35" w:rsidP="00D84A35">
      <w:pPr>
        <w:pStyle w:val="level3item"/>
      </w:pPr>
      <w:r>
        <w:t xml:space="preserve">Theo Bungan’s / Purchasing, [Undated], </w:t>
      </w:r>
      <w:r w:rsidR="00520E88" w:rsidRPr="00520E88">
        <w:rPr>
          <w:vanish/>
        </w:rPr>
        <w:t>%pfb</w:t>
      </w:r>
      <w:r>
        <w:t xml:space="preserve"> (Audio Cassette) </w:t>
      </w:r>
      <w:r w:rsidR="00520E88" w:rsidRPr="00520E88">
        <w:rPr>
          <w:vanish/>
        </w:rPr>
        <w:t>%pfe</w:t>
      </w:r>
    </w:p>
    <w:p w:rsidR="00D84A35" w:rsidRDefault="00D84A35" w:rsidP="00D84A35">
      <w:pPr>
        <w:pStyle w:val="level3item"/>
      </w:pPr>
    </w:p>
    <w:p w:rsidR="00D84A35" w:rsidRDefault="00D84A35" w:rsidP="00F95AA0">
      <w:pPr>
        <w:pStyle w:val="L2Subseries"/>
      </w:pPr>
      <w:r w:rsidRPr="00E01562">
        <w:t>Invited Speakers</w:t>
      </w:r>
      <w:r>
        <w:t xml:space="preserve"> (1983-1998)</w:t>
      </w:r>
    </w:p>
    <w:p w:rsidR="00CE0BC8" w:rsidRPr="00E01562" w:rsidRDefault="00CE0BC8" w:rsidP="00CE0BC8">
      <w:pPr>
        <w:pStyle w:val="boxnumber"/>
      </w:pPr>
      <w:r>
        <w:t>Box 1</w:t>
      </w:r>
    </w:p>
    <w:p w:rsidR="00D84A35" w:rsidRPr="00E01562" w:rsidRDefault="00D84A35" w:rsidP="00D84A35">
      <w:pPr>
        <w:pStyle w:val="level3item"/>
      </w:pPr>
      <w:r w:rsidRPr="00E01562">
        <w:t xml:space="preserve">Gerald Ford appearances at event </w:t>
      </w:r>
      <w:r>
        <w:t xml:space="preserve">for </w:t>
      </w:r>
      <w:r w:rsidRPr="00E01562">
        <w:t>Campaign for Michigan fund drive. October 14, 1983</w:t>
      </w:r>
      <w:r>
        <w:t xml:space="preserve">, </w:t>
      </w:r>
      <w:r w:rsidR="00520E88" w:rsidRPr="00520E88">
        <w:rPr>
          <w:vanish/>
        </w:rPr>
        <w:t>%pfb</w:t>
      </w:r>
      <w:r>
        <w:t xml:space="preserve"> (Audio Cassette) </w:t>
      </w:r>
      <w:r w:rsidR="00520E88" w:rsidRPr="00520E88">
        <w:rPr>
          <w:vanish/>
        </w:rPr>
        <w:t>%pfe</w:t>
      </w:r>
    </w:p>
    <w:p w:rsidR="00D84A35" w:rsidRPr="00E01562" w:rsidRDefault="00D84A35" w:rsidP="00D84A35">
      <w:pPr>
        <w:pStyle w:val="level3item"/>
      </w:pPr>
      <w:r w:rsidRPr="00E01562">
        <w:t>Former British Prime Minister Edward Heath’s public lecture during his April 1-7 tenure as Helen L. DeRoy Visiting Professor in Honors at UM</w:t>
      </w:r>
      <w:r>
        <w:t>,</w:t>
      </w:r>
      <w:r w:rsidRPr="00E01562">
        <w:t xml:space="preserve"> April 1990, Tape 1 of 2</w:t>
      </w:r>
      <w:r>
        <w:t xml:space="preserve">, </w:t>
      </w:r>
      <w:r w:rsidR="00520E88" w:rsidRPr="00520E88">
        <w:rPr>
          <w:vanish/>
        </w:rPr>
        <w:t>%pfb</w:t>
      </w:r>
      <w:r>
        <w:t xml:space="preserve"> (Audio Cassette) </w:t>
      </w:r>
      <w:r w:rsidR="00520E88" w:rsidRPr="00520E88">
        <w:rPr>
          <w:vanish/>
        </w:rPr>
        <w:t>%pfe</w:t>
      </w:r>
    </w:p>
    <w:p w:rsidR="00D84A35" w:rsidRPr="00E01562" w:rsidRDefault="00D84A35" w:rsidP="00D84A35">
      <w:pPr>
        <w:pStyle w:val="level3item"/>
      </w:pPr>
      <w:r w:rsidRPr="00E01562">
        <w:t>Former British Prime Minister Edward Heath’s news conference during his April 1-7 tenure as Helen L. DeRoy Visiting Professor in Honors at UM April 1990, Tape 2 of 2</w:t>
      </w:r>
      <w:r>
        <w:t xml:space="preserve">, </w:t>
      </w:r>
      <w:r w:rsidR="00520E88" w:rsidRPr="00520E88">
        <w:rPr>
          <w:vanish/>
        </w:rPr>
        <w:t>%pfb</w:t>
      </w:r>
      <w:r>
        <w:t xml:space="preserve"> (Audio Cassette) </w:t>
      </w:r>
      <w:r w:rsidR="00520E88" w:rsidRPr="00520E88">
        <w:rPr>
          <w:vanish/>
        </w:rPr>
        <w:t>%pfe</w:t>
      </w:r>
    </w:p>
    <w:p w:rsidR="00D84A35" w:rsidRPr="00E01562" w:rsidRDefault="00D84A35" w:rsidP="00D84A35">
      <w:pPr>
        <w:pStyle w:val="level3item"/>
      </w:pPr>
      <w:r w:rsidRPr="00E01562">
        <w:t>U.S. Surgeon General Antonia Novello speaks at School of Public Health 50</w:t>
      </w:r>
      <w:r w:rsidRPr="00E01562">
        <w:rPr>
          <w:vertAlign w:val="superscript"/>
        </w:rPr>
        <w:t>th</w:t>
      </w:r>
      <w:r w:rsidRPr="00E01562">
        <w:t xml:space="preserve"> anniversary. September 21, 1991</w:t>
      </w:r>
      <w:r>
        <w:t xml:space="preserve">, </w:t>
      </w:r>
      <w:r w:rsidR="00520E88" w:rsidRPr="00520E88">
        <w:rPr>
          <w:vanish/>
        </w:rPr>
        <w:t>%pfb</w:t>
      </w:r>
      <w:r>
        <w:t xml:space="preserve"> (Audio Cassette) </w:t>
      </w:r>
      <w:r w:rsidR="00520E88" w:rsidRPr="00520E88">
        <w:rPr>
          <w:vanish/>
        </w:rPr>
        <w:t>%pfe</w:t>
      </w:r>
    </w:p>
    <w:p w:rsidR="00D84A35" w:rsidRPr="00E01562" w:rsidRDefault="00D84A35" w:rsidP="00D84A35">
      <w:pPr>
        <w:pStyle w:val="level3item"/>
      </w:pPr>
      <w:r w:rsidRPr="00E01562">
        <w:t>Mexican President Carlos Salinas de Gortari gives the William E. Simon Lecture in Power Center, with remarks by former President Gerald Ford preceding the lecture. Salinas was also awarded an honorary degree. May 27, 1993</w:t>
      </w:r>
      <w:r>
        <w:t xml:space="preserve">, </w:t>
      </w:r>
      <w:r w:rsidR="00520E88" w:rsidRPr="00520E88">
        <w:rPr>
          <w:vanish/>
        </w:rPr>
        <w:t>%pfb</w:t>
      </w:r>
      <w:r>
        <w:t xml:space="preserve"> (Audio Cassette) </w:t>
      </w:r>
      <w:r w:rsidR="00520E88" w:rsidRPr="00520E88">
        <w:rPr>
          <w:vanish/>
        </w:rPr>
        <w:t>%pfe</w:t>
      </w:r>
    </w:p>
    <w:p w:rsidR="00D84A35" w:rsidRPr="00E01562" w:rsidRDefault="00D84A35" w:rsidP="00D84A35">
      <w:pPr>
        <w:pStyle w:val="level3item"/>
      </w:pPr>
      <w:r w:rsidRPr="00E01562">
        <w:t>Introductory remarks to appearance by the 14</w:t>
      </w:r>
      <w:r w:rsidRPr="00E01562">
        <w:rPr>
          <w:vertAlign w:val="superscript"/>
        </w:rPr>
        <w:t>th</w:t>
      </w:r>
      <w:r w:rsidRPr="00E01562">
        <w:t xml:space="preserve"> Dalai Lama in Crisler Arena. April 21, 1994</w:t>
      </w:r>
      <w:r>
        <w:t xml:space="preserve">, </w:t>
      </w:r>
      <w:r w:rsidR="00520E88" w:rsidRPr="00520E88">
        <w:rPr>
          <w:vanish/>
        </w:rPr>
        <w:t>%pfb</w:t>
      </w:r>
      <w:r>
        <w:t xml:space="preserve"> (Audio Cassette) </w:t>
      </w:r>
      <w:r w:rsidR="00520E88" w:rsidRPr="00520E88">
        <w:rPr>
          <w:vanish/>
        </w:rPr>
        <w:t>%pfe</w:t>
      </w:r>
    </w:p>
    <w:p w:rsidR="00D84A35" w:rsidRPr="00E01562" w:rsidRDefault="00D84A35" w:rsidP="00D84A35">
      <w:pPr>
        <w:pStyle w:val="level3item"/>
      </w:pPr>
      <w:r w:rsidRPr="00E01562">
        <w:t>Appearance by the 14</w:t>
      </w:r>
      <w:r w:rsidRPr="00E01562">
        <w:rPr>
          <w:vertAlign w:val="superscript"/>
        </w:rPr>
        <w:t>th</w:t>
      </w:r>
      <w:r>
        <w:t xml:space="preserve"> Dalai Lama in Crisler Arena,</w:t>
      </w:r>
      <w:r w:rsidRPr="00E01562">
        <w:t xml:space="preserve"> April 21, 1994</w:t>
      </w:r>
      <w:r>
        <w:t xml:space="preserve">, </w:t>
      </w:r>
      <w:r w:rsidR="00520E88" w:rsidRPr="00520E88">
        <w:rPr>
          <w:vanish/>
        </w:rPr>
        <w:t>%pfb</w:t>
      </w:r>
      <w:r>
        <w:t xml:space="preserve"> (Audio Cassette) </w:t>
      </w:r>
      <w:r w:rsidR="00520E88" w:rsidRPr="00520E88">
        <w:rPr>
          <w:vanish/>
        </w:rPr>
        <w:t>%pfe</w:t>
      </w:r>
    </w:p>
    <w:p w:rsidR="00D84A35" w:rsidRDefault="00D84A35" w:rsidP="00D84A35">
      <w:pPr>
        <w:pStyle w:val="level3item"/>
      </w:pPr>
      <w:r w:rsidRPr="00E01562">
        <w:t>News conference with the 14</w:t>
      </w:r>
      <w:r w:rsidRPr="00E01562">
        <w:rPr>
          <w:vertAlign w:val="superscript"/>
        </w:rPr>
        <w:t>th</w:t>
      </w:r>
      <w:r w:rsidRPr="00E01562">
        <w:t xml:space="preserve"> Dalai Lama in</w:t>
      </w:r>
      <w:r>
        <w:t xml:space="preserve"> the Rackham Building,</w:t>
      </w:r>
      <w:r w:rsidRPr="00E01562">
        <w:t xml:space="preserve"> April 22, 1994</w:t>
      </w:r>
      <w:r>
        <w:t xml:space="preserve">, </w:t>
      </w:r>
      <w:r w:rsidR="00520E88" w:rsidRPr="00520E88">
        <w:rPr>
          <w:vanish/>
        </w:rPr>
        <w:t>%pfb</w:t>
      </w:r>
      <w:r>
        <w:t xml:space="preserve"> (Audio Cassette) </w:t>
      </w:r>
      <w:r w:rsidR="00520E88" w:rsidRPr="00520E88">
        <w:rPr>
          <w:vanish/>
        </w:rPr>
        <w:t>%pfe</w:t>
      </w:r>
    </w:p>
    <w:p w:rsidR="00D84A35" w:rsidRPr="00E01562" w:rsidRDefault="00D84A35" w:rsidP="00D84A35">
      <w:pPr>
        <w:pStyle w:val="level3item"/>
      </w:pPr>
      <w:r w:rsidRPr="00E01562">
        <w:t>Dalai Lama lecture</w:t>
      </w:r>
      <w:r>
        <w:t>s</w:t>
      </w:r>
      <w:r w:rsidRPr="00E01562">
        <w:t xml:space="preserve"> to students in Power Center. April 22, 1994</w:t>
      </w:r>
      <w:r>
        <w:t xml:space="preserve">, </w:t>
      </w:r>
      <w:r w:rsidR="00520E88" w:rsidRPr="00520E88">
        <w:rPr>
          <w:vanish/>
        </w:rPr>
        <w:t>%pfb</w:t>
      </w:r>
      <w:r>
        <w:t xml:space="preserve"> (Audio Cassette) </w:t>
      </w:r>
      <w:r w:rsidR="00520E88" w:rsidRPr="00520E88">
        <w:rPr>
          <w:vanish/>
        </w:rPr>
        <w:t>%pfe</w:t>
      </w:r>
    </w:p>
    <w:p w:rsidR="00D84A35" w:rsidRPr="00E01562" w:rsidRDefault="00D84A35" w:rsidP="00D84A35">
      <w:pPr>
        <w:pStyle w:val="level3item"/>
      </w:pPr>
      <w:r w:rsidRPr="00E01562">
        <w:t>Associate Director for Science in the White House Office of Science and Technology M.R.C. Greenwood speaks in the UM Distinguished Lecture Series and National Science Policy in Rackham Amphitheater. October 3, 1994</w:t>
      </w:r>
      <w:r>
        <w:t xml:space="preserve">, </w:t>
      </w:r>
      <w:r w:rsidR="00520E88" w:rsidRPr="00520E88">
        <w:rPr>
          <w:vanish/>
        </w:rPr>
        <w:t>%pfb</w:t>
      </w:r>
      <w:r>
        <w:t xml:space="preserve"> (Audio Cassette) </w:t>
      </w:r>
      <w:r w:rsidR="00520E88" w:rsidRPr="00520E88">
        <w:rPr>
          <w:vanish/>
        </w:rPr>
        <w:t>%pfe</w:t>
      </w:r>
    </w:p>
    <w:p w:rsidR="00D84A35" w:rsidRPr="00E01562" w:rsidRDefault="00D84A35" w:rsidP="00D84A35">
      <w:pPr>
        <w:pStyle w:val="level3item"/>
      </w:pPr>
      <w:r w:rsidRPr="00E01562">
        <w:lastRenderedPageBreak/>
        <w:t>Lee Bollinger remarks, Hillary Rodham Clinton Year of Humanities and the Arts address in Hill Auditorium. April 28, 1998</w:t>
      </w:r>
      <w:r>
        <w:t xml:space="preserve">, </w:t>
      </w:r>
      <w:r w:rsidR="00520E88" w:rsidRPr="00520E88">
        <w:rPr>
          <w:vanish/>
        </w:rPr>
        <w:t>%pfb</w:t>
      </w:r>
      <w:r>
        <w:t xml:space="preserve"> (Audio Cassette) </w:t>
      </w:r>
      <w:r w:rsidR="00520E88" w:rsidRPr="00520E88">
        <w:rPr>
          <w:vanish/>
        </w:rPr>
        <w:t>%pfe</w:t>
      </w:r>
    </w:p>
    <w:p w:rsidR="00D84A35" w:rsidRDefault="00D84A35" w:rsidP="00D84A35">
      <w:pPr>
        <w:pStyle w:val="level3item"/>
      </w:pPr>
      <w:r w:rsidRPr="00E01562">
        <w:t>Hillary Rodham Clinton Year of Humanities and the Arts address in Hill Auditorium.</w:t>
      </w:r>
      <w:r>
        <w:t xml:space="preserve"> April 28, 1998, </w:t>
      </w:r>
      <w:r w:rsidR="00520E88" w:rsidRPr="00520E88">
        <w:rPr>
          <w:vanish/>
        </w:rPr>
        <w:t>%pfb</w:t>
      </w:r>
      <w:r>
        <w:t xml:space="preserve"> (Audio Cassette) </w:t>
      </w:r>
      <w:r w:rsidR="00520E88" w:rsidRPr="00520E88">
        <w:rPr>
          <w:vanish/>
        </w:rPr>
        <w:t>%pfe</w:t>
      </w:r>
    </w:p>
    <w:p w:rsidR="00D84A35" w:rsidRDefault="00D84A35" w:rsidP="00D84A35">
      <w:pPr>
        <w:pStyle w:val="level3item"/>
      </w:pPr>
      <w:r>
        <w:t xml:space="preserve">Jesse Jackson Taped rolled during videotape change in April 9, 1999 Hill Auditorium Speech, </w:t>
      </w:r>
      <w:r w:rsidR="00520E88" w:rsidRPr="00520E88">
        <w:rPr>
          <w:vanish/>
        </w:rPr>
        <w:t>%pfb</w:t>
      </w:r>
      <w:r>
        <w:t xml:space="preserve"> (Audio Cassette) </w:t>
      </w:r>
      <w:r w:rsidR="00520E88" w:rsidRPr="00520E88">
        <w:rPr>
          <w:vanish/>
        </w:rPr>
        <w:t>%pfe</w:t>
      </w:r>
    </w:p>
    <w:p w:rsidR="00D84A35" w:rsidRDefault="00D84A35" w:rsidP="00D84A35">
      <w:pPr>
        <w:pStyle w:val="level3item"/>
      </w:pPr>
      <w:r>
        <w:t xml:space="preserve">Marion Smith, Fredrick Douglass: Chapters 9-11, Edited Master, [Undated], </w:t>
      </w:r>
      <w:r w:rsidR="00520E88" w:rsidRPr="00520E88">
        <w:rPr>
          <w:vanish/>
        </w:rPr>
        <w:t>%pfb</w:t>
      </w:r>
      <w:r>
        <w:t xml:space="preserve"> (DAT Tape) </w:t>
      </w:r>
      <w:r w:rsidR="00520E88" w:rsidRPr="00520E88">
        <w:rPr>
          <w:vanish/>
        </w:rPr>
        <w:t>%pfe</w:t>
      </w:r>
    </w:p>
    <w:p w:rsidR="00D84A35" w:rsidRPr="00E01562" w:rsidRDefault="00D84A35" w:rsidP="00D84A35">
      <w:pPr>
        <w:pStyle w:val="level4item"/>
      </w:pPr>
    </w:p>
    <w:p w:rsidR="00D84A35" w:rsidRDefault="00D84A35" w:rsidP="00D84A35">
      <w:pPr>
        <w:pStyle w:val="L2Subseries"/>
      </w:pPr>
      <w:r w:rsidRPr="00E01562">
        <w:t>Martin Luther King Jr. Symposium (1987-1999)</w:t>
      </w:r>
    </w:p>
    <w:p w:rsidR="00743E21" w:rsidRPr="00E01562" w:rsidRDefault="00743E21" w:rsidP="00743E21">
      <w:pPr>
        <w:pStyle w:val="boxnumber"/>
      </w:pPr>
      <w:r>
        <w:t>Box 2</w:t>
      </w:r>
    </w:p>
    <w:p w:rsidR="00D84A35" w:rsidRPr="00E01562" w:rsidRDefault="00D84A35" w:rsidP="00D84A35">
      <w:pPr>
        <w:pStyle w:val="level3item"/>
      </w:pPr>
      <w:r w:rsidRPr="00E01562">
        <w:t>Representative William Gray III of Pennsylvania, Rev. Martin Luther King Jr. Symposium Memorial lectures</w:t>
      </w:r>
      <w:r>
        <w:t>,</w:t>
      </w:r>
      <w:r w:rsidRPr="00E01562">
        <w:t xml:space="preserve"> January 1987</w:t>
      </w:r>
      <w:r>
        <w:t xml:space="preserve">, </w:t>
      </w:r>
      <w:r w:rsidR="00520E88" w:rsidRPr="00520E88">
        <w:rPr>
          <w:vanish/>
        </w:rPr>
        <w:t>%pfb</w:t>
      </w:r>
      <w:r>
        <w:t xml:space="preserve"> (Audio Cassette) </w:t>
      </w:r>
      <w:r w:rsidR="00520E88" w:rsidRPr="00520E88">
        <w:rPr>
          <w:vanish/>
        </w:rPr>
        <w:t>%pfe</w:t>
      </w:r>
    </w:p>
    <w:p w:rsidR="00D84A35" w:rsidRPr="00E01562" w:rsidRDefault="00D84A35" w:rsidP="00D84A35">
      <w:pPr>
        <w:pStyle w:val="level3item"/>
      </w:pPr>
      <w:r w:rsidRPr="00E01562">
        <w:t>Civil Rights activist and former United Nations Ambassador Andrew Young’s Martin Luther King Jr. Symposium lecture. January 1989, Tape 1</w:t>
      </w:r>
      <w:r>
        <w:t xml:space="preserve">, </w:t>
      </w:r>
      <w:r w:rsidR="00520E88" w:rsidRPr="00520E88">
        <w:rPr>
          <w:vanish/>
        </w:rPr>
        <w:t>%pfb</w:t>
      </w:r>
      <w:r>
        <w:t xml:space="preserve"> (Audio Cassette) </w:t>
      </w:r>
      <w:r w:rsidR="00520E88" w:rsidRPr="00520E88">
        <w:rPr>
          <w:vanish/>
        </w:rPr>
        <w:t>%pfe</w:t>
      </w:r>
    </w:p>
    <w:p w:rsidR="00D84A35" w:rsidRPr="00E01562" w:rsidRDefault="00D84A35" w:rsidP="00D84A35">
      <w:pPr>
        <w:pStyle w:val="level3item"/>
      </w:pPr>
      <w:r w:rsidRPr="00E01562">
        <w:t>Civil Rights activist and former United Nations Ambassador Andrew Young’s Martin Luther King Jr. Symposium lecture. January 1989, Tape 2</w:t>
      </w:r>
      <w:r>
        <w:t xml:space="preserve">, </w:t>
      </w:r>
      <w:r w:rsidR="00520E88" w:rsidRPr="00520E88">
        <w:rPr>
          <w:vanish/>
        </w:rPr>
        <w:t>%pfb</w:t>
      </w:r>
      <w:r>
        <w:t xml:space="preserve"> (Audio Cassette) </w:t>
      </w:r>
      <w:r w:rsidR="00520E88" w:rsidRPr="00520E88">
        <w:rPr>
          <w:vanish/>
        </w:rPr>
        <w:t>%pfe</w:t>
      </w:r>
    </w:p>
    <w:p w:rsidR="00D84A35" w:rsidRPr="00E01562" w:rsidRDefault="00D84A35" w:rsidP="00D84A35">
      <w:pPr>
        <w:pStyle w:val="level3item"/>
      </w:pPr>
      <w:r w:rsidRPr="00E01562">
        <w:t>Andrew Young news conference</w:t>
      </w:r>
      <w:r>
        <w:t>,</w:t>
      </w:r>
      <w:r w:rsidRPr="00E01562">
        <w:t xml:space="preserve"> January 1989</w:t>
      </w:r>
      <w:r>
        <w:t xml:space="preserve">, </w:t>
      </w:r>
      <w:r w:rsidR="00520E88" w:rsidRPr="00520E88">
        <w:rPr>
          <w:vanish/>
        </w:rPr>
        <w:t>%pfb</w:t>
      </w:r>
      <w:r>
        <w:t xml:space="preserve"> (Audio Cassette) </w:t>
      </w:r>
      <w:r w:rsidR="00520E88" w:rsidRPr="00520E88">
        <w:rPr>
          <w:vanish/>
        </w:rPr>
        <w:t>%pfe</w:t>
      </w:r>
    </w:p>
    <w:p w:rsidR="00D84A35" w:rsidRPr="00E01562" w:rsidRDefault="00D84A35" w:rsidP="00D84A35">
      <w:pPr>
        <w:pStyle w:val="level3item"/>
      </w:pPr>
      <w:r w:rsidRPr="00E01562">
        <w:t>California State Assembly Speake</w:t>
      </w:r>
      <w:r>
        <w:t xml:space="preserve">r Willie Brown news conference, January 1989, </w:t>
      </w:r>
      <w:r w:rsidR="00520E88" w:rsidRPr="00520E88">
        <w:rPr>
          <w:vanish/>
        </w:rPr>
        <w:t>%pfb</w:t>
      </w:r>
      <w:r>
        <w:t xml:space="preserve"> (Audio Cassette) </w:t>
      </w:r>
      <w:r w:rsidR="00520E88" w:rsidRPr="00520E88">
        <w:rPr>
          <w:vanish/>
        </w:rPr>
        <w:t>%pfe</w:t>
      </w:r>
    </w:p>
    <w:p w:rsidR="00D84A35" w:rsidRPr="00E01562" w:rsidRDefault="00D84A35" w:rsidP="00D84A35">
      <w:pPr>
        <w:pStyle w:val="level3item"/>
      </w:pPr>
      <w:r w:rsidRPr="00E01562">
        <w:t>Rev. Martin Luther King Jr. Symposium closing ceremony, Hartford, Conn., Mayor Carrie Saxon Perry</w:t>
      </w:r>
      <w:r>
        <w:t>,</w:t>
      </w:r>
      <w:r w:rsidRPr="00E01562">
        <w:t xml:space="preserve"> January 14, 1990</w:t>
      </w:r>
      <w:r>
        <w:t xml:space="preserve">, </w:t>
      </w:r>
      <w:r w:rsidR="00520E88" w:rsidRPr="00520E88">
        <w:rPr>
          <w:vanish/>
        </w:rPr>
        <w:t>%pfb</w:t>
      </w:r>
      <w:r>
        <w:t xml:space="preserve"> (Audio Cassette) </w:t>
      </w:r>
      <w:r w:rsidR="00520E88" w:rsidRPr="00520E88">
        <w:rPr>
          <w:vanish/>
        </w:rPr>
        <w:t>%pfe</w:t>
      </w:r>
    </w:p>
    <w:p w:rsidR="00D84A35" w:rsidRPr="00E01562" w:rsidRDefault="00D84A35" w:rsidP="00D84A35">
      <w:pPr>
        <w:pStyle w:val="level3item"/>
      </w:pPr>
      <w:r w:rsidRPr="00E01562">
        <w:t>Mary Frances Berry, Martin Luther King Jr. Symposium Memorial Keynote Lecture</w:t>
      </w:r>
      <w:r>
        <w:t>,</w:t>
      </w:r>
      <w:r w:rsidRPr="00E01562">
        <w:t xml:space="preserve"> January 20, 1997</w:t>
      </w:r>
      <w:r>
        <w:t xml:space="preserve">, </w:t>
      </w:r>
      <w:r w:rsidR="00520E88" w:rsidRPr="00520E88">
        <w:rPr>
          <w:vanish/>
        </w:rPr>
        <w:t>%pfb</w:t>
      </w:r>
      <w:r>
        <w:t xml:space="preserve"> (Audio Cassette) </w:t>
      </w:r>
      <w:r w:rsidR="00520E88" w:rsidRPr="00520E88">
        <w:rPr>
          <w:vanish/>
        </w:rPr>
        <w:t>%pfe</w:t>
      </w:r>
    </w:p>
    <w:p w:rsidR="00D84A35" w:rsidRPr="00E01562" w:rsidRDefault="00D84A35" w:rsidP="00D84A35">
      <w:pPr>
        <w:pStyle w:val="level3item"/>
        <w:rPr>
          <w:bCs/>
        </w:rPr>
      </w:pPr>
      <w:r w:rsidRPr="00E01562">
        <w:t>Martin Luther King III at Alumni Center, “</w:t>
      </w:r>
      <w:r w:rsidRPr="00E01562">
        <w:rPr>
          <w:bCs/>
        </w:rPr>
        <w:t xml:space="preserve">Dialogue: Apathy </w:t>
      </w:r>
      <w:proofErr w:type="gramStart"/>
      <w:r w:rsidRPr="00E01562">
        <w:rPr>
          <w:bCs/>
        </w:rPr>
        <w:t>Toward</w:t>
      </w:r>
      <w:proofErr w:type="gramEnd"/>
      <w:r w:rsidRPr="00E01562">
        <w:rPr>
          <w:bCs/>
        </w:rPr>
        <w:t xml:space="preserve"> Activism: A Form of Moral and Political Suicide.”</w:t>
      </w:r>
      <w:r w:rsidRPr="00E01562">
        <w:t xml:space="preserve"> January 21, 1997</w:t>
      </w:r>
      <w:r>
        <w:t xml:space="preserve">, </w:t>
      </w:r>
      <w:r w:rsidR="00520E88" w:rsidRPr="00520E88">
        <w:rPr>
          <w:vanish/>
        </w:rPr>
        <w:t>%pfb</w:t>
      </w:r>
      <w:r>
        <w:t xml:space="preserve"> (Audio Cassette) </w:t>
      </w:r>
      <w:r w:rsidR="00520E88" w:rsidRPr="00520E88">
        <w:rPr>
          <w:vanish/>
        </w:rPr>
        <w:t>%pfe</w:t>
      </w:r>
    </w:p>
    <w:p w:rsidR="00D84A35" w:rsidRDefault="00D84A35" w:rsidP="00D84A35">
      <w:pPr>
        <w:pStyle w:val="level3item"/>
      </w:pPr>
      <w:r w:rsidRPr="00E01562">
        <w:t>Nikki Giovanni, M</w:t>
      </w:r>
      <w:r>
        <w:t xml:space="preserve">artin </w:t>
      </w:r>
      <w:r w:rsidRPr="00E01562">
        <w:t>L</w:t>
      </w:r>
      <w:r>
        <w:t xml:space="preserve">uther </w:t>
      </w:r>
      <w:r w:rsidRPr="00E01562">
        <w:t>K</w:t>
      </w:r>
      <w:r>
        <w:t>ing Jr.</w:t>
      </w:r>
      <w:r w:rsidRPr="00E01562">
        <w:t xml:space="preserve"> Memorial Lecture, Hill Auditorium.</w:t>
      </w:r>
      <w:r>
        <w:t xml:space="preserve"> January 9, 1999, </w:t>
      </w:r>
      <w:r w:rsidR="00520E88" w:rsidRPr="00520E88">
        <w:rPr>
          <w:vanish/>
        </w:rPr>
        <w:t>%pfb</w:t>
      </w:r>
      <w:r>
        <w:t xml:space="preserve"> (Audio Cassette) </w:t>
      </w:r>
      <w:r w:rsidR="00520E88" w:rsidRPr="00520E88">
        <w:rPr>
          <w:vanish/>
        </w:rPr>
        <w:t>%pfe</w:t>
      </w:r>
    </w:p>
    <w:p w:rsidR="00D84A35" w:rsidRPr="006230A9" w:rsidRDefault="00D84A35" w:rsidP="006230A9">
      <w:pPr>
        <w:pStyle w:val="level3item"/>
      </w:pPr>
    </w:p>
    <w:p w:rsidR="00D84A35" w:rsidRPr="00E01562" w:rsidRDefault="00D84A35" w:rsidP="00D84A35">
      <w:pPr>
        <w:pStyle w:val="boxnumber"/>
      </w:pPr>
      <w:r w:rsidRPr="00E01562">
        <w:t>Box 2</w:t>
      </w:r>
    </w:p>
    <w:p w:rsidR="00D84A35" w:rsidRPr="002D4CB8" w:rsidRDefault="00D84A35" w:rsidP="00D84A35">
      <w:pPr>
        <w:pStyle w:val="L2Subseries"/>
      </w:pPr>
      <w:r w:rsidRPr="002D4CB8">
        <w:t>Dedication Events (1983-1994)</w:t>
      </w:r>
    </w:p>
    <w:p w:rsidR="00D84A35" w:rsidRPr="00E01562" w:rsidRDefault="00D84A35" w:rsidP="00D84A35">
      <w:pPr>
        <w:pStyle w:val="level3item"/>
      </w:pPr>
      <w:r w:rsidRPr="00E01562">
        <w:t>H.H. Dow Build</w:t>
      </w:r>
      <w:r>
        <w:t>ing Dedication;</w:t>
      </w:r>
      <w:r w:rsidRPr="00E01562">
        <w:t xml:space="preserve"> 1983; Solid State Laboratory dedi</w:t>
      </w:r>
      <w:r>
        <w:t>cation; Dow Building dedication,</w:t>
      </w:r>
      <w:r w:rsidRPr="00E01562">
        <w:t xml:space="preserve"> October 25, 1987</w:t>
      </w:r>
      <w:r>
        <w:t xml:space="preserve">, </w:t>
      </w:r>
      <w:r w:rsidR="00520E88" w:rsidRPr="00520E88">
        <w:rPr>
          <w:vanish/>
        </w:rPr>
        <w:t>%pfb</w:t>
      </w:r>
      <w:r>
        <w:t xml:space="preserve"> (Audio Cassette) </w:t>
      </w:r>
      <w:r w:rsidR="00520E88" w:rsidRPr="00520E88">
        <w:rPr>
          <w:vanish/>
        </w:rPr>
        <w:t>%pfe</w:t>
      </w:r>
    </w:p>
    <w:p w:rsidR="00D84A35" w:rsidRPr="00E01562" w:rsidRDefault="00D84A35" w:rsidP="00D84A35">
      <w:pPr>
        <w:pStyle w:val="level3item"/>
      </w:pPr>
      <w:r w:rsidRPr="00E01562">
        <w:t>Dedication of Kresge Business Administration Library and Computer and Executive Education Building; Dedica</w:t>
      </w:r>
      <w:r>
        <w:t xml:space="preserve">tion of addition to Tappan Hall, 1985, </w:t>
      </w:r>
      <w:r w:rsidR="00520E88" w:rsidRPr="00520E88">
        <w:rPr>
          <w:vanish/>
        </w:rPr>
        <w:t>%pfb</w:t>
      </w:r>
      <w:r>
        <w:t xml:space="preserve"> (Audio Cassette) </w:t>
      </w:r>
      <w:r w:rsidR="00520E88" w:rsidRPr="00520E88">
        <w:rPr>
          <w:vanish/>
        </w:rPr>
        <w:t>%pfe</w:t>
      </w:r>
    </w:p>
    <w:p w:rsidR="00D84A35" w:rsidRPr="00E01562" w:rsidRDefault="00D84A35" w:rsidP="00D84A35">
      <w:pPr>
        <w:pStyle w:val="level3item"/>
      </w:pPr>
      <w:r w:rsidRPr="00E01562">
        <w:t>Dedication of U</w:t>
      </w:r>
      <w:r>
        <w:t xml:space="preserve">M </w:t>
      </w:r>
      <w:r w:rsidRPr="00E01562">
        <w:t>Flint Science Building October 20, 1988;</w:t>
      </w:r>
      <w:r>
        <w:t xml:space="preserve"> </w:t>
      </w:r>
      <w:r w:rsidRPr="00E01562">
        <w:t>Dedication</w:t>
      </w:r>
      <w:r>
        <w:t xml:space="preserve"> of Donald Canham Natatorium, October 21, 1988, </w:t>
      </w:r>
      <w:r w:rsidR="00520E88" w:rsidRPr="00520E88">
        <w:rPr>
          <w:vanish/>
        </w:rPr>
        <w:t>%pfb</w:t>
      </w:r>
      <w:r>
        <w:t xml:space="preserve"> (Audio Cassette) </w:t>
      </w:r>
      <w:r w:rsidR="00520E88" w:rsidRPr="00520E88">
        <w:rPr>
          <w:vanish/>
        </w:rPr>
        <w:t>%pfe</w:t>
      </w:r>
    </w:p>
    <w:p w:rsidR="00D84A35" w:rsidRPr="00E01562" w:rsidRDefault="00D84A35" w:rsidP="00D84A35">
      <w:pPr>
        <w:pStyle w:val="level3item"/>
      </w:pPr>
      <w:r w:rsidRPr="00E01562">
        <w:t>Dedication</w:t>
      </w:r>
      <w:r>
        <w:t xml:space="preserve"> of Willard Dow Laboratory, September 15, 1989 </w:t>
      </w:r>
      <w:r w:rsidR="00520E88" w:rsidRPr="00520E88">
        <w:rPr>
          <w:vanish/>
        </w:rPr>
        <w:t>%pfb</w:t>
      </w:r>
      <w:r>
        <w:t xml:space="preserve"> (Audio Cassette) </w:t>
      </w:r>
      <w:r w:rsidR="00520E88" w:rsidRPr="00520E88">
        <w:rPr>
          <w:vanish/>
        </w:rPr>
        <w:t>%pfe</w:t>
      </w:r>
    </w:p>
    <w:p w:rsidR="00D84A35" w:rsidRDefault="00D84A35" w:rsidP="00D84A35">
      <w:pPr>
        <w:pStyle w:val="level3item"/>
      </w:pPr>
      <w:r w:rsidRPr="00E01562">
        <w:t>Cancer Center</w:t>
      </w:r>
      <w:r>
        <w:t xml:space="preserve"> </w:t>
      </w:r>
      <w:r w:rsidRPr="00E01562">
        <w:t xml:space="preserve">/ </w:t>
      </w:r>
      <w:r>
        <w:t xml:space="preserve">Geriatric Center groundbreaking, September 30, 1993, </w:t>
      </w:r>
      <w:r w:rsidR="00520E88" w:rsidRPr="00520E88">
        <w:rPr>
          <w:vanish/>
        </w:rPr>
        <w:t>%pfb</w:t>
      </w:r>
      <w:r>
        <w:t xml:space="preserve"> (Audio Cassette) </w:t>
      </w:r>
      <w:r w:rsidR="00520E88" w:rsidRPr="00520E88">
        <w:rPr>
          <w:vanish/>
        </w:rPr>
        <w:t>%pfe</w:t>
      </w:r>
    </w:p>
    <w:p w:rsidR="00D84A35" w:rsidRPr="00E01562" w:rsidRDefault="00D84A35" w:rsidP="00D84A35">
      <w:pPr>
        <w:pStyle w:val="level3item"/>
      </w:pPr>
      <w:r w:rsidRPr="00E01562">
        <w:lastRenderedPageBreak/>
        <w:t>Integrated Technology and Instruction</w:t>
      </w:r>
      <w:r>
        <w:t>al Center (ITIC) groundbreaking;</w:t>
      </w:r>
      <w:r w:rsidRPr="00E01562">
        <w:t xml:space="preserve"> ITIC became the Media Union that is now the Duderstadt Center.</w:t>
      </w:r>
      <w:r>
        <w:t xml:space="preserve"> April 14, 1994, </w:t>
      </w:r>
      <w:r w:rsidR="00520E88" w:rsidRPr="00520E88">
        <w:rPr>
          <w:vanish/>
        </w:rPr>
        <w:t>%pfb</w:t>
      </w:r>
      <w:r>
        <w:t xml:space="preserve"> (Audio Cassette) </w:t>
      </w:r>
      <w:r w:rsidR="00520E88" w:rsidRPr="00520E88">
        <w:rPr>
          <w:vanish/>
        </w:rPr>
        <w:t>%pfe</w:t>
      </w:r>
    </w:p>
    <w:p w:rsidR="00D84A35" w:rsidRDefault="00D84A35" w:rsidP="00D84A35">
      <w:pPr>
        <w:pStyle w:val="level3item"/>
      </w:pPr>
    </w:p>
    <w:p w:rsidR="00D84A35" w:rsidRPr="00E01562" w:rsidRDefault="00D84A35" w:rsidP="00D84A35">
      <w:pPr>
        <w:pStyle w:val="L2Subseries"/>
      </w:pPr>
      <w:r>
        <w:t>Sporting Events (1982-1997)</w:t>
      </w:r>
    </w:p>
    <w:p w:rsidR="00D84A35" w:rsidRPr="00E01562" w:rsidRDefault="00D84A35" w:rsidP="00D84A35">
      <w:pPr>
        <w:pStyle w:val="level3item"/>
      </w:pPr>
      <w:r w:rsidRPr="00E01562">
        <w:t>"Michigan Football, Run for the Roses," highlights of the 1982 season, narrated by Bill Femming, 1982</w:t>
      </w:r>
      <w:r>
        <w:t xml:space="preserve">, </w:t>
      </w:r>
      <w:r w:rsidR="00520E88" w:rsidRPr="00520E88">
        <w:rPr>
          <w:vanish/>
        </w:rPr>
        <w:t>%pfb</w:t>
      </w:r>
      <w:r>
        <w:t xml:space="preserve"> (Audio Cassette) </w:t>
      </w:r>
      <w:r w:rsidR="00520E88" w:rsidRPr="00520E88">
        <w:rPr>
          <w:vanish/>
        </w:rPr>
        <w:t>%pfe</w:t>
      </w:r>
    </w:p>
    <w:p w:rsidR="00D84A35" w:rsidRPr="00E01562" w:rsidRDefault="00D84A35" w:rsidP="00D84A35">
      <w:pPr>
        <w:pStyle w:val="level3item"/>
      </w:pPr>
      <w:r w:rsidRPr="00E01562">
        <w:t>Century Plaza band concert; Rose Bowl pep rally; salute by President Reagan; tribute to Anthony Carter, 1985</w:t>
      </w:r>
      <w:r>
        <w:t xml:space="preserve">, </w:t>
      </w:r>
      <w:r w:rsidR="00520E88" w:rsidRPr="00520E88">
        <w:rPr>
          <w:vanish/>
        </w:rPr>
        <w:t>%pfb</w:t>
      </w:r>
      <w:r>
        <w:t xml:space="preserve"> (Audio Cassette) </w:t>
      </w:r>
      <w:r w:rsidR="00520E88" w:rsidRPr="00520E88">
        <w:rPr>
          <w:vanish/>
        </w:rPr>
        <w:t>%pfe</w:t>
      </w:r>
    </w:p>
    <w:p w:rsidR="00D84A35" w:rsidRDefault="00D84A35" w:rsidP="00D84A35">
      <w:pPr>
        <w:pStyle w:val="level3item"/>
      </w:pPr>
      <w:r>
        <w:t xml:space="preserve">Extra Points November 17, 1997, </w:t>
      </w:r>
      <w:r w:rsidR="00520E88" w:rsidRPr="00520E88">
        <w:rPr>
          <w:vanish/>
        </w:rPr>
        <w:t>%pfb</w:t>
      </w:r>
      <w:r>
        <w:t xml:space="preserve"> (Audio Cassette) </w:t>
      </w:r>
      <w:r w:rsidR="00520E88" w:rsidRPr="00520E88">
        <w:rPr>
          <w:vanish/>
        </w:rPr>
        <w:t>%pfe</w:t>
      </w:r>
    </w:p>
    <w:p w:rsidR="00D84A35" w:rsidRDefault="00D84A35" w:rsidP="00D84A35">
      <w:pPr>
        <w:pStyle w:val="level3item"/>
      </w:pPr>
      <w:r>
        <w:t xml:space="preserve">Extra Points with Eric Mayes, November 24, 1997, December 8, 1997, </w:t>
      </w:r>
      <w:r w:rsidR="00520E88" w:rsidRPr="00520E88">
        <w:rPr>
          <w:vanish/>
        </w:rPr>
        <w:t>%pfb</w:t>
      </w:r>
      <w:r>
        <w:t xml:space="preserve"> (Audio Cassette) </w:t>
      </w:r>
      <w:r w:rsidR="00520E88" w:rsidRPr="00520E88">
        <w:rPr>
          <w:vanish/>
        </w:rPr>
        <w:t>%pfe</w:t>
      </w:r>
    </w:p>
    <w:p w:rsidR="006B4726" w:rsidRDefault="006B4726" w:rsidP="00D84A35">
      <w:pPr>
        <w:pStyle w:val="level3item"/>
      </w:pPr>
    </w:p>
    <w:p w:rsidR="006B4726" w:rsidRDefault="00F95AA0" w:rsidP="006B4726">
      <w:pPr>
        <w:pStyle w:val="L2newpage"/>
        <w:rPr>
          <w:b/>
        </w:rPr>
      </w:pPr>
      <w:r>
        <w:rPr>
          <w:b/>
        </w:rPr>
        <w:t>Sporting</w:t>
      </w:r>
      <w:r w:rsidR="006B4726" w:rsidRPr="006B4726">
        <w:rPr>
          <w:b/>
        </w:rPr>
        <w:t xml:space="preserve"> Events (1982-1997)</w:t>
      </w:r>
    </w:p>
    <w:p w:rsidR="006B4726" w:rsidRPr="006B4726" w:rsidRDefault="006B4726" w:rsidP="006B4726">
      <w:pPr>
        <w:pStyle w:val="Boxnewpage"/>
      </w:pPr>
      <w:r>
        <w:t>Box 2 (Cont.)</w:t>
      </w:r>
    </w:p>
    <w:p w:rsidR="00D84A35" w:rsidRDefault="00D84A35" w:rsidP="00D84A35">
      <w:pPr>
        <w:pStyle w:val="level3item"/>
      </w:pPr>
      <w:r>
        <w:t xml:space="preserve">Field Hockey Pieces, Loveiete Wilkinson with Afi Mohamedi, October 9, </w:t>
      </w:r>
      <w:r w:rsidR="00520E88" w:rsidRPr="00520E88">
        <w:rPr>
          <w:vanish/>
        </w:rPr>
        <w:t>%pfb</w:t>
      </w:r>
      <w:r>
        <w:t xml:space="preserve"> (Audio Cassette) </w:t>
      </w:r>
      <w:r w:rsidR="00520E88" w:rsidRPr="00520E88">
        <w:rPr>
          <w:vanish/>
        </w:rPr>
        <w:t>%pfe</w:t>
      </w:r>
    </w:p>
    <w:p w:rsidR="00D84A35" w:rsidRPr="00E01562" w:rsidRDefault="00D84A35" w:rsidP="00D84A35">
      <w:pPr>
        <w:pStyle w:val="level4item"/>
      </w:pPr>
    </w:p>
    <w:p w:rsidR="00D84A35" w:rsidRPr="00E01562" w:rsidRDefault="00D84A35" w:rsidP="00D84A35">
      <w:pPr>
        <w:pStyle w:val="L2Subseries"/>
      </w:pPr>
      <w:r w:rsidRPr="00E01562">
        <w:t xml:space="preserve">Special Events </w:t>
      </w:r>
      <w:r>
        <w:t>and Miscellaneous Materials</w:t>
      </w:r>
      <w:r w:rsidRPr="00E01562">
        <w:t xml:space="preserve"> (1985-2004)</w:t>
      </w:r>
    </w:p>
    <w:p w:rsidR="00D84A35" w:rsidRPr="00E01562" w:rsidRDefault="00D84A35" w:rsidP="00D84A35">
      <w:pPr>
        <w:pStyle w:val="level3item"/>
      </w:pPr>
      <w:r w:rsidRPr="00E01562">
        <w:t>Peace Corps 25</w:t>
      </w:r>
      <w:r w:rsidRPr="00E01562">
        <w:rPr>
          <w:vertAlign w:val="superscript"/>
        </w:rPr>
        <w:t>th</w:t>
      </w:r>
      <w:r w:rsidRPr="00E01562">
        <w:t xml:space="preserve"> anniversary ceremony at entrance to Michigan Union, Vice President G</w:t>
      </w:r>
      <w:r>
        <w:t>eorge H.W. Bush,</w:t>
      </w:r>
      <w:r w:rsidRPr="00E01562">
        <w:t xml:space="preserve"> October 7, 1985</w:t>
      </w:r>
      <w:r>
        <w:t xml:space="preserve">, </w:t>
      </w:r>
      <w:r w:rsidR="00520E88" w:rsidRPr="00520E88">
        <w:rPr>
          <w:vanish/>
        </w:rPr>
        <w:t>%pfb</w:t>
      </w:r>
      <w:r>
        <w:t xml:space="preserve"> (Audio Cassette) </w:t>
      </w:r>
      <w:r w:rsidR="00520E88" w:rsidRPr="00520E88">
        <w:rPr>
          <w:vanish/>
        </w:rPr>
        <w:t>%pfe</w:t>
      </w:r>
    </w:p>
    <w:p w:rsidR="00D84A35" w:rsidRPr="00E01562" w:rsidRDefault="00D84A35" w:rsidP="00D84A35">
      <w:pPr>
        <w:pStyle w:val="level3item"/>
      </w:pPr>
      <w:r w:rsidRPr="00E01562">
        <w:t xml:space="preserve">Memorial service for former U.S. Secretary of Health, Education and Welfare and former </w:t>
      </w:r>
      <w:r>
        <w:t xml:space="preserve">UM </w:t>
      </w:r>
      <w:r w:rsidRPr="00E01562">
        <w:t>School of Education Dean Wilbur Cohen</w:t>
      </w:r>
      <w:r>
        <w:t>,</w:t>
      </w:r>
      <w:r w:rsidRPr="00E01562">
        <w:t xml:space="preserve"> 1987, Sides 1 and 3</w:t>
      </w:r>
      <w:r>
        <w:t xml:space="preserve">, </w:t>
      </w:r>
      <w:r w:rsidR="00520E88" w:rsidRPr="00520E88">
        <w:rPr>
          <w:vanish/>
        </w:rPr>
        <w:t>%pfb</w:t>
      </w:r>
      <w:r>
        <w:t xml:space="preserve"> (Audio Cassette) </w:t>
      </w:r>
      <w:r w:rsidR="00520E88" w:rsidRPr="00520E88">
        <w:rPr>
          <w:vanish/>
        </w:rPr>
        <w:t>%pfe</w:t>
      </w:r>
    </w:p>
    <w:p w:rsidR="00D84A35" w:rsidRPr="00E01562" w:rsidRDefault="00D84A35" w:rsidP="00D84A35">
      <w:pPr>
        <w:pStyle w:val="level3item"/>
      </w:pPr>
      <w:r w:rsidRPr="00E01562">
        <w:t xml:space="preserve">Memorial service for former U.S. Secretary of Health, Education and Welfare and former </w:t>
      </w:r>
      <w:r>
        <w:t xml:space="preserve">UM </w:t>
      </w:r>
      <w:r w:rsidRPr="00E01562">
        <w:t>School of Education Dean Wilbur Cohen</w:t>
      </w:r>
      <w:r>
        <w:t>,</w:t>
      </w:r>
      <w:r w:rsidRPr="00E01562">
        <w:t xml:space="preserve"> 1987, Sides 2 and 4</w:t>
      </w:r>
      <w:r>
        <w:t xml:space="preserve">, </w:t>
      </w:r>
      <w:r w:rsidR="00520E88" w:rsidRPr="00520E88">
        <w:rPr>
          <w:vanish/>
        </w:rPr>
        <w:t>%pfb</w:t>
      </w:r>
      <w:r>
        <w:t xml:space="preserve"> (Audio Cassette) </w:t>
      </w:r>
      <w:r w:rsidR="00520E88" w:rsidRPr="00520E88">
        <w:rPr>
          <w:vanish/>
        </w:rPr>
        <w:t>%pfe</w:t>
      </w:r>
    </w:p>
    <w:p w:rsidR="00D84A35" w:rsidRPr="00E01562" w:rsidRDefault="00D84A35" w:rsidP="00D84A35">
      <w:pPr>
        <w:pStyle w:val="level3item"/>
      </w:pPr>
      <w:r>
        <w:t>P</w:t>
      </w:r>
      <w:r w:rsidRPr="00E01562">
        <w:t xml:space="preserve">ublic discussion among four </w:t>
      </w:r>
      <w:r>
        <w:t xml:space="preserve">UM </w:t>
      </w:r>
      <w:r w:rsidRPr="00E01562">
        <w:t>presidents at Power Center</w:t>
      </w:r>
      <w:r>
        <w:t>,</w:t>
      </w:r>
      <w:r w:rsidRPr="00E01562">
        <w:t xml:space="preserve"> September 18, 1987</w:t>
      </w:r>
      <w:r>
        <w:t xml:space="preserve">, </w:t>
      </w:r>
      <w:r w:rsidR="00520E88" w:rsidRPr="00520E88">
        <w:rPr>
          <w:vanish/>
        </w:rPr>
        <w:t>%pfb</w:t>
      </w:r>
      <w:r>
        <w:t xml:space="preserve"> (Audio Cassette) </w:t>
      </w:r>
      <w:r w:rsidR="00520E88" w:rsidRPr="00520E88">
        <w:rPr>
          <w:vanish/>
        </w:rPr>
        <w:t>%pfe</w:t>
      </w:r>
    </w:p>
    <w:p w:rsidR="00D84A35" w:rsidRPr="00E01562" w:rsidRDefault="00D84A35" w:rsidP="00D84A35">
      <w:pPr>
        <w:pStyle w:val="level3item"/>
      </w:pPr>
      <w:r w:rsidRPr="00E01562">
        <w:t>James Dude</w:t>
      </w:r>
      <w:r>
        <w:t xml:space="preserve">rstadt address entitled “Focus”, </w:t>
      </w:r>
      <w:r w:rsidRPr="00E01562">
        <w:t>September 8, 1988</w:t>
      </w:r>
      <w:r>
        <w:t xml:space="preserve">, </w:t>
      </w:r>
      <w:r w:rsidR="00520E88" w:rsidRPr="00520E88">
        <w:rPr>
          <w:vanish/>
        </w:rPr>
        <w:t>%pfb</w:t>
      </w:r>
      <w:r>
        <w:t xml:space="preserve"> (Audio Cassette) </w:t>
      </w:r>
      <w:r w:rsidR="00520E88" w:rsidRPr="00520E88">
        <w:rPr>
          <w:vanish/>
        </w:rPr>
        <w:t>%pfe</w:t>
      </w:r>
    </w:p>
    <w:p w:rsidR="00D84A35" w:rsidRPr="00E01562" w:rsidRDefault="00D84A35" w:rsidP="00D84A35">
      <w:pPr>
        <w:pStyle w:val="level3item"/>
      </w:pPr>
      <w:r w:rsidRPr="00E01562">
        <w:t>Rackham Building’s 50</w:t>
      </w:r>
      <w:r w:rsidRPr="00E01562">
        <w:rPr>
          <w:vertAlign w:val="superscript"/>
        </w:rPr>
        <w:t>th</w:t>
      </w:r>
      <w:r w:rsidRPr="00E01562">
        <w:t xml:space="preserve"> birthday party September 30, 1988, Sides 1 and 3</w:t>
      </w:r>
      <w:r>
        <w:t xml:space="preserve">, </w:t>
      </w:r>
      <w:r w:rsidR="00520E88" w:rsidRPr="00520E88">
        <w:rPr>
          <w:vanish/>
        </w:rPr>
        <w:t>%pfb</w:t>
      </w:r>
      <w:r>
        <w:t xml:space="preserve"> (Audio Cassette) </w:t>
      </w:r>
      <w:r w:rsidR="00520E88" w:rsidRPr="00520E88">
        <w:rPr>
          <w:vanish/>
        </w:rPr>
        <w:t>%pfe</w:t>
      </w:r>
    </w:p>
    <w:p w:rsidR="00D84A35" w:rsidRPr="00E01562" w:rsidRDefault="00D84A35" w:rsidP="00D84A35">
      <w:pPr>
        <w:pStyle w:val="level3item"/>
      </w:pPr>
      <w:r w:rsidRPr="00E01562">
        <w:t>Rackham Building’s 50</w:t>
      </w:r>
      <w:r w:rsidRPr="00E01562">
        <w:rPr>
          <w:vertAlign w:val="superscript"/>
        </w:rPr>
        <w:t>th</w:t>
      </w:r>
      <w:r w:rsidRPr="00E01562">
        <w:t xml:space="preserve"> birthday party September 30, 1988, Sides 2 and 4</w:t>
      </w:r>
      <w:r>
        <w:t xml:space="preserve">, </w:t>
      </w:r>
      <w:r w:rsidR="00520E88" w:rsidRPr="00520E88">
        <w:rPr>
          <w:vanish/>
        </w:rPr>
        <w:t>%pfb</w:t>
      </w:r>
      <w:r>
        <w:t xml:space="preserve"> (Audio Cassette) </w:t>
      </w:r>
      <w:r w:rsidR="00520E88" w:rsidRPr="00520E88">
        <w:rPr>
          <w:vanish/>
        </w:rPr>
        <w:t>%pfe</w:t>
      </w:r>
    </w:p>
    <w:p w:rsidR="00D84A35" w:rsidRPr="00E01562" w:rsidRDefault="00D84A35" w:rsidP="00D84A35">
      <w:pPr>
        <w:pStyle w:val="level3item"/>
      </w:pPr>
      <w:r w:rsidRPr="00E01562">
        <w:t>President James Duderstadt’s inauguration ceremony</w:t>
      </w:r>
      <w:r>
        <w:t>,</w:t>
      </w:r>
      <w:r w:rsidRPr="00E01562">
        <w:t xml:space="preserve"> October 6, 1988,</w:t>
      </w:r>
      <w:r>
        <w:t xml:space="preserve"> Tape 1, </w:t>
      </w:r>
      <w:r w:rsidR="00520E88" w:rsidRPr="00520E88">
        <w:rPr>
          <w:vanish/>
        </w:rPr>
        <w:t>%pfb</w:t>
      </w:r>
      <w:r>
        <w:t xml:space="preserve"> (Audio Cassette) </w:t>
      </w:r>
      <w:r w:rsidR="00520E88" w:rsidRPr="00520E88">
        <w:rPr>
          <w:vanish/>
        </w:rPr>
        <w:t>%pfe</w:t>
      </w:r>
    </w:p>
    <w:p w:rsidR="00D84A35" w:rsidRPr="00E01562" w:rsidRDefault="00D84A35" w:rsidP="00D84A35">
      <w:pPr>
        <w:pStyle w:val="level3item"/>
      </w:pPr>
      <w:r w:rsidRPr="00E01562">
        <w:t>President James Duderstadt’s inauguration ceremony</w:t>
      </w:r>
      <w:r>
        <w:t>,</w:t>
      </w:r>
      <w:r w:rsidRPr="00E01562">
        <w:t xml:space="preserve"> October 6, 198</w:t>
      </w:r>
      <w:r>
        <w:t xml:space="preserve">8, Tape 2, </w:t>
      </w:r>
      <w:r w:rsidR="00520E88" w:rsidRPr="00520E88">
        <w:rPr>
          <w:vanish/>
        </w:rPr>
        <w:t>%pfb</w:t>
      </w:r>
      <w:r>
        <w:t xml:space="preserve"> (Audio Cassette) </w:t>
      </w:r>
      <w:r w:rsidR="00520E88" w:rsidRPr="00520E88">
        <w:rPr>
          <w:vanish/>
        </w:rPr>
        <w:t>%pfe</w:t>
      </w:r>
    </w:p>
    <w:p w:rsidR="00D84A35" w:rsidRPr="00E01562" w:rsidRDefault="00D84A35" w:rsidP="00D84A35">
      <w:pPr>
        <w:pStyle w:val="level3item"/>
      </w:pPr>
      <w:r w:rsidRPr="00E01562">
        <w:t>President James Duderstadt outlines the Michigan Mandate to an audience of Detroit civic leaders at the Renaissance Center in Detroit. November 10, 1988</w:t>
      </w:r>
      <w:r>
        <w:t xml:space="preserve">, </w:t>
      </w:r>
      <w:r w:rsidR="00520E88" w:rsidRPr="00520E88">
        <w:rPr>
          <w:vanish/>
        </w:rPr>
        <w:t>%pfb</w:t>
      </w:r>
      <w:r>
        <w:t xml:space="preserve"> (Audio Cassette) </w:t>
      </w:r>
      <w:r w:rsidR="00520E88" w:rsidRPr="00520E88">
        <w:rPr>
          <w:vanish/>
        </w:rPr>
        <w:t>%pfe</w:t>
      </w:r>
    </w:p>
    <w:p w:rsidR="00D84A35" w:rsidRDefault="00D84A35" w:rsidP="00D84A35">
      <w:pPr>
        <w:pStyle w:val="level3item"/>
      </w:pPr>
      <w:r w:rsidRPr="00E01562">
        <w:t>UM Acting General Counsel John Ketelhut and Michigan Supreme Court Justice Dennis Archer outline the Michigan Minority Counsel Project to employ minority legal firm assistance in UM law cases.</w:t>
      </w:r>
      <w:r>
        <w:t xml:space="preserve"> July 19, 1989, </w:t>
      </w:r>
      <w:r w:rsidR="00520E88" w:rsidRPr="00520E88">
        <w:rPr>
          <w:vanish/>
        </w:rPr>
        <w:t>%pfb</w:t>
      </w:r>
      <w:r>
        <w:t xml:space="preserve"> (Audio Cassette) </w:t>
      </w:r>
      <w:r w:rsidR="00520E88" w:rsidRPr="00520E88">
        <w:rPr>
          <w:vanish/>
        </w:rPr>
        <w:t>%pfe</w:t>
      </w:r>
    </w:p>
    <w:p w:rsidR="00D84A35" w:rsidRDefault="00D84A35" w:rsidP="00D84A35">
      <w:pPr>
        <w:pStyle w:val="level3item"/>
      </w:pPr>
      <w:r>
        <w:t xml:space="preserve">MDCH; Hepatitis C “Disease”, “No Symptoms” [60 Second Public Service Announcements], March 30, 1999, </w:t>
      </w:r>
      <w:r w:rsidR="00520E88" w:rsidRPr="00520E88">
        <w:rPr>
          <w:vanish/>
        </w:rPr>
        <w:t>%pfb</w:t>
      </w:r>
      <w:r>
        <w:t xml:space="preserve"> (Audio Cassette) </w:t>
      </w:r>
      <w:r w:rsidR="00520E88" w:rsidRPr="00520E88">
        <w:rPr>
          <w:vanish/>
        </w:rPr>
        <w:t>%pfe</w:t>
      </w:r>
    </w:p>
    <w:p w:rsidR="00D84A35" w:rsidRDefault="00D84A35" w:rsidP="00D84A35">
      <w:pPr>
        <w:pStyle w:val="level3item"/>
      </w:pPr>
      <w:r w:rsidRPr="00E01562">
        <w:lastRenderedPageBreak/>
        <w:t>Ceremony honoring Steven Ross’ $100 million gift to the business school</w:t>
      </w:r>
      <w:r>
        <w:t xml:space="preserve">, September 4, 2004, </w:t>
      </w:r>
      <w:r w:rsidR="00520E88" w:rsidRPr="00520E88">
        <w:rPr>
          <w:vanish/>
        </w:rPr>
        <w:t>%pfb</w:t>
      </w:r>
      <w:r>
        <w:t xml:space="preserve"> (Audio Cassette) </w:t>
      </w:r>
      <w:r w:rsidR="00520E88" w:rsidRPr="00520E88">
        <w:rPr>
          <w:vanish/>
        </w:rPr>
        <w:t>%pfe</w:t>
      </w:r>
    </w:p>
    <w:p w:rsidR="00D84A35" w:rsidRDefault="00D84A35" w:rsidP="00D84A35">
      <w:pPr>
        <w:pStyle w:val="level4item"/>
      </w:pPr>
    </w:p>
    <w:p w:rsidR="00D84A35" w:rsidRPr="00E01562" w:rsidRDefault="00D84A35" w:rsidP="001F65E2">
      <w:pPr>
        <w:pStyle w:val="L2Subseries"/>
      </w:pPr>
      <w:r w:rsidRPr="00E01562">
        <w:t>Audio Reel-to-Reel News Briefs (1975-1994)</w:t>
      </w:r>
    </w:p>
    <w:p w:rsidR="00D84A35" w:rsidRPr="00E01562" w:rsidRDefault="00D84A35" w:rsidP="00D84A35">
      <w:pPr>
        <w:pStyle w:val="boxnumber"/>
      </w:pPr>
      <w:r w:rsidRPr="00E01562">
        <w:t>Box 3</w:t>
      </w:r>
    </w:p>
    <w:p w:rsidR="00D84A35" w:rsidRPr="00E01562" w:rsidRDefault="00D84A35" w:rsidP="00D84A35">
      <w:pPr>
        <w:pStyle w:val="level3item"/>
      </w:pPr>
      <w:r w:rsidRPr="00E01562">
        <w:t>Ne</w:t>
      </w:r>
      <w:r>
        <w:t>ws Briefs Fall 1975 (5 inch reel</w:t>
      </w:r>
      <w:r w:rsidRPr="00E01562">
        <w:t>): NATO Tour, United Fund, Regents, New Band Uniforms, and Fleming</w:t>
      </w:r>
    </w:p>
    <w:p w:rsidR="00D84A35" w:rsidRPr="00E01562" w:rsidRDefault="00D84A35" w:rsidP="00D84A35">
      <w:pPr>
        <w:pStyle w:val="level3item"/>
      </w:pPr>
      <w:r w:rsidRPr="00E01562">
        <w:t>News B</w:t>
      </w:r>
      <w:r>
        <w:t>riefs October 1975 (5 inch reel)</w:t>
      </w:r>
      <w:r w:rsidRPr="00E01562">
        <w:t>: News Briefs, State of the University Address, Fredan News Conference, Scout Tickets</w:t>
      </w:r>
    </w:p>
    <w:p w:rsidR="00D84A35" w:rsidRDefault="00D84A35" w:rsidP="00D84A35">
      <w:pPr>
        <w:pStyle w:val="level3item"/>
      </w:pPr>
      <w:r w:rsidRPr="00E01562">
        <w:t>News Briefs 12 December 1975 – 16 February 1976: DNA Research, US House Subcommittee on Environment and Atmosphere Hearing, House Rate Increase Recommendations, Student Financial Aid</w:t>
      </w:r>
    </w:p>
    <w:p w:rsidR="00D84A35" w:rsidRPr="00E01562" w:rsidRDefault="00D84A35" w:rsidP="00D84A35">
      <w:pPr>
        <w:pStyle w:val="level3item"/>
      </w:pPr>
      <w:r w:rsidRPr="00E01562">
        <w:t xml:space="preserve">News Briefs January 1976-March 1976: Report to Community, Fleming Museum Gift Shop, New Carillion Bells, </w:t>
      </w:r>
      <w:proofErr w:type="gramStart"/>
      <w:r w:rsidRPr="00E01562">
        <w:t>Unemployment</w:t>
      </w:r>
      <w:proofErr w:type="gramEnd"/>
      <w:r w:rsidRPr="00E01562">
        <w:t>.</w:t>
      </w:r>
    </w:p>
    <w:p w:rsidR="00105529" w:rsidRDefault="00105529" w:rsidP="00D84A35">
      <w:pPr>
        <w:pStyle w:val="level3item"/>
      </w:pPr>
    </w:p>
    <w:p w:rsidR="00105529" w:rsidRPr="00105529" w:rsidRDefault="00105529" w:rsidP="00105529">
      <w:pPr>
        <w:pStyle w:val="L2newpage"/>
        <w:rPr>
          <w:b/>
        </w:rPr>
      </w:pPr>
      <w:r w:rsidRPr="00105529">
        <w:rPr>
          <w:b/>
        </w:rPr>
        <w:t>Audio Reel-to-Reel News Briefs (1975-1994) (Cont.)</w:t>
      </w:r>
    </w:p>
    <w:p w:rsidR="00105529" w:rsidRPr="00E01562" w:rsidRDefault="00105529" w:rsidP="00105529">
      <w:pPr>
        <w:pStyle w:val="Boxnewpage"/>
      </w:pPr>
      <w:r w:rsidRPr="00E01562">
        <w:t>Box 3</w:t>
      </w:r>
      <w:r>
        <w:t xml:space="preserve"> (Cont.)</w:t>
      </w:r>
    </w:p>
    <w:p w:rsidR="00D84A35" w:rsidRPr="00E01562" w:rsidRDefault="00D84A35" w:rsidP="00D84A35">
      <w:pPr>
        <w:pStyle w:val="level3item"/>
      </w:pPr>
      <w:r w:rsidRPr="00E01562">
        <w:t>News Briefs 1 March 1976- 16 April 1976: Swine Flu, Regents Meeting, Dow Jones 1000, Election coverage, Horowitz Tickets, State Payment Delay (Pierpont), Black Theatre.</w:t>
      </w:r>
    </w:p>
    <w:p w:rsidR="00D84A35" w:rsidRPr="00E01562" w:rsidRDefault="00D84A35" w:rsidP="00D84A35">
      <w:pPr>
        <w:pStyle w:val="level3item"/>
      </w:pPr>
      <w:r w:rsidRPr="00E01562">
        <w:t>News Briefs 26 March 1976 – 12 February 1976: Reports to the Community, Goodall: China, Rhodes Budget talks, Affirmative Action, Flint Growth and Future</w:t>
      </w:r>
    </w:p>
    <w:p w:rsidR="00D84A35" w:rsidRPr="00E01562" w:rsidRDefault="00D84A35" w:rsidP="00D84A35">
      <w:pPr>
        <w:pStyle w:val="level3item"/>
      </w:pPr>
      <w:r w:rsidRPr="00E01562">
        <w:t>News Briefs 3 May 1976 – 10 August 1976: Commencement, Regents Meetings, Financial Law, UM Feature Story on Martha Griffiths, Carillion Conference, Kamisar on Quinlan Case, Consumer Attitudes</w:t>
      </w:r>
    </w:p>
    <w:p w:rsidR="00D84A35" w:rsidRPr="00E01562" w:rsidRDefault="00D84A35" w:rsidP="00D84A35">
      <w:pPr>
        <w:pStyle w:val="level3item"/>
      </w:pPr>
      <w:r w:rsidRPr="00E01562">
        <w:t>News Briefs 2 July 1976 – 12 September 1976: Fleming on Legislative Budget, Cancer Center, Commencement, President Ford writing on Mao Zedong’s death, Cavender on Band</w:t>
      </w:r>
    </w:p>
    <w:p w:rsidR="00D84A35" w:rsidRPr="00E01562" w:rsidRDefault="00D84A35" w:rsidP="00D84A35">
      <w:pPr>
        <w:pStyle w:val="level3item"/>
      </w:pPr>
      <w:r w:rsidRPr="00E01562">
        <w:t xml:space="preserve">News Briefs 15 September 1976 – 15 October 1976: Fleming on Ford Appearance, Radock on Crisler Neenen on CESF, Library Science, Presidential Debates, Politics, Education, Mummies, </w:t>
      </w:r>
      <w:proofErr w:type="gramStart"/>
      <w:r w:rsidRPr="00E01562">
        <w:t>Regents</w:t>
      </w:r>
      <w:proofErr w:type="gramEnd"/>
      <w:r w:rsidRPr="00E01562">
        <w:t xml:space="preserve"> Meeting</w:t>
      </w:r>
    </w:p>
    <w:p w:rsidR="00D84A35" w:rsidRPr="00E01562" w:rsidRDefault="00D84A35" w:rsidP="00D84A35">
      <w:pPr>
        <w:pStyle w:val="level3item"/>
      </w:pPr>
      <w:r w:rsidRPr="00E01562">
        <w:t>News Briefs 18 October 1976 – 18 November 1976: Fleming on cutbacks, Antoine on Law School Campaign, United Way, Security, Band, Regents Meetings</w:t>
      </w:r>
    </w:p>
    <w:p w:rsidR="00D84A35" w:rsidRPr="00E01562" w:rsidRDefault="00D84A35" w:rsidP="00D84A35">
      <w:pPr>
        <w:pStyle w:val="level3item"/>
      </w:pPr>
      <w:r w:rsidRPr="00E01562">
        <w:t>News Briefs 19 November 1976 – 17 December 1976: Shapiro on Economy, Regents Meeting, Band Needs, Power Scholars, Jimmy Carter, Ford Library, Regents Meetings</w:t>
      </w:r>
    </w:p>
    <w:p w:rsidR="00D84A35" w:rsidRPr="00E01562" w:rsidRDefault="00D84A35" w:rsidP="00D84A35">
      <w:pPr>
        <w:pStyle w:val="level3item"/>
      </w:pPr>
      <w:r w:rsidRPr="00E01562">
        <w:t>News Briefs 19 December 1976 – 24 January 1977: Winter Commencement, Christmas Eve Carillion Concert, Gift Shop, Cavender on Rose Bowl, WULP, Miss Black UM Contest, Regents, and Fleming on Government’s Budget</w:t>
      </w:r>
    </w:p>
    <w:p w:rsidR="00D84A35" w:rsidRPr="00E01562" w:rsidRDefault="00D84A35" w:rsidP="00D84A35">
      <w:pPr>
        <w:pStyle w:val="level3item"/>
      </w:pPr>
      <w:r w:rsidRPr="00E01562">
        <w:t>News Briefs 1 February 1977 – 13 February 1977: Plater, Etnier on Darter Case, Sinta on Benefit, 1976 Presidential Election, Tom Hayden Feature Story, UM- Pop Plan for WUOM, Housing Rates, Tax Assistance, Jobs, WULP on CCEW Support Group</w:t>
      </w:r>
    </w:p>
    <w:p w:rsidR="00D84A35" w:rsidRPr="00E01562" w:rsidRDefault="00D84A35" w:rsidP="00D84A35">
      <w:pPr>
        <w:pStyle w:val="level3item"/>
      </w:pPr>
      <w:r w:rsidRPr="00E01562">
        <w:lastRenderedPageBreak/>
        <w:t xml:space="preserve">News Briefs 16 February 1977 – 13 March 1977: AFSCME, Fleming Statements, Regents Meetings, Wheeler Strike, Wilhelm on Gambling, Consumer Attitudes, Ford Classroom, Tuition Hike, </w:t>
      </w:r>
      <w:proofErr w:type="gramStart"/>
      <w:r w:rsidRPr="00E01562">
        <w:t>Employee</w:t>
      </w:r>
      <w:proofErr w:type="gramEnd"/>
      <w:r w:rsidRPr="00E01562">
        <w:t xml:space="preserve"> Survey</w:t>
      </w:r>
    </w:p>
    <w:p w:rsidR="00D84A35" w:rsidRPr="00E01562" w:rsidRDefault="00D84A35" w:rsidP="00D84A35">
      <w:pPr>
        <w:pStyle w:val="level3item"/>
      </w:pPr>
      <w:r w:rsidRPr="00E01562">
        <w:t>News Briefs 12 April 1977 – 20 May 1977: Gerald Ford Feature Story, Regents Meetings, Concrete Canoes, on Saccharin Ban, Commencement, State Senate Appropriation Measure, Cicerone on Proposal CFC Ban, Regents Meetings</w:t>
      </w:r>
    </w:p>
    <w:p w:rsidR="00D84A35" w:rsidRPr="00E01562" w:rsidRDefault="00D84A35" w:rsidP="00D84A35">
      <w:pPr>
        <w:pStyle w:val="level3item"/>
      </w:pPr>
      <w:r w:rsidRPr="00E01562">
        <w:t>News Briefs 3 June 1977 – 15 July 1977: SALK, Survey on Mental Health, Regents Meetings, Heppenheimer, Kennedy on Appropriations committee, Regents Meetings</w:t>
      </w:r>
    </w:p>
    <w:p w:rsidR="00D84A35" w:rsidRPr="00E01562" w:rsidRDefault="00D84A35" w:rsidP="00D84A35">
      <w:pPr>
        <w:pStyle w:val="level3item"/>
      </w:pPr>
      <w:r w:rsidRPr="00E01562">
        <w:t>News Briefs 17 July 1977 – 25 August 1977: Ann Roth on Art Fair, Glasser on Divorce and Families, Carillion Concert, Nutrition Testifiers, Economic Forecast update, Madame Butterfly, Chamber Concert, Hemodialysis, Okita commencement, NSF Grant to ISR, Birch Bark Canoe</w:t>
      </w:r>
    </w:p>
    <w:p w:rsidR="00FF4CE3" w:rsidRDefault="00FF4CE3" w:rsidP="00D84A35">
      <w:pPr>
        <w:pStyle w:val="level3item"/>
      </w:pPr>
    </w:p>
    <w:p w:rsidR="00FF4CE3" w:rsidRDefault="00FF4CE3" w:rsidP="00FF4CE3">
      <w:pPr>
        <w:pStyle w:val="L2newpage"/>
        <w:rPr>
          <w:b/>
        </w:rPr>
      </w:pPr>
    </w:p>
    <w:p w:rsidR="00FF4CE3" w:rsidRDefault="00FF4CE3" w:rsidP="00FF4CE3">
      <w:pPr>
        <w:pStyle w:val="L2newpage"/>
        <w:rPr>
          <w:b/>
        </w:rPr>
      </w:pPr>
    </w:p>
    <w:p w:rsidR="00FF4CE3" w:rsidRDefault="00FF4CE3" w:rsidP="00FF4CE3">
      <w:pPr>
        <w:pStyle w:val="L2newpage"/>
        <w:rPr>
          <w:b/>
        </w:rPr>
      </w:pPr>
    </w:p>
    <w:p w:rsidR="00FF4CE3" w:rsidRPr="00105529" w:rsidRDefault="00FF4CE3" w:rsidP="00FF4CE3">
      <w:pPr>
        <w:pStyle w:val="L2newpage"/>
        <w:rPr>
          <w:b/>
        </w:rPr>
      </w:pPr>
      <w:r w:rsidRPr="00105529">
        <w:rPr>
          <w:b/>
        </w:rPr>
        <w:t>Audio Reel-to-Reel News Briefs (1975-1994) (Cont.)</w:t>
      </w:r>
    </w:p>
    <w:p w:rsidR="00FF4CE3" w:rsidRPr="00E01562" w:rsidRDefault="00FF4CE3" w:rsidP="00FF4CE3">
      <w:pPr>
        <w:pStyle w:val="Boxnewpage"/>
      </w:pPr>
      <w:r w:rsidRPr="00E01562">
        <w:t>Box 3</w:t>
      </w:r>
      <w:r>
        <w:t xml:space="preserve"> (Cont.)</w:t>
      </w:r>
    </w:p>
    <w:p w:rsidR="00D84A35" w:rsidRPr="00E01562" w:rsidRDefault="00FF4CE3" w:rsidP="00D84A35">
      <w:pPr>
        <w:pStyle w:val="level3item"/>
      </w:pPr>
      <w:r>
        <w:t>N</w:t>
      </w:r>
      <w:r w:rsidR="00D84A35" w:rsidRPr="00E01562">
        <w:t>ews Briefs 31 August 1977-7 October 1977: Arthur Miller on Presidential Debates, CCEW grant, Administration Judge Recommendations, Marching Band, New Student Housing, Band Selection, Harpsichords, St</w:t>
      </w:r>
      <w:r w:rsidR="00D84A35">
        <w:t>ate of the University (Fleming)</w:t>
      </w:r>
    </w:p>
    <w:p w:rsidR="00D84A35" w:rsidRPr="00E01562" w:rsidRDefault="00D84A35" w:rsidP="00D84A35">
      <w:pPr>
        <w:pStyle w:val="level3item"/>
      </w:pPr>
      <w:r w:rsidRPr="00E01562">
        <w:t>News Briefs 10 October 1977 – 17 November 1977: Chris Bell on Four Arrows, Turner Clinic, Regents Meeting, Homecoming, Narciss</w:t>
      </w:r>
      <w:r>
        <w:t>ism, and Economic National Forecast</w:t>
      </w:r>
    </w:p>
    <w:p w:rsidR="00D84A35" w:rsidRPr="00E01562" w:rsidRDefault="00D84A35" w:rsidP="00D84A35">
      <w:pPr>
        <w:pStyle w:val="level3item"/>
      </w:pPr>
      <w:r w:rsidRPr="00E01562">
        <w:t>News Briefs 18 November 1977 – 16 December 1977: Saul Hymans on National Economy, Michigan Economy, and Wood Energy Conference, Tanner at Water Conservation Conference, Power Exchange Scholar, and Regents Meetings</w:t>
      </w:r>
    </w:p>
    <w:p w:rsidR="00D84A35" w:rsidRPr="00E01562" w:rsidRDefault="00D84A35" w:rsidP="00D84A35">
      <w:pPr>
        <w:pStyle w:val="level3item"/>
      </w:pPr>
      <w:r w:rsidRPr="00E01562">
        <w:t>News Briefs 21 December 1977 – 17 January 1978: “Birth of the Virgin”, CIA, Rose Bowl Show, Child Care Action Center, Letter of Conciliation, New Research on Women, Regents Meetings, Governmental Appropriations Recommendations, Shapiro, Sandalow on Law Deanship, Carter’s Energy Policy, Sciences Briefs, Russian Flu, Power Use, Regents Meetings</w:t>
      </w:r>
    </w:p>
    <w:p w:rsidR="00D84A35" w:rsidRPr="00E01562" w:rsidRDefault="00D84A35" w:rsidP="00D84A35">
      <w:pPr>
        <w:pStyle w:val="level3item"/>
      </w:pPr>
      <w:r w:rsidRPr="00E01562">
        <w:t>News Briefs 12 February 1978 -25 April 1978: Carter and Middle Income Family Students, Women’s Career Fair, Space Lab Feature Story, Regents meetings, Denver sell-out, Drug orderers ousted, Double-bottoms, Re</w:t>
      </w:r>
      <w:r>
        <w:t>gents meetings, Youth and Drugs</w:t>
      </w:r>
    </w:p>
    <w:p w:rsidR="00D84A35" w:rsidRPr="00E01562" w:rsidRDefault="00D84A35" w:rsidP="00D84A35">
      <w:pPr>
        <w:pStyle w:val="level3item"/>
      </w:pPr>
      <w:r w:rsidRPr="00E01562">
        <w:t>News Briefs 4 May 1978-6 June 1978: Lagorio Double Bottom, Mondale Commencement, English Composition Board Conference, Energy Policy, and Alcohol as Auto Fuel, English Composition Requiem, and Carillion Tours</w:t>
      </w:r>
    </w:p>
    <w:p w:rsidR="00D84A35" w:rsidRPr="00E01562" w:rsidRDefault="00D84A35" w:rsidP="00D84A35">
      <w:pPr>
        <w:pStyle w:val="level3item"/>
      </w:pPr>
      <w:r w:rsidRPr="00E01562">
        <w:lastRenderedPageBreak/>
        <w:t>News Briefs 6 June 1978 – 28 July 1978: Feature Story on Worker Attitudes, Regents Meetings, Drunk Drivers, Tom Butts on Federal Financial Aid Proposals, Glee Club, Llangollen Glee Club Victory, Bast on New Games, Stambaugh on Wargaming, Ann Roth on Kiln Gods,</w:t>
      </w:r>
      <w:r>
        <w:t xml:space="preserve"> Open Concert, Regents Meetings</w:t>
      </w:r>
    </w:p>
    <w:p w:rsidR="00D84A35" w:rsidRPr="00E01562" w:rsidRDefault="00D84A35" w:rsidP="00D84A35">
      <w:pPr>
        <w:pStyle w:val="level3item"/>
      </w:pPr>
      <w:r w:rsidRPr="00E01562">
        <w:t>News Briefs 9 August 1978 – 1 October 1978: Economic Update, Ford News Conference, Legalized Gambling, Blumenthal at Commencement, Fleming on South Africa, Regents Meetings, Band performances, Camp David, Ali Mazrui Fe</w:t>
      </w:r>
      <w:r>
        <w:t>ature Story, consumer sentiment</w:t>
      </w:r>
    </w:p>
    <w:p w:rsidR="00D84A35" w:rsidRPr="00E01562" w:rsidRDefault="00D84A35" w:rsidP="00D84A35">
      <w:pPr>
        <w:pStyle w:val="level3item"/>
      </w:pPr>
      <w:r w:rsidRPr="00E01562">
        <w:t>News Briefs 4 October 1978 – 8 November 1978: Gene Isolation, Camp David Summit, Fleming on Losh’s Death, SALT II Talks, Band Travel Costs, Regents meetings, Bandayrama, Poetry Workshop</w:t>
      </w:r>
      <w:r>
        <w:t>s, Engineering Capital Campaign</w:t>
      </w:r>
    </w:p>
    <w:p w:rsidR="00D84A35" w:rsidRPr="00E01562" w:rsidRDefault="00D84A35" w:rsidP="00D84A35">
      <w:pPr>
        <w:pStyle w:val="level3item"/>
      </w:pPr>
      <w:r w:rsidRPr="00E01562">
        <w:t>News Briefs 3 January 1979 – 6 January 1979: Health Costs, Consumer attitudes, Ashe News Conference, Regents meetings, Worden Story , Allan Smith on Government  Budget recommendations, Waller on Russian A</w:t>
      </w:r>
      <w:r>
        <w:t>rt Pull-out, Education Equality</w:t>
      </w:r>
    </w:p>
    <w:p w:rsidR="00D84A35" w:rsidRPr="00E01562" w:rsidRDefault="00D84A35" w:rsidP="00D84A35">
      <w:pPr>
        <w:pStyle w:val="level3item"/>
      </w:pPr>
      <w:r w:rsidRPr="00E01562">
        <w:t>News Briefs 15 February 1979 – 14 March 1979: Regents meetings, Nursing Training Funds, Moody Funds on Discrimination Suit, Native American Lawsuit, Development, and Feature story o</w:t>
      </w:r>
      <w:r>
        <w:t>n Voyager, Story on the economy</w:t>
      </w:r>
    </w:p>
    <w:p w:rsidR="00393019" w:rsidRDefault="00393019" w:rsidP="00393019">
      <w:pPr>
        <w:pStyle w:val="L2newpage"/>
        <w:rPr>
          <w:b/>
        </w:rPr>
      </w:pPr>
    </w:p>
    <w:p w:rsidR="00393019" w:rsidRPr="00105529" w:rsidRDefault="00393019" w:rsidP="00393019">
      <w:pPr>
        <w:pStyle w:val="L2newpage"/>
        <w:rPr>
          <w:b/>
        </w:rPr>
      </w:pPr>
      <w:r w:rsidRPr="00105529">
        <w:rPr>
          <w:b/>
        </w:rPr>
        <w:t>Audio Reel-to-Reel News Briefs (1975-1994) (Cont.)</w:t>
      </w:r>
    </w:p>
    <w:p w:rsidR="00393019" w:rsidRPr="00E01562" w:rsidRDefault="00393019" w:rsidP="00393019">
      <w:pPr>
        <w:pStyle w:val="Boxnewpage"/>
      </w:pPr>
      <w:r w:rsidRPr="00E01562">
        <w:t>Box 3</w:t>
      </w:r>
      <w:r>
        <w:t xml:space="preserve"> (Cont.)</w:t>
      </w:r>
    </w:p>
    <w:p w:rsidR="00D84A35" w:rsidRPr="00E01562" w:rsidRDefault="00D84A35" w:rsidP="00D84A35">
      <w:pPr>
        <w:pStyle w:val="level3item"/>
      </w:pPr>
      <w:r w:rsidRPr="00E01562">
        <w:t>News Briefs 15 March 1979 – 8 May 1979: Regents meetings, Peace Treaty between Egypt and Israel, Partial declaratory judgment motion, Campbell’s decision, Regents meetings, Remley on China Trip, Tee-off Golf Luncheon, Sediment Wind/Study</w:t>
      </w:r>
    </w:p>
    <w:p w:rsidR="00D84A35" w:rsidRPr="00E01562" w:rsidRDefault="00D84A35" w:rsidP="00D84A35">
      <w:pPr>
        <w:pStyle w:val="level3item"/>
      </w:pPr>
      <w:r w:rsidRPr="00E01562">
        <w:t>News Briefs 15 May 1979 – 25 June 1979: Mott Golf Classic, Regents meetings, Work Hours, Salary Info, Burn Center News Conference, Regents meetings, Ford Library Cornerstone Ceremonies, Iglehart on Women and Work, Consumer Sentiment, Shapiro on Senate</w:t>
      </w:r>
    </w:p>
    <w:p w:rsidR="00D84A35" w:rsidRPr="00E01562" w:rsidRDefault="00D84A35" w:rsidP="00D84A35">
      <w:pPr>
        <w:pStyle w:val="level3item"/>
      </w:pPr>
      <w:r w:rsidRPr="00E01562">
        <w:t>News Briefs 28 June 1979 – 8 August 1979: Hospital Story, Voyager 2, Europa, Fielder, Computer Graphics, Regents Meetings, Mankiewicz, Regents meeting, Shapiro named President, Recessions, Shapiro Feature Story</w:t>
      </w:r>
    </w:p>
    <w:p w:rsidR="00D84A35" w:rsidRPr="00E01562" w:rsidRDefault="00D84A35" w:rsidP="00D84A35">
      <w:pPr>
        <w:pStyle w:val="level3item"/>
      </w:pPr>
      <w:r w:rsidRPr="00E01562">
        <w:t>News Briefs 18 October 1979 – 20 November 1979: Regents meetings, Smith on Open Salary Info, Job Illiteracy, Tooth Decay, Voter Confidence, Charles Moody on NABSE conference, P.E.T. Grants, Regents meetings, Shapiro on National Economy, Salary Dis</w:t>
      </w:r>
      <w:r>
        <w:t>closure, Iranian Student Safety</w:t>
      </w:r>
    </w:p>
    <w:p w:rsidR="00D84A35" w:rsidRPr="00E01562" w:rsidRDefault="00D84A35" w:rsidP="00D84A35">
      <w:pPr>
        <w:pStyle w:val="level3item"/>
      </w:pPr>
      <w:r w:rsidRPr="00E01562">
        <w:t>News Briefs 14 September 1979 – 17 October 1979: Smith on Cert of Need, Regents meeting, Patsy Mink, Golden Fleece, Quarter Survey, Band Music and Copyright, Dalai Lama and Feature Story on Dalai Lama, Allan Smith, State of the University, Competition, Nuclear Energy</w:t>
      </w:r>
    </w:p>
    <w:p w:rsidR="00D84A35" w:rsidRPr="00E01562" w:rsidRDefault="00D84A35" w:rsidP="00D84A35">
      <w:pPr>
        <w:pStyle w:val="level3item"/>
      </w:pPr>
      <w:r w:rsidRPr="00E01562">
        <w:lastRenderedPageBreak/>
        <w:t>News Briefs 16 November 1979 – 17 December 1979: National Economy in 1979, Regents meetings, Shapiro on Michigan economy, Regents meetings, Pioneer –Venus, Power Scholar, Oil, Joan Stark on Choice, Pioneer – Venus, Commencement, Regents meetings</w:t>
      </w:r>
    </w:p>
    <w:p w:rsidR="00D84A35" w:rsidRPr="00E01562" w:rsidRDefault="00D84A35" w:rsidP="00D84A35">
      <w:pPr>
        <w:pStyle w:val="level3item"/>
      </w:pPr>
      <w:r w:rsidRPr="00E01562">
        <w:t>News Briefs 16 December 1979 – 21 January 1980: Commencement, Power News Conference, Regents meeting, Smith Feature Story, Teske on Leap Second, Curtin, Regents meetings, Shapiro on undergraduate quality</w:t>
      </w:r>
    </w:p>
    <w:p w:rsidR="00D84A35" w:rsidRPr="00E01562" w:rsidRDefault="00D84A35" w:rsidP="00D84A35">
      <w:pPr>
        <w:pStyle w:val="level3item"/>
      </w:pPr>
      <w:r w:rsidRPr="00E01562">
        <w:t>News Briefs 22 January 1980 – 13 March 1980: Government’s Budget Recommendations, South Africa, Blos on her book, Youth Fitness, Discrimination against females in justice, New Post, Gras, Regents meetings, Hayden memorial, and Supreme Court ruling re: work refusal, Teacher work attitudes</w:t>
      </w:r>
    </w:p>
    <w:p w:rsidR="00D84A35" w:rsidRPr="00E01562" w:rsidRDefault="00D84A35" w:rsidP="00D84A35">
      <w:pPr>
        <w:pStyle w:val="boxnumber"/>
      </w:pPr>
      <w:r w:rsidRPr="00E01562">
        <w:t>Box 4</w:t>
      </w:r>
    </w:p>
    <w:p w:rsidR="00D84A35" w:rsidRPr="00E01562" w:rsidRDefault="00D84A35" w:rsidP="00D84A35">
      <w:pPr>
        <w:pStyle w:val="level3item"/>
      </w:pPr>
      <w:r w:rsidRPr="00E01562">
        <w:t xml:space="preserve">News Brief 4 March 1980 – 10 April 1980: Features on Gras, Teacher Attitude survey, Regents meetings, </w:t>
      </w:r>
      <w:proofErr w:type="gramStart"/>
      <w:r w:rsidRPr="00E01562">
        <w:t>Singing</w:t>
      </w:r>
      <w:proofErr w:type="gramEnd"/>
      <w:r w:rsidRPr="00E01562">
        <w:t xml:space="preserve"> for Blind, on the Olympics, Shapiro on “Godspell”, Economic update, Feature #1 on Earth Day, De</w:t>
      </w:r>
      <w:r>
        <w:t>troit Edison severance tax suit</w:t>
      </w:r>
    </w:p>
    <w:p w:rsidR="00D84A35" w:rsidRPr="00E01562" w:rsidRDefault="00D84A35" w:rsidP="00D84A35">
      <w:pPr>
        <w:pStyle w:val="level3item"/>
      </w:pPr>
      <w:r>
        <w:t>N</w:t>
      </w:r>
      <w:r w:rsidRPr="00E01562">
        <w:t>ews Briefs 14 April 1980 – 3 May 1980: Inauguration, Gerald Ford News Conference, Ford At Presidential Library, Regents meetings, Consumers, Black Homicides, High School Senior Attitudes, Trans-racial adoption, Commencement</w:t>
      </w:r>
    </w:p>
    <w:p w:rsidR="00393019" w:rsidRDefault="00393019" w:rsidP="00D84A35">
      <w:pPr>
        <w:pStyle w:val="level3item"/>
      </w:pPr>
    </w:p>
    <w:p w:rsidR="00393019" w:rsidRDefault="00393019" w:rsidP="00D84A35">
      <w:pPr>
        <w:pStyle w:val="level3item"/>
      </w:pPr>
    </w:p>
    <w:p w:rsidR="00393019" w:rsidRDefault="00393019" w:rsidP="00D84A35">
      <w:pPr>
        <w:pStyle w:val="level3item"/>
      </w:pPr>
    </w:p>
    <w:p w:rsidR="00393019" w:rsidRPr="00105529" w:rsidRDefault="00393019" w:rsidP="00393019">
      <w:pPr>
        <w:pStyle w:val="L2newpage"/>
        <w:rPr>
          <w:b/>
        </w:rPr>
      </w:pPr>
      <w:r w:rsidRPr="00105529">
        <w:rPr>
          <w:b/>
        </w:rPr>
        <w:t>Audio Reel-to-Reel News Briefs (1975-1994) (Cont.)</w:t>
      </w:r>
    </w:p>
    <w:p w:rsidR="00393019" w:rsidRPr="00E01562" w:rsidRDefault="00393019" w:rsidP="00393019">
      <w:pPr>
        <w:pStyle w:val="Boxnewpage"/>
      </w:pPr>
      <w:r w:rsidRPr="00E01562">
        <w:t xml:space="preserve">Box </w:t>
      </w:r>
      <w:r>
        <w:t>4 (Cont.)</w:t>
      </w:r>
    </w:p>
    <w:p w:rsidR="00D84A35" w:rsidRPr="00E01562" w:rsidRDefault="00D84A35" w:rsidP="00D84A35">
      <w:pPr>
        <w:pStyle w:val="level3item"/>
      </w:pPr>
      <w:r w:rsidRPr="00E01562">
        <w:t>News Briefs 9 May 1980 – 22 May 1980: Mary Ellen Colton on women heroin addicts, Fleming tumor, Health Career Day, Prison Architecture, Regents Meetings, Attorney General Civiletti, Shore Erosion Efforts and Waste</w:t>
      </w:r>
    </w:p>
    <w:p w:rsidR="00D84A35" w:rsidRPr="00E01562" w:rsidRDefault="00D84A35" w:rsidP="00D84A35">
      <w:pPr>
        <w:pStyle w:val="level3item"/>
      </w:pPr>
      <w:r w:rsidRPr="00E01562">
        <w:t xml:space="preserve">News Briefs 27 May 1980 – 11 July 1980: Feature Story, Regents Meetings, Patenting of New Life Forms, Regents and Ali Mazrui on South Africa, Shapiro on Budget, Word Processing Project, Large Flag, </w:t>
      </w:r>
      <w:proofErr w:type="gramStart"/>
      <w:r w:rsidRPr="00E01562">
        <w:t>Rental</w:t>
      </w:r>
      <w:proofErr w:type="gramEnd"/>
      <w:r w:rsidRPr="00E01562">
        <w:t xml:space="preserve"> Discrimination</w:t>
      </w:r>
    </w:p>
    <w:p w:rsidR="00D84A35" w:rsidRPr="00E01562" w:rsidRDefault="00D84A35" w:rsidP="00D84A35">
      <w:pPr>
        <w:pStyle w:val="level3item"/>
      </w:pPr>
      <w:r w:rsidRPr="00E01562">
        <w:t>News Briefs 17 July 1980-7 October 1980: Regents Meetings, Markley News Conference, Robinson on Brain Damage, Art Fair, Workers Conference, Voter Drive, on Women</w:t>
      </w:r>
    </w:p>
    <w:p w:rsidR="00D84A35" w:rsidRPr="00E01562" w:rsidRDefault="00D84A35" w:rsidP="00D84A35">
      <w:pPr>
        <w:pStyle w:val="level3item"/>
      </w:pPr>
      <w:r w:rsidRPr="00E01562">
        <w:t>News Briefs 9 October 1980- 24 October 1980: Shapiro on budget adjustment, Spitzberg, Becher on TV Cam, Peace Corps (Muskie, Celeste), Regents meetings, Stafford on Tisch, Drinking and Driving, Consumer, Athletics Investment Becher on TV Camera.</w:t>
      </w:r>
    </w:p>
    <w:p w:rsidR="00D84A35" w:rsidRPr="00E01562" w:rsidRDefault="00D84A35" w:rsidP="00D84A35">
      <w:pPr>
        <w:pStyle w:val="level3item"/>
      </w:pPr>
      <w:r w:rsidRPr="00E01562">
        <w:t>News Briefs 27 Oct 1980 – 21 Nov 1980: Proposal D, Arthur Miller on Presidential Debates, Breakstone on Proposal D, Arthur Miller on voters, Shapiro on Proposal D defeat, Feature Story on Friars, Wm. Joy on Pigeons, Friars 25</w:t>
      </w:r>
      <w:r w:rsidRPr="00E01562">
        <w:rPr>
          <w:vertAlign w:val="superscript"/>
        </w:rPr>
        <w:t>th</w:t>
      </w:r>
      <w:r w:rsidRPr="00E01562">
        <w:t xml:space="preserve"> Anniversary, Greek Music Feature, Kennedy on possible state allocation, Faculty Senate Assembly, Economic outlook, Regents meetings </w:t>
      </w:r>
    </w:p>
    <w:p w:rsidR="00D84A35" w:rsidRPr="00E01562" w:rsidRDefault="00D84A35" w:rsidP="00D84A35">
      <w:pPr>
        <w:pStyle w:val="level3item"/>
      </w:pPr>
      <w:r w:rsidRPr="00E01562">
        <w:lastRenderedPageBreak/>
        <w:t>News Briefs 7 December 1980 – 12 January 1981: Power scholar, Jean Campbell features, Jean Campbell, Angus Campbell, First Oksenberg Feature, Regents meetings, December Commencement: Coleman Young, Vandermeer, January Vandermeer Feature, Milosz Feature</w:t>
      </w:r>
    </w:p>
    <w:p w:rsidR="00D84A35" w:rsidRPr="00E01562" w:rsidRDefault="00D84A35" w:rsidP="00D84A35">
      <w:pPr>
        <w:pStyle w:val="level3item"/>
      </w:pPr>
      <w:r w:rsidRPr="00E01562">
        <w:t>News Briefs 13 January 1981 - 20 February 1981: Lloyd Johnston on youth and cigarettes, Neal Goldschmidt on auto conference, Thurs. regents meeting, Hudson Ladd on Iranian hostage concert, Former Saudi Arabian ambassador James Akins, Jerome Bachmann on youth, drugs, tobacco, and liquor, LSA Faculty meeting, Auditor General’s report, Billy Frye on budget cuts, Lloyd Johnston yo</w:t>
      </w:r>
      <w:r>
        <w:t>uth and drugs, Regents meetings</w:t>
      </w:r>
    </w:p>
    <w:p w:rsidR="00D84A35" w:rsidRPr="00E01562" w:rsidRDefault="00D84A35" w:rsidP="00D84A35">
      <w:pPr>
        <w:pStyle w:val="level3item"/>
      </w:pPr>
      <w:r w:rsidRPr="00E01562">
        <w:t>News Briefs 22 February 1981 – 24 March 1981: Richard Curtin on consumer sentiment, Michael Oksenberg on scholarly exchange, L. Hart -Wright on tax revolt, Arthur Miller on presidential vote, foreign consulates panel, Hymans on economic outlook, Douglas Roberts on state budgets, Regents meetings, David Brophy on venture capital</w:t>
      </w:r>
      <w:r>
        <w:t xml:space="preserve"> news briefs</w:t>
      </w:r>
    </w:p>
    <w:p w:rsidR="00D84A35" w:rsidRPr="00E01562" w:rsidRDefault="00D84A35" w:rsidP="00D84A35">
      <w:pPr>
        <w:pStyle w:val="level3item"/>
      </w:pPr>
      <w:r w:rsidRPr="00E01562">
        <w:t xml:space="preserve">News Briefs 25 March 1981 – 17 April 1981: Harold Brown at McNally lecture, Robert Warner at Honors Convocation, Douglas McKinnon on forestry, Edward Schwartz, John Forsyth on nurse’s strikes, William Borton on nurse’s strikes, Jim Loudon on space shuttle, Norman Blackie on shared households, Regents meetings. </w:t>
      </w:r>
    </w:p>
    <w:p w:rsidR="00393019" w:rsidRDefault="00393019" w:rsidP="00D84A35">
      <w:pPr>
        <w:pStyle w:val="level3item"/>
      </w:pPr>
    </w:p>
    <w:p w:rsidR="00393019" w:rsidRDefault="00393019" w:rsidP="00D84A35">
      <w:pPr>
        <w:pStyle w:val="level3item"/>
      </w:pPr>
    </w:p>
    <w:p w:rsidR="00393019" w:rsidRDefault="00393019" w:rsidP="00393019">
      <w:pPr>
        <w:pStyle w:val="L2newpage"/>
        <w:rPr>
          <w:b/>
        </w:rPr>
      </w:pPr>
    </w:p>
    <w:p w:rsidR="00393019" w:rsidRDefault="00393019" w:rsidP="00393019">
      <w:pPr>
        <w:pStyle w:val="L2newpage"/>
        <w:rPr>
          <w:b/>
        </w:rPr>
      </w:pPr>
    </w:p>
    <w:p w:rsidR="00393019" w:rsidRPr="00105529" w:rsidRDefault="00393019" w:rsidP="00393019">
      <w:pPr>
        <w:pStyle w:val="L2newpage"/>
        <w:rPr>
          <w:b/>
        </w:rPr>
      </w:pPr>
      <w:r w:rsidRPr="00105529">
        <w:rPr>
          <w:b/>
        </w:rPr>
        <w:t>Audio Reel-to-Reel News Briefs (1975-1994) (Cont.)</w:t>
      </w:r>
    </w:p>
    <w:p w:rsidR="00393019" w:rsidRPr="00E01562" w:rsidRDefault="00393019" w:rsidP="00393019">
      <w:pPr>
        <w:pStyle w:val="Boxnewpage"/>
      </w:pPr>
      <w:r w:rsidRPr="00E01562">
        <w:t xml:space="preserve">Box </w:t>
      </w:r>
      <w:r>
        <w:t>4 (Cont.)</w:t>
      </w:r>
    </w:p>
    <w:p w:rsidR="00D84A35" w:rsidRPr="00E01562" w:rsidRDefault="00D84A35" w:rsidP="00D84A35">
      <w:pPr>
        <w:pStyle w:val="level3item"/>
      </w:pPr>
      <w:r w:rsidRPr="00E01562">
        <w:t>News Briefs 24 April 1981-13 May 1981: Fleming Admin Building dedication, Ford Library Dedication Events, Ford Cabinet reconvening, U Hospital construction news, Thomas Anton on Reagan budget, Commencement, Michael Oksenberg on Shapiro China Trip, Richard Curtin on Consumer Sentiment, Gerald Ford at ERIM symposium, Rich. Kennedy on Proposal A</w:t>
      </w:r>
    </w:p>
    <w:p w:rsidR="00D84A35" w:rsidRPr="00E01562" w:rsidRDefault="00D84A35" w:rsidP="00D84A35">
      <w:pPr>
        <w:pStyle w:val="level3item"/>
      </w:pPr>
      <w:r w:rsidRPr="00E01562">
        <w:t>News Briefs 19 May 1981 – 17 June 1981: Shapiro News Conference on China Trip, Regents meetings, Joint Capital Outlay Committee Academic Affairs meeting on Geographic Discontinuance, Cultural support groups, Rick Bay becomes University of Oregon Athletic director, Regents meetings.</w:t>
      </w:r>
    </w:p>
    <w:p w:rsidR="00D84A35" w:rsidRPr="00E01562" w:rsidRDefault="00D84A35" w:rsidP="00D84A35">
      <w:pPr>
        <w:pStyle w:val="level3item"/>
      </w:pPr>
      <w:r w:rsidRPr="00E01562">
        <w:t>News Briefs 18 June 1981 – 9 July 1981: Regents meetings, Rosemary Sarri on imprisonment of women, Dr. Barbara Threat on breast cancer detection, 1961 Symphony band reunion feature, Dr. Bieierwalters on cancer marker, James Kulik on test-coaching, Gordon Shewach on future problem solving, William Ensminger on liver cancer implant treatment.</w:t>
      </w:r>
    </w:p>
    <w:p w:rsidR="00D84A35" w:rsidRPr="00E01562" w:rsidRDefault="00D84A35" w:rsidP="00D84A35">
      <w:pPr>
        <w:pStyle w:val="level3item"/>
      </w:pPr>
      <w:r w:rsidRPr="00E01562">
        <w:lastRenderedPageBreak/>
        <w:t>News Briefs 15 July 1981 – 31 August 1981: Regents Meetings, Dottie Jones on minority women’s conference, Learning Chinese, Social Security attitudes among workers, auto components, Curtin on consumer sentiment, auto engines, His Holiness Zakka news conference, Hesburgh at commencement, Donahue on Voyager, Atreya on Voyager.</w:t>
      </w:r>
    </w:p>
    <w:p w:rsidR="00D84A35" w:rsidRPr="00E01562" w:rsidRDefault="00D84A35" w:rsidP="00D84A35">
      <w:pPr>
        <w:pStyle w:val="level3item"/>
      </w:pPr>
      <w:r w:rsidRPr="00E01562">
        <w:t xml:space="preserve">News Briefs 4 September 1981 – 5 October 1981: Nepalese Blindness Project, Lawrence Brilliant, WHO representative, UM Dr. Scott Frank on Anti-Smoking campaign, Eric Becher on Marching Band, Regents Meetings, Vice President Frye on budget, Shapiro statement from Council of Presidents on High Education near-crisis, Mitchell Field dedication, Sushill Atreya on Voyager Two’s ability to carry out scan platform exercises. </w:t>
      </w:r>
      <w:proofErr w:type="gramStart"/>
      <w:r w:rsidRPr="00E01562">
        <w:t>Robert Kirshner on discovery of large gap in space, Shapiro’s state of the University address, Power Center wing dedication.</w:t>
      </w:r>
      <w:proofErr w:type="gramEnd"/>
    </w:p>
    <w:p w:rsidR="00D84A35" w:rsidRPr="00E01562" w:rsidRDefault="00D84A35" w:rsidP="00D84A35">
      <w:pPr>
        <w:pStyle w:val="level3item"/>
      </w:pPr>
      <w:r w:rsidRPr="00E01562">
        <w:t>News Briefs 5 October 1981 – 3 November 1981: Anwar Sadat’s death, Excerpts from Affirmative Action conference at UM, Harvey Brazer, President Shapiro at Lansing news conference on economic study, Regents meetings, RHP groundbreaking, Faculty Senate Assembly, Glee Club work day pre-story, Law Library dedication speeches, Alex Wagenaar on drinking-driving and age change.</w:t>
      </w:r>
    </w:p>
    <w:p w:rsidR="00D84A35" w:rsidRPr="00E01562" w:rsidRDefault="00D84A35" w:rsidP="00D84A35">
      <w:pPr>
        <w:pStyle w:val="level3item"/>
      </w:pPr>
      <w:r>
        <w:t>N</w:t>
      </w:r>
      <w:r w:rsidRPr="00E01562">
        <w:t>ews Briefs 5 November 1981 – 19 November 1981: Cavender on “It’s Michigan” song and a rendition of the song by Rosemary Russell and William Bolcom, Paul McCracken on economic outlook, Japan-U.S. auto study news conference in Detroit (R</w:t>
      </w:r>
      <w:r>
        <w:t>o</w:t>
      </w:r>
      <w:r w:rsidRPr="00E01562">
        <w:t>b</w:t>
      </w:r>
      <w:r>
        <w:t>er</w:t>
      </w:r>
      <w:r w:rsidRPr="00E01562">
        <w:t>t Cole and Prof. Oshima) George Schultz at Business School, Murray Weidenbaum at UM conference on cost-benefit analysis, Richard Curtin on consumer sentiment, Shapiro on research, Ray Kahn on defense research before Faculty Senate, Senate Assembly, Ralph Beebe on infrared hearing device at Power Center, Glee Club member Jeff Burnett on joint concert with Ohio State, Regents meeting</w:t>
      </w:r>
    </w:p>
    <w:p w:rsidR="00EE61C7" w:rsidRPr="00105529" w:rsidRDefault="00EE61C7" w:rsidP="00EE61C7">
      <w:pPr>
        <w:pStyle w:val="L2newpage"/>
        <w:rPr>
          <w:b/>
        </w:rPr>
      </w:pPr>
      <w:r w:rsidRPr="00105529">
        <w:rPr>
          <w:b/>
        </w:rPr>
        <w:t>Audio Reel-to-Reel News Briefs (1975-1994) (Cont.)</w:t>
      </w:r>
    </w:p>
    <w:p w:rsidR="00EE61C7" w:rsidRPr="00E01562" w:rsidRDefault="00EE61C7" w:rsidP="00EE61C7">
      <w:pPr>
        <w:pStyle w:val="Boxnewpage"/>
      </w:pPr>
      <w:r w:rsidRPr="00E01562">
        <w:t xml:space="preserve">Box </w:t>
      </w:r>
      <w:r>
        <w:t>4 (Cont.)</w:t>
      </w:r>
    </w:p>
    <w:p w:rsidR="00D84A35" w:rsidRPr="00E01562" w:rsidRDefault="00D84A35" w:rsidP="00D84A35">
      <w:pPr>
        <w:pStyle w:val="level3item"/>
      </w:pPr>
      <w:r w:rsidRPr="00E01562">
        <w:t>News Briefs 19 November 1981 – 17 December 1981: Economic Outlook Forecasts, Regents meeting, ISR Research Joseph Vereff on The Inner American, Kenton Miller on Wildlands Center in School of Natural Resources, Frank Beaver on “Full Circle”, Power Scholarship news conference, Elizabeth Douvan on changing attitudes in US on seeking professional help for emot</w:t>
      </w:r>
      <w:r>
        <w:t>ional problems, Regents meeting</w:t>
      </w:r>
    </w:p>
    <w:p w:rsidR="00D84A35" w:rsidRPr="00E01562" w:rsidRDefault="00D84A35" w:rsidP="00D84A35">
      <w:pPr>
        <w:pStyle w:val="level3item"/>
      </w:pPr>
      <w:r w:rsidRPr="00E01562">
        <w:t>News Briefs 18 December 1981 – 17 January 1982: Regents meeting, Gray at winter commencement, Prof. Wang on felt-tip pens, Knauff at Polish Solidarity rally, Ne</w:t>
      </w:r>
      <w:r>
        <w:t>w emergency service at UM Hospi</w:t>
      </w:r>
      <w:r w:rsidRPr="00E01562">
        <w:t>tals, Bean Peter Steiner at LSA Faculty meeting, Hearing on future Economics Building, News conference on upcoming da</w:t>
      </w:r>
      <w:r>
        <w:t xml:space="preserve"> Vinci display at Museum of Art</w:t>
      </w:r>
    </w:p>
    <w:p w:rsidR="00D84A35" w:rsidRPr="00E01562" w:rsidRDefault="00D84A35" w:rsidP="00D84A35">
      <w:pPr>
        <w:pStyle w:val="level3item"/>
      </w:pPr>
      <w:r w:rsidRPr="00E01562">
        <w:lastRenderedPageBreak/>
        <w:t>News Briefs 21 January 1982 – 14 February 1982: Engineering Dean Duderstadt at Michigan Technological Council Breakfast, Jim Loudon on space research benefits regarding Space Shuttle, Richard Kennedy on budget, Elliot Richardson news conference, Paul McCracken on Reaganomics, Independent Business Research Institute of Michigan announced, Student-run financial aid conference, Life Support news conference, Arch Naylor on Industrial Technology Institute, Richa</w:t>
      </w:r>
      <w:r>
        <w:t>rd Curtin on consumer sentiment</w:t>
      </w:r>
    </w:p>
    <w:p w:rsidR="00D84A35" w:rsidRPr="00E01562" w:rsidRDefault="00D84A35" w:rsidP="00D84A35">
      <w:pPr>
        <w:pStyle w:val="level3item"/>
      </w:pPr>
      <w:r w:rsidRPr="00E01562">
        <w:t>News Briefs 15 February 1982 – 19 February 1982: V.P. Frye outlines Five Year Budget Allocation Plan at Faculty Assembly, Economic Building arsonist suspect arrest news conference, VP Brinkerhoff on UM interview in research park, Regents meetings, Regula Herzog on youth’s attitudes toward marriage, family, etc. (For Voice of America.)</w:t>
      </w:r>
    </w:p>
    <w:p w:rsidR="00D84A35" w:rsidRPr="00E01562" w:rsidRDefault="00D84A35" w:rsidP="00D84A35">
      <w:pPr>
        <w:pStyle w:val="level3item"/>
      </w:pPr>
      <w:r w:rsidRPr="00E01562">
        <w:t>News Briefs 24 February 1982 – 14 March 1982: Lloyd Johnston on drug use, Harvey Grotrian on financial aid, Helicopter pilot’s award for helping with Nepal health survey, Hard Hat Ball, LSA Dean Peter Steiner at Faculty meeting, Marilyn Mason on upcoming Women and Music conference, Saul Hymans updates the US economic outlook forecast, Michigan House Affirmative Action Committee hearing on Ann Arbor Campus</w:t>
      </w:r>
    </w:p>
    <w:p w:rsidR="00D84A35" w:rsidRPr="00E01562" w:rsidRDefault="00D84A35" w:rsidP="00D84A35">
      <w:pPr>
        <w:pStyle w:val="level3item"/>
      </w:pPr>
      <w:r>
        <w:t>N</w:t>
      </w:r>
      <w:r w:rsidRPr="00E01562">
        <w:t>ews Briefs 15 march 1982 – 22 March 1992: Faculty Senate Assembly, U.S. Japanese Automobile Conference, Saul Hymans on Economic Outlook Update, Regents Meetings, Women’s Career Conference promo, financial aid news conference of col</w:t>
      </w:r>
      <w:r>
        <w:t>lege presidents held in Detroit</w:t>
      </w:r>
    </w:p>
    <w:p w:rsidR="00D84A35" w:rsidRPr="00E01562" w:rsidRDefault="00D84A35" w:rsidP="00D84A35">
      <w:pPr>
        <w:pStyle w:val="level3item"/>
      </w:pPr>
      <w:r w:rsidRPr="00E01562">
        <w:t>News Briefs 23 March 1982 – 15 April 1982: Prof. David Brophy on venture capital and upcoming conference, Prof. Harm Buning on Jack Lousma and the shuttle flight, Shapiro on governor’s proposed tax increase speaking for President’s council, Grad. Student Paul Erb on comparative literature conference coming up, ISR researcher David Bowers on FAA survey regarding air traffic controllers, Jack Weidenbach on Economics Building razing, ISR researcher Jerald Bachman on youth’s attitudes towards military service; US Senate Don Riegle news conference on financial aid, Regents meeting</w:t>
      </w:r>
    </w:p>
    <w:p w:rsidR="00C03345" w:rsidRDefault="00C03345" w:rsidP="00C03345">
      <w:pPr>
        <w:pStyle w:val="L2newpage"/>
        <w:rPr>
          <w:b/>
        </w:rPr>
      </w:pPr>
    </w:p>
    <w:p w:rsidR="00C03345" w:rsidRPr="00105529" w:rsidRDefault="00C03345" w:rsidP="00C03345">
      <w:pPr>
        <w:pStyle w:val="L2newpage"/>
        <w:rPr>
          <w:b/>
        </w:rPr>
      </w:pPr>
      <w:r w:rsidRPr="00105529">
        <w:rPr>
          <w:b/>
        </w:rPr>
        <w:t>Audio Reel-to-Reel News Briefs (1975-1994) (Cont.)</w:t>
      </w:r>
    </w:p>
    <w:p w:rsidR="00C03345" w:rsidRPr="00E01562" w:rsidRDefault="00C03345" w:rsidP="00C03345">
      <w:pPr>
        <w:pStyle w:val="Boxnewpage"/>
      </w:pPr>
      <w:r w:rsidRPr="00E01562">
        <w:t xml:space="preserve">Box </w:t>
      </w:r>
      <w:r>
        <w:t>4 (Cont.)</w:t>
      </w:r>
    </w:p>
    <w:p w:rsidR="00D84A35" w:rsidRPr="00E01562" w:rsidRDefault="00D84A35" w:rsidP="00D84A35">
      <w:pPr>
        <w:pStyle w:val="level3item"/>
      </w:pPr>
      <w:r w:rsidRPr="00E01562">
        <w:t>News Briefs 15 April 1982 – 26 April 1982: Regents meetings, John Anderson news conference, Entrepreneur Robert Vincent on upcoming Michigan Technological Council and UM conference, David Levy on property tax abatement study, Gov. Milliken at commencement ceremonies, Surgeon Michael DeBakey news conference, Richard Curtin on consumer sentiment</w:t>
      </w:r>
    </w:p>
    <w:p w:rsidR="00D84A35" w:rsidRPr="00E01562" w:rsidRDefault="00D84A35" w:rsidP="00D84A35">
      <w:pPr>
        <w:pStyle w:val="level3item"/>
      </w:pPr>
      <w:r w:rsidRPr="00E01562">
        <w:lastRenderedPageBreak/>
        <w:t>News Briefs 12 May 1982 – 1 June 1982: Thomas Donahue on oceans of Venus, Thomas Anton on athletics and academics before Faculty Senate Assembly, James Miller and J. Michael Erwin on college closings, Regents meetings, Sylvia Hacker on adolescent sexuality, Susan Reznicek on Matthaei docents, Robert Lyons Daly on American Book Award, Longer Danly Interview, W</w:t>
      </w:r>
      <w:r>
        <w:t>illiam Hiltner on new telescope</w:t>
      </w:r>
    </w:p>
    <w:p w:rsidR="00D84A35" w:rsidRPr="00E01562" w:rsidRDefault="00D84A35" w:rsidP="00D84A35">
      <w:pPr>
        <w:pStyle w:val="level3item"/>
      </w:pPr>
      <w:r w:rsidRPr="00E01562">
        <w:t>News Briefs 3 June 1982 – 28 June 1982: ISR researcher Mark Berg on energy conservation and solar energy use survey, Regents meetings, Arthur Miller on political effects of conservative Christians, IDD researchers on Delphi robotics forecast, A. Regula Herzog on high school student’s attitudes on family, marriage, children, etc., Drs. Feller</w:t>
      </w:r>
      <w:r>
        <w:t xml:space="preserve"> and Burney on burned Nigerians</w:t>
      </w:r>
    </w:p>
    <w:p w:rsidR="00D84A35" w:rsidRPr="00E01562" w:rsidRDefault="00D84A35" w:rsidP="00D84A35">
      <w:pPr>
        <w:pStyle w:val="level3item"/>
      </w:pPr>
      <w:r w:rsidRPr="00E01562">
        <w:t>News Briefs 4 July 1982 – 10 August 1982: Richard Teske on lunar eclipse, Tim Walter on his new book on adults entering college, Doug Herland on Row-a-thon, Rita Bartolo on parking at street art fairs, Rita Bartolo on Summer Arts Festival, Regents meetings, John Hilliard on synthetic fuel, Saul Hymans on Eco</w:t>
      </w:r>
      <w:r>
        <w:t>nomic Outlook Conference update</w:t>
      </w:r>
    </w:p>
    <w:p w:rsidR="00D84A35" w:rsidRDefault="00D84A35" w:rsidP="00D84A35">
      <w:pPr>
        <w:pStyle w:val="level3item"/>
      </w:pPr>
      <w:r w:rsidRPr="00E01562">
        <w:t>News Briefs 16 August 1982 – 13 September 1982: Richard Curtin on consumer attitudes, Valerie Suransky on day care centers, Donald Kennedy spacers at summer commencement, Saul Hymans opposes balanced federal budget proposal, Prof. Joey Reagan on cable news relation to news viewing, Virginia Nordby on Title IX agreement, Eric Becher on marching band practice time, tryouts, uniform alterations, Fry at Faculty Senate Assembly</w:t>
      </w:r>
    </w:p>
    <w:p w:rsidR="00D84A35" w:rsidRPr="00E01562" w:rsidRDefault="00D84A35" w:rsidP="00D84A35">
      <w:pPr>
        <w:pStyle w:val="level3item"/>
      </w:pPr>
      <w:r w:rsidRPr="00E01562">
        <w:t>News Briefs 16 September 1982 – 21 September 1982: Regents meetings, Eric Bechner on marching band, Richard Kennedy at Faculty Senate Assembly, speaking on budget and appropriations, UM Hospital’s attorney Ed Goldman on patient’s rights</w:t>
      </w:r>
    </w:p>
    <w:p w:rsidR="00D84A35" w:rsidRPr="00E01562" w:rsidRDefault="00D84A35" w:rsidP="00D84A35">
      <w:pPr>
        <w:pStyle w:val="level3item"/>
      </w:pPr>
      <w:r w:rsidRPr="00E01562">
        <w:t>News Briefs 23 September 1982 – 14 October 1982: “Kanon” on Diag, Becher, Band feature, Pat Shontz Longe, Zarrugh, Holden on the Prenatal Clinic anniversary, Health Services Survey, Karla Kinsey kidney transplant, Wolverine Sub., Quest for Technology awards, Business School addition groundbreaking, Shapiro “State of the University” address, Jodi S</w:t>
      </w:r>
      <w:r>
        <w:t>piers memorial, Regents meeting</w:t>
      </w:r>
    </w:p>
    <w:p w:rsidR="001B29EA" w:rsidRDefault="001B29EA" w:rsidP="00D84A35">
      <w:pPr>
        <w:pStyle w:val="level3item"/>
      </w:pPr>
    </w:p>
    <w:p w:rsidR="001B29EA" w:rsidRDefault="001B29EA" w:rsidP="001B29EA">
      <w:pPr>
        <w:pStyle w:val="L2newpage"/>
        <w:rPr>
          <w:b/>
        </w:rPr>
      </w:pPr>
    </w:p>
    <w:p w:rsidR="001B29EA" w:rsidRDefault="001B29EA" w:rsidP="001B29EA">
      <w:pPr>
        <w:pStyle w:val="L2newpage"/>
        <w:rPr>
          <w:b/>
        </w:rPr>
      </w:pPr>
    </w:p>
    <w:p w:rsidR="001B29EA" w:rsidRDefault="001B29EA" w:rsidP="001B29EA">
      <w:pPr>
        <w:pStyle w:val="L2newpage"/>
        <w:rPr>
          <w:b/>
        </w:rPr>
      </w:pPr>
    </w:p>
    <w:p w:rsidR="001B29EA" w:rsidRPr="00105529" w:rsidRDefault="001B29EA" w:rsidP="001B29EA">
      <w:pPr>
        <w:pStyle w:val="L2newpage"/>
        <w:rPr>
          <w:b/>
        </w:rPr>
      </w:pPr>
      <w:r w:rsidRPr="00105529">
        <w:rPr>
          <w:b/>
        </w:rPr>
        <w:t>Audio Reel-to-Reel News Briefs (1975-1994) (Cont.)</w:t>
      </w:r>
    </w:p>
    <w:p w:rsidR="001B29EA" w:rsidRPr="00E01562" w:rsidRDefault="001B29EA" w:rsidP="001B29EA">
      <w:pPr>
        <w:pStyle w:val="Boxnewpage"/>
      </w:pPr>
      <w:r w:rsidRPr="00E01562">
        <w:t xml:space="preserve">Box </w:t>
      </w:r>
      <w:r>
        <w:t>4 (Cont.)</w:t>
      </w:r>
    </w:p>
    <w:p w:rsidR="00D84A35" w:rsidRPr="00E01562" w:rsidRDefault="00D84A35" w:rsidP="00D84A35">
      <w:pPr>
        <w:pStyle w:val="level3item"/>
      </w:pPr>
      <w:r w:rsidRPr="00E01562">
        <w:t>News Briefs 15 October 1982 – 3 November 1982: Regents meeting, Overberger at Faculty Senate Assembly, O’Day on Transit Study Center, Bayliss on Portfolio Day, Fox interview for WUOM; Irving Fox on Clin. Res</w:t>
      </w:r>
      <w:r>
        <w:t>idential Cente</w:t>
      </w:r>
      <w:r w:rsidRPr="00E01562">
        <w:t>r, Alumni Center Dedication, Bayliss on statue at Ford Library</w:t>
      </w:r>
    </w:p>
    <w:p w:rsidR="00D84A35" w:rsidRPr="00E01562" w:rsidRDefault="00D84A35" w:rsidP="00D84A35">
      <w:pPr>
        <w:pStyle w:val="level3item"/>
      </w:pPr>
      <w:r w:rsidRPr="00E01562">
        <w:lastRenderedPageBreak/>
        <w:t>News Briefs 9 November 1982 – 17 November 1982: Holography display, w/outs from WUOM feature, Ford; former Secretary of State at foreign policy conference and protests, Ford, former for policy advisers at news conference, McNamara, Curtin on consumer sentim</w:t>
      </w:r>
      <w:r>
        <w:t>ent, McCray on Michigan outlook</w:t>
      </w:r>
    </w:p>
    <w:p w:rsidR="00D84A35" w:rsidRPr="00E01562" w:rsidRDefault="00D84A35" w:rsidP="00D84A35">
      <w:pPr>
        <w:pStyle w:val="level3item"/>
      </w:pPr>
      <w:r w:rsidRPr="00E01562">
        <w:t>News Briefs 17 November 1982 – 7 January 1983: Hymans on U.S. outlook, Regents meetings, Power Scholar news conference, Bowma</w:t>
      </w:r>
      <w:r>
        <w:t>n</w:t>
      </w:r>
      <w:r w:rsidRPr="00E01562">
        <w:t xml:space="preserve"> on Black joblessness, PET Scanner news conference, Regents meeting, Anne Cowley</w:t>
      </w:r>
    </w:p>
    <w:p w:rsidR="00D84A35" w:rsidRPr="00E01562" w:rsidRDefault="00D84A35" w:rsidP="00D84A35">
      <w:pPr>
        <w:pStyle w:val="level3item"/>
      </w:pPr>
      <w:r w:rsidRPr="00E01562">
        <w:t>News Brief 10 January 1983 – 9 February 1983: Cook &amp; Guyer on “Health Nite Out” on kids and divorce, Robin Wright, Shapiro at Senate Assembly, Regents, TSRI Motorcycle Tire Tester, Kennedy on Blanchard’s State of State Address, A2 Police on “ASSASSIN” game – missing, Lloyd Johnston on teen drug use, Ford/Carter</w:t>
      </w:r>
      <w:r>
        <w:t xml:space="preserve"> news conference; Carter Speech</w:t>
      </w:r>
    </w:p>
    <w:p w:rsidR="00D84A35" w:rsidRPr="00E01562" w:rsidRDefault="00D84A35" w:rsidP="00D84A35">
      <w:pPr>
        <w:pStyle w:val="level3item"/>
      </w:pPr>
      <w:r w:rsidRPr="00E01562">
        <w:t>News Briefs 10 February 1983 – 24 February 1983: Ford/Carter class and conference, Curtin on consumer attitudes, Senate Assembly (Divestment/Cosovich), Jean Gordus on FTP, Regents meeting</w:t>
      </w:r>
    </w:p>
    <w:p w:rsidR="00D84A35" w:rsidRPr="00E01562" w:rsidRDefault="00D84A35" w:rsidP="00D84A35">
      <w:pPr>
        <w:pStyle w:val="boxnumber"/>
      </w:pPr>
    </w:p>
    <w:p w:rsidR="00D84A35" w:rsidRPr="00E01562" w:rsidRDefault="00D84A35" w:rsidP="00D84A35">
      <w:pPr>
        <w:pStyle w:val="boxnumber"/>
      </w:pPr>
      <w:r w:rsidRPr="00E01562">
        <w:t>Box 5</w:t>
      </w:r>
    </w:p>
    <w:p w:rsidR="00D84A35" w:rsidRPr="00E01562" w:rsidRDefault="00D84A35" w:rsidP="00D84A35">
      <w:pPr>
        <w:pStyle w:val="level3item"/>
      </w:pPr>
      <w:r w:rsidRPr="00E01562">
        <w:t xml:space="preserve">News Briefs 25 February 1983 – 10 March 1983: Regents meeting, Barbara Cain on older divorcees, Israel UN Ambassador Yehuda Blum news conference, Dr. Dennis Crowley on infant with half a working heart when child was sent home healthy, Pre and post-death stories on girl with rabies at UM hospitals, Eugene McCarthy news conference </w:t>
      </w:r>
      <w:r>
        <w:t>“The Future of 1984” conference</w:t>
      </w:r>
    </w:p>
    <w:p w:rsidR="00D84A35" w:rsidRPr="00E01562" w:rsidRDefault="00D84A35" w:rsidP="00D84A35">
      <w:pPr>
        <w:pStyle w:val="level3item"/>
      </w:pPr>
      <w:r>
        <w:t>N</w:t>
      </w:r>
      <w:r w:rsidRPr="00E01562">
        <w:t>ews Briefs 11 March 1983 – 4 April 1983: Saul Hymans on economic outlook update U.S. - Japan Auto conference (David McDonald, John Smith, Robert Perkins), Regents meetings, Faculty Senate Assembly, comments from their meeting at which they adopted non-classified research policy, David Brophy on venture capitalism and Growth Capital seminar, Shapiro at “Campus Meet the Press”, Jim Loudon on determination of Easter date, UM doctoral candidat</w:t>
      </w:r>
      <w:r>
        <w:t>e Philip Stahl on joint custody</w:t>
      </w:r>
    </w:p>
    <w:p w:rsidR="00D84A35" w:rsidRPr="00E01562" w:rsidRDefault="00D84A35" w:rsidP="00D84A35">
      <w:pPr>
        <w:pStyle w:val="level3item"/>
      </w:pPr>
      <w:r w:rsidRPr="00E01562">
        <w:t>News Brief 5 April 1983 – 20 April 1983: Marilynn Rosenthal on UM Dearborn medical sociology class in England, Student sit-in, Oksenberg on Chinese halt of exchanges, PLO representative speaking at UM, Douglas Costle news conference, Regents meetings, Mary Ann Swain at Campus Meet the Press, Ernest Herburg on relaxing to avoid hypertension, Dow building dedication, Don Canham at Faculty Senate Assembly, Prof. Milan Dluhy on survey of older people’s concerns, Lila Green on Elderhostel</w:t>
      </w:r>
    </w:p>
    <w:p w:rsidR="001B29EA" w:rsidRPr="00105529" w:rsidRDefault="001B29EA" w:rsidP="001B29EA">
      <w:pPr>
        <w:pStyle w:val="L2newpage"/>
        <w:rPr>
          <w:b/>
        </w:rPr>
      </w:pPr>
      <w:r w:rsidRPr="00105529">
        <w:rPr>
          <w:b/>
        </w:rPr>
        <w:t>Audio Reel-to-Reel News Briefs (1975-1994) (Cont.)</w:t>
      </w:r>
    </w:p>
    <w:p w:rsidR="001B29EA" w:rsidRPr="00E01562" w:rsidRDefault="001B29EA" w:rsidP="001B29EA">
      <w:pPr>
        <w:pStyle w:val="Boxnewpage"/>
      </w:pPr>
      <w:r w:rsidRPr="00E01562">
        <w:t xml:space="preserve">Box </w:t>
      </w:r>
      <w:r>
        <w:t>5 (Cont.)</w:t>
      </w:r>
    </w:p>
    <w:p w:rsidR="00D84A35" w:rsidRPr="00E01562" w:rsidRDefault="00D84A35" w:rsidP="00D84A35">
      <w:pPr>
        <w:pStyle w:val="level3item"/>
      </w:pPr>
      <w:r w:rsidRPr="00E01562">
        <w:lastRenderedPageBreak/>
        <w:t>News Briefs 25 April 1983 – 10 May 1983: W.K. Kellogg eye center naming and groundbreaking, Survival Flight (emergency helicopter), Andrew Zweifler on preventive medicine, David Brophy on what universities can do to help spur high-tech growth, Spring commence address by Iacocca, Maggie Kuhn news conference, Leon Pastalan on shared housing for the elderly, Jim Loudon on comet, IRAS-Araki-Alcock, Ernest Harburg on anger control and health</w:t>
      </w:r>
    </w:p>
    <w:p w:rsidR="00D84A35" w:rsidRPr="00E01562" w:rsidRDefault="00D84A35" w:rsidP="00D84A35">
      <w:pPr>
        <w:pStyle w:val="level3item"/>
      </w:pPr>
      <w:r w:rsidRPr="00E01562">
        <w:t>News Briefs 12 May 1983 – 20 May 1983: Vanu Bagchi on Children’s hospital telethon, William Webster (FBI Chief) at Law School Senior Day, Beeton, Dunsten on Laurentian, Gambia River Research, Arthur Schwartz, missing, Regents meeting</w:t>
      </w:r>
    </w:p>
    <w:p w:rsidR="00D84A35" w:rsidRPr="00E01562" w:rsidRDefault="00D84A35" w:rsidP="00D84A35">
      <w:pPr>
        <w:pStyle w:val="level3item"/>
      </w:pPr>
      <w:r w:rsidRPr="00E01562">
        <w:t>News Briefs 22 May 1983 – 13 June 1983: Curtin, Jeane Gordus, Jerome Schultz, Dutton, Dutton feature, Werling</w:t>
      </w:r>
    </w:p>
    <w:p w:rsidR="00D84A35" w:rsidRPr="00E01562" w:rsidRDefault="00D84A35" w:rsidP="00D84A35">
      <w:pPr>
        <w:pStyle w:val="level3item"/>
      </w:pPr>
      <w:r w:rsidRPr="00E01562">
        <w:t>News Briefs 20 June 1983 – 6 July 1983: Prof. Beth Reed on drug use by women, Regents meetings, Michael Berger Steneck on Pugwash Conference, Prof James House on social support and health, Dr. Robert Vogel on new computer aided heart analysis system, Special Regents meeting on Medical Center</w:t>
      </w:r>
    </w:p>
    <w:p w:rsidR="00D84A35" w:rsidRPr="00E01562" w:rsidRDefault="00D84A35" w:rsidP="00D84A35">
      <w:pPr>
        <w:pStyle w:val="level3item"/>
      </w:pPr>
      <w:r w:rsidRPr="00E01562">
        <w:t xml:space="preserve">News Briefs 8 July 1983 – 3 August 1983: Joan Stark on Education Schools accreditation, Regents meeting, Arthur Miller on confidence in government, Donn Werling on upcoming Henry Ford Day at Fair Lane, Reynolds Farley on social economic polarization among US Blacks, Clifford Sjogren on </w:t>
      </w:r>
      <w:r>
        <w:t>quality of incoming UM students</w:t>
      </w:r>
    </w:p>
    <w:p w:rsidR="00D84A35" w:rsidRPr="00E01562" w:rsidRDefault="00D84A35" w:rsidP="00D84A35">
      <w:pPr>
        <w:pStyle w:val="level3item"/>
      </w:pPr>
      <w:r w:rsidRPr="00E01562">
        <w:t>News Briefs 9 August 1983 – 15 September 1983: Matthaei docent program, Saul Hymans updating Economic outlook conference forecast, Richard Curtin on consumer sentiment, John Savage of Michigan Commerce Department at ISDOS Inc., luncheon, James Jackson, Ronald Brown on black voters, Jesse Jackson, Summer commencement (missing), Eric Becher on fall band practi</w:t>
      </w:r>
      <w:r>
        <w:t>ces beginning, Regents meetings</w:t>
      </w:r>
    </w:p>
    <w:p w:rsidR="00D84A35" w:rsidRPr="00E01562" w:rsidRDefault="00D84A35" w:rsidP="00D84A35">
      <w:pPr>
        <w:pStyle w:val="level3item"/>
      </w:pPr>
      <w:r w:rsidRPr="00E01562">
        <w:t>News Briefs 16 September 1983 – 12 October 1983: Regents meeting, B.E. Frye at Faculty Senate Assembly, marital therapists (promo for upcoming Heath Night Out), Announcement of funding of Geriatric Education Center, groundbreaking for Fine Arts Building addition, Michael Traugott at University Press Club of Michigan, State of University address, Obstetrician-gynecologist William Rayburn on Every Woman’s Pharmacy: A Guide to Safe Drug Use, Doug Herland on Rowing on the Rover Festival</w:t>
      </w:r>
    </w:p>
    <w:p w:rsidR="00D84A35" w:rsidRPr="00E01562" w:rsidRDefault="00D84A35" w:rsidP="00D84A35">
      <w:pPr>
        <w:pStyle w:val="level3item"/>
      </w:pPr>
      <w:r w:rsidRPr="00E01562">
        <w:t>News Briefs 13 October 1983 – 26 October 1983: Campaign for Michigan (Cosovich and Ford), Campaign for Michigan, Liz Ausman on Homecoming week events, Becher on music range of Marching band, Regents, Haig, Wagenaar, Maurer, Nordley at Campus Meet the Press</w:t>
      </w:r>
    </w:p>
    <w:p w:rsidR="001B29EA" w:rsidRDefault="001B29EA" w:rsidP="00D84A35">
      <w:pPr>
        <w:pStyle w:val="level3item"/>
      </w:pPr>
    </w:p>
    <w:p w:rsidR="001B29EA" w:rsidRDefault="001B29EA" w:rsidP="001B29EA">
      <w:pPr>
        <w:pStyle w:val="L2newpage"/>
        <w:rPr>
          <w:b/>
        </w:rPr>
      </w:pPr>
    </w:p>
    <w:p w:rsidR="001B29EA" w:rsidRDefault="001B29EA" w:rsidP="001B29EA">
      <w:pPr>
        <w:pStyle w:val="L2newpage"/>
        <w:rPr>
          <w:b/>
        </w:rPr>
      </w:pPr>
    </w:p>
    <w:p w:rsidR="001B29EA" w:rsidRDefault="001B29EA" w:rsidP="001B29EA">
      <w:pPr>
        <w:pStyle w:val="L2newpage"/>
        <w:rPr>
          <w:b/>
        </w:rPr>
      </w:pPr>
    </w:p>
    <w:p w:rsidR="001B29EA" w:rsidRDefault="001B29EA" w:rsidP="001B29EA">
      <w:pPr>
        <w:pStyle w:val="L2newpage"/>
        <w:rPr>
          <w:b/>
        </w:rPr>
      </w:pPr>
    </w:p>
    <w:p w:rsidR="001B29EA" w:rsidRPr="00105529" w:rsidRDefault="001B29EA" w:rsidP="001B29EA">
      <w:pPr>
        <w:pStyle w:val="L2newpage"/>
        <w:rPr>
          <w:b/>
        </w:rPr>
      </w:pPr>
      <w:r w:rsidRPr="00105529">
        <w:rPr>
          <w:b/>
        </w:rPr>
        <w:t>Audio Reel-to-Reel News Briefs (1975-1994) (Cont.)</w:t>
      </w:r>
    </w:p>
    <w:p w:rsidR="001B29EA" w:rsidRPr="00E01562" w:rsidRDefault="001B29EA" w:rsidP="001B29EA">
      <w:pPr>
        <w:pStyle w:val="Boxnewpage"/>
      </w:pPr>
      <w:r w:rsidRPr="00E01562">
        <w:t xml:space="preserve">Box </w:t>
      </w:r>
      <w:r>
        <w:t>5 (Cont.)</w:t>
      </w:r>
    </w:p>
    <w:p w:rsidR="00D84A35" w:rsidRPr="00E01562" w:rsidRDefault="00D84A35" w:rsidP="00D84A35">
      <w:pPr>
        <w:pStyle w:val="level3item"/>
      </w:pPr>
      <w:r w:rsidRPr="00E01562">
        <w:lastRenderedPageBreak/>
        <w:t>News Briefs 28 October 1983 – 17 November 1983: James Kulik on results of test coaching on college admissions tests scores, Beatrice Kalisch on nurse stereotypes, Pete Pellerito on United Way success among UM givers, Lawrence Crocket on computerized statewide info network to help in technology transfer, Gardner Ackley on Leviathan theory of government, Richard Curtin on consumer sentiment, Saul Hymans Joan Cracy on Econom</w:t>
      </w:r>
      <w:r>
        <w:t>ic outlook Conference forecasts</w:t>
      </w:r>
    </w:p>
    <w:p w:rsidR="00D84A35" w:rsidRPr="00E01562" w:rsidRDefault="00D84A35" w:rsidP="00D84A35">
      <w:pPr>
        <w:pStyle w:val="level3item"/>
      </w:pPr>
      <w:r w:rsidRPr="00E01562">
        <w:t>News Briefs 22 November 1983 – 2 January 1984: Susumu Nagara on “The Day After” compared to Hiroshima, Groundbreaking for Medical Research Building, Engineering College/Apple/Apollo news conference., Barbara Richardson on her research into economic effects of putting air bags in all autos, Richard Lapman on cold weather heart care, Summer Festival news conference, Regents meetings, Winter commencement (Mackey), David Rea, Robert Own on hydrothermal activity</w:t>
      </w:r>
    </w:p>
    <w:p w:rsidR="00D84A35" w:rsidRPr="00E01562" w:rsidRDefault="00D84A35" w:rsidP="00D84A35">
      <w:pPr>
        <w:pStyle w:val="level3item"/>
      </w:pPr>
      <w:r w:rsidRPr="00E01562">
        <w:t>News Briefs 16 March 1984 – 3 April 1984: Dr. Douglas Behrendt on heart transplant, Cronkite at commencement, Steven Emede on 1-M-B Nuclear decay experiment, Nancy Reame on tampons, Regents meetings, Pollack Sederbury at Faculty Senate Assembly, Norman Mailer at Hopwood awards, Richard Lampman on heart disease to promote first in series of workshops, David Brophy on State Capital, Frank Rhodes at honors convocation, Russian ém</w:t>
      </w:r>
      <w:r>
        <w:t>igrés news conference and panel</w:t>
      </w:r>
    </w:p>
    <w:p w:rsidR="00D84A35" w:rsidRPr="00E01562" w:rsidRDefault="00D84A35" w:rsidP="00D84A35">
      <w:pPr>
        <w:pStyle w:val="level3item"/>
      </w:pPr>
      <w:r w:rsidRPr="00E01562">
        <w:t>News Briefs 16 February 1984 – 20 March 1984: US/Japan Auto Conference, Michael Driggs, Owen Bieber, H.A. Poling, Gerald Greenwald, Roach, Power at Faculty Senate Assembly, Regents meetings, Prof. Mc Sparren on St. Patrick’s Day, Hymans updates Conference on the Economic Outlook forecast, Regents meeting</w:t>
      </w:r>
    </w:p>
    <w:p w:rsidR="00D84A35" w:rsidRPr="00E01562" w:rsidRDefault="00D84A35" w:rsidP="00D84A35">
      <w:pPr>
        <w:pStyle w:val="level3item"/>
      </w:pPr>
      <w:r w:rsidRPr="00E01562">
        <w:t>News Conference 10 January 1984 – 15 February 1984: Ann Arbor Technology Park news conference announcing state retirement fund loan, Regents meetings, Charles Bolden Jr. news conference, William Martel on new UM Hospitals magnetic resonance imaging unit, Robert Cole on US/Japan Auto Study, Power Scholar news conference, Lloyd Johnston on High School student drug use, Curtin on consumer sentiment, Bernstein news conference at Vienna Philharmonic rehearsal</w:t>
      </w:r>
    </w:p>
    <w:p w:rsidR="00D84A35" w:rsidRPr="00E01562" w:rsidRDefault="00D84A35" w:rsidP="00D84A35">
      <w:pPr>
        <w:pStyle w:val="level3item"/>
      </w:pPr>
      <w:r w:rsidRPr="00E01562">
        <w:t>News Briefs 22 March 1990 – 20 September 1990: Regents meetings, Edward Heath’s lecture, Regents meetings, Rackham Graduate Exercises: Frank Rhodes, Regents Meetings: 22 March-20 September</w:t>
      </w:r>
    </w:p>
    <w:p w:rsidR="00D84A35" w:rsidRPr="00E01562" w:rsidRDefault="00D84A35" w:rsidP="00D84A35">
      <w:pPr>
        <w:pStyle w:val="level3item"/>
      </w:pPr>
      <w:r w:rsidRPr="00E01562">
        <w:t>News Briefs 18 October 1990 – 20 December 1990: Regents meeting summaries, 2</w:t>
      </w:r>
      <w:r w:rsidRPr="00E01562">
        <w:rPr>
          <w:vertAlign w:val="superscript"/>
        </w:rPr>
        <w:t>nd</w:t>
      </w:r>
      <w:r w:rsidRPr="00E01562">
        <w:t xml:space="preserve"> - 6</w:t>
      </w:r>
      <w:r w:rsidRPr="00E01562">
        <w:rPr>
          <w:vertAlign w:val="superscript"/>
        </w:rPr>
        <w:t>th</w:t>
      </w:r>
      <w:r w:rsidRPr="00E01562">
        <w:t xml:space="preserve"> day reports from World Solar Challenge, Winter Commencement: Robert Nederlander, Regents meetings</w:t>
      </w:r>
    </w:p>
    <w:p w:rsidR="00D84A35" w:rsidRPr="00E01562" w:rsidRDefault="00D84A35" w:rsidP="00D84A35">
      <w:pPr>
        <w:pStyle w:val="level3item"/>
      </w:pPr>
      <w:r w:rsidRPr="00E01562">
        <w:t>News Briefs 15 November 1990: Sit-in Ends, Saul Hymans on National Economy, Regents summary</w:t>
      </w:r>
    </w:p>
    <w:p w:rsidR="008C6B01" w:rsidRPr="00105529" w:rsidRDefault="008C6B01" w:rsidP="008C6B01">
      <w:pPr>
        <w:pStyle w:val="L2newpage"/>
        <w:rPr>
          <w:b/>
        </w:rPr>
      </w:pPr>
      <w:r w:rsidRPr="00105529">
        <w:rPr>
          <w:b/>
        </w:rPr>
        <w:t>Audio Reel-to-Reel News Briefs (1975-1994) (Cont.)</w:t>
      </w:r>
    </w:p>
    <w:p w:rsidR="008C6B01" w:rsidRPr="00E01562" w:rsidRDefault="008C6B01" w:rsidP="008C6B01">
      <w:pPr>
        <w:pStyle w:val="Boxnewpage"/>
      </w:pPr>
      <w:r w:rsidRPr="00E01562">
        <w:t xml:space="preserve">Box </w:t>
      </w:r>
      <w:r>
        <w:t>5 (Cont.)</w:t>
      </w:r>
    </w:p>
    <w:p w:rsidR="00D84A35" w:rsidRPr="00E01562" w:rsidRDefault="00D84A35" w:rsidP="00D84A35">
      <w:pPr>
        <w:pStyle w:val="level3item"/>
      </w:pPr>
      <w:r w:rsidRPr="00E01562">
        <w:lastRenderedPageBreak/>
        <w:t>News Briefs 21 November 1991: Saul Hymans summary of National economic outlook</w:t>
      </w:r>
    </w:p>
    <w:p w:rsidR="00D84A35" w:rsidRPr="00E01562" w:rsidRDefault="00D84A35" w:rsidP="00D84A35">
      <w:pPr>
        <w:pStyle w:val="level3item"/>
      </w:pPr>
      <w:r w:rsidRPr="00E01562">
        <w:t>News Briefs 13 April 1993 – 10 March 1994: Lloyd Johnston on substance abuse among youth, young adults, Spring Commencement: Hillary Rodham Clinton, Prof. Jeffrey Chamberlain on Duchene Muscular Dystrophy, Cancer Center/ Geriatric Center groundbreaking, Harold Poling at School of Business Administration, Regents meeting summary, Prof. Kenneth Warner on economic impact of reduced tobacco sales, Regents  meetings</w:t>
      </w:r>
    </w:p>
    <w:p w:rsidR="00D84A35" w:rsidRPr="00E01562" w:rsidRDefault="00D84A35" w:rsidP="00D84A35">
      <w:pPr>
        <w:pStyle w:val="level3item"/>
      </w:pPr>
      <w:proofErr w:type="gramStart"/>
      <w:r w:rsidRPr="00E01562">
        <w:t xml:space="preserve">Interviews shortly before and during the 1980 reunion of </w:t>
      </w:r>
      <w:r>
        <w:t xml:space="preserve">UM </w:t>
      </w:r>
      <w:r w:rsidRPr="00E01562">
        <w:t>Symphony Band members who toured the Soviet Union in 1961.</w:t>
      </w:r>
      <w:proofErr w:type="gramEnd"/>
      <w:r w:rsidRPr="00E01562">
        <w:t xml:space="preserve"> Interviews include William Revelli, Donald Sinta, George Cavendish and Fred Moncrieff. Fred was director of the </w:t>
      </w:r>
      <w:r>
        <w:t xml:space="preserve">UM </w:t>
      </w:r>
      <w:r w:rsidRPr="00E01562">
        <w:t>News Service in 1961 and travelled with the band. [Four 7 inch tapes]</w:t>
      </w:r>
    </w:p>
    <w:p w:rsidR="00D84A35" w:rsidRPr="00E01562" w:rsidRDefault="00D84A35" w:rsidP="00D84A35">
      <w:pPr>
        <w:pStyle w:val="L3newpage"/>
      </w:pPr>
    </w:p>
    <w:p w:rsidR="00D84A35" w:rsidRDefault="00D84A35" w:rsidP="00D84A35">
      <w:pPr>
        <w:pStyle w:val="L1Series"/>
      </w:pPr>
      <w:r w:rsidRPr="00E01562">
        <w:t>Video Materials</w:t>
      </w:r>
    </w:p>
    <w:p w:rsidR="00EB7132" w:rsidRDefault="00127ABD" w:rsidP="00EB7132">
      <w:pPr>
        <w:pStyle w:val="L2Subseries"/>
      </w:pPr>
      <w:r>
        <w:t xml:space="preserve">Affirmative Action and Campus Diversity (1995-2003) </w:t>
      </w:r>
    </w:p>
    <w:p w:rsidR="00BA4384" w:rsidRDefault="00127ABD" w:rsidP="00BA4384">
      <w:pPr>
        <w:pStyle w:val="boxnumber"/>
      </w:pPr>
      <w:r>
        <w:t xml:space="preserve">Box </w:t>
      </w:r>
      <w:r w:rsidR="006800A3">
        <w:t>1</w:t>
      </w:r>
      <w:r>
        <w:t>3</w:t>
      </w:r>
    </w:p>
    <w:p w:rsidR="00D84A35" w:rsidRDefault="00D84A35" w:rsidP="00D84A35">
      <w:pPr>
        <w:pStyle w:val="level3item"/>
      </w:pPr>
      <w:r>
        <w:t xml:space="preserve">ABC World News Tonight, American Agenda, Affirmative Action and College Admissions, July 20, 1995 </w:t>
      </w:r>
      <w:r w:rsidR="00520E88" w:rsidRPr="00520E88">
        <w:rPr>
          <w:vanish/>
        </w:rPr>
        <w:t>%pfb</w:t>
      </w:r>
      <w:r>
        <w:t xml:space="preserve"> (VHS Tape) </w:t>
      </w:r>
      <w:r w:rsidR="00520E88" w:rsidRPr="00520E88">
        <w:rPr>
          <w:vanish/>
        </w:rPr>
        <w:t>%pfe</w:t>
      </w:r>
    </w:p>
    <w:p w:rsidR="00D84A35" w:rsidRDefault="00D84A35" w:rsidP="00D84A35">
      <w:pPr>
        <w:pStyle w:val="level3item"/>
      </w:pPr>
      <w:r>
        <w:t xml:space="preserve">[Affirmative Action] Court Decision March 27, Court Decision March 28, MSNBC, </w:t>
      </w:r>
      <w:r w:rsidR="00520E88" w:rsidRPr="00520E88">
        <w:rPr>
          <w:vanish/>
        </w:rPr>
        <w:t>%pfb</w:t>
      </w:r>
      <w:r>
        <w:t xml:space="preserve"> (VHS Tape) </w:t>
      </w:r>
      <w:r w:rsidR="00520E88" w:rsidRPr="00520E88">
        <w:rPr>
          <w:vanish/>
        </w:rPr>
        <w:t>%pfe</w:t>
      </w:r>
    </w:p>
    <w:p w:rsidR="00D84A35" w:rsidRDefault="00D84A35" w:rsidP="00D84A35">
      <w:pPr>
        <w:pStyle w:val="level3item"/>
      </w:pPr>
      <w:r>
        <w:t xml:space="preserve">University of Michigan Law School Campus Diversity B-Roll, June 21, 1999, </w:t>
      </w:r>
      <w:r w:rsidR="00520E88" w:rsidRPr="00520E88">
        <w:rPr>
          <w:vanish/>
        </w:rPr>
        <w:t>%pfb</w:t>
      </w:r>
      <w:r>
        <w:t xml:space="preserve"> (VHS Tape) </w:t>
      </w:r>
      <w:r w:rsidR="00520E88" w:rsidRPr="00520E88">
        <w:rPr>
          <w:vanish/>
        </w:rPr>
        <w:t>%pfe</w:t>
      </w:r>
    </w:p>
    <w:p w:rsidR="00D84A35" w:rsidRDefault="00D84A35" w:rsidP="00D84A35">
      <w:pPr>
        <w:pStyle w:val="level3item"/>
      </w:pPr>
      <w:r>
        <w:t xml:space="preserve">Affirmative Action: Where Do We Stand? September 25, 1999 </w:t>
      </w:r>
      <w:r w:rsidR="00520E88" w:rsidRPr="00520E88">
        <w:rPr>
          <w:vanish/>
        </w:rPr>
        <w:t>%pfb</w:t>
      </w:r>
      <w:r>
        <w:t xml:space="preserve"> (VHS Tape) </w:t>
      </w:r>
      <w:r w:rsidR="00520E88" w:rsidRPr="00520E88">
        <w:rPr>
          <w:vanish/>
        </w:rPr>
        <w:t>%pfe</w:t>
      </w:r>
    </w:p>
    <w:p w:rsidR="00D84A35" w:rsidRDefault="00D84A35" w:rsidP="00D84A35">
      <w:pPr>
        <w:pStyle w:val="level3item"/>
      </w:pPr>
      <w:r>
        <w:t xml:space="preserve">ABC News Special, Hopkins 24/7 Show #3 “ZACH” September 06, 2000 </w:t>
      </w:r>
      <w:r w:rsidR="00520E88" w:rsidRPr="00520E88">
        <w:rPr>
          <w:vanish/>
        </w:rPr>
        <w:t>%pfb</w:t>
      </w:r>
      <w:r>
        <w:t xml:space="preserve"> (VHS Tape) </w:t>
      </w:r>
      <w:r w:rsidR="00520E88" w:rsidRPr="00520E88">
        <w:rPr>
          <w:vanish/>
        </w:rPr>
        <w:t>%pfe</w:t>
      </w:r>
    </w:p>
    <w:p w:rsidR="00D84A35" w:rsidRDefault="00D84A35" w:rsidP="00D84A35">
      <w:pPr>
        <w:pStyle w:val="level3item"/>
      </w:pPr>
      <w:r>
        <w:t xml:space="preserve">Towards an Inclusive University: Stories from the History of Diversity at the University of Michigan 1999, </w:t>
      </w:r>
      <w:r w:rsidR="00520E88" w:rsidRPr="00520E88">
        <w:rPr>
          <w:vanish/>
        </w:rPr>
        <w:t>%pfb</w:t>
      </w:r>
      <w:r>
        <w:t xml:space="preserve"> (VHS Tape) </w:t>
      </w:r>
      <w:r w:rsidR="00520E88" w:rsidRPr="00520E88">
        <w:rPr>
          <w:vanish/>
        </w:rPr>
        <w:t>%pfe</w:t>
      </w:r>
    </w:p>
    <w:p w:rsidR="00D84A35" w:rsidRDefault="00D84A35" w:rsidP="00D84A35">
      <w:pPr>
        <w:pStyle w:val="level3item"/>
      </w:pPr>
      <w:r>
        <w:t xml:space="preserve">“60 Minutes” University of Michigan July 8, 2001 </w:t>
      </w:r>
      <w:r w:rsidR="00520E88" w:rsidRPr="00520E88">
        <w:rPr>
          <w:vanish/>
        </w:rPr>
        <w:t>%pfb</w:t>
      </w:r>
      <w:r>
        <w:t xml:space="preserve"> (VHS Tape) </w:t>
      </w:r>
      <w:r w:rsidR="00520E88" w:rsidRPr="00520E88">
        <w:rPr>
          <w:vanish/>
        </w:rPr>
        <w:t>%pfe</w:t>
      </w:r>
    </w:p>
    <w:p w:rsidR="00D84A35" w:rsidRDefault="00D84A35" w:rsidP="00D84A35">
      <w:pPr>
        <w:pStyle w:val="level3item"/>
      </w:pPr>
      <w:r>
        <w:t xml:space="preserve">“60 Minutes” University of Michigan May 26, 2002 </w:t>
      </w:r>
      <w:r w:rsidR="00520E88" w:rsidRPr="00520E88">
        <w:rPr>
          <w:vanish/>
        </w:rPr>
        <w:t>%pfb</w:t>
      </w:r>
      <w:r>
        <w:t xml:space="preserve"> (VHS Tape) </w:t>
      </w:r>
      <w:r w:rsidR="00520E88" w:rsidRPr="00520E88">
        <w:rPr>
          <w:vanish/>
        </w:rPr>
        <w:t>%pfe</w:t>
      </w:r>
    </w:p>
    <w:p w:rsidR="00D84A35" w:rsidRDefault="00D84A35" w:rsidP="00D84A35">
      <w:pPr>
        <w:pStyle w:val="level3item"/>
      </w:pPr>
      <w:r>
        <w:t xml:space="preserve">Detroit Economic Club Luncheon, Dr. Mary Sue Coleman presents “After the Storm: the Next Michigan”, January 21, 2003 </w:t>
      </w:r>
      <w:r w:rsidR="00520E88" w:rsidRPr="00520E88">
        <w:rPr>
          <w:vanish/>
        </w:rPr>
        <w:t>%pfb</w:t>
      </w:r>
      <w:r>
        <w:t xml:space="preserve"> (VHS Tape) </w:t>
      </w:r>
      <w:r w:rsidR="00520E88" w:rsidRPr="00520E88">
        <w:rPr>
          <w:vanish/>
        </w:rPr>
        <w:t>%pfe</w:t>
      </w:r>
    </w:p>
    <w:p w:rsidR="00D84A35" w:rsidRDefault="00D84A35" w:rsidP="00D84A35">
      <w:pPr>
        <w:pStyle w:val="level3item"/>
      </w:pPr>
      <w:r>
        <w:t xml:space="preserve">Campus Diversity, Student Voices September 2002-April 2003, </w:t>
      </w:r>
      <w:r w:rsidR="00520E88" w:rsidRPr="00520E88">
        <w:rPr>
          <w:vanish/>
        </w:rPr>
        <w:t>%pfb</w:t>
      </w:r>
      <w:r>
        <w:t xml:space="preserve"> (VHS Tape) </w:t>
      </w:r>
      <w:r w:rsidR="00520E88" w:rsidRPr="00520E88">
        <w:rPr>
          <w:vanish/>
        </w:rPr>
        <w:t>%pfe</w:t>
      </w:r>
    </w:p>
    <w:p w:rsidR="00D84A35" w:rsidRDefault="00D84A35" w:rsidP="00D84A35">
      <w:pPr>
        <w:pStyle w:val="level3item"/>
      </w:pPr>
      <w:r>
        <w:t xml:space="preserve">Affirmative Action on Trial, August 26, 2003, </w:t>
      </w:r>
      <w:r w:rsidR="00520E88" w:rsidRPr="00520E88">
        <w:rPr>
          <w:vanish/>
        </w:rPr>
        <w:t>%pfb</w:t>
      </w:r>
      <w:r>
        <w:t xml:space="preserve"> (VHS Tape) </w:t>
      </w:r>
      <w:r w:rsidR="00520E88" w:rsidRPr="00520E88">
        <w:rPr>
          <w:vanish/>
        </w:rPr>
        <w:t>%pfe</w:t>
      </w:r>
    </w:p>
    <w:p w:rsidR="00D84A35" w:rsidRDefault="00D84A35" w:rsidP="00D84A35">
      <w:pPr>
        <w:pStyle w:val="level3item"/>
      </w:pPr>
      <w:r>
        <w:t>Towards an Inclusive University: A Partial History of Diversity of UM</w:t>
      </w:r>
      <w:proofErr w:type="gramStart"/>
      <w:r>
        <w:t>;[</w:t>
      </w:r>
      <w:proofErr w:type="gramEnd"/>
      <w:r>
        <w:t xml:space="preserve">Undated], </w:t>
      </w:r>
      <w:r w:rsidR="00520E88" w:rsidRPr="00520E88">
        <w:rPr>
          <w:vanish/>
        </w:rPr>
        <w:t>%pfb</w:t>
      </w:r>
      <w:r>
        <w:t xml:space="preserve"> (VHS Tape) </w:t>
      </w:r>
      <w:r w:rsidR="00520E88" w:rsidRPr="00520E88">
        <w:rPr>
          <w:vanish/>
        </w:rPr>
        <w:t>%pfe</w:t>
      </w:r>
    </w:p>
    <w:p w:rsidR="00D84A35" w:rsidRPr="006B5ACF" w:rsidRDefault="00D84A35" w:rsidP="00D84A35">
      <w:pPr>
        <w:pStyle w:val="level3item"/>
      </w:pPr>
      <w:r w:rsidRPr="006B5ACF">
        <w:t xml:space="preserve">Defending Affirmative Action, Richard Lempert, April 10, 2002, </w:t>
      </w:r>
      <w:r w:rsidR="00520E88" w:rsidRPr="00520E88">
        <w:rPr>
          <w:vanish/>
        </w:rPr>
        <w:t>%pfb</w:t>
      </w:r>
      <w:r w:rsidRPr="006B5ACF">
        <w:t xml:space="preserve"> (DVCam Tape) </w:t>
      </w:r>
      <w:r w:rsidR="00520E88" w:rsidRPr="00520E88">
        <w:rPr>
          <w:vanish/>
        </w:rPr>
        <w:t>%pfe</w:t>
      </w:r>
    </w:p>
    <w:p w:rsidR="00D84A35" w:rsidRPr="006B5ACF" w:rsidRDefault="00D84A35" w:rsidP="00D84A35">
      <w:pPr>
        <w:pStyle w:val="level3item"/>
      </w:pPr>
      <w:r w:rsidRPr="006B5ACF">
        <w:t xml:space="preserve">Affirmative Action; UM Admissions Lawsuits: An Update; September 18, 2002, </w:t>
      </w:r>
      <w:r w:rsidR="00520E88" w:rsidRPr="00520E88">
        <w:rPr>
          <w:vanish/>
        </w:rPr>
        <w:t>%pfb</w:t>
      </w:r>
      <w:r w:rsidRPr="006B5ACF">
        <w:t xml:space="preserve"> (DVCam Tape) </w:t>
      </w:r>
      <w:r w:rsidR="00520E88" w:rsidRPr="00520E88">
        <w:rPr>
          <w:vanish/>
        </w:rPr>
        <w:t>%pfe</w:t>
      </w:r>
    </w:p>
    <w:p w:rsidR="00D84A35" w:rsidRPr="006B5ACF" w:rsidRDefault="00D84A35" w:rsidP="00D84A35">
      <w:pPr>
        <w:pStyle w:val="level3item"/>
      </w:pPr>
      <w:r w:rsidRPr="006B5ACF">
        <w:t xml:space="preserve">UM Admissions Lawsuits: An Update; September 18, 2002, </w:t>
      </w:r>
      <w:r w:rsidR="00520E88" w:rsidRPr="00520E88">
        <w:rPr>
          <w:vanish/>
        </w:rPr>
        <w:t>%pfb</w:t>
      </w:r>
      <w:r w:rsidRPr="006B5ACF">
        <w:t xml:space="preserve"> (DVCam Tape) </w:t>
      </w:r>
      <w:r w:rsidR="00520E88" w:rsidRPr="00520E88">
        <w:rPr>
          <w:vanish/>
        </w:rPr>
        <w:t>%pfe</w:t>
      </w:r>
    </w:p>
    <w:p w:rsidR="00D84A35" w:rsidRPr="00E01562" w:rsidRDefault="00D84A35" w:rsidP="00D84A35">
      <w:pPr>
        <w:pStyle w:val="level3item"/>
      </w:pPr>
      <w:r>
        <w:t xml:space="preserve"> </w:t>
      </w:r>
      <w:r w:rsidRPr="00E01562">
        <w:t xml:space="preserve">Supreme Court Affirmative Action coverage; approximately 7 minutes, June 23-24, 2003, </w:t>
      </w:r>
      <w:r w:rsidR="00F95AA0" w:rsidRPr="00520E88">
        <w:rPr>
          <w:vanish/>
        </w:rPr>
        <w:t>%pfb</w:t>
      </w:r>
      <w:r w:rsidR="00F95AA0">
        <w:t xml:space="preserve"> (DVD Video</w:t>
      </w:r>
      <w:r w:rsidR="00F95AA0" w:rsidRPr="006B5ACF">
        <w:t xml:space="preserve">) </w:t>
      </w:r>
      <w:r w:rsidR="00F95AA0" w:rsidRPr="00520E88">
        <w:rPr>
          <w:vanish/>
        </w:rPr>
        <w:t>%pfe</w:t>
      </w:r>
    </w:p>
    <w:p w:rsidR="008C6B01" w:rsidRDefault="008C6B01" w:rsidP="00D84A35">
      <w:pPr>
        <w:pStyle w:val="level3item"/>
      </w:pPr>
    </w:p>
    <w:p w:rsidR="008C6B01" w:rsidRPr="00EB7132" w:rsidRDefault="008C6B01" w:rsidP="008C6B01">
      <w:pPr>
        <w:pStyle w:val="L2newpage"/>
        <w:rPr>
          <w:b/>
        </w:rPr>
      </w:pPr>
      <w:proofErr w:type="gramStart"/>
      <w:r w:rsidRPr="00EB7132">
        <w:rPr>
          <w:b/>
        </w:rPr>
        <w:lastRenderedPageBreak/>
        <w:t>Affirmative Action and Campus Diversity (1995-2003) (Cont.)</w:t>
      </w:r>
      <w:proofErr w:type="gramEnd"/>
    </w:p>
    <w:p w:rsidR="008C6B01" w:rsidRDefault="008C6B01" w:rsidP="008C6B01">
      <w:pPr>
        <w:pStyle w:val="Boxnewpage"/>
      </w:pPr>
      <w:r>
        <w:t>Box 13 (Cont.)</w:t>
      </w:r>
    </w:p>
    <w:p w:rsidR="00D84A35" w:rsidRPr="00E01562" w:rsidRDefault="00D84A35" w:rsidP="00D84A35">
      <w:pPr>
        <w:pStyle w:val="level3item"/>
      </w:pPr>
      <w:r w:rsidRPr="00E01562">
        <w:t>Supreme Court Affirmative Action coverage, edited; 4</w:t>
      </w:r>
      <w:r w:rsidR="00F95AA0">
        <w:t>:50, June 23-24, 2003,</w:t>
      </w:r>
      <w:r w:rsidR="00F95AA0" w:rsidRPr="006B5ACF">
        <w:t xml:space="preserve"> </w:t>
      </w:r>
      <w:r w:rsidR="00F95AA0" w:rsidRPr="00520E88">
        <w:rPr>
          <w:vanish/>
        </w:rPr>
        <w:t>%pfb</w:t>
      </w:r>
      <w:r w:rsidR="00F95AA0">
        <w:t xml:space="preserve"> (DVD Video</w:t>
      </w:r>
      <w:r w:rsidR="00F95AA0" w:rsidRPr="006B5ACF">
        <w:t xml:space="preserve">) </w:t>
      </w:r>
      <w:r w:rsidR="00F95AA0" w:rsidRPr="00520E88">
        <w:rPr>
          <w:vanish/>
        </w:rPr>
        <w:t>%pfe</w:t>
      </w:r>
    </w:p>
    <w:p w:rsidR="00FD2CB0" w:rsidRPr="00FD2CB0" w:rsidRDefault="00D84A35" w:rsidP="00D84A35">
      <w:pPr>
        <w:pStyle w:val="level3item"/>
      </w:pPr>
      <w:r w:rsidRPr="00E01562">
        <w:t xml:space="preserve">UM on Supreme Court Decision on Affirmative Action, CBS Evening News, ABC World News Tonight, “Today” show on NBC, June 24, 2003, </w:t>
      </w:r>
      <w:r w:rsidR="00520E88" w:rsidRPr="00520E88">
        <w:rPr>
          <w:vanish/>
        </w:rPr>
        <w:t>%pfb</w:t>
      </w:r>
      <w:r>
        <w:t xml:space="preserve"> (VHS Tape) </w:t>
      </w:r>
      <w:r w:rsidR="00520E88" w:rsidRPr="00520E88">
        <w:rPr>
          <w:vanish/>
        </w:rPr>
        <w:t>%pfe</w:t>
      </w:r>
    </w:p>
    <w:p w:rsidR="00D84A35" w:rsidRPr="00E01562" w:rsidRDefault="00D84A35" w:rsidP="00D84A35">
      <w:pPr>
        <w:pStyle w:val="level3item"/>
      </w:pPr>
      <w:r w:rsidRPr="00CB32B6">
        <w:t xml:space="preserve">President Mary Sue Coleman “Stakeout” Outside </w:t>
      </w:r>
      <w:proofErr w:type="spellStart"/>
      <w:r w:rsidRPr="00CB32B6">
        <w:t>Huetwell</w:t>
      </w:r>
      <w:proofErr w:type="spellEnd"/>
      <w:r w:rsidRPr="00CB32B6">
        <w:t xml:space="preserve"> Visitors Center, March 20, 2003 </w:t>
      </w:r>
      <w:r w:rsidR="00520E88" w:rsidRPr="00520E88">
        <w:rPr>
          <w:vanish/>
        </w:rPr>
        <w:t>%pfb</w:t>
      </w:r>
      <w:r w:rsidRPr="00CB32B6">
        <w:t xml:space="preserve"> (VHS Tape) </w:t>
      </w:r>
      <w:r w:rsidR="00520E88" w:rsidRPr="00520E88">
        <w:rPr>
          <w:vanish/>
        </w:rPr>
        <w:t>%pfe</w:t>
      </w:r>
    </w:p>
    <w:p w:rsidR="00AC519C" w:rsidRDefault="00AC519C" w:rsidP="00D84A35">
      <w:pPr>
        <w:pStyle w:val="L2Subseries"/>
      </w:pPr>
    </w:p>
    <w:p w:rsidR="00D84A35" w:rsidRDefault="006A2799" w:rsidP="00D84A35">
      <w:pPr>
        <w:pStyle w:val="L2Subseries"/>
      </w:pPr>
      <w:r>
        <w:t>Arts and Cultural Events at the University of Michigan (2002-2004)</w:t>
      </w:r>
    </w:p>
    <w:p w:rsidR="00791DC6" w:rsidRDefault="00791DC6" w:rsidP="00791DC6">
      <w:pPr>
        <w:pStyle w:val="boxnumber"/>
      </w:pPr>
      <w:r>
        <w:t>Box 7</w:t>
      </w:r>
    </w:p>
    <w:p w:rsidR="00D84A35" w:rsidRPr="00504706" w:rsidRDefault="00D84A35" w:rsidP="00D84A35">
      <w:pPr>
        <w:pStyle w:val="level3item"/>
      </w:pPr>
      <w:r w:rsidRPr="00504706">
        <w:t xml:space="preserve">“My Life in the Theater” 2002 Vivian R. Shaw Lecture, Wendy Wasserstein, September 18, 2002, </w:t>
      </w:r>
      <w:r w:rsidR="00520E88" w:rsidRPr="00520E88">
        <w:rPr>
          <w:vanish/>
        </w:rPr>
        <w:t>%pfb</w:t>
      </w:r>
      <w:r w:rsidRPr="00504706">
        <w:t xml:space="preserve"> (DVCam Tape) </w:t>
      </w:r>
      <w:r w:rsidR="00520E88" w:rsidRPr="00520E88">
        <w:rPr>
          <w:vanish/>
        </w:rPr>
        <w:t>%pfe</w:t>
      </w:r>
    </w:p>
    <w:p w:rsidR="00D84A35" w:rsidRPr="00504706" w:rsidRDefault="00D84A35" w:rsidP="00D84A35">
      <w:pPr>
        <w:pStyle w:val="level3item"/>
      </w:pPr>
      <w:r w:rsidRPr="00504706">
        <w:t xml:space="preserve">Wendy Wasserstein, September 18, 2002, </w:t>
      </w:r>
      <w:r w:rsidR="00520E88" w:rsidRPr="00520E88">
        <w:rPr>
          <w:vanish/>
        </w:rPr>
        <w:t>%pfb</w:t>
      </w:r>
      <w:r w:rsidRPr="00504706">
        <w:t xml:space="preserve"> (DVCam Tape) </w:t>
      </w:r>
      <w:r w:rsidR="00520E88" w:rsidRPr="00520E88">
        <w:rPr>
          <w:vanish/>
        </w:rPr>
        <w:t>%pfe</w:t>
      </w:r>
    </w:p>
    <w:p w:rsidR="00D84A35" w:rsidRPr="00504706" w:rsidRDefault="00D84A35" w:rsidP="00D84A35">
      <w:pPr>
        <w:pStyle w:val="level3item"/>
      </w:pPr>
      <w:r w:rsidRPr="00504706">
        <w:t xml:space="preserve">Charlotte Salomon’s “Leben Oder Theater” Girselda Pollock, January 22, 2003, </w:t>
      </w:r>
      <w:r w:rsidR="00520E88" w:rsidRPr="00520E88">
        <w:rPr>
          <w:vanish/>
        </w:rPr>
        <w:t>%pfb</w:t>
      </w:r>
      <w:r w:rsidRPr="00504706">
        <w:t xml:space="preserve"> (DVCam Tape) </w:t>
      </w:r>
      <w:r w:rsidR="00520E88" w:rsidRPr="00520E88">
        <w:rPr>
          <w:vanish/>
        </w:rPr>
        <w:t>%pfe</w:t>
      </w:r>
    </w:p>
    <w:p w:rsidR="00D84A35" w:rsidRPr="00504706" w:rsidRDefault="00D84A35" w:rsidP="00D84A35">
      <w:pPr>
        <w:pStyle w:val="level3item"/>
      </w:pPr>
      <w:r w:rsidRPr="00504706">
        <w:t xml:space="preserve">Sousa Spectacular October 20, 2002, UMTV 22 Edit, </w:t>
      </w:r>
      <w:r w:rsidR="00520E88" w:rsidRPr="00520E88">
        <w:rPr>
          <w:vanish/>
        </w:rPr>
        <w:t>%pfb</w:t>
      </w:r>
      <w:r w:rsidRPr="00504706">
        <w:t xml:space="preserve"> (DVCam Tape) </w:t>
      </w:r>
      <w:r w:rsidR="00520E88" w:rsidRPr="00520E88">
        <w:rPr>
          <w:vanish/>
        </w:rPr>
        <w:t>%pfe</w:t>
      </w:r>
    </w:p>
    <w:p w:rsidR="00D84A35" w:rsidRPr="00504706" w:rsidRDefault="00D84A35" w:rsidP="00D84A35">
      <w:pPr>
        <w:pStyle w:val="level3item"/>
      </w:pPr>
      <w:r w:rsidRPr="00504706">
        <w:t>Projecting Petersburg</w:t>
      </w:r>
      <w:r>
        <w:t>:</w:t>
      </w:r>
      <w:r w:rsidRPr="00504706">
        <w:t xml:space="preserve"> </w:t>
      </w:r>
      <w:r>
        <w:t>“Architecture Urban Legacy,”</w:t>
      </w:r>
      <w:r w:rsidRPr="00504706">
        <w:t xml:space="preserve"> March 8, 2003, UMTV 22 Edit, </w:t>
      </w:r>
      <w:r w:rsidR="00520E88" w:rsidRPr="00520E88">
        <w:rPr>
          <w:vanish/>
        </w:rPr>
        <w:t>%pfb</w:t>
      </w:r>
      <w:r w:rsidRPr="00504706">
        <w:t xml:space="preserve"> (DVCam Tape) </w:t>
      </w:r>
      <w:r w:rsidR="00520E88" w:rsidRPr="00520E88">
        <w:rPr>
          <w:vanish/>
        </w:rPr>
        <w:t>%pfe</w:t>
      </w:r>
    </w:p>
    <w:p w:rsidR="00D84A35" w:rsidRPr="00504706" w:rsidRDefault="00D84A35" w:rsidP="00D84A35">
      <w:pPr>
        <w:pStyle w:val="level3item"/>
      </w:pPr>
      <w:r w:rsidRPr="00504706">
        <w:t>Project</w:t>
      </w:r>
      <w:r>
        <w:t>ing Petersburg: Kirov-Mariinsky</w:t>
      </w:r>
      <w:r w:rsidRPr="00504706">
        <w:t xml:space="preserve"> </w:t>
      </w:r>
      <w:r>
        <w:t>“</w:t>
      </w:r>
      <w:r w:rsidRPr="00504706">
        <w:t>Culture</w:t>
      </w:r>
      <w:r>
        <w:t xml:space="preserve"> </w:t>
      </w:r>
      <w:r w:rsidRPr="00504706">
        <w:t>/</w:t>
      </w:r>
      <w:r>
        <w:t xml:space="preserve"> </w:t>
      </w:r>
      <w:r w:rsidRPr="00504706">
        <w:t>Urban Catalyst</w:t>
      </w:r>
      <w:r>
        <w:t>”</w:t>
      </w:r>
      <w:r w:rsidRPr="00504706">
        <w:t xml:space="preserve">, March 8, 2003, UMTV 22 Edit, </w:t>
      </w:r>
      <w:r w:rsidR="00520E88" w:rsidRPr="00520E88">
        <w:rPr>
          <w:vanish/>
        </w:rPr>
        <w:t>%pfb</w:t>
      </w:r>
      <w:r w:rsidRPr="00504706">
        <w:t xml:space="preserve"> (DVCam Tape) </w:t>
      </w:r>
      <w:r w:rsidR="00520E88" w:rsidRPr="00520E88">
        <w:rPr>
          <w:vanish/>
        </w:rPr>
        <w:t>%pfe</w:t>
      </w:r>
    </w:p>
    <w:p w:rsidR="00D84A35" w:rsidRPr="00504706" w:rsidRDefault="00D84A35" w:rsidP="00D84A35">
      <w:pPr>
        <w:pStyle w:val="level3item"/>
      </w:pPr>
      <w:r w:rsidRPr="00504706">
        <w:t xml:space="preserve">Literary Petersburg: </w:t>
      </w:r>
      <w:r>
        <w:t>“</w:t>
      </w:r>
      <w:r w:rsidRPr="00504706">
        <w:t>From Pushkin to Brodsky,</w:t>
      </w:r>
      <w:r>
        <w:t>”</w:t>
      </w:r>
      <w:r w:rsidRPr="00504706">
        <w:t xml:space="preserve"> October 2, 2003, UM 22 Edit, </w:t>
      </w:r>
      <w:r w:rsidR="00520E88" w:rsidRPr="00520E88">
        <w:rPr>
          <w:vanish/>
        </w:rPr>
        <w:t>%pfb</w:t>
      </w:r>
      <w:r w:rsidRPr="00504706">
        <w:t xml:space="preserve"> (DVCam Tape) </w:t>
      </w:r>
      <w:r w:rsidR="00520E88" w:rsidRPr="00520E88">
        <w:rPr>
          <w:vanish/>
        </w:rPr>
        <w:t>%pfe</w:t>
      </w:r>
    </w:p>
    <w:p w:rsidR="00D84A35" w:rsidRPr="00504706" w:rsidRDefault="00D84A35" w:rsidP="00D84A35">
      <w:pPr>
        <w:pStyle w:val="level3item"/>
      </w:pPr>
      <w:r>
        <w:t>“</w:t>
      </w:r>
      <w:r w:rsidRPr="00504706">
        <w:t>St. Petersburg: City as History,</w:t>
      </w:r>
      <w:r>
        <w:t>”</w:t>
      </w:r>
      <w:r w:rsidRPr="00504706">
        <w:t xml:space="preserve"> William Rosenberg, October 9, 2003, </w:t>
      </w:r>
      <w:r w:rsidR="00520E88" w:rsidRPr="00520E88">
        <w:rPr>
          <w:vanish/>
        </w:rPr>
        <w:t>%pfb</w:t>
      </w:r>
      <w:r w:rsidRPr="00504706">
        <w:t xml:space="preserve"> (DVCam Tape) </w:t>
      </w:r>
      <w:r w:rsidR="00520E88" w:rsidRPr="00520E88">
        <w:rPr>
          <w:vanish/>
        </w:rPr>
        <w:t>%pfe</w:t>
      </w:r>
    </w:p>
    <w:p w:rsidR="00D84A35" w:rsidRPr="00504706" w:rsidRDefault="00D84A35" w:rsidP="00D84A35">
      <w:pPr>
        <w:pStyle w:val="level3item"/>
      </w:pPr>
      <w:r w:rsidRPr="00504706">
        <w:t xml:space="preserve">The Gershwin Showcase, October 24, 2003, UM 22 Edit, </w:t>
      </w:r>
      <w:r w:rsidR="00520E88" w:rsidRPr="00520E88">
        <w:rPr>
          <w:vanish/>
        </w:rPr>
        <w:t>%pfb</w:t>
      </w:r>
      <w:r w:rsidRPr="00504706">
        <w:t xml:space="preserve"> (DVCam Tape) </w:t>
      </w:r>
      <w:r w:rsidR="00520E88" w:rsidRPr="00520E88">
        <w:rPr>
          <w:vanish/>
        </w:rPr>
        <w:t>%pfe</w:t>
      </w:r>
    </w:p>
    <w:p w:rsidR="00FD2CB0" w:rsidRPr="00FD2CB0" w:rsidRDefault="00D84A35" w:rsidP="00D84A35">
      <w:pPr>
        <w:pStyle w:val="level3item"/>
      </w:pPr>
      <w:r w:rsidRPr="00504706">
        <w:t xml:space="preserve">“Nicholas I &amp; The Hermitage: Builder, Patron, &amp; Tastemaker”, Anne Odom, October 26, 2003, </w:t>
      </w:r>
      <w:r w:rsidR="00520E88" w:rsidRPr="00520E88">
        <w:rPr>
          <w:vanish/>
        </w:rPr>
        <w:t>%pfb</w:t>
      </w:r>
      <w:r w:rsidRPr="00504706">
        <w:t xml:space="preserve"> (DVCam Tape) </w:t>
      </w:r>
      <w:r w:rsidR="00EE2052" w:rsidRPr="0031113F">
        <w:rPr>
          <w:vanish/>
        </w:rPr>
        <w:t>%pfe</w:t>
      </w:r>
    </w:p>
    <w:p w:rsidR="00D84A35" w:rsidRPr="00504706" w:rsidRDefault="00D84A35" w:rsidP="00D84A35">
      <w:pPr>
        <w:pStyle w:val="level3item"/>
      </w:pPr>
      <w:r w:rsidRPr="00504706">
        <w:t xml:space="preserve">Ache! Drums and Women, November 11, 2003, </w:t>
      </w:r>
      <w:r w:rsidR="00520E88" w:rsidRPr="00520E88">
        <w:rPr>
          <w:vanish/>
        </w:rPr>
        <w:t>%pfb</w:t>
      </w:r>
      <w:r w:rsidRPr="00504706">
        <w:t xml:space="preserve"> (DVCam Tape) </w:t>
      </w:r>
      <w:r w:rsidR="00520E88" w:rsidRPr="00520E88">
        <w:rPr>
          <w:vanish/>
        </w:rPr>
        <w:t>%pfe</w:t>
      </w:r>
    </w:p>
    <w:p w:rsidR="00D84A35" w:rsidRPr="00504706" w:rsidRDefault="00D84A35" w:rsidP="00D84A35">
      <w:pPr>
        <w:pStyle w:val="level3item"/>
      </w:pPr>
      <w:r w:rsidRPr="00504706">
        <w:t xml:space="preserve">Fire &amp; Blood for Violin &amp; Orchestra, Professor Michael Daugherty, March 9, 2004, </w:t>
      </w:r>
      <w:r w:rsidR="00520E88" w:rsidRPr="00520E88">
        <w:rPr>
          <w:vanish/>
        </w:rPr>
        <w:t>%pfb</w:t>
      </w:r>
      <w:r w:rsidRPr="00504706">
        <w:t xml:space="preserve"> (DVCam Tape) </w:t>
      </w:r>
      <w:r w:rsidR="00520E88" w:rsidRPr="00520E88">
        <w:rPr>
          <w:vanish/>
        </w:rPr>
        <w:t>%pfe</w:t>
      </w:r>
    </w:p>
    <w:p w:rsidR="00FD2CB0" w:rsidRPr="00FD2CB0" w:rsidRDefault="00D84A35" w:rsidP="00D84A35">
      <w:pPr>
        <w:pStyle w:val="level3item"/>
      </w:pPr>
      <w:r w:rsidRPr="00504706">
        <w:t xml:space="preserve">Bolcom and Blake, “Artists at Work” April 6, 2004, </w:t>
      </w:r>
      <w:r w:rsidR="00520E88" w:rsidRPr="00520E88">
        <w:rPr>
          <w:vanish/>
        </w:rPr>
        <w:t>%pfb</w:t>
      </w:r>
      <w:r w:rsidRPr="00504706">
        <w:t xml:space="preserve"> (DVCam Tape) </w:t>
      </w:r>
      <w:r w:rsidR="00520E88" w:rsidRPr="00520E88">
        <w:rPr>
          <w:vanish/>
        </w:rPr>
        <w:t>%pfe</w:t>
      </w:r>
    </w:p>
    <w:p w:rsidR="00D84A35" w:rsidRDefault="00D84A35" w:rsidP="00D84A35">
      <w:pPr>
        <w:pStyle w:val="level3item"/>
      </w:pPr>
      <w:r>
        <w:t>AAFF Shorts, Nine for TV, Art and Design [Undated]</w:t>
      </w:r>
      <w:r w:rsidRPr="00E01562">
        <w:t xml:space="preserve">, </w:t>
      </w:r>
      <w:r w:rsidR="00520E88" w:rsidRPr="00520E88">
        <w:rPr>
          <w:vanish/>
        </w:rPr>
        <w:t>%pfb</w:t>
      </w:r>
      <w:r>
        <w:t xml:space="preserve"> (DVCam Tape) </w:t>
      </w:r>
      <w:r w:rsidR="00520E88" w:rsidRPr="00520E88">
        <w:rPr>
          <w:vanish/>
        </w:rPr>
        <w:t>%pfe</w:t>
      </w:r>
    </w:p>
    <w:p w:rsidR="00D84A35" w:rsidRPr="00504706" w:rsidRDefault="00D84A35" w:rsidP="00D84A35">
      <w:pPr>
        <w:pStyle w:val="level3item"/>
      </w:pPr>
      <w:r w:rsidRPr="00504706">
        <w:t xml:space="preserve">In The Music Shop, [Undated], </w:t>
      </w:r>
      <w:r w:rsidR="00520E88" w:rsidRPr="00520E88">
        <w:rPr>
          <w:vanish/>
        </w:rPr>
        <w:t>%pfb</w:t>
      </w:r>
      <w:r w:rsidRPr="00504706">
        <w:t xml:space="preserve"> (DVCam Tape) </w:t>
      </w:r>
      <w:r w:rsidR="00520E88" w:rsidRPr="00520E88">
        <w:rPr>
          <w:vanish/>
        </w:rPr>
        <w:t>%pfe</w:t>
      </w:r>
    </w:p>
    <w:p w:rsidR="00D84A35" w:rsidRPr="00504706" w:rsidRDefault="00D84A35" w:rsidP="00D84A35">
      <w:pPr>
        <w:pStyle w:val="level3item"/>
      </w:pPr>
      <w:r w:rsidRPr="00504706">
        <w:t xml:space="preserve">[In The Music Shop, Undated], </w:t>
      </w:r>
      <w:r w:rsidR="00520E88" w:rsidRPr="00520E88">
        <w:rPr>
          <w:vanish/>
        </w:rPr>
        <w:t>%pfb</w:t>
      </w:r>
      <w:r w:rsidRPr="00504706">
        <w:t xml:space="preserve"> (DVCam Tape) </w:t>
      </w:r>
      <w:r w:rsidR="00520E88" w:rsidRPr="00520E88">
        <w:rPr>
          <w:vanish/>
        </w:rPr>
        <w:t>%pfe</w:t>
      </w:r>
    </w:p>
    <w:p w:rsidR="00D84A35" w:rsidRPr="00504706" w:rsidRDefault="00D84A35" w:rsidP="00D84A35">
      <w:pPr>
        <w:pStyle w:val="level3item"/>
      </w:pPr>
      <w:r w:rsidRPr="00504706">
        <w:t xml:space="preserve">The Band Director, [Undated], </w:t>
      </w:r>
      <w:r w:rsidR="00520E88" w:rsidRPr="00520E88">
        <w:rPr>
          <w:vanish/>
        </w:rPr>
        <w:t>%pfb</w:t>
      </w:r>
      <w:r w:rsidRPr="00504706">
        <w:t xml:space="preserve"> (DVCam Tape) </w:t>
      </w:r>
      <w:r w:rsidR="00520E88" w:rsidRPr="00520E88">
        <w:rPr>
          <w:vanish/>
        </w:rPr>
        <w:t>%pfe</w:t>
      </w:r>
    </w:p>
    <w:p w:rsidR="00D84A35" w:rsidRPr="00504706" w:rsidRDefault="00D84A35" w:rsidP="00D84A35">
      <w:pPr>
        <w:pStyle w:val="L2Subseries"/>
      </w:pPr>
    </w:p>
    <w:p w:rsidR="00D84A35" w:rsidRPr="00E01562" w:rsidRDefault="00D84A35" w:rsidP="00D84A35">
      <w:pPr>
        <w:pStyle w:val="L2Subseries"/>
      </w:pPr>
      <w:r w:rsidRPr="00E01562">
        <w:t>Commencements and Graduate Exercises</w:t>
      </w:r>
      <w:r w:rsidR="006A2799">
        <w:t xml:space="preserve"> (1987-2011)</w:t>
      </w:r>
    </w:p>
    <w:p w:rsidR="00D84A35" w:rsidRPr="00E01562" w:rsidRDefault="00791DC6" w:rsidP="00D84A35">
      <w:pPr>
        <w:pStyle w:val="boxnumber"/>
      </w:pPr>
      <w:r>
        <w:t>Box 10</w:t>
      </w:r>
    </w:p>
    <w:p w:rsidR="00D84A35" w:rsidRPr="00787DD3" w:rsidRDefault="00D84A35" w:rsidP="00D84A35">
      <w:pPr>
        <w:pStyle w:val="level3item"/>
      </w:pPr>
      <w:r>
        <w:t xml:space="preserve">Commencement: Spring 1987; </w:t>
      </w:r>
      <w:r w:rsidRPr="00787DD3">
        <w:t xml:space="preserve">Regional TV coverage of </w:t>
      </w:r>
      <w:r>
        <w:t xml:space="preserve">UM </w:t>
      </w:r>
      <w:r w:rsidRPr="00787DD3">
        <w:t xml:space="preserve">spring commencement at which Mike Wallace was main speaker: WXYZ-TV, WDIV-TV, Detroit, May 2, 1987, </w:t>
      </w:r>
      <w:r w:rsidR="00520E88" w:rsidRPr="00520E88">
        <w:rPr>
          <w:vanish/>
        </w:rPr>
        <w:t>%pfb</w:t>
      </w:r>
      <w:r w:rsidRPr="00787DD3">
        <w:t xml:space="preserve"> (U-Matic Tape) </w:t>
      </w:r>
      <w:r w:rsidR="00520E88" w:rsidRPr="00520E88">
        <w:rPr>
          <w:vanish/>
        </w:rPr>
        <w:t>%pfe</w:t>
      </w:r>
    </w:p>
    <w:p w:rsidR="00D84A35" w:rsidRDefault="00D84A35" w:rsidP="00D84A35">
      <w:pPr>
        <w:pStyle w:val="level3item"/>
      </w:pPr>
      <w:r w:rsidRPr="00B40DE2">
        <w:t xml:space="preserve">LS&amp; A Commencement, 1990, </w:t>
      </w:r>
      <w:r w:rsidR="00520E88" w:rsidRPr="00520E88">
        <w:rPr>
          <w:vanish/>
        </w:rPr>
        <w:t>%pfb</w:t>
      </w:r>
      <w:r w:rsidRPr="00B40DE2">
        <w:t xml:space="preserve"> (U-Matic Tape) </w:t>
      </w:r>
      <w:r w:rsidR="00520E88" w:rsidRPr="00520E88">
        <w:rPr>
          <w:vanish/>
        </w:rPr>
        <w:t>%pfe</w:t>
      </w:r>
    </w:p>
    <w:p w:rsidR="00FD2CB0" w:rsidRPr="00FD2CB0" w:rsidRDefault="00D84A35" w:rsidP="00D84A35">
      <w:pPr>
        <w:pStyle w:val="level3item"/>
      </w:pPr>
      <w:r>
        <w:lastRenderedPageBreak/>
        <w:t xml:space="preserve">Commencement: Spring 1991; </w:t>
      </w:r>
      <w:r w:rsidRPr="00787DD3">
        <w:t xml:space="preserve">Television coverage of President George H.W. Bush at </w:t>
      </w:r>
      <w:r>
        <w:t xml:space="preserve">UM </w:t>
      </w:r>
      <w:r w:rsidRPr="00787DD3">
        <w:t xml:space="preserve">spring commencement: WJBK-TV, WDIV-TV, WXYZ-TV, WKBD-TV, Detroit; "CBS Evening News"; "NBC Nightly News"; "ABC World News Saturday." May 4, </w:t>
      </w:r>
      <w:r w:rsidR="00696CB1">
        <w:t>n</w:t>
      </w:r>
      <w:r w:rsidRPr="00787DD3">
        <w:t xml:space="preserve">1991, </w:t>
      </w:r>
      <w:r w:rsidR="00520E88" w:rsidRPr="00520E88">
        <w:rPr>
          <w:vanish/>
        </w:rPr>
        <w:t>%pfb</w:t>
      </w:r>
      <w:r w:rsidRPr="00787DD3">
        <w:t xml:space="preserve"> (U-Matic Tape) </w:t>
      </w:r>
      <w:r w:rsidR="00520E88" w:rsidRPr="00520E88">
        <w:rPr>
          <w:vanish/>
        </w:rPr>
        <w:t>%pfe</w:t>
      </w:r>
    </w:p>
    <w:p w:rsidR="00D84A35" w:rsidRPr="00787DD3" w:rsidRDefault="00D84A35" w:rsidP="00D84A35">
      <w:pPr>
        <w:pStyle w:val="level3item"/>
      </w:pPr>
      <w:r w:rsidRPr="00331445">
        <w:t xml:space="preserve">Hail to the Victors, Hail to the Chief: Highlights from the 1991 Spring Commencement, 1991, </w:t>
      </w:r>
      <w:r w:rsidR="00520E88" w:rsidRPr="00520E88">
        <w:rPr>
          <w:vanish/>
        </w:rPr>
        <w:t>%pfb</w:t>
      </w:r>
      <w:r w:rsidRPr="00331445">
        <w:t xml:space="preserve"> (VHS Tape) </w:t>
      </w:r>
      <w:r w:rsidR="00520E88" w:rsidRPr="00520E88">
        <w:rPr>
          <w:vanish/>
        </w:rPr>
        <w:t>%pfe</w:t>
      </w:r>
    </w:p>
    <w:p w:rsidR="00D84A35" w:rsidRDefault="00D84A35" w:rsidP="00D84A35">
      <w:pPr>
        <w:pStyle w:val="level3item"/>
      </w:pPr>
      <w:r w:rsidRPr="00B40DE2">
        <w:t xml:space="preserve">LS&amp;A Commencement, </w:t>
      </w:r>
      <w:proofErr w:type="gramStart"/>
      <w:r w:rsidRPr="00B40DE2">
        <w:t>Spring</w:t>
      </w:r>
      <w:proofErr w:type="gramEnd"/>
      <w:r w:rsidRPr="00B40DE2">
        <w:t xml:space="preserve"> 1992, </w:t>
      </w:r>
      <w:r w:rsidR="00520E88" w:rsidRPr="00520E88">
        <w:rPr>
          <w:vanish/>
        </w:rPr>
        <w:t>%pfb</w:t>
      </w:r>
      <w:r w:rsidRPr="00B40DE2">
        <w:t xml:space="preserve"> (U-Matic Tape) </w:t>
      </w:r>
      <w:r w:rsidR="00520E88" w:rsidRPr="00520E88">
        <w:rPr>
          <w:vanish/>
        </w:rPr>
        <w:t>%pfe</w:t>
      </w:r>
    </w:p>
    <w:p w:rsidR="004B2D70" w:rsidRPr="004B2D70" w:rsidRDefault="004B2D70" w:rsidP="004B2D70">
      <w:pPr>
        <w:pStyle w:val="L2newpage"/>
        <w:rPr>
          <w:b/>
        </w:rPr>
      </w:pPr>
      <w:r w:rsidRPr="004B2D70">
        <w:rPr>
          <w:b/>
        </w:rPr>
        <w:t>Commencements and Graduate Exercises (1987-2011) (Cont.)</w:t>
      </w:r>
    </w:p>
    <w:p w:rsidR="004B2D70" w:rsidRPr="00E01562" w:rsidRDefault="004B2D70" w:rsidP="004B2D70">
      <w:pPr>
        <w:pStyle w:val="Boxnewpage"/>
      </w:pPr>
      <w:r>
        <w:t>Box 10 (Cont.)</w:t>
      </w:r>
    </w:p>
    <w:p w:rsidR="00FD2CB0" w:rsidRPr="00FD2CB0" w:rsidRDefault="00D84A35" w:rsidP="00D84A35">
      <w:pPr>
        <w:pStyle w:val="level3item"/>
      </w:pPr>
      <w:r>
        <w:t xml:space="preserve">Commencement: Spring 1993; </w:t>
      </w:r>
      <w:r w:rsidRPr="00787DD3">
        <w:t xml:space="preserve">Regional Television coverage of Hillary Rodham Clinton’s University Graduation Ceremony speaking: WDIV-TV, WJBK-TV, WXYZ-TV, May 1, 1993, </w:t>
      </w:r>
      <w:r w:rsidR="00520E88" w:rsidRPr="00520E88">
        <w:rPr>
          <w:vanish/>
        </w:rPr>
        <w:t>%pfb</w:t>
      </w:r>
      <w:r w:rsidRPr="00787DD3">
        <w:t xml:space="preserve"> (U-Matic Tape) </w:t>
      </w:r>
      <w:r w:rsidR="00520E88" w:rsidRPr="00520E88">
        <w:rPr>
          <w:vanish/>
        </w:rPr>
        <w:t>%pfe</w:t>
      </w:r>
    </w:p>
    <w:p w:rsidR="00D84A35" w:rsidRDefault="00D84A35" w:rsidP="00D84A35">
      <w:pPr>
        <w:pStyle w:val="level3item"/>
      </w:pPr>
      <w:r w:rsidRPr="00331445">
        <w:t xml:space="preserve">First of May with the First Lady, University of Michigan Spring Commencement, May 1, 1993 </w:t>
      </w:r>
      <w:r w:rsidR="00520E88" w:rsidRPr="00520E88">
        <w:rPr>
          <w:vanish/>
        </w:rPr>
        <w:t>%pfb</w:t>
      </w:r>
      <w:r w:rsidRPr="00331445">
        <w:t xml:space="preserve"> (VHS Tape) </w:t>
      </w:r>
      <w:r w:rsidR="00520E88" w:rsidRPr="00520E88">
        <w:rPr>
          <w:vanish/>
        </w:rPr>
        <w:t>%pfe</w:t>
      </w:r>
    </w:p>
    <w:p w:rsidR="00D84A35" w:rsidRDefault="00D84A35" w:rsidP="00D84A35">
      <w:pPr>
        <w:pStyle w:val="level3item"/>
      </w:pPr>
      <w:r>
        <w:t xml:space="preserve">University of Michigan Spring Commencement, April 29, 1995, </w:t>
      </w:r>
      <w:r w:rsidR="00520E88" w:rsidRPr="00520E88">
        <w:rPr>
          <w:vanish/>
        </w:rPr>
        <w:t>%pfb</w:t>
      </w:r>
      <w:r>
        <w:t xml:space="preserve"> (VHS Tape) </w:t>
      </w:r>
      <w:r w:rsidR="00520E88" w:rsidRPr="00520E88">
        <w:rPr>
          <w:vanish/>
        </w:rPr>
        <w:t>%pfe</w:t>
      </w:r>
    </w:p>
    <w:p w:rsidR="00D84A35" w:rsidRDefault="00D84A35" w:rsidP="00D84A35">
      <w:pPr>
        <w:pStyle w:val="level3item"/>
      </w:pPr>
      <w:r>
        <w:t xml:space="preserve">University of Michigan Spring Commencement, Speaker </w:t>
      </w:r>
      <w:proofErr w:type="spellStart"/>
      <w:r>
        <w:t>Johnetta</w:t>
      </w:r>
      <w:proofErr w:type="spellEnd"/>
      <w:r>
        <w:t xml:space="preserve"> Cole</w:t>
      </w:r>
      <w:proofErr w:type="gramStart"/>
      <w:r>
        <w:t>,  May</w:t>
      </w:r>
      <w:proofErr w:type="gramEnd"/>
      <w:r>
        <w:t xml:space="preserve"> 4, 1996 </w:t>
      </w:r>
      <w:r w:rsidR="00520E88" w:rsidRPr="00520E88">
        <w:rPr>
          <w:vanish/>
        </w:rPr>
        <w:t>%pfb</w:t>
      </w:r>
      <w:r>
        <w:t xml:space="preserve"> (VHS Tape) </w:t>
      </w:r>
      <w:r w:rsidR="00520E88" w:rsidRPr="00520E88">
        <w:rPr>
          <w:vanish/>
        </w:rPr>
        <w:t>%pfe</w:t>
      </w:r>
    </w:p>
    <w:p w:rsidR="00D84A35" w:rsidRDefault="00D84A35" w:rsidP="00D84A35">
      <w:pPr>
        <w:pStyle w:val="level3item"/>
      </w:pPr>
      <w:r>
        <w:t xml:space="preserve">University of Michigan Spring Commencement, May 3, 1997, </w:t>
      </w:r>
      <w:r w:rsidR="00520E88" w:rsidRPr="00520E88">
        <w:rPr>
          <w:vanish/>
        </w:rPr>
        <w:t>%pfb</w:t>
      </w:r>
      <w:r>
        <w:t xml:space="preserve"> (VHS Tape) </w:t>
      </w:r>
      <w:r w:rsidR="00520E88" w:rsidRPr="00520E88">
        <w:rPr>
          <w:vanish/>
        </w:rPr>
        <w:t>%pfe</w:t>
      </w:r>
    </w:p>
    <w:p w:rsidR="00D84A35" w:rsidRDefault="00D84A35" w:rsidP="00D84A35">
      <w:pPr>
        <w:pStyle w:val="level3item"/>
      </w:pPr>
      <w:r>
        <w:t xml:space="preserve">University of Michigan Spring Commencement, May 2, 1998 </w:t>
      </w:r>
      <w:r w:rsidR="00520E88" w:rsidRPr="00520E88">
        <w:rPr>
          <w:vanish/>
        </w:rPr>
        <w:t>%pfb</w:t>
      </w:r>
      <w:r>
        <w:t xml:space="preserve"> (VHS Tape) </w:t>
      </w:r>
      <w:r w:rsidR="00520E88" w:rsidRPr="00520E88">
        <w:rPr>
          <w:vanish/>
        </w:rPr>
        <w:t>%pfe</w:t>
      </w:r>
    </w:p>
    <w:p w:rsidR="00D84A35" w:rsidRDefault="00D84A35" w:rsidP="00D84A35">
      <w:pPr>
        <w:pStyle w:val="level3item"/>
      </w:pPr>
      <w:r w:rsidRPr="00ED0D76">
        <w:t xml:space="preserve">University of Michigan Winter Commencement December 20, 1998 </w:t>
      </w:r>
      <w:r w:rsidR="00520E88" w:rsidRPr="00520E88">
        <w:rPr>
          <w:vanish/>
        </w:rPr>
        <w:t>%pfb</w:t>
      </w:r>
      <w:r w:rsidRPr="00ED0D76">
        <w:t xml:space="preserve"> (VHS Tape) </w:t>
      </w:r>
      <w:r w:rsidR="00520E88" w:rsidRPr="00520E88">
        <w:rPr>
          <w:vanish/>
        </w:rPr>
        <w:t>%pfe</w:t>
      </w:r>
    </w:p>
    <w:p w:rsidR="00D84A35" w:rsidRDefault="00D84A35" w:rsidP="00D84A35">
      <w:pPr>
        <w:pStyle w:val="level3item"/>
      </w:pPr>
      <w:r w:rsidRPr="00B40DE2">
        <w:t xml:space="preserve">University of Michigan Winter Commencement, December 19, 1999, </w:t>
      </w:r>
      <w:r w:rsidR="00520E88" w:rsidRPr="00520E88">
        <w:rPr>
          <w:vanish/>
        </w:rPr>
        <w:t>%pfb</w:t>
      </w:r>
      <w:r w:rsidRPr="00B40DE2">
        <w:t xml:space="preserve"> (VHS Tape) </w:t>
      </w:r>
      <w:r w:rsidR="00520E88" w:rsidRPr="00520E88">
        <w:rPr>
          <w:vanish/>
        </w:rPr>
        <w:t>%pfe</w:t>
      </w:r>
    </w:p>
    <w:p w:rsidR="00D84A35" w:rsidRPr="00787DD3" w:rsidRDefault="00D84A35" w:rsidP="00D84A35">
      <w:pPr>
        <w:pStyle w:val="level3item"/>
      </w:pPr>
      <w:r w:rsidRPr="00331445">
        <w:t xml:space="preserve">“Past is Prologue” University of Michigan Winter Commencement, Speaker: Ken Burns, December 14, 1997, </w:t>
      </w:r>
      <w:r w:rsidR="00520E88" w:rsidRPr="00520E88">
        <w:rPr>
          <w:vanish/>
        </w:rPr>
        <w:t>%pfb</w:t>
      </w:r>
      <w:r w:rsidRPr="00331445">
        <w:t xml:space="preserve"> (VHS Tape) </w:t>
      </w:r>
      <w:r w:rsidR="00520E88" w:rsidRPr="00520E88">
        <w:rPr>
          <w:vanish/>
        </w:rPr>
        <w:t>%pfe</w:t>
      </w:r>
    </w:p>
    <w:p w:rsidR="00D84A35" w:rsidRPr="00787DD3" w:rsidRDefault="00D84A35" w:rsidP="00D84A35">
      <w:pPr>
        <w:pStyle w:val="level3item"/>
      </w:pPr>
      <w:r>
        <w:t>New Student Convocation:</w:t>
      </w:r>
      <w:r w:rsidRPr="00787DD3">
        <w:t xml:space="preserve"> September 1999, </w:t>
      </w:r>
      <w:r w:rsidR="00520E88" w:rsidRPr="00520E88">
        <w:rPr>
          <w:vanish/>
        </w:rPr>
        <w:t>%pfb</w:t>
      </w:r>
      <w:r w:rsidRPr="00787DD3">
        <w:t xml:space="preserve"> (DVCam Tape) </w:t>
      </w:r>
      <w:r w:rsidR="00520E88" w:rsidRPr="00520E88">
        <w:rPr>
          <w:vanish/>
        </w:rPr>
        <w:t>%pfe</w:t>
      </w:r>
    </w:p>
    <w:p w:rsidR="00D84A35" w:rsidRDefault="00D84A35" w:rsidP="00D84A35">
      <w:pPr>
        <w:pStyle w:val="level3item"/>
      </w:pPr>
      <w:r>
        <w:t xml:space="preserve">University of Michigan Spring Commencement 1999, </w:t>
      </w:r>
      <w:r w:rsidR="00520E88" w:rsidRPr="00520E88">
        <w:rPr>
          <w:vanish/>
        </w:rPr>
        <w:t>%pfb</w:t>
      </w:r>
      <w:r>
        <w:t xml:space="preserve"> (VHS Tape) </w:t>
      </w:r>
      <w:r w:rsidR="00520E88" w:rsidRPr="00520E88">
        <w:rPr>
          <w:vanish/>
        </w:rPr>
        <w:t>%pfe</w:t>
      </w:r>
    </w:p>
    <w:p w:rsidR="00D84A35" w:rsidRDefault="00D84A35" w:rsidP="00D84A35">
      <w:pPr>
        <w:pStyle w:val="level3item"/>
      </w:pPr>
      <w:r>
        <w:t xml:space="preserve">University of Michigan Spring Commencement 2000, </w:t>
      </w:r>
      <w:r w:rsidR="00520E88" w:rsidRPr="00520E88">
        <w:rPr>
          <w:vanish/>
        </w:rPr>
        <w:t>%pfb</w:t>
      </w:r>
      <w:r>
        <w:t xml:space="preserve"> (VHS Tape) </w:t>
      </w:r>
      <w:r w:rsidR="00520E88" w:rsidRPr="00520E88">
        <w:rPr>
          <w:vanish/>
        </w:rPr>
        <w:t>%pfe</w:t>
      </w:r>
    </w:p>
    <w:p w:rsidR="00D84A35" w:rsidRDefault="00D84A35" w:rsidP="00D84A35">
      <w:pPr>
        <w:pStyle w:val="level3item"/>
      </w:pPr>
      <w:r>
        <w:t xml:space="preserve">University of Michigan Spring Commencement 2001, </w:t>
      </w:r>
      <w:r w:rsidR="00520E88" w:rsidRPr="00520E88">
        <w:rPr>
          <w:vanish/>
        </w:rPr>
        <w:t>%pfb</w:t>
      </w:r>
      <w:r>
        <w:t xml:space="preserve"> (VHS Tape) </w:t>
      </w:r>
      <w:r w:rsidR="00520E88" w:rsidRPr="00520E88">
        <w:rPr>
          <w:vanish/>
        </w:rPr>
        <w:t>%pfe</w:t>
      </w:r>
    </w:p>
    <w:p w:rsidR="00D84A35" w:rsidRDefault="00D84A35" w:rsidP="00D84A35">
      <w:pPr>
        <w:pStyle w:val="level3item"/>
      </w:pPr>
      <w:r>
        <w:t xml:space="preserve">University of Michigan Spring Commencement 2002, </w:t>
      </w:r>
      <w:r w:rsidR="00520E88" w:rsidRPr="00520E88">
        <w:rPr>
          <w:vanish/>
        </w:rPr>
        <w:t>%pfb</w:t>
      </w:r>
      <w:r>
        <w:t xml:space="preserve"> (VHS Tape) </w:t>
      </w:r>
      <w:r w:rsidR="00520E88" w:rsidRPr="00520E88">
        <w:rPr>
          <w:vanish/>
        </w:rPr>
        <w:t>%pfe</w:t>
      </w:r>
    </w:p>
    <w:p w:rsidR="00D84A35" w:rsidRDefault="00D84A35" w:rsidP="00D84A35">
      <w:pPr>
        <w:pStyle w:val="level3item"/>
      </w:pPr>
      <w:r>
        <w:t xml:space="preserve">University of Michigan Winter Commencement 2000, </w:t>
      </w:r>
      <w:r w:rsidR="00520E88" w:rsidRPr="00520E88">
        <w:rPr>
          <w:vanish/>
        </w:rPr>
        <w:t>%pfb</w:t>
      </w:r>
      <w:r>
        <w:t xml:space="preserve"> (VHS Tape) </w:t>
      </w:r>
      <w:r w:rsidR="00520E88" w:rsidRPr="00520E88">
        <w:rPr>
          <w:vanish/>
        </w:rPr>
        <w:t>%pfe</w:t>
      </w:r>
    </w:p>
    <w:p w:rsidR="00D84A35" w:rsidRDefault="00D84A35" w:rsidP="00D84A35">
      <w:pPr>
        <w:pStyle w:val="level3item"/>
      </w:pPr>
      <w:r>
        <w:t>University of Michigan</w:t>
      </w:r>
      <w:r w:rsidR="00791744">
        <w:t xml:space="preserve"> Winter Co</w:t>
      </w:r>
      <w:r>
        <w:t xml:space="preserve">mmencement 2001, </w:t>
      </w:r>
      <w:r w:rsidR="00520E88" w:rsidRPr="00520E88">
        <w:rPr>
          <w:vanish/>
        </w:rPr>
        <w:t>%pfb</w:t>
      </w:r>
      <w:r>
        <w:t xml:space="preserve"> (VHS Tape) </w:t>
      </w:r>
      <w:r w:rsidR="00520E88" w:rsidRPr="00520E88">
        <w:rPr>
          <w:vanish/>
        </w:rPr>
        <w:t>%pfe</w:t>
      </w:r>
    </w:p>
    <w:p w:rsidR="00D84A35" w:rsidRDefault="00D84A35" w:rsidP="00D84A35">
      <w:pPr>
        <w:pStyle w:val="level3item"/>
      </w:pPr>
      <w:r>
        <w:t xml:space="preserve">University of Michigan Winter Commencement 2002, </w:t>
      </w:r>
      <w:r w:rsidR="00520E88" w:rsidRPr="00520E88">
        <w:rPr>
          <w:vanish/>
        </w:rPr>
        <w:t>%pfb</w:t>
      </w:r>
      <w:r>
        <w:t xml:space="preserve"> (VHS Tape) </w:t>
      </w:r>
      <w:r w:rsidR="00520E88" w:rsidRPr="00520E88">
        <w:rPr>
          <w:vanish/>
        </w:rPr>
        <w:t>%pfe</w:t>
      </w:r>
    </w:p>
    <w:p w:rsidR="00D84A35" w:rsidRPr="00787DD3" w:rsidRDefault="00D84A35" w:rsidP="00D84A35">
      <w:pPr>
        <w:pStyle w:val="level3item"/>
      </w:pPr>
      <w:r w:rsidRPr="00787DD3">
        <w:t>Graduate Exercises</w:t>
      </w:r>
      <w:r>
        <w:t>: Spring 2002;</w:t>
      </w:r>
      <w:r w:rsidRPr="00787DD3">
        <w:t xml:space="preserve"> Hill Auditorium, April 26, 2002, </w:t>
      </w:r>
      <w:r w:rsidR="00520E88" w:rsidRPr="00520E88">
        <w:rPr>
          <w:vanish/>
        </w:rPr>
        <w:t>%pfb</w:t>
      </w:r>
      <w:r w:rsidRPr="00787DD3">
        <w:t xml:space="preserve"> (DVCam Tape) </w:t>
      </w:r>
      <w:r w:rsidR="00520E88" w:rsidRPr="00520E88">
        <w:rPr>
          <w:vanish/>
        </w:rPr>
        <w:t>%pfe</w:t>
      </w:r>
    </w:p>
    <w:p w:rsidR="00D84A35" w:rsidRPr="00787DD3" w:rsidRDefault="00D84A35" w:rsidP="00D84A35">
      <w:pPr>
        <w:pStyle w:val="level3item"/>
      </w:pPr>
      <w:r>
        <w:t xml:space="preserve">Commencement: Winter 2003; </w:t>
      </w:r>
      <w:r w:rsidRPr="00787DD3">
        <w:t xml:space="preserve">December 13, 2003, UM 22 Edit, </w:t>
      </w:r>
      <w:r w:rsidR="00520E88" w:rsidRPr="00520E88">
        <w:rPr>
          <w:vanish/>
        </w:rPr>
        <w:t>%pfb</w:t>
      </w:r>
      <w:r w:rsidRPr="00787DD3">
        <w:t xml:space="preserve"> (DVCam Tape) </w:t>
      </w:r>
      <w:r w:rsidR="00520E88" w:rsidRPr="00520E88">
        <w:rPr>
          <w:vanish/>
        </w:rPr>
        <w:t>%pfe</w:t>
      </w:r>
    </w:p>
    <w:p w:rsidR="00D84A35" w:rsidRPr="00787DD3" w:rsidRDefault="00D84A35" w:rsidP="00D84A35">
      <w:pPr>
        <w:pStyle w:val="level3item"/>
      </w:pPr>
      <w:r>
        <w:t>Commencement: Spring 2004;</w:t>
      </w:r>
      <w:r w:rsidRPr="00787DD3">
        <w:t xml:space="preserve"> May 1, 2004, UM 22 Edit, </w:t>
      </w:r>
      <w:r w:rsidR="00520E88" w:rsidRPr="00520E88">
        <w:rPr>
          <w:vanish/>
        </w:rPr>
        <w:t>%pfb</w:t>
      </w:r>
      <w:r w:rsidRPr="00787DD3">
        <w:t xml:space="preserve"> (DVCam Tape) </w:t>
      </w:r>
      <w:r w:rsidR="00520E88" w:rsidRPr="00520E88">
        <w:rPr>
          <w:vanish/>
        </w:rPr>
        <w:t>%pfe</w:t>
      </w:r>
    </w:p>
    <w:p w:rsidR="00D84A35" w:rsidRPr="00787DD3" w:rsidRDefault="00D84A35" w:rsidP="00D84A35">
      <w:pPr>
        <w:pStyle w:val="level3item"/>
        <w:ind w:left="2016" w:firstLine="0"/>
      </w:pPr>
      <w:r>
        <w:lastRenderedPageBreak/>
        <w:t xml:space="preserve">Commencement: Winter </w:t>
      </w:r>
      <w:r w:rsidRPr="00787DD3">
        <w:t>2004</w:t>
      </w:r>
      <w:r>
        <w:t>;</w:t>
      </w:r>
      <w:r w:rsidRPr="00787DD3">
        <w:t xml:space="preserve"> December 19, 2004, </w:t>
      </w:r>
      <w:r w:rsidR="00520E88" w:rsidRPr="00520E88">
        <w:rPr>
          <w:vanish/>
        </w:rPr>
        <w:t>%pfb</w:t>
      </w:r>
      <w:r w:rsidRPr="00787DD3">
        <w:t xml:space="preserve"> (DVCam Tape) </w:t>
      </w:r>
      <w:r w:rsidR="00520E88" w:rsidRPr="00520E88">
        <w:rPr>
          <w:vanish/>
        </w:rPr>
        <w:t>%pfe</w:t>
      </w:r>
    </w:p>
    <w:p w:rsidR="00D84A35" w:rsidRPr="00787DD3" w:rsidRDefault="00D84A35" w:rsidP="00D84A35">
      <w:pPr>
        <w:pStyle w:val="level3item"/>
      </w:pPr>
      <w:r>
        <w:t>Commencement: Spring 20</w:t>
      </w:r>
      <w:r w:rsidRPr="00787DD3">
        <w:t>05</w:t>
      </w:r>
      <w:r>
        <w:t>;</w:t>
      </w:r>
      <w:r w:rsidRPr="00787DD3">
        <w:t xml:space="preserve"> April 30, 2005, Michigan TV 2, </w:t>
      </w:r>
      <w:r w:rsidR="00520E88" w:rsidRPr="00520E88">
        <w:rPr>
          <w:vanish/>
        </w:rPr>
        <w:t>%pfb</w:t>
      </w:r>
      <w:r w:rsidRPr="00787DD3">
        <w:t xml:space="preserve"> (DVCam Tape) </w:t>
      </w:r>
      <w:r w:rsidR="00520E88" w:rsidRPr="00520E88">
        <w:rPr>
          <w:vanish/>
        </w:rPr>
        <w:t>%pfe</w:t>
      </w:r>
    </w:p>
    <w:p w:rsidR="00D84A35" w:rsidRPr="00787DD3" w:rsidRDefault="00D84A35" w:rsidP="00D84A35">
      <w:pPr>
        <w:pStyle w:val="level3item"/>
      </w:pPr>
      <w:r>
        <w:t>Commencement: Winter 2005;</w:t>
      </w:r>
      <w:r w:rsidRPr="00787DD3">
        <w:t xml:space="preserve"> December 18, 2005; [Tape inside box says Michigan Replay 2003, Tape 2], </w:t>
      </w:r>
      <w:r w:rsidR="00520E88" w:rsidRPr="00520E88">
        <w:rPr>
          <w:vanish/>
        </w:rPr>
        <w:t>%pfb</w:t>
      </w:r>
      <w:r w:rsidRPr="00787DD3">
        <w:t xml:space="preserve"> (DVCam Tape) </w:t>
      </w:r>
      <w:r w:rsidR="00520E88" w:rsidRPr="00520E88">
        <w:rPr>
          <w:vanish/>
        </w:rPr>
        <w:t>%pfe</w:t>
      </w:r>
    </w:p>
    <w:p w:rsidR="00D84A35" w:rsidRPr="00787DD3" w:rsidRDefault="00D84A35" w:rsidP="00D84A35">
      <w:pPr>
        <w:pStyle w:val="level3item"/>
      </w:pPr>
      <w:r>
        <w:t>Commencement: Winter 2005;</w:t>
      </w:r>
      <w:r w:rsidRPr="00787DD3">
        <w:t xml:space="preserve"> December 18, 2005, Michigan Channel, </w:t>
      </w:r>
      <w:r w:rsidR="00520E88" w:rsidRPr="00520E88">
        <w:rPr>
          <w:vanish/>
        </w:rPr>
        <w:t>%pfb</w:t>
      </w:r>
      <w:r w:rsidRPr="00787DD3">
        <w:t xml:space="preserve"> (DVCam Tape) </w:t>
      </w:r>
      <w:r w:rsidR="00520E88" w:rsidRPr="00520E88">
        <w:rPr>
          <w:vanish/>
        </w:rPr>
        <w:t>%pfe</w:t>
      </w:r>
    </w:p>
    <w:p w:rsidR="00D84A35" w:rsidRDefault="00D84A35" w:rsidP="00D84A35">
      <w:pPr>
        <w:pStyle w:val="level3item"/>
      </w:pPr>
      <w:r>
        <w:t>Commencement: Spring 2011; Rick Snyder, 2011,</w:t>
      </w:r>
      <w:r w:rsidR="00520E88" w:rsidRPr="00520E88">
        <w:rPr>
          <w:vanish/>
        </w:rPr>
        <w:t>%pfb</w:t>
      </w:r>
      <w:r w:rsidRPr="00787DD3">
        <w:t xml:space="preserve"> (DVCam Tape) </w:t>
      </w:r>
    </w:p>
    <w:p w:rsidR="00164754" w:rsidRDefault="00164754" w:rsidP="00D84A35">
      <w:pPr>
        <w:pStyle w:val="L2Subseries"/>
      </w:pPr>
    </w:p>
    <w:p w:rsidR="00D84A35" w:rsidRDefault="00D84A35" w:rsidP="00D84A35">
      <w:pPr>
        <w:pStyle w:val="L2Subseries"/>
      </w:pPr>
      <w:r>
        <w:t>Information Technology Division</w:t>
      </w:r>
      <w:r w:rsidR="00205869">
        <w:t xml:space="preserve"> (1989-1999)</w:t>
      </w:r>
    </w:p>
    <w:p w:rsidR="0003789F" w:rsidRDefault="002D74E1" w:rsidP="0003789F">
      <w:pPr>
        <w:pStyle w:val="boxnumber"/>
      </w:pPr>
      <w:r>
        <w:t>Box 20</w:t>
      </w:r>
    </w:p>
    <w:p w:rsidR="00D84A35" w:rsidRPr="00104952" w:rsidRDefault="00D84A35" w:rsidP="00D84A35">
      <w:pPr>
        <w:pStyle w:val="level3item"/>
      </w:pPr>
      <w:r w:rsidRPr="00104952">
        <w:t xml:space="preserve">The Electronic Classroom at the University of Michigan, 1987, </w:t>
      </w:r>
      <w:r w:rsidR="00520E88" w:rsidRPr="00520E88">
        <w:rPr>
          <w:vanish/>
        </w:rPr>
        <w:t>%pfb</w:t>
      </w:r>
      <w:r w:rsidRPr="00104952">
        <w:t xml:space="preserve"> (VHS Tape) </w:t>
      </w:r>
      <w:r w:rsidR="00520E88" w:rsidRPr="00520E88">
        <w:rPr>
          <w:vanish/>
        </w:rPr>
        <w:t>%pfe</w:t>
      </w:r>
    </w:p>
    <w:p w:rsidR="00D84A35" w:rsidRPr="00104952" w:rsidRDefault="00D84A35" w:rsidP="00D84A35">
      <w:pPr>
        <w:pStyle w:val="level3item"/>
      </w:pPr>
      <w:r>
        <w:t xml:space="preserve">UM </w:t>
      </w:r>
      <w:r w:rsidRPr="00104952">
        <w:t xml:space="preserve">Educom ’89 Panel Discussion, 1989, </w:t>
      </w:r>
      <w:r w:rsidR="00520E88" w:rsidRPr="00520E88">
        <w:rPr>
          <w:vanish/>
        </w:rPr>
        <w:t>%pfb</w:t>
      </w:r>
      <w:r w:rsidRPr="00104952">
        <w:t xml:space="preserve"> (VHS Tape) </w:t>
      </w:r>
      <w:r w:rsidR="00520E88" w:rsidRPr="00520E88">
        <w:rPr>
          <w:vanish/>
        </w:rPr>
        <w:t>%pfe</w:t>
      </w:r>
    </w:p>
    <w:p w:rsidR="00D84A35" w:rsidRPr="00104952" w:rsidRDefault="00D84A35" w:rsidP="00D84A35">
      <w:pPr>
        <w:pStyle w:val="level3item"/>
      </w:pPr>
      <w:r w:rsidRPr="00104952">
        <w:t xml:space="preserve">“Partners in the Future”, the </w:t>
      </w:r>
      <w:r>
        <w:t xml:space="preserve">UM </w:t>
      </w:r>
      <w:r w:rsidRPr="00104952">
        <w:t xml:space="preserve">Information Technology Division, 1989, </w:t>
      </w:r>
      <w:r w:rsidR="00520E88" w:rsidRPr="00520E88">
        <w:rPr>
          <w:vanish/>
        </w:rPr>
        <w:t>%pfb</w:t>
      </w:r>
      <w:r w:rsidRPr="00104952">
        <w:t xml:space="preserve"> (VHS Tape) </w:t>
      </w:r>
      <w:r w:rsidR="00520E88" w:rsidRPr="00520E88">
        <w:rPr>
          <w:vanish/>
        </w:rPr>
        <w:t>%pfe</w:t>
      </w:r>
    </w:p>
    <w:p w:rsidR="00205869" w:rsidRDefault="00205869" w:rsidP="00205869">
      <w:pPr>
        <w:pStyle w:val="L2Subseries"/>
      </w:pPr>
    </w:p>
    <w:p w:rsidR="00205869" w:rsidRPr="00205869" w:rsidRDefault="00205869" w:rsidP="00205869">
      <w:pPr>
        <w:pStyle w:val="L2newpage"/>
        <w:rPr>
          <w:b/>
        </w:rPr>
      </w:pPr>
      <w:proofErr w:type="gramStart"/>
      <w:r w:rsidRPr="00205869">
        <w:rPr>
          <w:b/>
        </w:rPr>
        <w:t>Information Technology Division (1989-1999) (Cont.)</w:t>
      </w:r>
      <w:proofErr w:type="gramEnd"/>
    </w:p>
    <w:p w:rsidR="00205869" w:rsidRDefault="00205869" w:rsidP="00205869">
      <w:pPr>
        <w:pStyle w:val="Boxnewpage"/>
      </w:pPr>
      <w:r>
        <w:t>Box 20 (Cont.)</w:t>
      </w:r>
    </w:p>
    <w:p w:rsidR="00D84A35" w:rsidRPr="00104952" w:rsidRDefault="00D84A35" w:rsidP="00D84A35">
      <w:pPr>
        <w:pStyle w:val="level3item"/>
      </w:pPr>
      <w:r w:rsidRPr="00104952">
        <w:t xml:space="preserve">Video Segments for All Staff Meeting ITD, November 1989, </w:t>
      </w:r>
      <w:r w:rsidR="00520E88" w:rsidRPr="00520E88">
        <w:rPr>
          <w:vanish/>
        </w:rPr>
        <w:t>%pfb</w:t>
      </w:r>
      <w:r w:rsidRPr="00104952">
        <w:t xml:space="preserve"> (U-Matic Tape) </w:t>
      </w:r>
      <w:r w:rsidR="00520E88" w:rsidRPr="00520E88">
        <w:rPr>
          <w:vanish/>
        </w:rPr>
        <w:t>%pfe</w:t>
      </w:r>
    </w:p>
    <w:p w:rsidR="00D84A35" w:rsidRPr="00104952" w:rsidRDefault="00D84A35" w:rsidP="00D84A35">
      <w:pPr>
        <w:pStyle w:val="level3item"/>
      </w:pPr>
      <w:r w:rsidRPr="00104952">
        <w:t xml:space="preserve">An Introduction to Computer Resources at the University of Michigan, Susan P. Harris, BS, Med, 1991, </w:t>
      </w:r>
      <w:r w:rsidR="00520E88" w:rsidRPr="00520E88">
        <w:rPr>
          <w:vanish/>
        </w:rPr>
        <w:t>%pfb</w:t>
      </w:r>
      <w:r w:rsidRPr="00104952">
        <w:t xml:space="preserve"> (VHS Tape) </w:t>
      </w:r>
      <w:r w:rsidR="00520E88" w:rsidRPr="00520E88">
        <w:rPr>
          <w:vanish/>
        </w:rPr>
        <w:t>%pfe</w:t>
      </w:r>
    </w:p>
    <w:p w:rsidR="00D84A35" w:rsidRPr="00104952" w:rsidRDefault="00D84A35" w:rsidP="00D84A35">
      <w:pPr>
        <w:pStyle w:val="level3item"/>
      </w:pPr>
      <w:r w:rsidRPr="00104952">
        <w:t xml:space="preserve">Computing at the University of Michigan, Information Technology Division, 1995, </w:t>
      </w:r>
      <w:r w:rsidR="00520E88" w:rsidRPr="00520E88">
        <w:rPr>
          <w:vanish/>
        </w:rPr>
        <w:t>%pfb</w:t>
      </w:r>
      <w:r w:rsidRPr="00104952">
        <w:t xml:space="preserve"> (VHS Tape) </w:t>
      </w:r>
      <w:r w:rsidR="00520E88" w:rsidRPr="00520E88">
        <w:rPr>
          <w:vanish/>
        </w:rPr>
        <w:t>%pfe</w:t>
      </w:r>
    </w:p>
    <w:p w:rsidR="00D84A35" w:rsidRDefault="00D84A35" w:rsidP="00D84A35">
      <w:pPr>
        <w:pStyle w:val="level3item"/>
      </w:pPr>
      <w:r>
        <w:t xml:space="preserve">CITI; Kitty Bridges Interview, March 14, 1995, </w:t>
      </w:r>
      <w:r w:rsidR="00520E88" w:rsidRPr="00520E88">
        <w:rPr>
          <w:vanish/>
        </w:rPr>
        <w:t>%pfb</w:t>
      </w:r>
      <w:r>
        <w:t xml:space="preserve"> (VHS Tape) </w:t>
      </w:r>
      <w:r w:rsidR="00520E88" w:rsidRPr="00520E88">
        <w:rPr>
          <w:vanish/>
        </w:rPr>
        <w:t>%pfe</w:t>
      </w:r>
    </w:p>
    <w:p w:rsidR="00D84A35" w:rsidRDefault="00D84A35" w:rsidP="00D84A35">
      <w:pPr>
        <w:pStyle w:val="level3item"/>
      </w:pPr>
      <w:r>
        <w:t xml:space="preserve">CITI; Kitty Bridges/Laura Patterson Interviews March 14-17, 1995, </w:t>
      </w:r>
      <w:r w:rsidR="00520E88" w:rsidRPr="00520E88">
        <w:rPr>
          <w:vanish/>
        </w:rPr>
        <w:t>%pfb</w:t>
      </w:r>
      <w:r>
        <w:t xml:space="preserve"> (VHS Tape) </w:t>
      </w:r>
      <w:r w:rsidR="00520E88" w:rsidRPr="00520E88">
        <w:rPr>
          <w:vanish/>
        </w:rPr>
        <w:t>%pfe</w:t>
      </w:r>
    </w:p>
    <w:p w:rsidR="00D84A35" w:rsidRPr="00104952" w:rsidRDefault="00D84A35" w:rsidP="00D84A35">
      <w:pPr>
        <w:pStyle w:val="level3item"/>
      </w:pPr>
      <w:r w:rsidRPr="00104952">
        <w:t xml:space="preserve">ITD Tape 1; April 19, 1995, </w:t>
      </w:r>
      <w:r w:rsidR="00520E88" w:rsidRPr="00520E88">
        <w:rPr>
          <w:vanish/>
        </w:rPr>
        <w:t>%pfb</w:t>
      </w:r>
      <w:r w:rsidRPr="00104952">
        <w:t xml:space="preserve"> (Betacam Tape) </w:t>
      </w:r>
      <w:r w:rsidR="00520E88" w:rsidRPr="00520E88">
        <w:rPr>
          <w:vanish/>
        </w:rPr>
        <w:t>%pfe</w:t>
      </w:r>
    </w:p>
    <w:p w:rsidR="00D84A35" w:rsidRPr="00104952" w:rsidRDefault="00D84A35" w:rsidP="00D84A35">
      <w:pPr>
        <w:pStyle w:val="level3item"/>
      </w:pPr>
      <w:r w:rsidRPr="00104952">
        <w:t xml:space="preserve">ITD Tape 2; April 19, 1995, </w:t>
      </w:r>
      <w:r w:rsidR="00520E88" w:rsidRPr="00520E88">
        <w:rPr>
          <w:vanish/>
        </w:rPr>
        <w:t>%pfb</w:t>
      </w:r>
      <w:r w:rsidRPr="00104952">
        <w:t xml:space="preserve"> (Betacam Tape) </w:t>
      </w:r>
      <w:r w:rsidR="00520E88" w:rsidRPr="00520E88">
        <w:rPr>
          <w:vanish/>
        </w:rPr>
        <w:t>%pfe</w:t>
      </w:r>
    </w:p>
    <w:p w:rsidR="00D84A35" w:rsidRPr="00104952" w:rsidRDefault="00D84A35" w:rsidP="00D84A35">
      <w:pPr>
        <w:pStyle w:val="level3item"/>
      </w:pPr>
      <w:r w:rsidRPr="00104952">
        <w:t xml:space="preserve">ITD Tape 3, B-Roll Gabe/Bryant, April 24, 1995, </w:t>
      </w:r>
      <w:r w:rsidR="00520E88" w:rsidRPr="00520E88">
        <w:rPr>
          <w:vanish/>
        </w:rPr>
        <w:t>%pfb</w:t>
      </w:r>
      <w:r w:rsidRPr="00104952">
        <w:t xml:space="preserve"> (Betacam Tape) </w:t>
      </w:r>
      <w:r w:rsidR="00520E88" w:rsidRPr="00520E88">
        <w:rPr>
          <w:vanish/>
        </w:rPr>
        <w:t>%pfe</w:t>
      </w:r>
    </w:p>
    <w:p w:rsidR="00D84A35" w:rsidRPr="00104952" w:rsidRDefault="00D84A35" w:rsidP="00D84A35">
      <w:pPr>
        <w:pStyle w:val="level3item"/>
      </w:pPr>
      <w:r w:rsidRPr="00104952">
        <w:t xml:space="preserve">ITD Tape 4; April 11, 1995, </w:t>
      </w:r>
      <w:r w:rsidR="00520E88" w:rsidRPr="00520E88">
        <w:rPr>
          <w:vanish/>
        </w:rPr>
        <w:t>%pfb</w:t>
      </w:r>
      <w:r w:rsidRPr="00104952">
        <w:t xml:space="preserve"> (Betacam Tape) </w:t>
      </w:r>
      <w:r w:rsidR="00520E88" w:rsidRPr="00520E88">
        <w:rPr>
          <w:vanish/>
        </w:rPr>
        <w:t>%pfe</w:t>
      </w:r>
    </w:p>
    <w:p w:rsidR="00D84A35" w:rsidRPr="00104952" w:rsidRDefault="00D84A35" w:rsidP="00D84A35">
      <w:pPr>
        <w:pStyle w:val="level3item"/>
      </w:pPr>
      <w:r w:rsidRPr="00104952">
        <w:t xml:space="preserve">ITD Tape 5; April 11, 1995, </w:t>
      </w:r>
      <w:r w:rsidR="00520E88" w:rsidRPr="00520E88">
        <w:rPr>
          <w:vanish/>
        </w:rPr>
        <w:t>%pfb</w:t>
      </w:r>
      <w:r w:rsidRPr="00104952">
        <w:t xml:space="preserve"> (Betacam Tape) </w:t>
      </w:r>
      <w:r w:rsidR="00520E88" w:rsidRPr="00520E88">
        <w:rPr>
          <w:vanish/>
        </w:rPr>
        <w:t>%pfe</w:t>
      </w:r>
    </w:p>
    <w:p w:rsidR="00D84A35" w:rsidRPr="00104952" w:rsidRDefault="00D84A35" w:rsidP="00D84A35">
      <w:pPr>
        <w:pStyle w:val="level3item"/>
      </w:pPr>
      <w:r w:rsidRPr="00104952">
        <w:t xml:space="preserve">ITD Tape 6, May 2, 1995, </w:t>
      </w:r>
      <w:r w:rsidR="00520E88" w:rsidRPr="00520E88">
        <w:rPr>
          <w:vanish/>
        </w:rPr>
        <w:t>%pfb</w:t>
      </w:r>
      <w:r w:rsidRPr="00104952">
        <w:t xml:space="preserve"> (Betacam Tape) </w:t>
      </w:r>
      <w:r w:rsidR="00520E88" w:rsidRPr="00520E88">
        <w:rPr>
          <w:vanish/>
        </w:rPr>
        <w:t>%pfe</w:t>
      </w:r>
    </w:p>
    <w:p w:rsidR="00D84A35" w:rsidRPr="00104952" w:rsidRDefault="00D84A35" w:rsidP="00D84A35">
      <w:pPr>
        <w:pStyle w:val="level3item"/>
      </w:pPr>
      <w:r w:rsidRPr="00104952">
        <w:t xml:space="preserve">ITD Tape 7, April 6, 1995, </w:t>
      </w:r>
      <w:r w:rsidR="00520E88" w:rsidRPr="00520E88">
        <w:rPr>
          <w:vanish/>
        </w:rPr>
        <w:t>%pfb</w:t>
      </w:r>
      <w:r w:rsidRPr="00104952">
        <w:t xml:space="preserve"> (Betacam Tape) </w:t>
      </w:r>
      <w:r w:rsidR="00520E88" w:rsidRPr="00520E88">
        <w:rPr>
          <w:vanish/>
        </w:rPr>
        <w:t>%pfe</w:t>
      </w:r>
    </w:p>
    <w:p w:rsidR="00D84A35" w:rsidRPr="00104952" w:rsidRDefault="00D84A35" w:rsidP="00D84A35">
      <w:pPr>
        <w:pStyle w:val="level3item"/>
      </w:pPr>
      <w:r w:rsidRPr="00104952">
        <w:t xml:space="preserve">ITD Tape 8, April 6, 1995, </w:t>
      </w:r>
      <w:r w:rsidR="00520E88" w:rsidRPr="00520E88">
        <w:rPr>
          <w:vanish/>
        </w:rPr>
        <w:t>%pfb</w:t>
      </w:r>
      <w:r w:rsidRPr="00104952">
        <w:t xml:space="preserve"> (Betacam Tape) </w:t>
      </w:r>
      <w:r w:rsidR="00520E88" w:rsidRPr="00520E88">
        <w:rPr>
          <w:vanish/>
        </w:rPr>
        <w:t>%pfe</w:t>
      </w:r>
    </w:p>
    <w:p w:rsidR="00D84A35" w:rsidRPr="00104952" w:rsidRDefault="00D84A35" w:rsidP="00D84A35">
      <w:pPr>
        <w:pStyle w:val="level3item"/>
      </w:pPr>
      <w:r w:rsidRPr="00104952">
        <w:t xml:space="preserve">ITD Tape 9, March 27, 1995, </w:t>
      </w:r>
      <w:r w:rsidR="00520E88" w:rsidRPr="00520E88">
        <w:rPr>
          <w:vanish/>
        </w:rPr>
        <w:t>%pfb</w:t>
      </w:r>
      <w:r w:rsidRPr="00104952">
        <w:t xml:space="preserve"> (Betacam Tape) </w:t>
      </w:r>
      <w:r w:rsidR="00520E88" w:rsidRPr="00520E88">
        <w:rPr>
          <w:vanish/>
        </w:rPr>
        <w:t>%pfe</w:t>
      </w:r>
    </w:p>
    <w:p w:rsidR="00D84A35" w:rsidRPr="00104952" w:rsidRDefault="00D84A35" w:rsidP="00D84A35">
      <w:pPr>
        <w:pStyle w:val="level3item"/>
      </w:pPr>
      <w:r w:rsidRPr="00104952">
        <w:t xml:space="preserve">ITD Tape 10, March 27, 1995, </w:t>
      </w:r>
      <w:r w:rsidR="00520E88" w:rsidRPr="00520E88">
        <w:rPr>
          <w:vanish/>
        </w:rPr>
        <w:t>%pfb</w:t>
      </w:r>
      <w:r w:rsidRPr="00104952">
        <w:t xml:space="preserve"> (Betacam Tape) </w:t>
      </w:r>
      <w:r w:rsidR="00520E88" w:rsidRPr="00520E88">
        <w:rPr>
          <w:vanish/>
        </w:rPr>
        <w:t>%pfe</w:t>
      </w:r>
    </w:p>
    <w:p w:rsidR="00D84A35" w:rsidRPr="00104952" w:rsidRDefault="00D84A35" w:rsidP="00D84A35">
      <w:pPr>
        <w:pStyle w:val="level3item"/>
      </w:pPr>
      <w:r w:rsidRPr="00104952">
        <w:t xml:space="preserve">ITD </w:t>
      </w:r>
      <w:r w:rsidR="00330962">
        <w:t xml:space="preserve">Tape 11, </w:t>
      </w:r>
      <w:r w:rsidRPr="00104952">
        <w:t xml:space="preserve">March 27, 1995, </w:t>
      </w:r>
      <w:r w:rsidR="00520E88" w:rsidRPr="00520E88">
        <w:rPr>
          <w:vanish/>
        </w:rPr>
        <w:t>%pfb</w:t>
      </w:r>
      <w:r w:rsidRPr="00104952">
        <w:t xml:space="preserve"> (Betacam Tape) </w:t>
      </w:r>
      <w:r w:rsidR="00520E88" w:rsidRPr="00520E88">
        <w:rPr>
          <w:vanish/>
        </w:rPr>
        <w:t>%pfe</w:t>
      </w:r>
    </w:p>
    <w:p w:rsidR="00D84A35" w:rsidRPr="00104952" w:rsidRDefault="00D84A35" w:rsidP="00D84A35">
      <w:pPr>
        <w:pStyle w:val="level3item"/>
      </w:pPr>
      <w:r w:rsidRPr="00104952">
        <w:t xml:space="preserve">Master – Computing at the University of Michigan, Judy Dean, 1996, </w:t>
      </w:r>
      <w:r w:rsidR="00520E88" w:rsidRPr="00520E88">
        <w:rPr>
          <w:vanish/>
        </w:rPr>
        <w:t>%pfb</w:t>
      </w:r>
      <w:r w:rsidRPr="00104952">
        <w:t xml:space="preserve"> (Betacam Tape) </w:t>
      </w:r>
      <w:r w:rsidR="00520E88" w:rsidRPr="00520E88">
        <w:rPr>
          <w:vanish/>
        </w:rPr>
        <w:t>%pfe</w:t>
      </w:r>
    </w:p>
    <w:p w:rsidR="00D84A35" w:rsidRPr="00104952" w:rsidRDefault="00D84A35" w:rsidP="00D84A35">
      <w:pPr>
        <w:pStyle w:val="level3item"/>
      </w:pPr>
      <w:r w:rsidRPr="00104952">
        <w:t xml:space="preserve">ITD Customers #3, 1996, </w:t>
      </w:r>
      <w:r w:rsidR="00520E88" w:rsidRPr="00520E88">
        <w:rPr>
          <w:vanish/>
        </w:rPr>
        <w:t>%pfb</w:t>
      </w:r>
      <w:r w:rsidRPr="00104952">
        <w:t xml:space="preserve"> (U-Matic Tape) </w:t>
      </w:r>
      <w:r w:rsidR="00520E88" w:rsidRPr="00520E88">
        <w:rPr>
          <w:vanish/>
        </w:rPr>
        <w:t>%pfe</w:t>
      </w:r>
    </w:p>
    <w:p w:rsidR="00D84A35" w:rsidRPr="00104952" w:rsidRDefault="00D84A35" w:rsidP="00D84A35">
      <w:pPr>
        <w:pStyle w:val="level3item"/>
      </w:pPr>
      <w:r w:rsidRPr="00104952">
        <w:t xml:space="preserve">The Many Faces of ITD, 1996, </w:t>
      </w:r>
      <w:r w:rsidR="00520E88" w:rsidRPr="00520E88">
        <w:rPr>
          <w:vanish/>
        </w:rPr>
        <w:t>%pfb</w:t>
      </w:r>
      <w:r w:rsidRPr="00104952">
        <w:t xml:space="preserve"> (U-Matic Tape) </w:t>
      </w:r>
      <w:r w:rsidR="00520E88" w:rsidRPr="00520E88">
        <w:rPr>
          <w:vanish/>
        </w:rPr>
        <w:t>%pfe</w:t>
      </w:r>
    </w:p>
    <w:p w:rsidR="00D84A35" w:rsidRPr="00104952" w:rsidRDefault="00D84A35" w:rsidP="00D84A35">
      <w:pPr>
        <w:pStyle w:val="level3item"/>
      </w:pPr>
      <w:r w:rsidRPr="00104952">
        <w:t xml:space="preserve">Introducing ITD Building Count, 1996, </w:t>
      </w:r>
      <w:r w:rsidR="00520E88" w:rsidRPr="00520E88">
        <w:rPr>
          <w:vanish/>
        </w:rPr>
        <w:t>%pfb</w:t>
      </w:r>
      <w:r w:rsidRPr="00104952">
        <w:t xml:space="preserve"> (U-Matic Tape) </w:t>
      </w:r>
      <w:r w:rsidR="00520E88" w:rsidRPr="00520E88">
        <w:rPr>
          <w:vanish/>
        </w:rPr>
        <w:t>%pfe</w:t>
      </w:r>
    </w:p>
    <w:p w:rsidR="00D84A35" w:rsidRPr="00104952" w:rsidRDefault="00D84A35" w:rsidP="00D84A35">
      <w:pPr>
        <w:pStyle w:val="level3item"/>
      </w:pPr>
      <w:r w:rsidRPr="00104952">
        <w:t xml:space="preserve">Introducing ITD March 1996, February 1997, </w:t>
      </w:r>
      <w:r w:rsidR="00520E88" w:rsidRPr="00520E88">
        <w:rPr>
          <w:vanish/>
        </w:rPr>
        <w:t>%pfb</w:t>
      </w:r>
      <w:r w:rsidRPr="00104952">
        <w:t xml:space="preserve"> (Betacam Tape) </w:t>
      </w:r>
      <w:r w:rsidR="00520E88" w:rsidRPr="00520E88">
        <w:rPr>
          <w:vanish/>
        </w:rPr>
        <w:t>%pfe</w:t>
      </w:r>
    </w:p>
    <w:p w:rsidR="00D84A35" w:rsidRPr="00104952" w:rsidRDefault="00D84A35" w:rsidP="00D84A35">
      <w:pPr>
        <w:pStyle w:val="level3item"/>
      </w:pPr>
      <w:r w:rsidRPr="00104952">
        <w:t xml:space="preserve">Next Step in Customer Service Rough Footage, Reel 1, March 1, 1996, </w:t>
      </w:r>
      <w:r w:rsidR="00520E88" w:rsidRPr="00520E88">
        <w:rPr>
          <w:vanish/>
        </w:rPr>
        <w:t>%pfb</w:t>
      </w:r>
      <w:r w:rsidRPr="00104952">
        <w:t xml:space="preserve"> (Betacam Tape) </w:t>
      </w:r>
      <w:r w:rsidR="00520E88" w:rsidRPr="00520E88">
        <w:rPr>
          <w:vanish/>
        </w:rPr>
        <w:t>%pfe</w:t>
      </w:r>
    </w:p>
    <w:p w:rsidR="00D84A35" w:rsidRPr="00104952" w:rsidRDefault="00D84A35" w:rsidP="00D84A35">
      <w:pPr>
        <w:pStyle w:val="level3item"/>
      </w:pPr>
      <w:r w:rsidRPr="00104952">
        <w:lastRenderedPageBreak/>
        <w:t xml:space="preserve">Next Step in Customer Service Rough Footage, Reel 2, March 1, 1996, </w:t>
      </w:r>
      <w:r w:rsidR="00520E88" w:rsidRPr="00520E88">
        <w:rPr>
          <w:vanish/>
        </w:rPr>
        <w:t>%pfb</w:t>
      </w:r>
      <w:r w:rsidRPr="00104952">
        <w:t xml:space="preserve"> (Betacam Tape) </w:t>
      </w:r>
      <w:r w:rsidR="00520E88" w:rsidRPr="00520E88">
        <w:rPr>
          <w:vanish/>
        </w:rPr>
        <w:t>%pfe</w:t>
      </w:r>
    </w:p>
    <w:p w:rsidR="00D84A35" w:rsidRPr="00104952" w:rsidRDefault="00D84A35" w:rsidP="00D84A35">
      <w:pPr>
        <w:pStyle w:val="level3item"/>
      </w:pPr>
      <w:r w:rsidRPr="00104952">
        <w:t xml:space="preserve">Next Step in Customer Service Rough Footage, Reel 3, March 6, 1996 </w:t>
      </w:r>
      <w:r w:rsidR="00520E88" w:rsidRPr="00520E88">
        <w:rPr>
          <w:vanish/>
        </w:rPr>
        <w:t>%pfb</w:t>
      </w:r>
      <w:r w:rsidRPr="00104952">
        <w:t xml:space="preserve"> (Betacam Tape) </w:t>
      </w:r>
      <w:r w:rsidR="00520E88" w:rsidRPr="00520E88">
        <w:rPr>
          <w:vanish/>
        </w:rPr>
        <w:t>%pfe</w:t>
      </w:r>
    </w:p>
    <w:p w:rsidR="00D84A35" w:rsidRPr="00104952" w:rsidRDefault="00D84A35" w:rsidP="00D84A35">
      <w:pPr>
        <w:pStyle w:val="level3item"/>
      </w:pPr>
      <w:r w:rsidRPr="00104952">
        <w:t xml:space="preserve">Next Step in Customer Service Rough Footage, Reel 4, March 6, 1996 </w:t>
      </w:r>
      <w:r w:rsidR="00520E88" w:rsidRPr="00520E88">
        <w:rPr>
          <w:vanish/>
        </w:rPr>
        <w:t>%pfb</w:t>
      </w:r>
      <w:r w:rsidRPr="00104952">
        <w:t xml:space="preserve"> (Betacam Tape) </w:t>
      </w:r>
      <w:r w:rsidR="00520E88" w:rsidRPr="00520E88">
        <w:rPr>
          <w:vanish/>
        </w:rPr>
        <w:t>%pfe</w:t>
      </w:r>
    </w:p>
    <w:p w:rsidR="0003789F" w:rsidRDefault="00D84A35" w:rsidP="00D84A35">
      <w:pPr>
        <w:pStyle w:val="level3item"/>
      </w:pPr>
      <w:r w:rsidRPr="00104952">
        <w:t xml:space="preserve">Climbing the Walls, (ITD-Kinesiology), October 1996, </w:t>
      </w:r>
      <w:r w:rsidR="00520E88" w:rsidRPr="00520E88">
        <w:rPr>
          <w:vanish/>
        </w:rPr>
        <w:t>%pfb</w:t>
      </w:r>
      <w:r w:rsidRPr="00104952">
        <w:t xml:space="preserve"> (U-Matic Tape) </w:t>
      </w:r>
      <w:r w:rsidR="00866D73" w:rsidRPr="00866D73">
        <w:rPr>
          <w:vanish/>
        </w:rPr>
        <w:t>%pfe</w:t>
      </w:r>
    </w:p>
    <w:p w:rsidR="00D84A35" w:rsidRPr="0003789F" w:rsidRDefault="002D74E1" w:rsidP="0003789F">
      <w:pPr>
        <w:pStyle w:val="boxnumber"/>
      </w:pPr>
      <w:r>
        <w:t>Box 21</w:t>
      </w:r>
    </w:p>
    <w:p w:rsidR="00D84A35" w:rsidRPr="00104952" w:rsidRDefault="00D84A35" w:rsidP="00D84A35">
      <w:pPr>
        <w:pStyle w:val="level3item"/>
      </w:pPr>
      <w:r w:rsidRPr="00104952">
        <w:t xml:space="preserve">VR Conference, October 4, 1996, </w:t>
      </w:r>
      <w:r w:rsidR="00520E88" w:rsidRPr="00520E88">
        <w:rPr>
          <w:vanish/>
        </w:rPr>
        <w:t>%pfb</w:t>
      </w:r>
      <w:r w:rsidRPr="00104952">
        <w:t xml:space="preserve"> (Betacam Tape) </w:t>
      </w:r>
      <w:r w:rsidR="00520E88" w:rsidRPr="00520E88">
        <w:rPr>
          <w:vanish/>
        </w:rPr>
        <w:t>%pfe</w:t>
      </w:r>
    </w:p>
    <w:p w:rsidR="00D84A35" w:rsidRPr="00104952" w:rsidRDefault="00D84A35" w:rsidP="00D84A35">
      <w:pPr>
        <w:pStyle w:val="level3item"/>
      </w:pPr>
      <w:r w:rsidRPr="00104952">
        <w:t xml:space="preserve">VR Conference, October 4, 1996, </w:t>
      </w:r>
      <w:r w:rsidR="00520E88" w:rsidRPr="00520E88">
        <w:rPr>
          <w:vanish/>
        </w:rPr>
        <w:t>%pfb</w:t>
      </w:r>
      <w:r w:rsidRPr="00104952">
        <w:t xml:space="preserve"> (Betacam Tape) </w:t>
      </w:r>
      <w:r w:rsidR="00520E88" w:rsidRPr="00520E88">
        <w:rPr>
          <w:vanish/>
        </w:rPr>
        <w:t>%pfe</w:t>
      </w:r>
    </w:p>
    <w:p w:rsidR="00D84A35" w:rsidRPr="00104952" w:rsidRDefault="00D84A35" w:rsidP="00D84A35">
      <w:pPr>
        <w:pStyle w:val="level3item"/>
      </w:pPr>
      <w:r w:rsidRPr="00104952">
        <w:t xml:space="preserve">VR Symposium, October 6, 1996, </w:t>
      </w:r>
      <w:r w:rsidR="00520E88" w:rsidRPr="00520E88">
        <w:rPr>
          <w:vanish/>
        </w:rPr>
        <w:t>%pfb</w:t>
      </w:r>
      <w:r w:rsidRPr="00104952">
        <w:t xml:space="preserve"> (Betacam Tape) </w:t>
      </w:r>
      <w:r w:rsidR="00520E88" w:rsidRPr="00520E88">
        <w:rPr>
          <w:vanish/>
        </w:rPr>
        <w:t>%pfe</w:t>
      </w:r>
    </w:p>
    <w:p w:rsidR="00D84A35" w:rsidRPr="00104952" w:rsidRDefault="00D84A35" w:rsidP="00D84A35">
      <w:pPr>
        <w:pStyle w:val="level3item"/>
      </w:pPr>
      <w:r w:rsidRPr="00104952">
        <w:t xml:space="preserve">Customer Focus Roundtable with Jose-Marie Griffiths, 1 of 2, December 1996, </w:t>
      </w:r>
      <w:r w:rsidR="00520E88" w:rsidRPr="00520E88">
        <w:rPr>
          <w:vanish/>
        </w:rPr>
        <w:t>%pfb</w:t>
      </w:r>
      <w:r w:rsidRPr="00104952">
        <w:t xml:space="preserve"> (U-Matic Tape) </w:t>
      </w:r>
      <w:r w:rsidR="00520E88" w:rsidRPr="00520E88">
        <w:rPr>
          <w:vanish/>
        </w:rPr>
        <w:t>%pfe</w:t>
      </w:r>
    </w:p>
    <w:p w:rsidR="00D84A35" w:rsidRPr="00104952" w:rsidRDefault="00D84A35" w:rsidP="00D84A35">
      <w:pPr>
        <w:pStyle w:val="level3item"/>
      </w:pPr>
      <w:r w:rsidRPr="00104952">
        <w:t xml:space="preserve">Customer Focus Roundtable with Jose-Marie Griffiths, 2 of 2, December 1996, </w:t>
      </w:r>
      <w:r w:rsidR="00520E88" w:rsidRPr="00520E88">
        <w:rPr>
          <w:vanish/>
        </w:rPr>
        <w:t>%pfb</w:t>
      </w:r>
      <w:r w:rsidRPr="00104952">
        <w:t xml:space="preserve"> (U-Matic Tape) </w:t>
      </w:r>
      <w:r w:rsidR="00520E88" w:rsidRPr="00520E88">
        <w:rPr>
          <w:vanish/>
        </w:rPr>
        <w:t>%pfe</w:t>
      </w:r>
    </w:p>
    <w:p w:rsidR="00D84A35" w:rsidRPr="00104952" w:rsidRDefault="00D84A35" w:rsidP="00D84A35">
      <w:pPr>
        <w:pStyle w:val="level3item"/>
      </w:pPr>
      <w:r w:rsidRPr="00104952">
        <w:t>Information Technology Division Customer Focus Group, Time-Out Retreat Pre-Meeting Video, December 2, 1996</w:t>
      </w:r>
      <w:r w:rsidR="00520E88" w:rsidRPr="00520E88">
        <w:rPr>
          <w:vanish/>
        </w:rPr>
        <w:t>%pfb</w:t>
      </w:r>
      <w:r w:rsidR="00D919B7">
        <w:t xml:space="preserve"> (Betacam</w:t>
      </w:r>
      <w:r w:rsidRPr="00104952">
        <w:t xml:space="preserve"> Tape) </w:t>
      </w:r>
      <w:r w:rsidR="00520E88" w:rsidRPr="00520E88">
        <w:rPr>
          <w:vanish/>
        </w:rPr>
        <w:t>%pfe</w:t>
      </w:r>
    </w:p>
    <w:p w:rsidR="00D84A35" w:rsidRPr="00104952" w:rsidRDefault="00D84A35" w:rsidP="00D84A35">
      <w:pPr>
        <w:pStyle w:val="level3item"/>
      </w:pPr>
      <w:r w:rsidRPr="00104952">
        <w:t>Center for Highly Interactive Computing in Education at UM “7</w:t>
      </w:r>
      <w:r w:rsidRPr="00104952">
        <w:rPr>
          <w:vertAlign w:val="superscript"/>
        </w:rPr>
        <w:t>th</w:t>
      </w:r>
      <w:r w:rsidRPr="00104952">
        <w:t xml:space="preserve"> Graders Using Hi-CE’s Technologies in Science Inquiry”, 1997, </w:t>
      </w:r>
      <w:r w:rsidR="00520E88" w:rsidRPr="00520E88">
        <w:rPr>
          <w:vanish/>
        </w:rPr>
        <w:t>%pfb</w:t>
      </w:r>
      <w:r w:rsidRPr="00104952">
        <w:t xml:space="preserve"> (VHS Tape) </w:t>
      </w:r>
      <w:r w:rsidR="00520E88" w:rsidRPr="00520E88">
        <w:rPr>
          <w:vanish/>
        </w:rPr>
        <w:t>%pfe</w:t>
      </w:r>
    </w:p>
    <w:p w:rsidR="00D84A35" w:rsidRPr="00104952" w:rsidRDefault="00D84A35" w:rsidP="00D84A35">
      <w:pPr>
        <w:pStyle w:val="level3item"/>
      </w:pPr>
      <w:r w:rsidRPr="00104952">
        <w:t xml:space="preserve">M-Pathways, January 1997, </w:t>
      </w:r>
      <w:r w:rsidR="00520E88" w:rsidRPr="00520E88">
        <w:rPr>
          <w:vanish/>
        </w:rPr>
        <w:t>%pfb</w:t>
      </w:r>
      <w:r w:rsidRPr="00104952">
        <w:t xml:space="preserve"> (U-Matic Tape) </w:t>
      </w:r>
      <w:r w:rsidR="00520E88" w:rsidRPr="00520E88">
        <w:rPr>
          <w:vanish/>
        </w:rPr>
        <w:t>%pfe</w:t>
      </w:r>
    </w:p>
    <w:p w:rsidR="007D1C36" w:rsidRPr="00205869" w:rsidRDefault="007D1C36" w:rsidP="007D1C36">
      <w:pPr>
        <w:pStyle w:val="L2newpage"/>
        <w:rPr>
          <w:b/>
        </w:rPr>
      </w:pPr>
      <w:proofErr w:type="gramStart"/>
      <w:r w:rsidRPr="00205869">
        <w:rPr>
          <w:b/>
        </w:rPr>
        <w:t>Information Technology Division (1989-1999) (Cont.)</w:t>
      </w:r>
      <w:proofErr w:type="gramEnd"/>
    </w:p>
    <w:p w:rsidR="007D1C36" w:rsidRDefault="007D1C36" w:rsidP="007D1C36">
      <w:pPr>
        <w:pStyle w:val="Boxnewpage"/>
      </w:pPr>
      <w:r>
        <w:t>Box 21 (Cont.)</w:t>
      </w:r>
    </w:p>
    <w:p w:rsidR="00D84A35" w:rsidRPr="00104952" w:rsidRDefault="00D84A35" w:rsidP="00D84A35">
      <w:pPr>
        <w:pStyle w:val="level3item"/>
      </w:pPr>
      <w:r w:rsidRPr="00104952">
        <w:t xml:space="preserve">Jose-Marie Griffiths, Customer Facing Q&amp;A, May 27, 1997 </w:t>
      </w:r>
      <w:r w:rsidR="00520E88" w:rsidRPr="00520E88">
        <w:rPr>
          <w:vanish/>
        </w:rPr>
        <w:t>%pfb</w:t>
      </w:r>
      <w:r w:rsidRPr="00104952">
        <w:t xml:space="preserve"> (Betacam Tape) </w:t>
      </w:r>
      <w:r w:rsidR="00520E88" w:rsidRPr="00520E88">
        <w:rPr>
          <w:vanish/>
        </w:rPr>
        <w:t>%pfe</w:t>
      </w:r>
    </w:p>
    <w:p w:rsidR="00D84A35" w:rsidRPr="00104952" w:rsidRDefault="00D84A35" w:rsidP="00D84A35">
      <w:pPr>
        <w:pStyle w:val="level3item"/>
      </w:pPr>
      <w:r w:rsidRPr="00104952">
        <w:t xml:space="preserve">Edit Master “Customer Facing” May 28, 1997 </w:t>
      </w:r>
      <w:r w:rsidR="00520E88" w:rsidRPr="00520E88">
        <w:rPr>
          <w:vanish/>
        </w:rPr>
        <w:t>%pfb</w:t>
      </w:r>
      <w:r w:rsidRPr="00104952">
        <w:t xml:space="preserve"> (U-Matic Tape) </w:t>
      </w:r>
      <w:r w:rsidR="00520E88" w:rsidRPr="00520E88">
        <w:rPr>
          <w:vanish/>
        </w:rPr>
        <w:t>%pfe</w:t>
      </w:r>
    </w:p>
    <w:p w:rsidR="00D84A35" w:rsidRDefault="00D84A35" w:rsidP="00D84A35">
      <w:pPr>
        <w:pStyle w:val="level3item"/>
      </w:pPr>
      <w:r>
        <w:t>J</w:t>
      </w:r>
      <w:r w:rsidRPr="00104952">
        <w:t xml:space="preserve">ose-Marie Griffiths Knowledge Communities/IBM Review, West Hall, June 17, 1997, </w:t>
      </w:r>
      <w:r w:rsidR="00520E88" w:rsidRPr="00520E88">
        <w:rPr>
          <w:vanish/>
        </w:rPr>
        <w:t>%pfb</w:t>
      </w:r>
      <w:r w:rsidRPr="00104952">
        <w:t xml:space="preserve"> (VHS Tape) </w:t>
      </w:r>
      <w:r w:rsidR="00520E88" w:rsidRPr="00520E88">
        <w:rPr>
          <w:vanish/>
        </w:rPr>
        <w:t>%pfe</w:t>
      </w:r>
    </w:p>
    <w:p w:rsidR="00D84A35" w:rsidRPr="00104952" w:rsidRDefault="00D84A35" w:rsidP="00D84A35">
      <w:pPr>
        <w:pStyle w:val="level3item"/>
      </w:pPr>
      <w:r w:rsidRPr="00104952">
        <w:t xml:space="preserve">ITD Eric Rabkin Interview, Tape 1, June 24, 1997, </w:t>
      </w:r>
      <w:r w:rsidR="00520E88" w:rsidRPr="00520E88">
        <w:rPr>
          <w:vanish/>
        </w:rPr>
        <w:t>%pfb</w:t>
      </w:r>
      <w:r w:rsidRPr="00104952">
        <w:t xml:space="preserve"> (Betacam Tape) </w:t>
      </w:r>
      <w:r w:rsidR="00520E88" w:rsidRPr="00520E88">
        <w:rPr>
          <w:vanish/>
        </w:rPr>
        <w:t>%pfe</w:t>
      </w:r>
    </w:p>
    <w:p w:rsidR="00D84A35" w:rsidRPr="00104952" w:rsidRDefault="00D84A35" w:rsidP="00D84A35">
      <w:pPr>
        <w:pStyle w:val="level3item"/>
      </w:pPr>
      <w:r w:rsidRPr="00104952">
        <w:t xml:space="preserve">ITD Eric Rabkin Interview, Tape 2, June 24, 1997, </w:t>
      </w:r>
      <w:r w:rsidR="00520E88" w:rsidRPr="00520E88">
        <w:rPr>
          <w:vanish/>
        </w:rPr>
        <w:t>%pfb</w:t>
      </w:r>
      <w:r w:rsidRPr="00104952">
        <w:t xml:space="preserve"> (Betacam Tape) </w:t>
      </w:r>
      <w:r w:rsidR="00520E88" w:rsidRPr="00520E88">
        <w:rPr>
          <w:vanish/>
        </w:rPr>
        <w:t>%pfe</w:t>
      </w:r>
    </w:p>
    <w:p w:rsidR="00D84A35" w:rsidRPr="00104952" w:rsidRDefault="00D84A35" w:rsidP="00D84A35">
      <w:pPr>
        <w:pStyle w:val="level3item"/>
      </w:pPr>
      <w:r w:rsidRPr="00104952">
        <w:t xml:space="preserve">ITD Eric Rabkin and Gary Olson Interview, Tape 3, June 24, 1997, </w:t>
      </w:r>
      <w:r w:rsidR="00520E88" w:rsidRPr="00520E88">
        <w:rPr>
          <w:vanish/>
        </w:rPr>
        <w:t>%pfb</w:t>
      </w:r>
      <w:r w:rsidRPr="00104952">
        <w:t xml:space="preserve"> (Betacam Tape) </w:t>
      </w:r>
      <w:r w:rsidR="00520E88" w:rsidRPr="00520E88">
        <w:rPr>
          <w:vanish/>
        </w:rPr>
        <w:t>%pfe</w:t>
      </w:r>
    </w:p>
    <w:p w:rsidR="00D84A35" w:rsidRPr="00104952" w:rsidRDefault="00D84A35" w:rsidP="00D84A35">
      <w:pPr>
        <w:pStyle w:val="level3item"/>
      </w:pPr>
      <w:r w:rsidRPr="00104952">
        <w:t xml:space="preserve">ITD Tom Finholt Interview, Tape 4, June 24, 1997, </w:t>
      </w:r>
      <w:r w:rsidR="00520E88" w:rsidRPr="00520E88">
        <w:rPr>
          <w:vanish/>
        </w:rPr>
        <w:t>%pfb</w:t>
      </w:r>
      <w:r w:rsidRPr="00104952">
        <w:t xml:space="preserve"> (Betacam Tape) </w:t>
      </w:r>
      <w:r w:rsidR="00520E88" w:rsidRPr="00520E88">
        <w:rPr>
          <w:vanish/>
        </w:rPr>
        <w:t>%pfe</w:t>
      </w:r>
    </w:p>
    <w:p w:rsidR="00D84A35" w:rsidRPr="00104952" w:rsidRDefault="00D84A35" w:rsidP="00D84A35">
      <w:pPr>
        <w:pStyle w:val="level3item"/>
      </w:pPr>
      <w:r w:rsidRPr="00104952">
        <w:t xml:space="preserve">ITD Tom Finholt Judy Olson Interview, Tape 5, June 24, 1997, </w:t>
      </w:r>
      <w:r w:rsidR="00520E88" w:rsidRPr="00520E88">
        <w:rPr>
          <w:vanish/>
        </w:rPr>
        <w:t>%pfb</w:t>
      </w:r>
      <w:r w:rsidRPr="00104952">
        <w:t xml:space="preserve"> (Betacam Tape) </w:t>
      </w:r>
      <w:r w:rsidR="00520E88" w:rsidRPr="00520E88">
        <w:rPr>
          <w:vanish/>
        </w:rPr>
        <w:t>%pfe</w:t>
      </w:r>
    </w:p>
    <w:p w:rsidR="00D84A35" w:rsidRPr="00104952" w:rsidRDefault="00D84A35" w:rsidP="00D84A35">
      <w:pPr>
        <w:pStyle w:val="level3item"/>
      </w:pPr>
      <w:r w:rsidRPr="00104952">
        <w:t xml:space="preserve">ITD Judy Olson Interview, Tape 6, June 24, 1997, </w:t>
      </w:r>
      <w:r w:rsidR="00520E88" w:rsidRPr="00520E88">
        <w:rPr>
          <w:vanish/>
        </w:rPr>
        <w:t>%pfb</w:t>
      </w:r>
      <w:r w:rsidRPr="00104952">
        <w:t xml:space="preserve"> (Betacam Tape) </w:t>
      </w:r>
      <w:r w:rsidR="00520E88" w:rsidRPr="00520E88">
        <w:rPr>
          <w:vanish/>
        </w:rPr>
        <w:t>%pfe</w:t>
      </w:r>
    </w:p>
    <w:p w:rsidR="00D24BD1" w:rsidRPr="00D24BD1" w:rsidRDefault="002D74E1" w:rsidP="00D24BD1">
      <w:pPr>
        <w:pStyle w:val="boxnumber"/>
      </w:pPr>
      <w:r>
        <w:t>Box 22</w:t>
      </w:r>
    </w:p>
    <w:p w:rsidR="00D84A35" w:rsidRPr="00104952" w:rsidRDefault="00D84A35" w:rsidP="00D84A35">
      <w:pPr>
        <w:pStyle w:val="level3item"/>
      </w:pPr>
      <w:r w:rsidRPr="00104952">
        <w:t xml:space="preserve">ITD Perry Samson (Weather Underground) Interview, Tape 7, June 26, 1997, </w:t>
      </w:r>
      <w:r w:rsidR="00520E88" w:rsidRPr="00520E88">
        <w:rPr>
          <w:vanish/>
        </w:rPr>
        <w:t>%pfb</w:t>
      </w:r>
      <w:r w:rsidRPr="00104952">
        <w:t xml:space="preserve"> (Betacam Tape) </w:t>
      </w:r>
      <w:r w:rsidR="00520E88" w:rsidRPr="00520E88">
        <w:rPr>
          <w:vanish/>
        </w:rPr>
        <w:t>%pfe</w:t>
      </w:r>
    </w:p>
    <w:p w:rsidR="00D84A35" w:rsidRPr="00104952" w:rsidRDefault="00D84A35" w:rsidP="00D84A35">
      <w:pPr>
        <w:pStyle w:val="level3item"/>
      </w:pPr>
      <w:r w:rsidRPr="00104952">
        <w:t xml:space="preserve">ITD Perry Samson (Weather Underground) Interview, Tape 8, June 26, 1997, </w:t>
      </w:r>
      <w:r w:rsidR="00520E88" w:rsidRPr="00520E88">
        <w:rPr>
          <w:vanish/>
        </w:rPr>
        <w:t>%pfb</w:t>
      </w:r>
      <w:r w:rsidRPr="00104952">
        <w:t xml:space="preserve"> (Betacam Tape) </w:t>
      </w:r>
      <w:r w:rsidR="00520E88" w:rsidRPr="00520E88">
        <w:rPr>
          <w:vanish/>
        </w:rPr>
        <w:t>%pfe</w:t>
      </w:r>
    </w:p>
    <w:p w:rsidR="00D84A35" w:rsidRPr="00104952" w:rsidRDefault="00D84A35" w:rsidP="00D84A35">
      <w:pPr>
        <w:pStyle w:val="level3item"/>
      </w:pPr>
      <w:r w:rsidRPr="00104952">
        <w:t xml:space="preserve">ITD Perry Samson (Weather Underground) Interview, Tape 9, June 26, 1997, </w:t>
      </w:r>
      <w:r w:rsidR="00520E88" w:rsidRPr="00520E88">
        <w:rPr>
          <w:vanish/>
        </w:rPr>
        <w:t>%pfb</w:t>
      </w:r>
      <w:r w:rsidRPr="00104952">
        <w:t xml:space="preserve"> (Betacam Tape) </w:t>
      </w:r>
      <w:r w:rsidR="00520E88" w:rsidRPr="00520E88">
        <w:rPr>
          <w:vanish/>
        </w:rPr>
        <w:t>%pfe</w:t>
      </w:r>
    </w:p>
    <w:p w:rsidR="00D84A35" w:rsidRPr="00104952" w:rsidRDefault="00D84A35" w:rsidP="00D84A35">
      <w:pPr>
        <w:pStyle w:val="level3item"/>
      </w:pPr>
      <w:r w:rsidRPr="00104952">
        <w:t xml:space="preserve">ITD Interview/Knowledge Communities Video, Perry Samson June 26, 1997, </w:t>
      </w:r>
      <w:r w:rsidR="00520E88" w:rsidRPr="00520E88">
        <w:rPr>
          <w:vanish/>
        </w:rPr>
        <w:t>%pfb</w:t>
      </w:r>
      <w:r w:rsidRPr="00104952">
        <w:t xml:space="preserve"> (U-Matic Tape) </w:t>
      </w:r>
      <w:r w:rsidR="00520E88" w:rsidRPr="00520E88">
        <w:rPr>
          <w:vanish/>
        </w:rPr>
        <w:t>%pfe</w:t>
      </w:r>
    </w:p>
    <w:p w:rsidR="00D84A35" w:rsidRDefault="00D84A35" w:rsidP="00D84A35">
      <w:pPr>
        <w:pStyle w:val="level3item"/>
      </w:pPr>
      <w:r w:rsidRPr="00104952">
        <w:lastRenderedPageBreak/>
        <w:t xml:space="preserve">Rabkin–Perry Samson Roll, ITD Interview/Knowledge Communities Video, June 26, 1997, </w:t>
      </w:r>
      <w:r w:rsidR="00520E88" w:rsidRPr="00520E88">
        <w:rPr>
          <w:vanish/>
        </w:rPr>
        <w:t>%pfb</w:t>
      </w:r>
      <w:r w:rsidRPr="00104952">
        <w:t xml:space="preserve"> (U-Matic Tape) </w:t>
      </w:r>
      <w:r w:rsidR="00520E88" w:rsidRPr="00520E88">
        <w:rPr>
          <w:vanish/>
        </w:rPr>
        <w:t>%pfe</w:t>
      </w:r>
    </w:p>
    <w:p w:rsidR="00D84A35" w:rsidRPr="00104952" w:rsidRDefault="00D84A35" w:rsidP="00D84A35">
      <w:pPr>
        <w:pStyle w:val="level3item"/>
      </w:pPr>
      <w:r w:rsidRPr="00104952">
        <w:t xml:space="preserve">ITD Interview/Knowledge Communities Video, Tim Killeen June 30, 1997, </w:t>
      </w:r>
      <w:r w:rsidR="00520E88" w:rsidRPr="00520E88">
        <w:rPr>
          <w:vanish/>
        </w:rPr>
        <w:t>%pfb</w:t>
      </w:r>
      <w:r w:rsidRPr="00104952">
        <w:t xml:space="preserve"> (U-Matic Tape) </w:t>
      </w:r>
      <w:r w:rsidR="00520E88" w:rsidRPr="00520E88">
        <w:rPr>
          <w:vanish/>
        </w:rPr>
        <w:t>%pfe</w:t>
      </w:r>
    </w:p>
    <w:p w:rsidR="00D84A35" w:rsidRPr="00104952" w:rsidRDefault="00D84A35" w:rsidP="00D84A35">
      <w:pPr>
        <w:pStyle w:val="level3item"/>
      </w:pPr>
      <w:r w:rsidRPr="00104952">
        <w:t xml:space="preserve">ITD Knowledge Communities Tim Killeen Interview Tape 10, June 30, 1997, </w:t>
      </w:r>
      <w:r w:rsidR="00520E88" w:rsidRPr="00520E88">
        <w:rPr>
          <w:vanish/>
        </w:rPr>
        <w:t>%pfb</w:t>
      </w:r>
      <w:r w:rsidRPr="00104952">
        <w:t xml:space="preserve"> (Betacam Tape) </w:t>
      </w:r>
      <w:r w:rsidR="00520E88" w:rsidRPr="00520E88">
        <w:rPr>
          <w:vanish/>
        </w:rPr>
        <w:t>%pfe</w:t>
      </w:r>
    </w:p>
    <w:p w:rsidR="00D84A35" w:rsidRPr="00104952" w:rsidRDefault="00D84A35" w:rsidP="00D84A35">
      <w:pPr>
        <w:pStyle w:val="level3item"/>
      </w:pPr>
      <w:r w:rsidRPr="00104952">
        <w:t xml:space="preserve">ITD Knowledge Communities Tim Killeen Interview Tape 11, June 30, 1997, </w:t>
      </w:r>
      <w:r w:rsidR="00520E88" w:rsidRPr="00520E88">
        <w:rPr>
          <w:vanish/>
        </w:rPr>
        <w:t>%pfb</w:t>
      </w:r>
      <w:r w:rsidRPr="00104952">
        <w:t xml:space="preserve"> (Betacam Tape) </w:t>
      </w:r>
      <w:r w:rsidR="00520E88" w:rsidRPr="00520E88">
        <w:rPr>
          <w:vanish/>
        </w:rPr>
        <w:t>%pfe</w:t>
      </w:r>
    </w:p>
    <w:p w:rsidR="00D84A35" w:rsidRPr="00104952" w:rsidRDefault="00D84A35" w:rsidP="00D84A35">
      <w:pPr>
        <w:pStyle w:val="level3item"/>
      </w:pPr>
      <w:r w:rsidRPr="00104952">
        <w:t xml:space="preserve">ITD Interview/Knowledge Communities Video, Tim Killeen June 30, 1997, </w:t>
      </w:r>
      <w:r w:rsidR="00520E88" w:rsidRPr="00520E88">
        <w:rPr>
          <w:vanish/>
        </w:rPr>
        <w:t>%pfb</w:t>
      </w:r>
      <w:r w:rsidRPr="00104952">
        <w:t xml:space="preserve"> (U-Matic Tape) </w:t>
      </w:r>
      <w:r w:rsidR="00520E88" w:rsidRPr="00520E88">
        <w:rPr>
          <w:vanish/>
        </w:rPr>
        <w:t>%pfe</w:t>
      </w:r>
    </w:p>
    <w:p w:rsidR="00D84A35" w:rsidRPr="00104952" w:rsidRDefault="00D84A35" w:rsidP="00D84A35">
      <w:pPr>
        <w:pStyle w:val="level3item"/>
      </w:pPr>
      <w:r w:rsidRPr="00104952">
        <w:t xml:space="preserve">Mary Simoni, ITD Interview/Knowledge Communities Video, Tape 1 of 3 July 1, 1997, </w:t>
      </w:r>
      <w:r w:rsidR="00520E88" w:rsidRPr="00520E88">
        <w:rPr>
          <w:vanish/>
        </w:rPr>
        <w:t>%pfb</w:t>
      </w:r>
      <w:r w:rsidRPr="00104952">
        <w:t xml:space="preserve"> (U-Matic Tape) </w:t>
      </w:r>
      <w:r w:rsidR="00520E88" w:rsidRPr="00520E88">
        <w:rPr>
          <w:vanish/>
        </w:rPr>
        <w:t>%pfe</w:t>
      </w:r>
    </w:p>
    <w:p w:rsidR="00D84A35" w:rsidRPr="00104952" w:rsidRDefault="00D84A35" w:rsidP="00D84A35">
      <w:pPr>
        <w:pStyle w:val="level3item"/>
      </w:pPr>
      <w:r w:rsidRPr="00104952">
        <w:t xml:space="preserve">Mary Simoni, ITD Interview/Knowledge Communities Video, Tape 2 of 3 July 1, 1997, </w:t>
      </w:r>
      <w:r w:rsidR="00520E88" w:rsidRPr="00520E88">
        <w:rPr>
          <w:vanish/>
        </w:rPr>
        <w:t>%pfb</w:t>
      </w:r>
      <w:r w:rsidRPr="00104952">
        <w:t xml:space="preserve"> (U-Matic Tape) </w:t>
      </w:r>
      <w:r w:rsidR="00520E88" w:rsidRPr="00520E88">
        <w:rPr>
          <w:vanish/>
        </w:rPr>
        <w:t>%pfe</w:t>
      </w:r>
    </w:p>
    <w:p w:rsidR="00D84A35" w:rsidRPr="00104952" w:rsidRDefault="00D84A35" w:rsidP="00D84A35">
      <w:pPr>
        <w:pStyle w:val="level3item"/>
      </w:pPr>
      <w:r w:rsidRPr="00104952">
        <w:t xml:space="preserve">Mary Simoni, ITD Interview/Knowledge Communities Video, Tape 3 of 3 July 1, 1997, </w:t>
      </w:r>
      <w:r w:rsidR="00520E88" w:rsidRPr="00520E88">
        <w:rPr>
          <w:vanish/>
        </w:rPr>
        <w:t>%pfb</w:t>
      </w:r>
      <w:r w:rsidRPr="00104952">
        <w:t xml:space="preserve"> (U-Matic Tape) </w:t>
      </w:r>
      <w:r w:rsidR="00520E88" w:rsidRPr="00520E88">
        <w:rPr>
          <w:vanish/>
        </w:rPr>
        <w:t>%pfe</w:t>
      </w:r>
    </w:p>
    <w:p w:rsidR="00D84A35" w:rsidRPr="00104952" w:rsidRDefault="00D84A35" w:rsidP="00D84A35">
      <w:pPr>
        <w:pStyle w:val="level3item"/>
      </w:pPr>
      <w:r w:rsidRPr="00104952">
        <w:t xml:space="preserve">ITD Interview with Mary Simoni, Tape 12, July 1, 1997, </w:t>
      </w:r>
      <w:r w:rsidR="00520E88" w:rsidRPr="00520E88">
        <w:rPr>
          <w:vanish/>
        </w:rPr>
        <w:t>%pfb</w:t>
      </w:r>
      <w:r w:rsidRPr="00104952">
        <w:t xml:space="preserve"> (Betacam Tape) </w:t>
      </w:r>
      <w:r w:rsidR="00520E88" w:rsidRPr="00520E88">
        <w:rPr>
          <w:vanish/>
        </w:rPr>
        <w:t>%pfe</w:t>
      </w:r>
    </w:p>
    <w:p w:rsidR="00D84A35" w:rsidRPr="00104952" w:rsidRDefault="00D84A35" w:rsidP="00D84A35">
      <w:pPr>
        <w:pStyle w:val="level3item"/>
      </w:pPr>
      <w:r w:rsidRPr="00104952">
        <w:t xml:space="preserve">ITD Interview with Mary Simoni, Tape 13, July 1, 1997, </w:t>
      </w:r>
      <w:r w:rsidR="00520E88" w:rsidRPr="00520E88">
        <w:rPr>
          <w:vanish/>
        </w:rPr>
        <w:t>%pfb</w:t>
      </w:r>
      <w:r w:rsidRPr="00104952">
        <w:t xml:space="preserve"> (Betacam Tape) </w:t>
      </w:r>
      <w:r w:rsidR="00520E88" w:rsidRPr="00520E88">
        <w:rPr>
          <w:vanish/>
        </w:rPr>
        <w:t>%pfe</w:t>
      </w:r>
    </w:p>
    <w:p w:rsidR="00D84A35" w:rsidRPr="00104952" w:rsidRDefault="00D84A35" w:rsidP="00D84A35">
      <w:pPr>
        <w:pStyle w:val="level3item"/>
      </w:pPr>
      <w:r w:rsidRPr="00104952">
        <w:t xml:space="preserve">ITD Interview/Knowledge Communities Video, Richard Rockwell July 3, 1997, </w:t>
      </w:r>
      <w:r w:rsidR="00520E88" w:rsidRPr="00520E88">
        <w:rPr>
          <w:vanish/>
        </w:rPr>
        <w:t>%pfb</w:t>
      </w:r>
      <w:r w:rsidRPr="00104952">
        <w:t xml:space="preserve"> (U-Matic Tape) </w:t>
      </w:r>
      <w:r w:rsidR="00520E88" w:rsidRPr="00520E88">
        <w:rPr>
          <w:vanish/>
        </w:rPr>
        <w:t>%pfe</w:t>
      </w:r>
    </w:p>
    <w:p w:rsidR="00D84A35" w:rsidRPr="00104952" w:rsidRDefault="00D84A35" w:rsidP="00D84A35">
      <w:pPr>
        <w:pStyle w:val="level3item"/>
      </w:pPr>
      <w:r w:rsidRPr="00104952">
        <w:t xml:space="preserve">ITD Richard Rockwell Interview, Tape 15, July 3, 1997, </w:t>
      </w:r>
      <w:r w:rsidR="00520E88" w:rsidRPr="00520E88">
        <w:rPr>
          <w:vanish/>
        </w:rPr>
        <w:t>%pfb</w:t>
      </w:r>
      <w:r w:rsidRPr="00104952">
        <w:t xml:space="preserve"> (Betacam Tape) </w:t>
      </w:r>
      <w:r w:rsidR="00520E88" w:rsidRPr="00520E88">
        <w:rPr>
          <w:vanish/>
        </w:rPr>
        <w:t>%pfe</w:t>
      </w:r>
    </w:p>
    <w:p w:rsidR="00D84A35" w:rsidRPr="00104952" w:rsidRDefault="00D84A35" w:rsidP="00D84A35">
      <w:pPr>
        <w:pStyle w:val="level3item"/>
      </w:pPr>
      <w:r w:rsidRPr="00104952">
        <w:t xml:space="preserve">ITD Richard Rockwell Interview, Tape 16, July 3, 1997, </w:t>
      </w:r>
      <w:r w:rsidR="00520E88" w:rsidRPr="00520E88">
        <w:rPr>
          <w:vanish/>
        </w:rPr>
        <w:t>%pfb</w:t>
      </w:r>
      <w:r w:rsidRPr="00104952">
        <w:t xml:space="preserve"> (Betacam Tape) </w:t>
      </w:r>
      <w:r w:rsidR="00520E88" w:rsidRPr="00520E88">
        <w:rPr>
          <w:vanish/>
        </w:rPr>
        <w:t>%pfe</w:t>
      </w:r>
    </w:p>
    <w:p w:rsidR="00D84A35" w:rsidRPr="00104952" w:rsidRDefault="00D84A35" w:rsidP="00D84A35">
      <w:pPr>
        <w:pStyle w:val="level3item"/>
      </w:pPr>
      <w:r w:rsidRPr="00104952">
        <w:t xml:space="preserve">ITD David Featherman Interview, Tape 17, July 3, 1997, </w:t>
      </w:r>
      <w:r w:rsidR="00520E88" w:rsidRPr="00520E88">
        <w:rPr>
          <w:vanish/>
        </w:rPr>
        <w:t>%pfb</w:t>
      </w:r>
      <w:r w:rsidRPr="00104952">
        <w:t xml:space="preserve"> (Betacam Tape) </w:t>
      </w:r>
      <w:r w:rsidR="00520E88" w:rsidRPr="00520E88">
        <w:rPr>
          <w:vanish/>
        </w:rPr>
        <w:t>%pfe</w:t>
      </w:r>
    </w:p>
    <w:p w:rsidR="00247B6D" w:rsidRDefault="00247B6D" w:rsidP="00D84A35">
      <w:pPr>
        <w:pStyle w:val="level3item"/>
      </w:pPr>
    </w:p>
    <w:p w:rsidR="00247B6D" w:rsidRPr="00205869" w:rsidRDefault="00247B6D" w:rsidP="00247B6D">
      <w:pPr>
        <w:pStyle w:val="L2newpage"/>
        <w:rPr>
          <w:b/>
        </w:rPr>
      </w:pPr>
      <w:proofErr w:type="gramStart"/>
      <w:r w:rsidRPr="00205869">
        <w:rPr>
          <w:b/>
        </w:rPr>
        <w:t>Information Technology Division (1989-1999) (Cont.)</w:t>
      </w:r>
      <w:proofErr w:type="gramEnd"/>
    </w:p>
    <w:p w:rsidR="00247B6D" w:rsidRDefault="00247B6D" w:rsidP="00247B6D">
      <w:pPr>
        <w:pStyle w:val="Boxnewpage"/>
      </w:pPr>
      <w:r>
        <w:t>Box 22 (Cont.)</w:t>
      </w:r>
    </w:p>
    <w:p w:rsidR="00D84A35" w:rsidRPr="00104952" w:rsidRDefault="00247B6D" w:rsidP="00D84A35">
      <w:pPr>
        <w:pStyle w:val="level3item"/>
      </w:pPr>
      <w:r>
        <w:t>I</w:t>
      </w:r>
      <w:r w:rsidR="00D84A35" w:rsidRPr="00104952">
        <w:t xml:space="preserve">TD Interview/Knowledge Communities Video, David Featherman July 3, 1997, </w:t>
      </w:r>
      <w:r w:rsidR="00520E88" w:rsidRPr="00520E88">
        <w:rPr>
          <w:vanish/>
        </w:rPr>
        <w:t>%pfb</w:t>
      </w:r>
      <w:r w:rsidR="00D84A35" w:rsidRPr="00104952">
        <w:t xml:space="preserve"> (U-Matic Tape) </w:t>
      </w:r>
      <w:r w:rsidR="00520E88" w:rsidRPr="00520E88">
        <w:rPr>
          <w:vanish/>
        </w:rPr>
        <w:t>%pfe</w:t>
      </w:r>
    </w:p>
    <w:p w:rsidR="00D84A35" w:rsidRPr="00104952" w:rsidRDefault="00D84A35" w:rsidP="00D84A35">
      <w:pPr>
        <w:pStyle w:val="level3item"/>
      </w:pPr>
      <w:r w:rsidRPr="00104952">
        <w:t xml:space="preserve">ITD Nancy Butler Songer Interview, Tape 18, July 3, 1997, </w:t>
      </w:r>
      <w:r w:rsidR="00520E88" w:rsidRPr="00520E88">
        <w:rPr>
          <w:vanish/>
        </w:rPr>
        <w:t>%pfb</w:t>
      </w:r>
      <w:r w:rsidRPr="00104952">
        <w:t xml:space="preserve"> (Betacam Tape) </w:t>
      </w:r>
      <w:r w:rsidR="00520E88" w:rsidRPr="00520E88">
        <w:rPr>
          <w:vanish/>
        </w:rPr>
        <w:t>%pfe</w:t>
      </w:r>
    </w:p>
    <w:p w:rsidR="00D84A35" w:rsidRPr="00104952" w:rsidRDefault="00D84A35" w:rsidP="00D84A35">
      <w:pPr>
        <w:pStyle w:val="level3item"/>
      </w:pPr>
      <w:r w:rsidRPr="00104952">
        <w:t xml:space="preserve">ITD Nancy Butler Songer Interview, Tape 19, July 3, 1997, </w:t>
      </w:r>
      <w:r w:rsidR="00520E88" w:rsidRPr="00520E88">
        <w:rPr>
          <w:vanish/>
        </w:rPr>
        <w:t>%pfb</w:t>
      </w:r>
      <w:r w:rsidRPr="00104952">
        <w:t xml:space="preserve"> (Betacam Tape) </w:t>
      </w:r>
      <w:r w:rsidR="00520E88" w:rsidRPr="00520E88">
        <w:rPr>
          <w:vanish/>
        </w:rPr>
        <w:t>%pfe</w:t>
      </w:r>
    </w:p>
    <w:p w:rsidR="00D84A35" w:rsidRPr="00104952" w:rsidRDefault="00D84A35" w:rsidP="00D84A35">
      <w:pPr>
        <w:pStyle w:val="level3item"/>
      </w:pPr>
      <w:r w:rsidRPr="00104952">
        <w:t xml:space="preserve">ITD Interview/Knowledge Communities Video, Angell Hall B-Roll July 3, 1997, </w:t>
      </w:r>
      <w:r w:rsidR="00520E88" w:rsidRPr="00520E88">
        <w:rPr>
          <w:vanish/>
        </w:rPr>
        <w:t>%pfb</w:t>
      </w:r>
      <w:r w:rsidRPr="00104952">
        <w:t xml:space="preserve"> (U-Matic Tape) </w:t>
      </w:r>
      <w:r w:rsidR="00520E88" w:rsidRPr="00520E88">
        <w:rPr>
          <w:vanish/>
        </w:rPr>
        <w:t>%pfe</w:t>
      </w:r>
    </w:p>
    <w:p w:rsidR="00D84A35" w:rsidRPr="00104952" w:rsidRDefault="00D84A35" w:rsidP="00D84A35">
      <w:pPr>
        <w:pStyle w:val="level3item"/>
      </w:pPr>
      <w:r w:rsidRPr="00104952">
        <w:t xml:space="preserve">Netscape B-Roll, ITD Interview/Knowledge Communities Video, Tape 1 of 2; July 11, 1997, </w:t>
      </w:r>
      <w:r w:rsidR="00520E88" w:rsidRPr="00520E88">
        <w:rPr>
          <w:vanish/>
        </w:rPr>
        <w:t>%pfb</w:t>
      </w:r>
      <w:r w:rsidRPr="00104952">
        <w:t xml:space="preserve"> (U-Matic Tape) </w:t>
      </w:r>
      <w:r w:rsidR="00520E88" w:rsidRPr="00520E88">
        <w:rPr>
          <w:vanish/>
        </w:rPr>
        <w:t>%pfe</w:t>
      </w:r>
    </w:p>
    <w:p w:rsidR="00D84A35" w:rsidRPr="00104952" w:rsidRDefault="00D84A35" w:rsidP="00D84A35">
      <w:pPr>
        <w:pStyle w:val="level3item"/>
      </w:pPr>
      <w:r w:rsidRPr="00104952">
        <w:t xml:space="preserve">ITD Interview/Knowledge Communities Video, Nancy Butler-Songer, July 11, 1997, </w:t>
      </w:r>
      <w:r w:rsidR="00520E88" w:rsidRPr="00520E88">
        <w:rPr>
          <w:vanish/>
        </w:rPr>
        <w:t>%pfb</w:t>
      </w:r>
      <w:r w:rsidRPr="00104952">
        <w:t xml:space="preserve"> (U-Matic Tape) </w:t>
      </w:r>
      <w:r w:rsidR="00520E88" w:rsidRPr="00520E88">
        <w:rPr>
          <w:vanish/>
        </w:rPr>
        <w:t>%pfe</w:t>
      </w:r>
    </w:p>
    <w:p w:rsidR="00D84A35" w:rsidRPr="00104952" w:rsidRDefault="00D84A35" w:rsidP="00D84A35">
      <w:pPr>
        <w:pStyle w:val="level3item"/>
      </w:pPr>
      <w:r w:rsidRPr="00104952">
        <w:t xml:space="preserve">ITD #21, Performance Ensemble B-Roll, July 11, 1997, </w:t>
      </w:r>
      <w:r w:rsidR="00520E88" w:rsidRPr="00520E88">
        <w:rPr>
          <w:vanish/>
        </w:rPr>
        <w:t>%pfb</w:t>
      </w:r>
      <w:r w:rsidRPr="00104952">
        <w:t xml:space="preserve"> (Betacam Tape) </w:t>
      </w:r>
      <w:r w:rsidR="00520E88" w:rsidRPr="00520E88">
        <w:rPr>
          <w:vanish/>
        </w:rPr>
        <w:t>%pfe</w:t>
      </w:r>
    </w:p>
    <w:p w:rsidR="00D84A35" w:rsidRPr="00104952" w:rsidRDefault="00D84A35" w:rsidP="00D84A35">
      <w:pPr>
        <w:pStyle w:val="level3item"/>
      </w:pPr>
      <w:r w:rsidRPr="00104952">
        <w:t xml:space="preserve">ITD Knowledge Community Collaboratories, July 22, 1997, </w:t>
      </w:r>
      <w:r w:rsidR="00520E88" w:rsidRPr="00520E88">
        <w:rPr>
          <w:vanish/>
        </w:rPr>
        <w:t>%pfb</w:t>
      </w:r>
      <w:r w:rsidRPr="00104952">
        <w:t xml:space="preserve"> (Betacam Tape) </w:t>
      </w:r>
      <w:r w:rsidR="00520E88" w:rsidRPr="00520E88">
        <w:rPr>
          <w:vanish/>
        </w:rPr>
        <w:t>%pfe</w:t>
      </w:r>
    </w:p>
    <w:p w:rsidR="00D84A35" w:rsidRDefault="00D84A35" w:rsidP="00D84A35">
      <w:pPr>
        <w:pStyle w:val="level3item"/>
        <w:rPr>
          <w:vanish/>
        </w:rPr>
      </w:pPr>
      <w:r w:rsidRPr="00104952">
        <w:t xml:space="preserve">University of Michigan, Information Technology, Knowledge Community Collaboratories, July 22, 1997, </w:t>
      </w:r>
      <w:r w:rsidR="00520E88" w:rsidRPr="00520E88">
        <w:rPr>
          <w:vanish/>
        </w:rPr>
        <w:t>%pfb</w:t>
      </w:r>
      <w:r w:rsidRPr="00104952">
        <w:t xml:space="preserve"> (Betacam Tape) </w:t>
      </w:r>
      <w:r w:rsidR="00520E88" w:rsidRPr="00520E88">
        <w:rPr>
          <w:vanish/>
        </w:rPr>
        <w:t>%pfe</w:t>
      </w:r>
    </w:p>
    <w:p w:rsidR="00866D73" w:rsidRPr="00104952" w:rsidRDefault="00247B6D" w:rsidP="00866D73">
      <w:pPr>
        <w:pStyle w:val="boxnumber"/>
      </w:pPr>
      <w:r>
        <w:t>Box 23</w:t>
      </w:r>
    </w:p>
    <w:p w:rsidR="00D84A35" w:rsidRPr="00104952" w:rsidRDefault="00D84A35" w:rsidP="00D84A35">
      <w:pPr>
        <w:pStyle w:val="level3item"/>
      </w:pPr>
      <w:r w:rsidRPr="00104952">
        <w:t xml:space="preserve">M-Quality Expo 1997, Build the Bridge as You Walk on It, October 16, 1997, </w:t>
      </w:r>
      <w:r w:rsidR="00520E88" w:rsidRPr="00520E88">
        <w:rPr>
          <w:vanish/>
        </w:rPr>
        <w:t>%pfb</w:t>
      </w:r>
      <w:r w:rsidRPr="00104952">
        <w:t xml:space="preserve"> (Betacam Tape) </w:t>
      </w:r>
      <w:r w:rsidR="00520E88" w:rsidRPr="00520E88">
        <w:rPr>
          <w:vanish/>
        </w:rPr>
        <w:t>%pfe</w:t>
      </w:r>
    </w:p>
    <w:p w:rsidR="00D84A35" w:rsidRPr="00104952" w:rsidRDefault="00D84A35" w:rsidP="00D84A35">
      <w:pPr>
        <w:pStyle w:val="level3item"/>
      </w:pPr>
      <w:r w:rsidRPr="00104952">
        <w:lastRenderedPageBreak/>
        <w:t xml:space="preserve">M-Quality Expo 1997 Welcome Deep Change: Discovering the Leader Within, October 16, 1997, </w:t>
      </w:r>
      <w:r w:rsidR="00520E88" w:rsidRPr="00520E88">
        <w:rPr>
          <w:vanish/>
        </w:rPr>
        <w:t>%pfb</w:t>
      </w:r>
      <w:r w:rsidRPr="00104952">
        <w:t xml:space="preserve"> (Betacam Tape) </w:t>
      </w:r>
      <w:r w:rsidR="00520E88" w:rsidRPr="00520E88">
        <w:rPr>
          <w:vanish/>
        </w:rPr>
        <w:t>%pfe</w:t>
      </w:r>
    </w:p>
    <w:p w:rsidR="00D84A35" w:rsidRPr="00104952" w:rsidRDefault="00D84A35" w:rsidP="00D84A35">
      <w:pPr>
        <w:pStyle w:val="level3item"/>
      </w:pPr>
      <w:r w:rsidRPr="00104952">
        <w:t xml:space="preserve">M-Quality Expo 1997, Teamwork: A Key to Success, October 16, 1997, </w:t>
      </w:r>
      <w:r w:rsidR="00520E88" w:rsidRPr="00520E88">
        <w:rPr>
          <w:vanish/>
        </w:rPr>
        <w:t>%pfb</w:t>
      </w:r>
      <w:r w:rsidRPr="00104952">
        <w:t xml:space="preserve"> (Betacam Tape) </w:t>
      </w:r>
      <w:r w:rsidR="00520E88" w:rsidRPr="00520E88">
        <w:rPr>
          <w:vanish/>
        </w:rPr>
        <w:t>%pfe</w:t>
      </w:r>
    </w:p>
    <w:p w:rsidR="00D84A35" w:rsidRPr="00104952" w:rsidRDefault="00D84A35" w:rsidP="00D84A35">
      <w:pPr>
        <w:pStyle w:val="level3item"/>
      </w:pPr>
      <w:r w:rsidRPr="00104952">
        <w:t xml:space="preserve">M-Quality Expo 1997, Build the Bridge as You Walk on It, October 17, 1997, </w:t>
      </w:r>
      <w:r w:rsidR="00520E88" w:rsidRPr="00520E88">
        <w:rPr>
          <w:vanish/>
        </w:rPr>
        <w:t>%pfb</w:t>
      </w:r>
      <w:r w:rsidRPr="00104952">
        <w:t xml:space="preserve"> (Betacam Tape) </w:t>
      </w:r>
      <w:r w:rsidR="00520E88" w:rsidRPr="00520E88">
        <w:rPr>
          <w:vanish/>
        </w:rPr>
        <w:t>%pfe</w:t>
      </w:r>
    </w:p>
    <w:p w:rsidR="00D84A35" w:rsidRPr="00104952" w:rsidRDefault="00D84A35" w:rsidP="00D84A35">
      <w:pPr>
        <w:pStyle w:val="level3item"/>
      </w:pPr>
      <w:r w:rsidRPr="00104952">
        <w:t>Knowledge Commu</w:t>
      </w:r>
      <w:r>
        <w:t xml:space="preserve">nities: Technology, Tradition, &amp; </w:t>
      </w:r>
      <w:r w:rsidRPr="00104952">
        <w:t xml:space="preserve">Transformation in Higher Education, 1998, </w:t>
      </w:r>
      <w:r w:rsidR="00520E88" w:rsidRPr="00520E88">
        <w:rPr>
          <w:vanish/>
        </w:rPr>
        <w:t>%pfb</w:t>
      </w:r>
      <w:r w:rsidRPr="00104952">
        <w:t xml:space="preserve"> (VHS Tape) </w:t>
      </w:r>
      <w:r w:rsidR="00520E88" w:rsidRPr="00520E88">
        <w:rPr>
          <w:vanish/>
        </w:rPr>
        <w:t>%pfe</w:t>
      </w:r>
    </w:p>
    <w:p w:rsidR="00D84A35" w:rsidRPr="00104952" w:rsidRDefault="00D84A35" w:rsidP="00D84A35">
      <w:pPr>
        <w:pStyle w:val="level3item"/>
      </w:pPr>
      <w:r w:rsidRPr="00104952">
        <w:t xml:space="preserve">Knowledge Communities, May 28, 1998, </w:t>
      </w:r>
      <w:r w:rsidR="00520E88" w:rsidRPr="00520E88">
        <w:rPr>
          <w:vanish/>
        </w:rPr>
        <w:t>%pfb</w:t>
      </w:r>
      <w:r w:rsidRPr="00104952">
        <w:t xml:space="preserve"> (Betacam Tape) </w:t>
      </w:r>
      <w:r w:rsidR="00520E88" w:rsidRPr="00520E88">
        <w:rPr>
          <w:vanish/>
        </w:rPr>
        <w:t>%pfe</w:t>
      </w:r>
    </w:p>
    <w:p w:rsidR="00D84A35" w:rsidRPr="00104952" w:rsidRDefault="00D84A35" w:rsidP="00D84A35">
      <w:pPr>
        <w:pStyle w:val="level3item"/>
      </w:pPr>
      <w:r w:rsidRPr="00104952">
        <w:t xml:space="preserve">Knowledge Communities, May 28, 1998, </w:t>
      </w:r>
      <w:r w:rsidR="00520E88" w:rsidRPr="00520E88">
        <w:rPr>
          <w:vanish/>
        </w:rPr>
        <w:t>%pfb</w:t>
      </w:r>
      <w:r w:rsidRPr="00104952">
        <w:t xml:space="preserve"> (Betacam Tape) </w:t>
      </w:r>
      <w:r w:rsidR="00520E88" w:rsidRPr="00520E88">
        <w:rPr>
          <w:vanish/>
        </w:rPr>
        <w:t>%pfe</w:t>
      </w:r>
    </w:p>
    <w:p w:rsidR="00D84A35" w:rsidRPr="00104952" w:rsidRDefault="00D84A35" w:rsidP="00D84A35">
      <w:pPr>
        <w:pStyle w:val="level3item"/>
      </w:pPr>
      <w:r w:rsidRPr="00104952">
        <w:t xml:space="preserve">Jose-Marie Griffiths V/O M. Berger, July 16, 1998, </w:t>
      </w:r>
      <w:r w:rsidR="00520E88" w:rsidRPr="00520E88">
        <w:rPr>
          <w:vanish/>
        </w:rPr>
        <w:t>%pfb</w:t>
      </w:r>
      <w:r w:rsidRPr="00104952">
        <w:t xml:space="preserve"> (Betacam Tape) </w:t>
      </w:r>
      <w:r w:rsidR="00520E88" w:rsidRPr="00520E88">
        <w:rPr>
          <w:vanish/>
        </w:rPr>
        <w:t>%pfe</w:t>
      </w:r>
    </w:p>
    <w:p w:rsidR="00D84A35" w:rsidRPr="00104952" w:rsidRDefault="00D84A35" w:rsidP="00D84A35">
      <w:pPr>
        <w:pStyle w:val="level3item"/>
      </w:pPr>
      <w:r w:rsidRPr="00104952">
        <w:t xml:space="preserve">Ameritech Learning Initiative, September 19, 1998, </w:t>
      </w:r>
      <w:r w:rsidR="00520E88" w:rsidRPr="00520E88">
        <w:rPr>
          <w:vanish/>
        </w:rPr>
        <w:t>%pfb</w:t>
      </w:r>
      <w:r w:rsidRPr="00104952">
        <w:t xml:space="preserve"> (VHS Tape) </w:t>
      </w:r>
      <w:r w:rsidR="00520E88" w:rsidRPr="00520E88">
        <w:rPr>
          <w:vanish/>
        </w:rPr>
        <w:t>%pfe</w:t>
      </w:r>
    </w:p>
    <w:p w:rsidR="00D84A35" w:rsidRPr="00104952" w:rsidRDefault="00D84A35" w:rsidP="00D84A35">
      <w:pPr>
        <w:pStyle w:val="level3item"/>
      </w:pPr>
      <w:r>
        <w:t xml:space="preserve">UM </w:t>
      </w:r>
      <w:r w:rsidRPr="00104952">
        <w:t xml:space="preserve">/IBM Announcement, September 21, 1998, </w:t>
      </w:r>
      <w:r w:rsidR="00520E88" w:rsidRPr="00520E88">
        <w:rPr>
          <w:vanish/>
        </w:rPr>
        <w:t>%pfb</w:t>
      </w:r>
      <w:r w:rsidRPr="00104952">
        <w:t xml:space="preserve"> (VHS Tape) </w:t>
      </w:r>
      <w:r w:rsidR="00520E88" w:rsidRPr="00520E88">
        <w:rPr>
          <w:vanish/>
        </w:rPr>
        <w:t>%pfe</w:t>
      </w:r>
    </w:p>
    <w:p w:rsidR="00D84A35" w:rsidRPr="00104952" w:rsidRDefault="00D84A35" w:rsidP="00D84A35">
      <w:pPr>
        <w:pStyle w:val="level3item"/>
      </w:pPr>
      <w:r w:rsidRPr="00104952">
        <w:t xml:space="preserve">Jose-Marie Griffiths Shoot, Geer School House, September 30, 1998 </w:t>
      </w:r>
      <w:r w:rsidR="00520E88" w:rsidRPr="00520E88">
        <w:rPr>
          <w:vanish/>
        </w:rPr>
        <w:t>%pfb</w:t>
      </w:r>
      <w:r w:rsidRPr="00104952">
        <w:t xml:space="preserve"> (Betacam Tape) </w:t>
      </w:r>
      <w:r w:rsidR="00520E88" w:rsidRPr="00520E88">
        <w:rPr>
          <w:vanish/>
        </w:rPr>
        <w:t>%pfe</w:t>
      </w:r>
    </w:p>
    <w:p w:rsidR="00D84A35" w:rsidRPr="00104952" w:rsidRDefault="00D84A35" w:rsidP="00D84A35">
      <w:pPr>
        <w:pStyle w:val="level3item"/>
      </w:pPr>
      <w:r w:rsidRPr="00104952">
        <w:t xml:space="preserve">Jose-Marie Griffiths Geer School House, September 30, 1998, </w:t>
      </w:r>
      <w:r w:rsidR="00520E88" w:rsidRPr="00520E88">
        <w:rPr>
          <w:vanish/>
        </w:rPr>
        <w:t>%pfb</w:t>
      </w:r>
      <w:r w:rsidRPr="00104952">
        <w:t xml:space="preserve"> (Betacam Tape) </w:t>
      </w:r>
      <w:r w:rsidR="00520E88" w:rsidRPr="00520E88">
        <w:rPr>
          <w:vanish/>
        </w:rPr>
        <w:t>%pfe</w:t>
      </w:r>
    </w:p>
    <w:p w:rsidR="00D84A35" w:rsidRPr="00104952" w:rsidRDefault="00D84A35" w:rsidP="00D84A35">
      <w:pPr>
        <w:pStyle w:val="level3item"/>
      </w:pPr>
      <w:r w:rsidRPr="00104952">
        <w:t xml:space="preserve">Knowledge Communities, Technology, Tradition, and Transformation in Higher education, November 1998, </w:t>
      </w:r>
      <w:r w:rsidR="00520E88" w:rsidRPr="00520E88">
        <w:rPr>
          <w:vanish/>
        </w:rPr>
        <w:t>%pfb</w:t>
      </w:r>
      <w:r w:rsidRPr="00104952">
        <w:t xml:space="preserve"> (Betacam Tape) </w:t>
      </w:r>
      <w:r w:rsidR="00520E88" w:rsidRPr="00520E88">
        <w:rPr>
          <w:vanish/>
        </w:rPr>
        <w:t>%pfe</w:t>
      </w:r>
    </w:p>
    <w:p w:rsidR="00D84A35" w:rsidRPr="00104952" w:rsidRDefault="00D84A35" w:rsidP="00D84A35">
      <w:pPr>
        <w:pStyle w:val="level3item"/>
      </w:pPr>
      <w:r w:rsidRPr="00104952">
        <w:t xml:space="preserve">The InfoTech Channels 26/27, Cable Television Other, Video Text, November 18, 1998, </w:t>
      </w:r>
      <w:r w:rsidR="00520E88" w:rsidRPr="00520E88">
        <w:rPr>
          <w:vanish/>
        </w:rPr>
        <w:t>%pfb</w:t>
      </w:r>
      <w:r w:rsidRPr="00104952">
        <w:t xml:space="preserve"> (VHS Tape) </w:t>
      </w:r>
      <w:r w:rsidR="00520E88" w:rsidRPr="00520E88">
        <w:rPr>
          <w:vanish/>
        </w:rPr>
        <w:t>%pfe</w:t>
      </w:r>
    </w:p>
    <w:p w:rsidR="00D84A35" w:rsidRPr="00104952" w:rsidRDefault="00D84A35" w:rsidP="00D84A35">
      <w:pPr>
        <w:pStyle w:val="level3item"/>
      </w:pPr>
      <w:r w:rsidRPr="00104952">
        <w:t xml:space="preserve">Y2K Preparedness Drill, December 7, 1999 Tape 1 of 2, </w:t>
      </w:r>
      <w:r w:rsidR="00520E88" w:rsidRPr="00520E88">
        <w:rPr>
          <w:vanish/>
        </w:rPr>
        <w:t>%pfb</w:t>
      </w:r>
      <w:r w:rsidRPr="00104952">
        <w:t xml:space="preserve"> (Betacam Tape) </w:t>
      </w:r>
      <w:r w:rsidR="00520E88" w:rsidRPr="00520E88">
        <w:rPr>
          <w:vanish/>
        </w:rPr>
        <w:t>%pfe</w:t>
      </w:r>
    </w:p>
    <w:p w:rsidR="00D84A35" w:rsidRPr="00104952" w:rsidRDefault="00D84A35" w:rsidP="00D84A35">
      <w:pPr>
        <w:pStyle w:val="level3item"/>
      </w:pPr>
      <w:r w:rsidRPr="00104952">
        <w:t xml:space="preserve">Y2K Preparedness Drill, December 7, 1999 Tape 2 of 2, </w:t>
      </w:r>
      <w:r w:rsidR="00520E88" w:rsidRPr="00520E88">
        <w:rPr>
          <w:vanish/>
        </w:rPr>
        <w:t>%pfb</w:t>
      </w:r>
      <w:r w:rsidRPr="00104952">
        <w:t xml:space="preserve"> (Betacam Tape) </w:t>
      </w:r>
      <w:r w:rsidR="00520E88" w:rsidRPr="00520E88">
        <w:rPr>
          <w:vanish/>
        </w:rPr>
        <w:t>%pfe</w:t>
      </w:r>
    </w:p>
    <w:p w:rsidR="00D84A35" w:rsidRDefault="00D84A35" w:rsidP="00D84A35">
      <w:pPr>
        <w:pStyle w:val="level3item"/>
      </w:pPr>
      <w:r>
        <w:t xml:space="preserve">CITI; MVS Distributed Campus, [Undated], </w:t>
      </w:r>
      <w:r w:rsidR="00520E88" w:rsidRPr="00520E88">
        <w:rPr>
          <w:vanish/>
        </w:rPr>
        <w:t>%pfb</w:t>
      </w:r>
      <w:r>
        <w:t xml:space="preserve"> (VHS Tape) </w:t>
      </w:r>
      <w:r w:rsidR="00520E88" w:rsidRPr="00520E88">
        <w:rPr>
          <w:vanish/>
        </w:rPr>
        <w:t>%pfe</w:t>
      </w:r>
    </w:p>
    <w:p w:rsidR="00D84A35" w:rsidRPr="00104952" w:rsidRDefault="00D84A35" w:rsidP="00D84A35">
      <w:pPr>
        <w:pStyle w:val="level3item"/>
      </w:pPr>
      <w:r w:rsidRPr="00104952">
        <w:t xml:space="preserve">Ameritech Signing: Nancy Cantor, Bob Cooper; IBM Signing, Lee Bollinger, Sean Rush [Undated], </w:t>
      </w:r>
      <w:r w:rsidR="00520E88" w:rsidRPr="00520E88">
        <w:rPr>
          <w:vanish/>
        </w:rPr>
        <w:t>%pfb</w:t>
      </w:r>
      <w:r w:rsidRPr="00104952">
        <w:t xml:space="preserve"> (U-Matic Tape) </w:t>
      </w:r>
      <w:r w:rsidR="00520E88" w:rsidRPr="00520E88">
        <w:rPr>
          <w:vanish/>
        </w:rPr>
        <w:t>%pfe</w:t>
      </w:r>
    </w:p>
    <w:p w:rsidR="005815FA" w:rsidRDefault="005815FA" w:rsidP="005815FA">
      <w:pPr>
        <w:pStyle w:val="L2newpage"/>
        <w:rPr>
          <w:b/>
        </w:rPr>
      </w:pPr>
    </w:p>
    <w:p w:rsidR="005815FA" w:rsidRPr="00205869" w:rsidRDefault="005815FA" w:rsidP="005815FA">
      <w:pPr>
        <w:pStyle w:val="L2newpage"/>
        <w:rPr>
          <w:b/>
        </w:rPr>
      </w:pPr>
      <w:proofErr w:type="gramStart"/>
      <w:r w:rsidRPr="00205869">
        <w:rPr>
          <w:b/>
        </w:rPr>
        <w:t>Information Technology Division (1989-1999) (Cont.)</w:t>
      </w:r>
      <w:proofErr w:type="gramEnd"/>
    </w:p>
    <w:p w:rsidR="005815FA" w:rsidRDefault="005815FA" w:rsidP="005815FA">
      <w:pPr>
        <w:pStyle w:val="Boxnewpage"/>
      </w:pPr>
      <w:r>
        <w:t>Box 23 (Cont.)</w:t>
      </w:r>
    </w:p>
    <w:p w:rsidR="00D84A35" w:rsidRPr="00104952" w:rsidRDefault="00D84A35" w:rsidP="00D84A35">
      <w:pPr>
        <w:pStyle w:val="level3item"/>
      </w:pPr>
      <w:r w:rsidRPr="00104952">
        <w:t xml:space="preserve">Technology: Possibilities in the Hands of the People, Jose-Marie Griffiths, [Undated] </w:t>
      </w:r>
      <w:r w:rsidR="00520E88" w:rsidRPr="00520E88">
        <w:rPr>
          <w:vanish/>
        </w:rPr>
        <w:t>%pfb</w:t>
      </w:r>
      <w:r w:rsidRPr="00104952">
        <w:t xml:space="preserve"> (Betacam Tape) </w:t>
      </w:r>
      <w:r w:rsidR="00520E88" w:rsidRPr="00520E88">
        <w:rPr>
          <w:vanish/>
        </w:rPr>
        <w:t>%pfe</w:t>
      </w:r>
    </w:p>
    <w:p w:rsidR="00D84A35" w:rsidRPr="00104952" w:rsidRDefault="00D84A35" w:rsidP="00D84A35">
      <w:pPr>
        <w:pStyle w:val="level3item"/>
      </w:pPr>
      <w:r w:rsidRPr="00104952">
        <w:t xml:space="preserve">Knowledge Communities, [Undated], </w:t>
      </w:r>
      <w:r w:rsidR="00520E88" w:rsidRPr="00520E88">
        <w:rPr>
          <w:vanish/>
        </w:rPr>
        <w:t>%pfb</w:t>
      </w:r>
      <w:r w:rsidRPr="00104952">
        <w:t xml:space="preserve"> (U-Matic Tape) </w:t>
      </w:r>
      <w:r w:rsidR="00520E88" w:rsidRPr="00520E88">
        <w:rPr>
          <w:vanish/>
        </w:rPr>
        <w:t>%pfe</w:t>
      </w:r>
    </w:p>
    <w:p w:rsidR="00D84A35" w:rsidRPr="00104952" w:rsidRDefault="00D84A35" w:rsidP="00D84A35">
      <w:pPr>
        <w:pStyle w:val="level3item"/>
      </w:pPr>
      <w:r w:rsidRPr="00104952">
        <w:t xml:space="preserve">Simoni, [Undated], </w:t>
      </w:r>
      <w:r w:rsidR="00520E88" w:rsidRPr="00520E88">
        <w:rPr>
          <w:vanish/>
        </w:rPr>
        <w:t>%pfb</w:t>
      </w:r>
      <w:r w:rsidRPr="00104952">
        <w:t xml:space="preserve"> (Betacam Tape) </w:t>
      </w:r>
      <w:r w:rsidR="00520E88" w:rsidRPr="00520E88">
        <w:rPr>
          <w:vanish/>
        </w:rPr>
        <w:t>%pfe</w:t>
      </w:r>
    </w:p>
    <w:p w:rsidR="00D84A35" w:rsidRPr="00104952" w:rsidRDefault="00D84A35" w:rsidP="00D84A35">
      <w:pPr>
        <w:pStyle w:val="level3item"/>
      </w:pPr>
      <w:r w:rsidRPr="00104952">
        <w:t xml:space="preserve">Rabkin, [Undated], </w:t>
      </w:r>
      <w:r w:rsidR="00520E88" w:rsidRPr="00520E88">
        <w:rPr>
          <w:vanish/>
        </w:rPr>
        <w:t>%pfb</w:t>
      </w:r>
      <w:r w:rsidRPr="00104952">
        <w:t xml:space="preserve"> (Betacam Tape) </w:t>
      </w:r>
      <w:r w:rsidR="00520E88" w:rsidRPr="00520E88">
        <w:rPr>
          <w:vanish/>
        </w:rPr>
        <w:t>%pfe</w:t>
      </w:r>
    </w:p>
    <w:p w:rsidR="00D84A35" w:rsidRPr="00104952" w:rsidRDefault="00D84A35" w:rsidP="00D84A35">
      <w:pPr>
        <w:pStyle w:val="level3item"/>
      </w:pPr>
      <w:r w:rsidRPr="00104952">
        <w:t xml:space="preserve">Early Knowledge Communities Rough Cuts, Ameritech IBM Signings, [Undated], </w:t>
      </w:r>
      <w:r w:rsidR="00520E88" w:rsidRPr="00520E88">
        <w:rPr>
          <w:vanish/>
        </w:rPr>
        <w:t>%pfb</w:t>
      </w:r>
      <w:r w:rsidRPr="00104952">
        <w:t xml:space="preserve"> (Betacam Tape) </w:t>
      </w:r>
      <w:r w:rsidR="00520E88" w:rsidRPr="00520E88">
        <w:rPr>
          <w:vanish/>
        </w:rPr>
        <w:t>%pfe</w:t>
      </w:r>
    </w:p>
    <w:p w:rsidR="00D84A35" w:rsidRPr="00104952" w:rsidRDefault="00D84A35" w:rsidP="00D84A35">
      <w:pPr>
        <w:pStyle w:val="level3item"/>
      </w:pPr>
      <w:r w:rsidRPr="00104952">
        <w:t xml:space="preserve">Upper Atmosphere Research Collaboratory, [Undated], </w:t>
      </w:r>
      <w:r w:rsidR="00520E88" w:rsidRPr="00520E88">
        <w:rPr>
          <w:vanish/>
        </w:rPr>
        <w:t>%pfb</w:t>
      </w:r>
      <w:r w:rsidRPr="00104952">
        <w:t xml:space="preserve"> (Betacam Tape) </w:t>
      </w:r>
      <w:r w:rsidR="00520E88" w:rsidRPr="00520E88">
        <w:rPr>
          <w:vanish/>
        </w:rPr>
        <w:t>%pfe</w:t>
      </w:r>
    </w:p>
    <w:p w:rsidR="00D84A35" w:rsidRDefault="00D84A35" w:rsidP="00D84A35">
      <w:pPr>
        <w:pStyle w:val="level3item"/>
        <w:rPr>
          <w:vanish/>
        </w:rPr>
      </w:pPr>
      <w:r w:rsidRPr="00104952">
        <w:t xml:space="preserve">Simon #2 B-Roll, [Undated], </w:t>
      </w:r>
      <w:r w:rsidR="00520E88" w:rsidRPr="00520E88">
        <w:rPr>
          <w:vanish/>
        </w:rPr>
        <w:t>%pfb</w:t>
      </w:r>
      <w:r w:rsidRPr="00104952">
        <w:t xml:space="preserve"> (U-Matic Tape) </w:t>
      </w:r>
      <w:r w:rsidR="00520E88" w:rsidRPr="00520E88">
        <w:rPr>
          <w:vanish/>
        </w:rPr>
        <w:t>%pfe</w:t>
      </w:r>
    </w:p>
    <w:p w:rsidR="00866D73" w:rsidRPr="00104952" w:rsidRDefault="00866D73" w:rsidP="00866D73">
      <w:pPr>
        <w:pStyle w:val="level3item"/>
      </w:pPr>
      <w:r w:rsidRPr="00104952">
        <w:t>Workplace 20</w:t>
      </w:r>
      <w:r>
        <w:t>00 with Maureen Burns, June 4, 1997</w:t>
      </w:r>
      <w:r w:rsidRPr="00104952">
        <w:t xml:space="preserve">, </w:t>
      </w:r>
      <w:r w:rsidRPr="00520E88">
        <w:rPr>
          <w:vanish/>
        </w:rPr>
        <w:t>%pfb</w:t>
      </w:r>
      <w:r w:rsidRPr="00104952">
        <w:t xml:space="preserve"> (U-Matic Tape) </w:t>
      </w:r>
      <w:r w:rsidRPr="00520E88">
        <w:rPr>
          <w:vanish/>
        </w:rPr>
        <w:t>%pfe</w:t>
      </w:r>
    </w:p>
    <w:p w:rsidR="00D84A35" w:rsidRPr="00104952" w:rsidRDefault="00D84A35" w:rsidP="00D84A35">
      <w:pPr>
        <w:pStyle w:val="level3item"/>
      </w:pPr>
      <w:r w:rsidRPr="00104952">
        <w:t xml:space="preserve">Future of Computing FOC 19, [Undated], </w:t>
      </w:r>
      <w:r w:rsidR="00520E88" w:rsidRPr="00520E88">
        <w:rPr>
          <w:vanish/>
        </w:rPr>
        <w:t>%pfb</w:t>
      </w:r>
      <w:r w:rsidRPr="00104952">
        <w:t xml:space="preserve"> (U-Matic Tape) </w:t>
      </w:r>
      <w:r w:rsidR="00520E88" w:rsidRPr="00520E88">
        <w:rPr>
          <w:vanish/>
        </w:rPr>
        <w:t>%pfe</w:t>
      </w:r>
    </w:p>
    <w:p w:rsidR="00D84A35" w:rsidRPr="00104952" w:rsidRDefault="00D84A35" w:rsidP="00D84A35">
      <w:pPr>
        <w:pStyle w:val="level3item"/>
      </w:pPr>
      <w:r w:rsidRPr="00104952">
        <w:t xml:space="preserve">Future of Computing FOC 20, [Undated], </w:t>
      </w:r>
      <w:r w:rsidR="00520E88" w:rsidRPr="00520E88">
        <w:rPr>
          <w:vanish/>
        </w:rPr>
        <w:t>%pfb</w:t>
      </w:r>
      <w:r w:rsidRPr="00104952">
        <w:t xml:space="preserve"> (U-Matic Tape) </w:t>
      </w:r>
      <w:r w:rsidR="00520E88" w:rsidRPr="00520E88">
        <w:rPr>
          <w:vanish/>
        </w:rPr>
        <w:t>%pfe</w:t>
      </w:r>
    </w:p>
    <w:p w:rsidR="00D84A35" w:rsidRPr="00104952" w:rsidRDefault="00D84A35" w:rsidP="00D84A35">
      <w:pPr>
        <w:pStyle w:val="level3item"/>
      </w:pPr>
      <w:r w:rsidRPr="00104952">
        <w:t xml:space="preserve">Future of Computing FOC 21, [Undated], </w:t>
      </w:r>
      <w:r w:rsidR="00520E88" w:rsidRPr="00520E88">
        <w:rPr>
          <w:vanish/>
        </w:rPr>
        <w:t>%pfb</w:t>
      </w:r>
      <w:r w:rsidRPr="00104952">
        <w:t xml:space="preserve"> (U-Matic Tape) </w:t>
      </w:r>
      <w:r w:rsidR="00520E88" w:rsidRPr="00520E88">
        <w:rPr>
          <w:vanish/>
        </w:rPr>
        <w:t>%pfe</w:t>
      </w:r>
    </w:p>
    <w:p w:rsidR="00D84A35" w:rsidRPr="00104952" w:rsidRDefault="00D84A35" w:rsidP="00D84A35"/>
    <w:p w:rsidR="00D84A35" w:rsidRDefault="00D84A35" w:rsidP="00D84A35">
      <w:pPr>
        <w:pStyle w:val="L2Subseries"/>
      </w:pPr>
      <w:r w:rsidRPr="00E01562">
        <w:t>Institutional Messages and Promotions</w:t>
      </w:r>
      <w:r w:rsidR="00765A18">
        <w:t xml:space="preserve"> (1979-2003)</w:t>
      </w:r>
    </w:p>
    <w:p w:rsidR="00875843" w:rsidRPr="00E01562" w:rsidRDefault="00875843" w:rsidP="00875843">
      <w:pPr>
        <w:pStyle w:val="boxnumber"/>
      </w:pPr>
      <w:r>
        <w:lastRenderedPageBreak/>
        <w:t>Box 16</w:t>
      </w:r>
    </w:p>
    <w:p w:rsidR="00D84A35" w:rsidRPr="001D169D" w:rsidRDefault="00D84A35" w:rsidP="00D84A35">
      <w:pPr>
        <w:pStyle w:val="level3item"/>
      </w:pPr>
      <w:r w:rsidRPr="001D169D">
        <w:t xml:space="preserve">Ann Arbor campus scenes, [between 1970 and 1980] </w:t>
      </w:r>
      <w:r w:rsidR="00520E88" w:rsidRPr="00520E88">
        <w:rPr>
          <w:vanish/>
        </w:rPr>
        <w:t>%pfb</w:t>
      </w:r>
      <w:r w:rsidRPr="001D169D">
        <w:t xml:space="preserve"> (DVCam Tape) </w:t>
      </w:r>
      <w:r w:rsidR="00520E88" w:rsidRPr="00520E88">
        <w:rPr>
          <w:vanish/>
        </w:rPr>
        <w:t>%pfe</w:t>
      </w:r>
    </w:p>
    <w:p w:rsidR="00D84A35" w:rsidRPr="001D169D" w:rsidRDefault="00D84A35" w:rsidP="00D84A35">
      <w:pPr>
        <w:pStyle w:val="level3item"/>
      </w:pPr>
      <w:r w:rsidRPr="001D169D">
        <w:t xml:space="preserve">Ann Arbor campus scenes, [between 1980 and 1990] </w:t>
      </w:r>
      <w:r w:rsidR="00520E88" w:rsidRPr="00520E88">
        <w:rPr>
          <w:vanish/>
        </w:rPr>
        <w:t>%pfb</w:t>
      </w:r>
      <w:r w:rsidRPr="001D169D">
        <w:t xml:space="preserve"> (DVCam Tape) </w:t>
      </w:r>
      <w:r w:rsidR="00520E88" w:rsidRPr="00520E88">
        <w:rPr>
          <w:vanish/>
        </w:rPr>
        <w:t>%pfe</w:t>
      </w:r>
    </w:p>
    <w:p w:rsidR="00D84A35" w:rsidRPr="001D169D" w:rsidRDefault="00D84A35" w:rsidP="00D84A35">
      <w:pPr>
        <w:pStyle w:val="level3item"/>
      </w:pPr>
      <w:r w:rsidRPr="001D169D">
        <w:t xml:space="preserve">Ann Arbor campus scenes, [between 1980 and 1990] </w:t>
      </w:r>
      <w:r w:rsidR="00520E88" w:rsidRPr="00520E88">
        <w:rPr>
          <w:vanish/>
        </w:rPr>
        <w:t>%pfb</w:t>
      </w:r>
      <w:r w:rsidRPr="001D169D">
        <w:t xml:space="preserve"> (U-Matic Tape) </w:t>
      </w:r>
      <w:r w:rsidR="00520E88" w:rsidRPr="00520E88">
        <w:rPr>
          <w:vanish/>
        </w:rPr>
        <w:t>%pfe</w:t>
      </w:r>
    </w:p>
    <w:p w:rsidR="00D84A35" w:rsidRPr="001D169D" w:rsidRDefault="00D84A35" w:rsidP="00D84A35">
      <w:pPr>
        <w:pStyle w:val="level3item"/>
      </w:pPr>
      <w:r w:rsidRPr="001D169D">
        <w:t xml:space="preserve">Ann Arbor campus scenes, [Undated], </w:t>
      </w:r>
      <w:r w:rsidR="00520E88" w:rsidRPr="00520E88">
        <w:rPr>
          <w:vanish/>
        </w:rPr>
        <w:t>%pfb</w:t>
      </w:r>
      <w:r w:rsidRPr="001D169D">
        <w:t xml:space="preserve"> (Betacam tape) </w:t>
      </w:r>
      <w:r w:rsidR="00520E88" w:rsidRPr="00520E88">
        <w:rPr>
          <w:vanish/>
        </w:rPr>
        <w:t>%pfe</w:t>
      </w:r>
    </w:p>
    <w:p w:rsidR="00D84A35" w:rsidRDefault="00D84A35" w:rsidP="00D84A35">
      <w:pPr>
        <w:pStyle w:val="level3item"/>
      </w:pPr>
      <w:r>
        <w:t xml:space="preserve">[Institutional Messages], U-M Hospitals, ISR, “Death of Wolfe”, 1979, 1986, </w:t>
      </w:r>
      <w:r w:rsidR="00520E88" w:rsidRPr="00520E88">
        <w:rPr>
          <w:vanish/>
        </w:rPr>
        <w:t>%pfb</w:t>
      </w:r>
      <w:r>
        <w:t xml:space="preserve"> (U-Matic Tape) </w:t>
      </w:r>
      <w:r w:rsidR="00520E88" w:rsidRPr="00520E88">
        <w:rPr>
          <w:vanish/>
        </w:rPr>
        <w:t>%pfe</w:t>
      </w:r>
    </w:p>
    <w:p w:rsidR="00D84A35" w:rsidRDefault="00D84A35" w:rsidP="00D84A35">
      <w:pPr>
        <w:pStyle w:val="level3item"/>
      </w:pPr>
      <w:r>
        <w:t xml:space="preserve">Half Time Spot: English Compositional Board, 1979, </w:t>
      </w:r>
      <w:r w:rsidR="00520E88" w:rsidRPr="00520E88">
        <w:rPr>
          <w:vanish/>
        </w:rPr>
        <w:t>%pfb</w:t>
      </w:r>
      <w:r>
        <w:t xml:space="preserve"> (U-Matic Tape) </w:t>
      </w:r>
      <w:r w:rsidR="00520E88" w:rsidRPr="00520E88">
        <w:rPr>
          <w:vanish/>
        </w:rPr>
        <w:t>%pfe</w:t>
      </w:r>
    </w:p>
    <w:p w:rsidR="00D84A35" w:rsidRDefault="00D84A35" w:rsidP="00D84A35">
      <w:pPr>
        <w:pStyle w:val="level3item"/>
      </w:pPr>
      <w:r>
        <w:t xml:space="preserve">Rose Bowl Spot, Pre-Gator Bowl Spot, 1979, </w:t>
      </w:r>
      <w:r w:rsidR="00520E88" w:rsidRPr="00520E88">
        <w:rPr>
          <w:vanish/>
        </w:rPr>
        <w:t>%pfb</w:t>
      </w:r>
      <w:r>
        <w:t xml:space="preserve"> (U-Matic Tape) </w:t>
      </w:r>
      <w:r w:rsidR="00520E88" w:rsidRPr="00520E88">
        <w:rPr>
          <w:vanish/>
        </w:rPr>
        <w:t>%pfe</w:t>
      </w:r>
    </w:p>
    <w:p w:rsidR="00D84A35" w:rsidRDefault="00D84A35" w:rsidP="00D84A35">
      <w:pPr>
        <w:pStyle w:val="level3item"/>
      </w:pPr>
      <w:r>
        <w:t xml:space="preserve">Various Half-Time Messages, 1978 – 1984, </w:t>
      </w:r>
      <w:r w:rsidR="00520E88" w:rsidRPr="00520E88">
        <w:rPr>
          <w:vanish/>
        </w:rPr>
        <w:t>%pfb</w:t>
      </w:r>
      <w:r>
        <w:t xml:space="preserve"> (U-Matic Tape) </w:t>
      </w:r>
      <w:r w:rsidR="00520E88" w:rsidRPr="00520E88">
        <w:rPr>
          <w:vanish/>
        </w:rPr>
        <w:t>%pfe</w:t>
      </w:r>
    </w:p>
    <w:p w:rsidR="00D84A35" w:rsidRDefault="00D84A35" w:rsidP="00D84A35">
      <w:pPr>
        <w:pStyle w:val="level3item"/>
      </w:pPr>
      <w:r>
        <w:t xml:space="preserve">Institutional Messages and Stories, 1977-1983, </w:t>
      </w:r>
      <w:r w:rsidR="00520E88" w:rsidRPr="00520E88">
        <w:rPr>
          <w:vanish/>
        </w:rPr>
        <w:t>%pfb</w:t>
      </w:r>
      <w:r>
        <w:t xml:space="preserve"> (U-Matic Tape) </w:t>
      </w:r>
      <w:r w:rsidR="00520E88" w:rsidRPr="00520E88">
        <w:rPr>
          <w:vanish/>
        </w:rPr>
        <w:t>%pfe</w:t>
      </w:r>
    </w:p>
    <w:p w:rsidR="00D84A35" w:rsidRDefault="00D84A35" w:rsidP="00D84A35">
      <w:pPr>
        <w:pStyle w:val="level3item"/>
      </w:pPr>
      <w:r>
        <w:t xml:space="preserve">Technology Institutional Messages, 1981, </w:t>
      </w:r>
      <w:r w:rsidR="00520E88" w:rsidRPr="00520E88">
        <w:rPr>
          <w:vanish/>
        </w:rPr>
        <w:t>%pfb</w:t>
      </w:r>
      <w:r>
        <w:t xml:space="preserve"> (U-Matic Tape) </w:t>
      </w:r>
      <w:r w:rsidR="00520E88" w:rsidRPr="00520E88">
        <w:rPr>
          <w:vanish/>
        </w:rPr>
        <w:t>%pfe</w:t>
      </w:r>
    </w:p>
    <w:p w:rsidR="00D84A35" w:rsidRDefault="00D84A35" w:rsidP="00D84A35">
      <w:pPr>
        <w:pStyle w:val="level3item"/>
      </w:pPr>
      <w:r>
        <w:t xml:space="preserve">Football Spots, Research for Industry, Building Jobs in Michigan, Music School, 1981, </w:t>
      </w:r>
      <w:r w:rsidR="00520E88" w:rsidRPr="00520E88">
        <w:rPr>
          <w:vanish/>
        </w:rPr>
        <w:t>%pfb</w:t>
      </w:r>
      <w:r>
        <w:t xml:space="preserve"> (U-Matic Tape) </w:t>
      </w:r>
      <w:r w:rsidR="00520E88" w:rsidRPr="00520E88">
        <w:rPr>
          <w:vanish/>
        </w:rPr>
        <w:t>%pfe</w:t>
      </w:r>
    </w:p>
    <w:p w:rsidR="00D84A35" w:rsidRDefault="00D84A35" w:rsidP="00D84A35">
      <w:pPr>
        <w:pStyle w:val="level3item"/>
      </w:pPr>
      <w:r>
        <w:t xml:space="preserve">University of Michigan Three Institutional Messages, 1982, </w:t>
      </w:r>
      <w:r w:rsidR="00520E88" w:rsidRPr="00520E88">
        <w:rPr>
          <w:vanish/>
        </w:rPr>
        <w:t>%pfb</w:t>
      </w:r>
      <w:r>
        <w:t xml:space="preserve"> (U-Matic Tape) </w:t>
      </w:r>
      <w:r w:rsidR="00520E88" w:rsidRPr="00520E88">
        <w:rPr>
          <w:vanish/>
        </w:rPr>
        <w:t>%pfe</w:t>
      </w:r>
    </w:p>
    <w:p w:rsidR="00D84A35" w:rsidRDefault="00D84A35" w:rsidP="00D84A35">
      <w:pPr>
        <w:pStyle w:val="level3item"/>
      </w:pPr>
      <w:r>
        <w:t xml:space="preserve">University of Michigan Institute of Gerontology 30-second PSA, July 1982, </w:t>
      </w:r>
      <w:r w:rsidR="00520E88" w:rsidRPr="00520E88">
        <w:rPr>
          <w:vanish/>
        </w:rPr>
        <w:t>%pfb</w:t>
      </w:r>
      <w:r>
        <w:t xml:space="preserve"> (U-Matic Tape) </w:t>
      </w:r>
      <w:r w:rsidR="00520E88" w:rsidRPr="00520E88">
        <w:rPr>
          <w:vanish/>
        </w:rPr>
        <w:t>%pfe</w:t>
      </w:r>
    </w:p>
    <w:p w:rsidR="00D84A35" w:rsidRDefault="00D84A35" w:rsidP="00D84A35">
      <w:pPr>
        <w:pStyle w:val="level3item"/>
      </w:pPr>
      <w:r>
        <w:t xml:space="preserve">Dubs of 3 Half Time Messages, 1983-1984, </w:t>
      </w:r>
      <w:r w:rsidR="00520E88" w:rsidRPr="00520E88">
        <w:rPr>
          <w:vanish/>
        </w:rPr>
        <w:t>%pfb</w:t>
      </w:r>
      <w:r>
        <w:t xml:space="preserve"> (U-Matic Tape) </w:t>
      </w:r>
      <w:r w:rsidR="00520E88" w:rsidRPr="00520E88">
        <w:rPr>
          <w:vanish/>
        </w:rPr>
        <w:t>%pfe</w:t>
      </w:r>
    </w:p>
    <w:p w:rsidR="00D84A35" w:rsidRDefault="00D84A35" w:rsidP="00D84A35">
      <w:pPr>
        <w:pStyle w:val="level3item"/>
      </w:pPr>
      <w:r>
        <w:t xml:space="preserve">Rose Bowl TV PSAs, University of Michigan, U.C.L.A, 1983 </w:t>
      </w:r>
      <w:r w:rsidR="00520E88" w:rsidRPr="00520E88">
        <w:rPr>
          <w:vanish/>
        </w:rPr>
        <w:t>%pfb</w:t>
      </w:r>
      <w:r>
        <w:t xml:space="preserve"> (U-Matic Tape) </w:t>
      </w:r>
      <w:r w:rsidR="00520E88" w:rsidRPr="00520E88">
        <w:rPr>
          <w:vanish/>
        </w:rPr>
        <w:t>%pfe</w:t>
      </w:r>
    </w:p>
    <w:p w:rsidR="00D84A35" w:rsidRDefault="00D84A35" w:rsidP="00D84A35">
      <w:pPr>
        <w:pStyle w:val="level3item"/>
      </w:pPr>
      <w:r>
        <w:t xml:space="preserve">UM Institutional Messages for Televised Basketball Games, February 1985, </w:t>
      </w:r>
      <w:r w:rsidR="00520E88" w:rsidRPr="00520E88">
        <w:rPr>
          <w:vanish/>
        </w:rPr>
        <w:t>%pfb</w:t>
      </w:r>
      <w:r>
        <w:t xml:space="preserve"> (U-Matic Tape) </w:t>
      </w:r>
      <w:r w:rsidR="00520E88" w:rsidRPr="00520E88">
        <w:rPr>
          <w:vanish/>
        </w:rPr>
        <w:t>%pfe</w:t>
      </w:r>
    </w:p>
    <w:p w:rsidR="00D84A35" w:rsidRDefault="00D84A35" w:rsidP="00D84A35">
      <w:pPr>
        <w:pStyle w:val="level3item"/>
      </w:pPr>
      <w:r>
        <w:t xml:space="preserve">Institutional Messages: Stress Research, Student, Faculty Respect, August 30, 1985, </w:t>
      </w:r>
      <w:r w:rsidR="00520E88" w:rsidRPr="00520E88">
        <w:rPr>
          <w:vanish/>
        </w:rPr>
        <w:t>%pfb</w:t>
      </w:r>
      <w:r>
        <w:t xml:space="preserve"> (VHS Tape) </w:t>
      </w:r>
      <w:r w:rsidR="00520E88" w:rsidRPr="00520E88">
        <w:rPr>
          <w:vanish/>
        </w:rPr>
        <w:t>%pfe</w:t>
      </w:r>
    </w:p>
    <w:p w:rsidR="009831AE" w:rsidRDefault="00D84A35" w:rsidP="00D84A35">
      <w:pPr>
        <w:pStyle w:val="level3item"/>
      </w:pPr>
      <w:r>
        <w:t xml:space="preserve">Half Time Messages, 1988 – 1989, </w:t>
      </w:r>
      <w:r w:rsidR="00520E88" w:rsidRPr="00520E88">
        <w:rPr>
          <w:vanish/>
        </w:rPr>
        <w:t>%pfb</w:t>
      </w:r>
      <w:r>
        <w:t xml:space="preserve"> (U-Matic Tape) </w:t>
      </w:r>
    </w:p>
    <w:p w:rsidR="00D84A35" w:rsidRDefault="00520E88" w:rsidP="00D84A35">
      <w:pPr>
        <w:pStyle w:val="level3item"/>
        <w:rPr>
          <w:vanish/>
        </w:rPr>
      </w:pPr>
      <w:r w:rsidRPr="00520E88">
        <w:rPr>
          <w:vanish/>
        </w:rPr>
        <w:t>%pfe</w:t>
      </w:r>
    </w:p>
    <w:p w:rsidR="00776840" w:rsidRPr="00776840" w:rsidRDefault="00776840" w:rsidP="00776840">
      <w:pPr>
        <w:pStyle w:val="boxnumber"/>
      </w:pPr>
      <w:r w:rsidRPr="00776840">
        <w:t>Box 17</w:t>
      </w:r>
    </w:p>
    <w:p w:rsidR="00AC4524" w:rsidRPr="00C2239C" w:rsidRDefault="00AC4524" w:rsidP="00AC4524">
      <w:pPr>
        <w:pStyle w:val="level3item"/>
      </w:pPr>
      <w:r w:rsidRPr="001D169D">
        <w:t>"A Chance to Achieve," Black student recruitment slide show produced by UM News Service for Bl</w:t>
      </w:r>
      <w:r>
        <w:t>ack Alumni Association, 1988</w:t>
      </w:r>
      <w:r w:rsidRPr="001D169D">
        <w:t xml:space="preserve">, </w:t>
      </w:r>
      <w:r w:rsidRPr="00520E88">
        <w:rPr>
          <w:vanish/>
        </w:rPr>
        <w:t>%pfb</w:t>
      </w:r>
      <w:r w:rsidRPr="001D169D">
        <w:t xml:space="preserve"> and (U-Matic Tape) </w:t>
      </w:r>
      <w:r w:rsidRPr="00520E88">
        <w:rPr>
          <w:vanish/>
        </w:rPr>
        <w:t>%pfe</w:t>
      </w:r>
    </w:p>
    <w:p w:rsidR="00D84A35" w:rsidRDefault="00D84A35" w:rsidP="00D84A35">
      <w:pPr>
        <w:pStyle w:val="level3item"/>
      </w:pPr>
      <w:r>
        <w:t xml:space="preserve">[Institutional Messages] HTM-30, HTM-90, September 9, 1989 </w:t>
      </w:r>
      <w:r w:rsidR="00520E88" w:rsidRPr="00520E88">
        <w:rPr>
          <w:vanish/>
        </w:rPr>
        <w:t>%pfb</w:t>
      </w:r>
      <w:r>
        <w:t xml:space="preserve"> (U-Matic Tape) </w:t>
      </w:r>
      <w:r w:rsidR="00520E88" w:rsidRPr="00520E88">
        <w:rPr>
          <w:vanish/>
        </w:rPr>
        <w:t>%pfe</w:t>
      </w:r>
    </w:p>
    <w:p w:rsidR="00765A18" w:rsidRPr="00222EAB" w:rsidRDefault="00765A18" w:rsidP="00222EAB">
      <w:pPr>
        <w:pStyle w:val="L2newpage"/>
        <w:rPr>
          <w:b/>
        </w:rPr>
      </w:pPr>
      <w:proofErr w:type="gramStart"/>
      <w:r w:rsidRPr="00222EAB">
        <w:rPr>
          <w:b/>
        </w:rPr>
        <w:t>Institutional Messages and Promotions (1979-2003)</w:t>
      </w:r>
      <w:r w:rsidR="00D218C7" w:rsidRPr="00222EAB">
        <w:rPr>
          <w:b/>
        </w:rPr>
        <w:t xml:space="preserve"> (Cont.)</w:t>
      </w:r>
      <w:proofErr w:type="gramEnd"/>
    </w:p>
    <w:p w:rsidR="00765A18" w:rsidRPr="00E01562" w:rsidRDefault="00765A18" w:rsidP="00222EAB">
      <w:pPr>
        <w:pStyle w:val="Boxnewpage"/>
      </w:pPr>
      <w:r>
        <w:t>Box 17</w:t>
      </w:r>
      <w:r w:rsidR="00D218C7">
        <w:t xml:space="preserve"> (Cont.)</w:t>
      </w:r>
    </w:p>
    <w:p w:rsidR="00D84A35" w:rsidRDefault="00D84A35" w:rsidP="00D84A35">
      <w:pPr>
        <w:pStyle w:val="level3item"/>
      </w:pPr>
      <w:r>
        <w:t xml:space="preserve">[Institutional Messages] The University of Michigan “Leaders &amp; Best” 90 second, August 31, 1990, </w:t>
      </w:r>
      <w:r w:rsidR="00520E88" w:rsidRPr="00520E88">
        <w:rPr>
          <w:vanish/>
        </w:rPr>
        <w:t>%pfb</w:t>
      </w:r>
      <w:r>
        <w:t xml:space="preserve"> (U-Matic Tape) </w:t>
      </w:r>
      <w:r w:rsidR="00520E88" w:rsidRPr="00520E88">
        <w:rPr>
          <w:vanish/>
        </w:rPr>
        <w:t>%pfe</w:t>
      </w:r>
    </w:p>
    <w:p w:rsidR="00D84A35" w:rsidRDefault="00D84A35" w:rsidP="00D84A35">
      <w:pPr>
        <w:pStyle w:val="level3item"/>
      </w:pPr>
      <w:r>
        <w:t xml:space="preserve">“Global Citizenship” Institutional Message, February 26, 1991, </w:t>
      </w:r>
      <w:r w:rsidR="00520E88" w:rsidRPr="00520E88">
        <w:rPr>
          <w:vanish/>
        </w:rPr>
        <w:t>%pfb</w:t>
      </w:r>
      <w:r>
        <w:t xml:space="preserve"> (U-Matic Tape) </w:t>
      </w:r>
      <w:r w:rsidR="00520E88" w:rsidRPr="00520E88">
        <w:rPr>
          <w:vanish/>
        </w:rPr>
        <w:t>%pfe</w:t>
      </w:r>
    </w:p>
    <w:p w:rsidR="00D84A35" w:rsidRDefault="00D84A35" w:rsidP="00D84A35">
      <w:pPr>
        <w:pStyle w:val="level3item"/>
      </w:pPr>
      <w:r>
        <w:t xml:space="preserve">LS&amp;A Undergraduate PSA Promo Spot, February 26, 1991, </w:t>
      </w:r>
      <w:r w:rsidR="00520E88" w:rsidRPr="00520E88">
        <w:rPr>
          <w:vanish/>
        </w:rPr>
        <w:t>%pfb</w:t>
      </w:r>
      <w:r>
        <w:t xml:space="preserve"> (U-Matic Tape) </w:t>
      </w:r>
      <w:r w:rsidR="00520E88" w:rsidRPr="00520E88">
        <w:rPr>
          <w:vanish/>
        </w:rPr>
        <w:t>%pfe</w:t>
      </w:r>
    </w:p>
    <w:p w:rsidR="00D84A35" w:rsidRDefault="00D84A35" w:rsidP="00D84A35">
      <w:pPr>
        <w:pStyle w:val="level3item"/>
      </w:pPr>
      <w:r>
        <w:t>“Crates” news pack</w:t>
      </w:r>
      <w:r w:rsidR="005C03E8">
        <w:t xml:space="preserve">age and institutional message, March 1992, </w:t>
      </w:r>
      <w:r w:rsidR="00520E88" w:rsidRPr="00520E88">
        <w:rPr>
          <w:vanish/>
        </w:rPr>
        <w:t>%pfb</w:t>
      </w:r>
      <w:r>
        <w:t xml:space="preserve"> (VHS Tape) </w:t>
      </w:r>
      <w:r w:rsidR="00520E88" w:rsidRPr="00520E88">
        <w:rPr>
          <w:vanish/>
        </w:rPr>
        <w:t>%pfe</w:t>
      </w:r>
    </w:p>
    <w:p w:rsidR="00D84A35" w:rsidRDefault="00D84A35" w:rsidP="00D84A35">
      <w:pPr>
        <w:pStyle w:val="level3item"/>
      </w:pPr>
      <w:r>
        <w:lastRenderedPageBreak/>
        <w:t>Big Ten Institutional Messages: “Miller”, “</w:t>
      </w:r>
      <w:proofErr w:type="spellStart"/>
      <w:r>
        <w:t>Cerna</w:t>
      </w:r>
      <w:r w:rsidR="00AE30BA">
        <w:t>n</w:t>
      </w:r>
      <w:proofErr w:type="spellEnd"/>
      <w:r w:rsidR="00AE30BA">
        <w:t xml:space="preserve">”, “Lichtenstein”, “Lansing”, 1992 </w:t>
      </w:r>
      <w:r w:rsidR="00520E88" w:rsidRPr="00520E88">
        <w:rPr>
          <w:vanish/>
        </w:rPr>
        <w:t>%pfb</w:t>
      </w:r>
      <w:r>
        <w:t xml:space="preserve"> (VHS Tape) </w:t>
      </w:r>
      <w:r w:rsidR="00520E88" w:rsidRPr="00520E88">
        <w:rPr>
          <w:vanish/>
        </w:rPr>
        <w:t>%pfe</w:t>
      </w:r>
    </w:p>
    <w:p w:rsidR="00D84A35" w:rsidRDefault="00D84A35" w:rsidP="00D84A35">
      <w:pPr>
        <w:pStyle w:val="level3item"/>
      </w:pPr>
      <w:r>
        <w:t xml:space="preserve">Big Ten PSA “Arthur Miller”, September 15, 1992 </w:t>
      </w:r>
      <w:r w:rsidR="00520E88" w:rsidRPr="00520E88">
        <w:rPr>
          <w:vanish/>
        </w:rPr>
        <w:t>%pfb</w:t>
      </w:r>
      <w:r>
        <w:t xml:space="preserve"> (U-Matic Tape) </w:t>
      </w:r>
      <w:r w:rsidR="00520E88" w:rsidRPr="00520E88">
        <w:rPr>
          <w:vanish/>
        </w:rPr>
        <w:t>%pfe</w:t>
      </w:r>
    </w:p>
    <w:p w:rsidR="00D84A35" w:rsidRDefault="00D84A35" w:rsidP="00D84A35">
      <w:pPr>
        <w:pStyle w:val="level3item"/>
      </w:pPr>
      <w:r>
        <w:t xml:space="preserve">Residential College Institutional Message, January 20, 1993, </w:t>
      </w:r>
      <w:r w:rsidR="00520E88" w:rsidRPr="00520E88">
        <w:rPr>
          <w:vanish/>
        </w:rPr>
        <w:t>%pfb</w:t>
      </w:r>
      <w:r>
        <w:t xml:space="preserve"> (VHS Tape) </w:t>
      </w:r>
      <w:r w:rsidR="00520E88" w:rsidRPr="00520E88">
        <w:rPr>
          <w:vanish/>
        </w:rPr>
        <w:t>%pfe</w:t>
      </w:r>
    </w:p>
    <w:p w:rsidR="00FD2CB0" w:rsidRPr="00FD2CB0" w:rsidRDefault="00D84A35" w:rsidP="00D84A35">
      <w:pPr>
        <w:pStyle w:val="level3item"/>
      </w:pPr>
      <w:r w:rsidRPr="001D169D">
        <w:t xml:space="preserve">Chinese Xian warriors exhibit at the UM Museum of Art, December 1982, </w:t>
      </w:r>
      <w:r w:rsidR="00520E88" w:rsidRPr="00520E88">
        <w:rPr>
          <w:vanish/>
        </w:rPr>
        <w:t>%pfb</w:t>
      </w:r>
      <w:r w:rsidRPr="001D169D">
        <w:t xml:space="preserve"> (Betacam Tape)</w:t>
      </w:r>
      <w:r w:rsidR="00EE2052" w:rsidRPr="0031113F">
        <w:rPr>
          <w:vanish/>
        </w:rPr>
        <w:t>%pfe</w:t>
      </w:r>
    </w:p>
    <w:p w:rsidR="00090BDF" w:rsidRPr="001D169D" w:rsidRDefault="00090BDF" w:rsidP="00090BDF">
      <w:pPr>
        <w:pStyle w:val="level3item"/>
      </w:pPr>
      <w:r w:rsidRPr="001D169D">
        <w:t xml:space="preserve">WDIV-TV's "Salute to Bo" in Cobo Center, May 6, 1990, </w:t>
      </w:r>
      <w:r w:rsidRPr="00520E88">
        <w:rPr>
          <w:vanish/>
        </w:rPr>
        <w:t>%pfb</w:t>
      </w:r>
      <w:r w:rsidRPr="001D169D">
        <w:t xml:space="preserve"> (VHS Tape)</w:t>
      </w:r>
      <w:r w:rsidRPr="00520E88">
        <w:rPr>
          <w:vanish/>
        </w:rPr>
        <w:t>%pfe</w:t>
      </w:r>
    </w:p>
    <w:p w:rsidR="00D84A35" w:rsidRPr="001D169D" w:rsidRDefault="00D84A35" w:rsidP="00D84A35">
      <w:pPr>
        <w:pStyle w:val="level3item"/>
      </w:pPr>
      <w:r w:rsidRPr="001D169D">
        <w:t xml:space="preserve">Views of School of Business Administration; mostly NW Entrance; May-June 1990, </w:t>
      </w:r>
      <w:r w:rsidR="00520E88" w:rsidRPr="00520E88">
        <w:rPr>
          <w:vanish/>
        </w:rPr>
        <w:t>%pfb</w:t>
      </w:r>
      <w:r w:rsidRPr="001D169D">
        <w:t xml:space="preserve"> (U-Matic Tape) </w:t>
      </w:r>
      <w:r w:rsidR="00520E88" w:rsidRPr="00520E88">
        <w:rPr>
          <w:vanish/>
        </w:rPr>
        <w:t>%pfe</w:t>
      </w:r>
    </w:p>
    <w:p w:rsidR="009831AE" w:rsidRDefault="00D84A35" w:rsidP="00D84A35">
      <w:pPr>
        <w:pStyle w:val="level3item"/>
      </w:pPr>
      <w:r w:rsidRPr="001D169D">
        <w:t xml:space="preserve">Students on the Diag, East of Graduate Library, May-June 1990, </w:t>
      </w:r>
      <w:r w:rsidR="00520E88" w:rsidRPr="00520E88">
        <w:rPr>
          <w:vanish/>
        </w:rPr>
        <w:t>%pfb</w:t>
      </w:r>
      <w:r w:rsidRPr="001D169D">
        <w:t xml:space="preserve"> (U-Matic Tape) </w:t>
      </w:r>
    </w:p>
    <w:p w:rsidR="00D84A35" w:rsidRDefault="00520E88" w:rsidP="00D84A35">
      <w:pPr>
        <w:pStyle w:val="level3item"/>
        <w:rPr>
          <w:vanish/>
        </w:rPr>
      </w:pPr>
      <w:r w:rsidRPr="00520E88">
        <w:rPr>
          <w:vanish/>
        </w:rPr>
        <w:t>%pfe</w:t>
      </w:r>
    </w:p>
    <w:p w:rsidR="00776840" w:rsidRPr="001D169D" w:rsidRDefault="00776840" w:rsidP="00776840">
      <w:pPr>
        <w:pStyle w:val="boxnumber"/>
      </w:pPr>
      <w:r>
        <w:t>Box 18</w:t>
      </w:r>
    </w:p>
    <w:p w:rsidR="00D84A35" w:rsidRPr="001D169D" w:rsidRDefault="00D84A35" w:rsidP="00D84A35">
      <w:pPr>
        <w:pStyle w:val="level3item"/>
      </w:pPr>
      <w:r>
        <w:t>UM</w:t>
      </w:r>
      <w:r w:rsidRPr="001D169D">
        <w:t xml:space="preserve"> Helicopter Scenes, </w:t>
      </w:r>
      <w:r>
        <w:t>UM</w:t>
      </w:r>
      <w:r w:rsidRPr="001D169D">
        <w:t xml:space="preserve"> School of Natural Resources, Tape 1 of 3 January 18, 1991, </w:t>
      </w:r>
      <w:r w:rsidR="00520E88" w:rsidRPr="00520E88">
        <w:rPr>
          <w:vanish/>
        </w:rPr>
        <w:t>%pfb</w:t>
      </w:r>
      <w:r w:rsidRPr="001D169D">
        <w:t xml:space="preserve"> (U-Matic Tape) </w:t>
      </w:r>
      <w:r w:rsidR="00520E88" w:rsidRPr="00520E88">
        <w:rPr>
          <w:vanish/>
        </w:rPr>
        <w:t>%pfe</w:t>
      </w:r>
    </w:p>
    <w:p w:rsidR="00D84A35" w:rsidRPr="001D169D" w:rsidRDefault="00D84A35" w:rsidP="00D84A35">
      <w:pPr>
        <w:pStyle w:val="level3item"/>
      </w:pPr>
      <w:r>
        <w:t>UM</w:t>
      </w:r>
      <w:r w:rsidRPr="001D169D">
        <w:t xml:space="preserve"> Helicopter Scenes, </w:t>
      </w:r>
      <w:r>
        <w:t>UM</w:t>
      </w:r>
      <w:r w:rsidRPr="001D169D">
        <w:t xml:space="preserve"> School of Natural Resources, Tape 2 of 3 January 18, 1991, </w:t>
      </w:r>
      <w:r w:rsidR="00520E88" w:rsidRPr="00520E88">
        <w:rPr>
          <w:vanish/>
        </w:rPr>
        <w:t>%pfb</w:t>
      </w:r>
      <w:r w:rsidRPr="001D169D">
        <w:t xml:space="preserve"> (U-Matic Tape) </w:t>
      </w:r>
      <w:r w:rsidR="00520E88" w:rsidRPr="00520E88">
        <w:rPr>
          <w:vanish/>
        </w:rPr>
        <w:t>%pfe</w:t>
      </w:r>
    </w:p>
    <w:p w:rsidR="00FD2CB0" w:rsidRPr="00FD2CB0" w:rsidRDefault="00D84A35" w:rsidP="00D84A35">
      <w:pPr>
        <w:pStyle w:val="level3item"/>
      </w:pPr>
      <w:r>
        <w:t>UM</w:t>
      </w:r>
      <w:r w:rsidRPr="001D169D">
        <w:t xml:space="preserve"> Helicopter Scenes, </w:t>
      </w:r>
      <w:r>
        <w:t>UM</w:t>
      </w:r>
      <w:r w:rsidRPr="001D169D">
        <w:t xml:space="preserve"> School of Natural Resources, Tape 3 of 3 January 18, 1991, </w:t>
      </w:r>
      <w:r w:rsidR="00520E88" w:rsidRPr="00520E88">
        <w:rPr>
          <w:vanish/>
        </w:rPr>
        <w:t>%pfb</w:t>
      </w:r>
      <w:r w:rsidRPr="001D169D">
        <w:t xml:space="preserve"> (U-Matic Tape) </w:t>
      </w:r>
      <w:r w:rsidR="00520E88" w:rsidRPr="00520E88">
        <w:rPr>
          <w:vanish/>
        </w:rPr>
        <w:t>%pfe</w:t>
      </w:r>
    </w:p>
    <w:p w:rsidR="00F579F5" w:rsidRPr="001D169D" w:rsidRDefault="00F579F5" w:rsidP="00F579F5">
      <w:pPr>
        <w:pStyle w:val="level3item"/>
      </w:pPr>
      <w:r>
        <w:t>University of Michigan Program in Scholarly Research Institutional Message, February,</w:t>
      </w:r>
      <w:r w:rsidR="00FD2CB0">
        <w:t xml:space="preserve"> </w:t>
      </w:r>
      <w:r>
        <w:t>1991</w:t>
      </w:r>
      <w:r w:rsidRPr="001D169D">
        <w:t xml:space="preserve">, </w:t>
      </w:r>
      <w:r w:rsidRPr="00520E88">
        <w:rPr>
          <w:vanish/>
        </w:rPr>
        <w:t>%pfb</w:t>
      </w:r>
      <w:r w:rsidRPr="001D169D">
        <w:t xml:space="preserve"> (U-Matic Tape) </w:t>
      </w:r>
      <w:r w:rsidRPr="00520E88">
        <w:rPr>
          <w:vanish/>
        </w:rPr>
        <w:t>%pfe</w:t>
      </w:r>
    </w:p>
    <w:p w:rsidR="00D84A35" w:rsidRPr="001D169D" w:rsidRDefault="00D84A35" w:rsidP="00D84A35">
      <w:pPr>
        <w:pStyle w:val="level3item"/>
      </w:pPr>
      <w:r w:rsidRPr="001D169D">
        <w:t xml:space="preserve">UM researchers announce discovery of the schooner Newell Eddy, sunk in Lake Huron during an 1893 gale. August, 1992, </w:t>
      </w:r>
      <w:r w:rsidR="00520E88" w:rsidRPr="00520E88">
        <w:rPr>
          <w:vanish/>
        </w:rPr>
        <w:t>%pfb</w:t>
      </w:r>
      <w:r w:rsidRPr="001D169D">
        <w:t xml:space="preserve"> (U-Matic Tape) </w:t>
      </w:r>
      <w:r w:rsidR="00520E88" w:rsidRPr="00520E88">
        <w:rPr>
          <w:vanish/>
        </w:rPr>
        <w:t>%pfe</w:t>
      </w:r>
    </w:p>
    <w:p w:rsidR="00D84A35" w:rsidRPr="001D169D" w:rsidRDefault="00D84A35" w:rsidP="00D84A35">
      <w:pPr>
        <w:pStyle w:val="level3item"/>
      </w:pPr>
      <w:r w:rsidRPr="001D169D">
        <w:t xml:space="preserve">Cazzie Russell Presentation, December 11, 1993, </w:t>
      </w:r>
      <w:r w:rsidR="00520E88" w:rsidRPr="00520E88">
        <w:rPr>
          <w:vanish/>
        </w:rPr>
        <w:t>%pfb</w:t>
      </w:r>
      <w:r w:rsidRPr="001D169D">
        <w:t xml:space="preserve"> (VHS Tape) </w:t>
      </w:r>
      <w:r w:rsidR="00520E88" w:rsidRPr="00520E88">
        <w:rPr>
          <w:vanish/>
        </w:rPr>
        <w:t>%pfe</w:t>
      </w:r>
    </w:p>
    <w:p w:rsidR="00D84A35" w:rsidRPr="001D169D" w:rsidRDefault="00D84A35" w:rsidP="00D84A35">
      <w:pPr>
        <w:pStyle w:val="level3item"/>
      </w:pPr>
      <w:r w:rsidRPr="001D169D">
        <w:t xml:space="preserve">Campus Scenes from Roger Sutton Stock, Assembled February 16, 1994, Tape 1 of 2, </w:t>
      </w:r>
      <w:r w:rsidR="00520E88" w:rsidRPr="00520E88">
        <w:rPr>
          <w:vanish/>
        </w:rPr>
        <w:t>%pfb</w:t>
      </w:r>
      <w:r w:rsidRPr="001D169D">
        <w:t xml:space="preserve"> (U-Matic Tape) </w:t>
      </w:r>
      <w:r w:rsidR="00520E88" w:rsidRPr="00520E88">
        <w:rPr>
          <w:vanish/>
        </w:rPr>
        <w:t>%pfe</w:t>
      </w:r>
    </w:p>
    <w:p w:rsidR="00D84A35" w:rsidRPr="001D169D" w:rsidRDefault="00D84A35" w:rsidP="00D84A35">
      <w:pPr>
        <w:pStyle w:val="level3item"/>
      </w:pPr>
      <w:r w:rsidRPr="001D169D">
        <w:t xml:space="preserve">Campus Scenes from Roger Sutton Stock, Assembled February 16, 1994, Tape 2 of 2, </w:t>
      </w:r>
      <w:r w:rsidR="00520E88" w:rsidRPr="00520E88">
        <w:rPr>
          <w:vanish/>
        </w:rPr>
        <w:t>%pfb</w:t>
      </w:r>
      <w:r w:rsidRPr="001D169D">
        <w:t xml:space="preserve"> (U-Matic Tape) </w:t>
      </w:r>
      <w:r w:rsidR="00520E88" w:rsidRPr="00520E88">
        <w:rPr>
          <w:vanish/>
        </w:rPr>
        <w:t>%pfe</w:t>
      </w:r>
    </w:p>
    <w:p w:rsidR="00FD2CB0" w:rsidRPr="00FD2CB0" w:rsidRDefault="00D84A35" w:rsidP="00D84A35">
      <w:pPr>
        <w:pStyle w:val="level3item"/>
      </w:pPr>
      <w:r w:rsidRPr="001D169D">
        <w:t xml:space="preserve">Institutional message for a TV sports event on the Blue Skies K-12 weather instructional program, January 1994, </w:t>
      </w:r>
      <w:r w:rsidR="00520E88" w:rsidRPr="00520E88">
        <w:rPr>
          <w:vanish/>
        </w:rPr>
        <w:t>%pfb</w:t>
      </w:r>
      <w:r w:rsidRPr="001D169D">
        <w:t xml:space="preserve"> (Betacam Tape) </w:t>
      </w:r>
      <w:r w:rsidR="00520E88" w:rsidRPr="00520E88">
        <w:rPr>
          <w:vanish/>
        </w:rPr>
        <w:t>%pfe</w:t>
      </w:r>
    </w:p>
    <w:p w:rsidR="00D84A35" w:rsidRPr="001D169D" w:rsidRDefault="00D84A35" w:rsidP="00D84A35">
      <w:pPr>
        <w:pStyle w:val="level3item"/>
      </w:pPr>
      <w:r w:rsidRPr="001D169D">
        <w:t xml:space="preserve">Blue Skies, 1994, </w:t>
      </w:r>
      <w:r w:rsidR="00520E88" w:rsidRPr="00520E88">
        <w:rPr>
          <w:vanish/>
        </w:rPr>
        <w:t>%pfb</w:t>
      </w:r>
      <w:r w:rsidRPr="001D169D">
        <w:t xml:space="preserve"> (Betacam Tape) </w:t>
      </w:r>
      <w:r w:rsidR="00520E88" w:rsidRPr="00520E88">
        <w:rPr>
          <w:vanish/>
        </w:rPr>
        <w:t>%pfe</w:t>
      </w:r>
    </w:p>
    <w:p w:rsidR="00D84A35" w:rsidRPr="001D169D" w:rsidRDefault="00D84A35" w:rsidP="00D84A35">
      <w:pPr>
        <w:pStyle w:val="level3item"/>
      </w:pPr>
      <w:r w:rsidRPr="001D169D">
        <w:t xml:space="preserve">On the Undergraduate Research Opportunity Program (UROP), 1994, </w:t>
      </w:r>
      <w:r w:rsidR="00520E88" w:rsidRPr="00520E88">
        <w:rPr>
          <w:vanish/>
        </w:rPr>
        <w:t>%pfb</w:t>
      </w:r>
      <w:r w:rsidRPr="001D169D">
        <w:t xml:space="preserve"> (U-Matic Tape) </w:t>
      </w:r>
      <w:r w:rsidR="00520E88" w:rsidRPr="00520E88">
        <w:rPr>
          <w:vanish/>
        </w:rPr>
        <w:t>%pfe</w:t>
      </w:r>
    </w:p>
    <w:p w:rsidR="00D84A35" w:rsidRPr="001D169D" w:rsidRDefault="00D84A35" w:rsidP="00D84A35">
      <w:pPr>
        <w:pStyle w:val="level3item"/>
      </w:pPr>
      <w:r w:rsidRPr="001D169D">
        <w:t xml:space="preserve">Institutional message for a TV sports event on the Michigan Mandate, January 1995, </w:t>
      </w:r>
      <w:r w:rsidR="00520E88" w:rsidRPr="00520E88">
        <w:rPr>
          <w:vanish/>
        </w:rPr>
        <w:t>%pfb</w:t>
      </w:r>
      <w:r w:rsidRPr="001D169D">
        <w:t xml:space="preserve"> (Betacam Tape) </w:t>
      </w:r>
      <w:r w:rsidR="00520E88" w:rsidRPr="00520E88">
        <w:rPr>
          <w:vanish/>
        </w:rPr>
        <w:t>%pfe</w:t>
      </w:r>
    </w:p>
    <w:p w:rsidR="00D84A35" w:rsidRPr="001D169D" w:rsidRDefault="00D84A35" w:rsidP="00D84A35">
      <w:pPr>
        <w:pStyle w:val="level3item"/>
      </w:pPr>
      <w:r w:rsidRPr="001D169D">
        <w:t xml:space="preserve">Institutional message for a TV sports event on Community Service Learning at the </w:t>
      </w:r>
      <w:r>
        <w:t xml:space="preserve">UM </w:t>
      </w:r>
      <w:r w:rsidRPr="001D169D">
        <w:t xml:space="preserve">for a TV sports event, February 1995, </w:t>
      </w:r>
      <w:r w:rsidR="00520E88" w:rsidRPr="00520E88">
        <w:rPr>
          <w:vanish/>
        </w:rPr>
        <w:t>%pfb</w:t>
      </w:r>
      <w:r w:rsidRPr="001D169D">
        <w:t xml:space="preserve"> (Betacam Tape) </w:t>
      </w:r>
      <w:r w:rsidR="00520E88" w:rsidRPr="00520E88">
        <w:rPr>
          <w:vanish/>
        </w:rPr>
        <w:t>%pfe</w:t>
      </w:r>
      <w:r w:rsidRPr="001D169D">
        <w:t xml:space="preserve"> </w:t>
      </w:r>
    </w:p>
    <w:p w:rsidR="00D84A35" w:rsidRPr="001D169D" w:rsidRDefault="00D84A35" w:rsidP="00D84A35">
      <w:pPr>
        <w:pStyle w:val="level3item"/>
      </w:pPr>
      <w:r w:rsidRPr="001D169D">
        <w:t xml:space="preserve">Institutional message for a TV sports event on Community Service Learning at the </w:t>
      </w:r>
      <w:r>
        <w:t xml:space="preserve">UM </w:t>
      </w:r>
      <w:r w:rsidRPr="001D169D">
        <w:t xml:space="preserve">for a TV sports event, February 1995, </w:t>
      </w:r>
      <w:r w:rsidR="00520E88" w:rsidRPr="00520E88">
        <w:rPr>
          <w:vanish/>
        </w:rPr>
        <w:t>%pfb</w:t>
      </w:r>
      <w:r w:rsidRPr="001D169D">
        <w:t xml:space="preserve"> (VHS Tape) </w:t>
      </w:r>
      <w:r w:rsidR="00520E88" w:rsidRPr="00520E88">
        <w:rPr>
          <w:vanish/>
        </w:rPr>
        <w:t>%pfe</w:t>
      </w:r>
    </w:p>
    <w:p w:rsidR="00280AC9" w:rsidRPr="00222EAB" w:rsidRDefault="00280AC9" w:rsidP="00280AC9">
      <w:pPr>
        <w:pStyle w:val="L2newpage"/>
        <w:rPr>
          <w:b/>
        </w:rPr>
      </w:pPr>
      <w:proofErr w:type="gramStart"/>
      <w:r w:rsidRPr="00222EAB">
        <w:rPr>
          <w:b/>
        </w:rPr>
        <w:t>Institutional Messages and Promotions (1979-2003) (Cont.)</w:t>
      </w:r>
      <w:proofErr w:type="gramEnd"/>
    </w:p>
    <w:p w:rsidR="00280AC9" w:rsidRPr="00E01562" w:rsidRDefault="00280AC9" w:rsidP="00280AC9">
      <w:pPr>
        <w:pStyle w:val="Boxnewpage"/>
      </w:pPr>
      <w:r>
        <w:t>Box 18 (Cont.)</w:t>
      </w:r>
    </w:p>
    <w:p w:rsidR="00D84A35" w:rsidRPr="001D169D" w:rsidRDefault="00D84A35" w:rsidP="00D84A35">
      <w:pPr>
        <w:pStyle w:val="level3item"/>
      </w:pPr>
      <w:r w:rsidRPr="001D169D">
        <w:t xml:space="preserve">UM dance students perform "Dance for the Wave Field" at the dedication of "The Wave Field," an earth sculpture created by Maya Lin, Oct. 6, 1995, </w:t>
      </w:r>
      <w:r w:rsidR="00520E88" w:rsidRPr="00520E88">
        <w:rPr>
          <w:vanish/>
        </w:rPr>
        <w:t>%pfb</w:t>
      </w:r>
      <w:r w:rsidRPr="001D169D">
        <w:t xml:space="preserve"> (VHS Tape) </w:t>
      </w:r>
      <w:r w:rsidR="00520E88" w:rsidRPr="00520E88">
        <w:rPr>
          <w:vanish/>
        </w:rPr>
        <w:t>%pfe</w:t>
      </w:r>
    </w:p>
    <w:p w:rsidR="00D84A35" w:rsidRPr="001D169D" w:rsidRDefault="00D84A35" w:rsidP="00D84A35">
      <w:pPr>
        <w:pStyle w:val="level3item"/>
      </w:pPr>
      <w:r w:rsidRPr="001D169D">
        <w:t xml:space="preserve">Business School T-1, February 14, 1996, </w:t>
      </w:r>
      <w:r w:rsidR="00520E88" w:rsidRPr="00520E88">
        <w:rPr>
          <w:vanish/>
        </w:rPr>
        <w:t>%pfb</w:t>
      </w:r>
      <w:r w:rsidRPr="001D169D">
        <w:t xml:space="preserve"> (Betacam Tape) </w:t>
      </w:r>
      <w:r w:rsidR="00520E88" w:rsidRPr="00520E88">
        <w:rPr>
          <w:vanish/>
        </w:rPr>
        <w:t>%pfe</w:t>
      </w:r>
    </w:p>
    <w:p w:rsidR="00D84A35" w:rsidRPr="001D169D" w:rsidRDefault="00D84A35" w:rsidP="00D84A35">
      <w:pPr>
        <w:pStyle w:val="level3item"/>
      </w:pPr>
      <w:r w:rsidRPr="001D169D">
        <w:lastRenderedPageBreak/>
        <w:t xml:space="preserve">Business School T-2, February 14, 1996, </w:t>
      </w:r>
      <w:r w:rsidR="00520E88" w:rsidRPr="00520E88">
        <w:rPr>
          <w:vanish/>
        </w:rPr>
        <w:t>%pfb</w:t>
      </w:r>
      <w:r w:rsidRPr="001D169D">
        <w:t xml:space="preserve"> (Betacam Tape) </w:t>
      </w:r>
      <w:r w:rsidR="00520E88" w:rsidRPr="00520E88">
        <w:rPr>
          <w:vanish/>
        </w:rPr>
        <w:t>%pfe</w:t>
      </w:r>
    </w:p>
    <w:p w:rsidR="00D84A35" w:rsidRPr="001D169D" w:rsidRDefault="00D84A35" w:rsidP="00D84A35">
      <w:pPr>
        <w:pStyle w:val="level3item"/>
      </w:pPr>
      <w:r w:rsidRPr="001D169D">
        <w:t xml:space="preserve">Business School T-3, February 14, 1996, </w:t>
      </w:r>
      <w:r w:rsidR="00520E88" w:rsidRPr="00520E88">
        <w:rPr>
          <w:vanish/>
        </w:rPr>
        <w:t>%pfb</w:t>
      </w:r>
      <w:r w:rsidRPr="001D169D">
        <w:t xml:space="preserve"> (Betacam Tape) </w:t>
      </w:r>
      <w:r w:rsidR="00520E88" w:rsidRPr="00520E88">
        <w:rPr>
          <w:vanish/>
        </w:rPr>
        <w:t>%pfe</w:t>
      </w:r>
    </w:p>
    <w:p w:rsidR="00D84A35" w:rsidRPr="001D169D" w:rsidRDefault="00D84A35" w:rsidP="00D84A35">
      <w:pPr>
        <w:pStyle w:val="level3item"/>
      </w:pPr>
      <w:r w:rsidRPr="001D169D">
        <w:t xml:space="preserve">Business School T-4, February 14, 1996, </w:t>
      </w:r>
      <w:r w:rsidR="00520E88" w:rsidRPr="00520E88">
        <w:rPr>
          <w:vanish/>
        </w:rPr>
        <w:t>%pfb</w:t>
      </w:r>
      <w:r w:rsidRPr="001D169D">
        <w:t xml:space="preserve"> (Betacam Tape) </w:t>
      </w:r>
      <w:r w:rsidR="00520E88" w:rsidRPr="00520E88">
        <w:rPr>
          <w:vanish/>
        </w:rPr>
        <w:t>%pfe</w:t>
      </w:r>
    </w:p>
    <w:p w:rsidR="00D84A35" w:rsidRPr="001D169D" w:rsidRDefault="00D84A35" w:rsidP="00D84A35">
      <w:pPr>
        <w:pStyle w:val="level3item"/>
      </w:pPr>
      <w:r w:rsidRPr="001D169D">
        <w:t xml:space="preserve">Institutional message for a TV sports event on the arts at UM, February 24, 1996, </w:t>
      </w:r>
      <w:r w:rsidR="00520E88" w:rsidRPr="00520E88">
        <w:rPr>
          <w:vanish/>
        </w:rPr>
        <w:t>%pfb</w:t>
      </w:r>
      <w:r w:rsidRPr="001D169D">
        <w:t xml:space="preserve"> (Betacam Tape) </w:t>
      </w:r>
      <w:r w:rsidR="00520E88" w:rsidRPr="00520E88">
        <w:rPr>
          <w:vanish/>
        </w:rPr>
        <w:t>%pfe</w:t>
      </w:r>
    </w:p>
    <w:p w:rsidR="00D84A35" w:rsidRPr="001D169D" w:rsidRDefault="00D84A35" w:rsidP="00D84A35">
      <w:pPr>
        <w:pStyle w:val="level3item"/>
      </w:pPr>
      <w:r w:rsidRPr="001D169D">
        <w:t>Raising the largest and first of 50 b</w:t>
      </w:r>
      <w:r w:rsidR="00E8202A">
        <w:t xml:space="preserve">ells to the top of Lurie Tower </w:t>
      </w:r>
      <w:r w:rsidRPr="001D169D">
        <w:t xml:space="preserve">April 18, 1996, </w:t>
      </w:r>
      <w:r w:rsidR="00520E88" w:rsidRPr="00520E88">
        <w:rPr>
          <w:vanish/>
        </w:rPr>
        <w:t>%pfb</w:t>
      </w:r>
      <w:r w:rsidRPr="001D169D">
        <w:t xml:space="preserve"> (VHS Tape) </w:t>
      </w:r>
      <w:r w:rsidR="00520E88" w:rsidRPr="00520E88">
        <w:rPr>
          <w:vanish/>
        </w:rPr>
        <w:t>%pfe</w:t>
      </w:r>
    </w:p>
    <w:p w:rsidR="00D84A35" w:rsidRPr="001D169D" w:rsidRDefault="00D84A35" w:rsidP="00D84A35">
      <w:pPr>
        <w:pStyle w:val="level3item"/>
      </w:pPr>
      <w:r w:rsidRPr="001D169D">
        <w:t xml:space="preserve">Institutional message for a TV sports event on the </w:t>
      </w:r>
      <w:r>
        <w:t xml:space="preserve">UM </w:t>
      </w:r>
      <w:r w:rsidRPr="001D169D">
        <w:t xml:space="preserve">underwater observation robot M-Rover, December, 1996, </w:t>
      </w:r>
      <w:r w:rsidR="00520E88" w:rsidRPr="00520E88">
        <w:rPr>
          <w:vanish/>
        </w:rPr>
        <w:t>%pfb</w:t>
      </w:r>
      <w:r w:rsidRPr="001D169D">
        <w:t xml:space="preserve"> (Betacam Tape) </w:t>
      </w:r>
      <w:r w:rsidR="00520E88" w:rsidRPr="00520E88">
        <w:rPr>
          <w:vanish/>
        </w:rPr>
        <w:t>%pfe</w:t>
      </w:r>
    </w:p>
    <w:p w:rsidR="00D84A35" w:rsidRPr="001D169D" w:rsidRDefault="00D84A35" w:rsidP="00D84A35">
      <w:pPr>
        <w:pStyle w:val="level3item"/>
      </w:pPr>
      <w:r w:rsidRPr="001D169D">
        <w:t xml:space="preserve">News Service Produced profile of the </w:t>
      </w:r>
      <w:r>
        <w:t xml:space="preserve">UM </w:t>
      </w:r>
      <w:r w:rsidRPr="001D169D">
        <w:t xml:space="preserve">Center for research on Learning and Teaching, March 1997, </w:t>
      </w:r>
      <w:r w:rsidR="00520E88" w:rsidRPr="00520E88">
        <w:rPr>
          <w:vanish/>
        </w:rPr>
        <w:t>%pfb</w:t>
      </w:r>
      <w:r w:rsidRPr="001D169D">
        <w:t xml:space="preserve"> (VHS Tape) </w:t>
      </w:r>
      <w:r w:rsidR="00520E88" w:rsidRPr="00520E88">
        <w:rPr>
          <w:vanish/>
        </w:rPr>
        <w:t>%pfe</w:t>
      </w:r>
    </w:p>
    <w:p w:rsidR="00D84A35" w:rsidRPr="001D169D" w:rsidRDefault="00D84A35" w:rsidP="00D84A35">
      <w:pPr>
        <w:pStyle w:val="level3item"/>
      </w:pPr>
      <w:r w:rsidRPr="001D169D">
        <w:t xml:space="preserve">Car crash investigation at Mackinac Bridge using the UM's M-Rover, March 4, 1997, </w:t>
      </w:r>
      <w:r w:rsidR="00520E88" w:rsidRPr="00520E88">
        <w:rPr>
          <w:vanish/>
        </w:rPr>
        <w:t>%pfb</w:t>
      </w:r>
      <w:r w:rsidRPr="001D169D">
        <w:t xml:space="preserve"> (VHS Tape) </w:t>
      </w:r>
      <w:r w:rsidR="00520E88" w:rsidRPr="00520E88">
        <w:rPr>
          <w:vanish/>
        </w:rPr>
        <w:t>%pfe</w:t>
      </w:r>
    </w:p>
    <w:p w:rsidR="00D84A35" w:rsidRPr="001D169D" w:rsidRDefault="00D84A35" w:rsidP="00D84A35">
      <w:pPr>
        <w:pStyle w:val="level3item"/>
      </w:pPr>
      <w:r w:rsidRPr="001D169D">
        <w:t xml:space="preserve">On Professor Johann Borenstein's development of CARMEL (Computer-Aided Robotics for Maintenance, Emergency and Life support), May 2, 1997, </w:t>
      </w:r>
      <w:r w:rsidR="00520E88" w:rsidRPr="00520E88">
        <w:rPr>
          <w:vanish/>
        </w:rPr>
        <w:t>%pfb</w:t>
      </w:r>
      <w:r w:rsidRPr="001D169D">
        <w:t xml:space="preserve"> (Betacam Tape) </w:t>
      </w:r>
      <w:r w:rsidR="00520E88" w:rsidRPr="00520E88">
        <w:rPr>
          <w:vanish/>
        </w:rPr>
        <w:t>%pfe</w:t>
      </w:r>
    </w:p>
    <w:p w:rsidR="009831AE" w:rsidRDefault="00D84A35" w:rsidP="00D84A35">
      <w:pPr>
        <w:pStyle w:val="level3item"/>
      </w:pPr>
      <w:r w:rsidRPr="001D169D">
        <w:t xml:space="preserve">"Medicine at Michigan: Celebrating 150 Years of Scholarship and Service," narrated by Mike Wallace, 1999 </w:t>
      </w:r>
      <w:r w:rsidR="00520E88" w:rsidRPr="00520E88">
        <w:rPr>
          <w:vanish/>
        </w:rPr>
        <w:t>%pfb</w:t>
      </w:r>
      <w:r w:rsidRPr="001D169D">
        <w:t xml:space="preserve"> (VHS Tape) </w:t>
      </w:r>
    </w:p>
    <w:p w:rsidR="00D84A35" w:rsidRDefault="00520E88" w:rsidP="00D84A35">
      <w:pPr>
        <w:pStyle w:val="level3item"/>
        <w:rPr>
          <w:vanish/>
        </w:rPr>
      </w:pPr>
      <w:r w:rsidRPr="00520E88">
        <w:rPr>
          <w:vanish/>
        </w:rPr>
        <w:t>%pfe</w:t>
      </w:r>
    </w:p>
    <w:p w:rsidR="00064A3B" w:rsidRPr="001D169D" w:rsidRDefault="00064A3B" w:rsidP="00064A3B">
      <w:pPr>
        <w:pStyle w:val="boxnumber"/>
      </w:pPr>
      <w:r>
        <w:t>Box 19</w:t>
      </w:r>
    </w:p>
    <w:p w:rsidR="00D84A35" w:rsidRDefault="00D84A35" w:rsidP="00D84A35">
      <w:pPr>
        <w:pStyle w:val="level3item"/>
      </w:pPr>
      <w:r w:rsidRPr="001D169D">
        <w:t>Summer Aerial Footage of Ann Arbor Campus, 1999</w:t>
      </w:r>
      <w:r>
        <w:t>,</w:t>
      </w:r>
      <w:r w:rsidRPr="001D169D">
        <w:t xml:space="preserve"> </w:t>
      </w:r>
      <w:r w:rsidR="00520E88" w:rsidRPr="00520E88">
        <w:rPr>
          <w:vanish/>
        </w:rPr>
        <w:t>%pfb</w:t>
      </w:r>
      <w:r w:rsidRPr="001D169D">
        <w:t xml:space="preserve"> (U-Matic Tape) </w:t>
      </w:r>
      <w:r w:rsidR="00520E88" w:rsidRPr="00520E88">
        <w:rPr>
          <w:vanish/>
        </w:rPr>
        <w:t>%pfe</w:t>
      </w:r>
      <w:r w:rsidRPr="001D169D">
        <w:t xml:space="preserve"> [</w:t>
      </w:r>
      <w:r>
        <w:t>T</w:t>
      </w:r>
      <w:r w:rsidRPr="001D169D">
        <w:t>wo tapes]</w:t>
      </w:r>
    </w:p>
    <w:p w:rsidR="005675A8" w:rsidRDefault="005675A8" w:rsidP="005675A8">
      <w:pPr>
        <w:pStyle w:val="level3item"/>
      </w:pPr>
      <w:r>
        <w:t xml:space="preserve">U of M Y2K </w:t>
      </w:r>
      <w:r w:rsidR="00725B9C">
        <w:t>PSA</w:t>
      </w:r>
      <w:r>
        <w:t xml:space="preserve"> 3 X3, February 29, 2000 </w:t>
      </w:r>
      <w:r w:rsidRPr="00520E88">
        <w:rPr>
          <w:vanish/>
        </w:rPr>
        <w:t>%pfb</w:t>
      </w:r>
      <w:r>
        <w:t xml:space="preserve"> (VHS Tape) </w:t>
      </w:r>
      <w:r w:rsidRPr="00520E88">
        <w:rPr>
          <w:vanish/>
        </w:rPr>
        <w:t>%pfe</w:t>
      </w:r>
    </w:p>
    <w:p w:rsidR="00D84A35" w:rsidRPr="001D169D" w:rsidRDefault="00D84A35" w:rsidP="00D84A35">
      <w:pPr>
        <w:pStyle w:val="level3item"/>
      </w:pPr>
      <w:r w:rsidRPr="001D169D">
        <w:t xml:space="preserve">“And You Can Quote Me </w:t>
      </w:r>
      <w:proofErr w:type="gramStart"/>
      <w:r w:rsidRPr="001D169D">
        <w:t>On</w:t>
      </w:r>
      <w:proofErr w:type="gramEnd"/>
      <w:r w:rsidRPr="001D169D">
        <w:t xml:space="preserve"> That”, Students with Disabilities at the University of Michigan, 2000, </w:t>
      </w:r>
      <w:r w:rsidR="00520E88" w:rsidRPr="00520E88">
        <w:rPr>
          <w:vanish/>
        </w:rPr>
        <w:t>%pfb</w:t>
      </w:r>
      <w:r w:rsidRPr="001D169D">
        <w:t xml:space="preserve"> (VHS Tape) </w:t>
      </w:r>
      <w:r w:rsidR="00520E88" w:rsidRPr="00520E88">
        <w:rPr>
          <w:vanish/>
        </w:rPr>
        <w:t>%pfe</w:t>
      </w:r>
    </w:p>
    <w:p w:rsidR="00ED4F2E" w:rsidRPr="00EC2D9C" w:rsidRDefault="00ED4F2E" w:rsidP="00ED4F2E">
      <w:pPr>
        <w:pStyle w:val="level3item"/>
      </w:pPr>
      <w:r w:rsidRPr="00EC2D9C">
        <w:t xml:space="preserve">Ford School of Public Policy Naming Ceremonies Tape 1, </w:t>
      </w:r>
      <w:r>
        <w:t>September 12, 2000</w:t>
      </w:r>
      <w:r w:rsidRPr="00EC2D9C">
        <w:t xml:space="preserve">, </w:t>
      </w:r>
      <w:r w:rsidRPr="00520E88">
        <w:rPr>
          <w:vanish/>
        </w:rPr>
        <w:t>%pfb</w:t>
      </w:r>
      <w:r w:rsidRPr="00EC2D9C">
        <w:t xml:space="preserve"> (Betacam Tape) </w:t>
      </w:r>
      <w:r w:rsidRPr="00520E88">
        <w:rPr>
          <w:vanish/>
        </w:rPr>
        <w:t>%pfe</w:t>
      </w:r>
    </w:p>
    <w:p w:rsidR="00ED4F2E" w:rsidRPr="00EC2D9C" w:rsidRDefault="00ED4F2E" w:rsidP="00ED4F2E">
      <w:pPr>
        <w:pStyle w:val="level3item"/>
      </w:pPr>
      <w:r w:rsidRPr="00EC2D9C">
        <w:t xml:space="preserve">Ford School of Public Policy Naming Ceremonies Tape 2, </w:t>
      </w:r>
      <w:r>
        <w:t>September 12, 2000</w:t>
      </w:r>
      <w:r w:rsidRPr="00EC2D9C">
        <w:t xml:space="preserve">, </w:t>
      </w:r>
      <w:r w:rsidRPr="00520E88">
        <w:rPr>
          <w:vanish/>
        </w:rPr>
        <w:t>%pfb</w:t>
      </w:r>
      <w:r w:rsidRPr="00EC2D9C">
        <w:t xml:space="preserve"> (Betacam Tape) </w:t>
      </w:r>
      <w:r w:rsidRPr="00520E88">
        <w:rPr>
          <w:vanish/>
        </w:rPr>
        <w:t>%pfe</w:t>
      </w:r>
    </w:p>
    <w:p w:rsidR="00D84A35" w:rsidRPr="001D169D" w:rsidRDefault="00D84A35" w:rsidP="00D84A35">
      <w:pPr>
        <w:pStyle w:val="level3item"/>
      </w:pPr>
      <w:r w:rsidRPr="001D169D">
        <w:t xml:space="preserve">Institutional Message on the Arthur Miller Theater, February 5, 2001, </w:t>
      </w:r>
      <w:r w:rsidR="00520E88" w:rsidRPr="00520E88">
        <w:rPr>
          <w:vanish/>
        </w:rPr>
        <w:t>%pfb</w:t>
      </w:r>
      <w:r w:rsidRPr="001D169D">
        <w:t xml:space="preserve"> (Betacam Tape) </w:t>
      </w:r>
      <w:r w:rsidR="00520E88" w:rsidRPr="00520E88">
        <w:rPr>
          <w:vanish/>
        </w:rPr>
        <w:t>%pfe</w:t>
      </w:r>
    </w:p>
    <w:p w:rsidR="00D84A35" w:rsidRPr="001D169D" w:rsidRDefault="00D84A35" w:rsidP="00D84A35">
      <w:pPr>
        <w:pStyle w:val="level3item"/>
      </w:pPr>
      <w:r w:rsidRPr="001D169D">
        <w:t xml:space="preserve">"Celebrate Our Heritage: Burton Tower 1936-2001" ceremony celebrating renovations to the carillon tower, November 9, 2001, </w:t>
      </w:r>
      <w:r w:rsidR="00520E88" w:rsidRPr="00520E88">
        <w:rPr>
          <w:vanish/>
        </w:rPr>
        <w:t>%pfb</w:t>
      </w:r>
      <w:r w:rsidRPr="001D169D">
        <w:t xml:space="preserve"> (VHS Tape) </w:t>
      </w:r>
      <w:r w:rsidR="00520E88" w:rsidRPr="00520E88">
        <w:rPr>
          <w:vanish/>
        </w:rPr>
        <w:t>%pfe</w:t>
      </w:r>
    </w:p>
    <w:p w:rsidR="00D84A35" w:rsidRPr="001D169D" w:rsidRDefault="00D84A35" w:rsidP="00D84A35">
      <w:pPr>
        <w:pStyle w:val="level3item"/>
      </w:pPr>
      <w:r w:rsidRPr="001D169D">
        <w:t xml:space="preserve">Institutional Message on the Arthur Miller Theater, February 5, 2001, </w:t>
      </w:r>
      <w:r w:rsidR="00520E88" w:rsidRPr="00520E88">
        <w:rPr>
          <w:vanish/>
        </w:rPr>
        <w:t>%pfb</w:t>
      </w:r>
      <w:r w:rsidRPr="001D169D">
        <w:t xml:space="preserve"> (Betacam Tape) </w:t>
      </w:r>
      <w:r w:rsidR="00520E88" w:rsidRPr="00520E88">
        <w:rPr>
          <w:vanish/>
        </w:rPr>
        <w:t>%pfe</w:t>
      </w:r>
    </w:p>
    <w:p w:rsidR="00D84A35" w:rsidRPr="001D169D" w:rsidRDefault="00D84A35" w:rsidP="00D84A35">
      <w:pPr>
        <w:pStyle w:val="level3item"/>
      </w:pPr>
      <w:r w:rsidRPr="001D169D">
        <w:t xml:space="preserve">"The Role of Graduate Student Instructors at the University of Michigan," produced by the News Service on behalf of the Center for Research on Learning and Teaching for use during new student orientations, May 2002, </w:t>
      </w:r>
      <w:r w:rsidR="00520E88" w:rsidRPr="00520E88">
        <w:rPr>
          <w:vanish/>
        </w:rPr>
        <w:t>%pfb</w:t>
      </w:r>
      <w:r w:rsidRPr="001D169D">
        <w:t xml:space="preserve"> (DVCam Tape) </w:t>
      </w:r>
      <w:r w:rsidR="00520E88" w:rsidRPr="00520E88">
        <w:rPr>
          <w:vanish/>
        </w:rPr>
        <w:t>%pfe</w:t>
      </w:r>
    </w:p>
    <w:p w:rsidR="00D84A35" w:rsidRPr="001D169D" w:rsidRDefault="00D84A35" w:rsidP="00D84A35">
      <w:pPr>
        <w:pStyle w:val="level3item"/>
      </w:pPr>
      <w:r w:rsidRPr="001D169D">
        <w:t xml:space="preserve">"The Role of Graduate Student Instructors at the University of Michigan," produced by the News Service on behalf of the Center for Research on Learning and Teaching for use during new student orientations, May 2002, </w:t>
      </w:r>
      <w:r w:rsidR="00520E88" w:rsidRPr="00520E88">
        <w:rPr>
          <w:vanish/>
        </w:rPr>
        <w:t>%pfb</w:t>
      </w:r>
      <w:r w:rsidRPr="001D169D">
        <w:t xml:space="preserve"> (VHS Tape) </w:t>
      </w:r>
      <w:r w:rsidR="00520E88" w:rsidRPr="00520E88">
        <w:rPr>
          <w:vanish/>
        </w:rPr>
        <w:t>%pfe</w:t>
      </w:r>
    </w:p>
    <w:p w:rsidR="00D84A35" w:rsidRPr="001D169D" w:rsidRDefault="00D84A35" w:rsidP="00D84A35">
      <w:pPr>
        <w:pStyle w:val="level3item"/>
      </w:pPr>
      <w:r w:rsidRPr="001D169D">
        <w:t xml:space="preserve">Selected Michigan Marching Band performances, 2000-2003, </w:t>
      </w:r>
      <w:r w:rsidR="00520E88" w:rsidRPr="00520E88">
        <w:rPr>
          <w:vanish/>
        </w:rPr>
        <w:t>%pfb</w:t>
      </w:r>
      <w:r w:rsidRPr="001D169D">
        <w:t xml:space="preserve"> (Betacam Tape) </w:t>
      </w:r>
      <w:r w:rsidR="00520E88" w:rsidRPr="00520E88">
        <w:rPr>
          <w:vanish/>
        </w:rPr>
        <w:t>%pfe</w:t>
      </w:r>
    </w:p>
    <w:p w:rsidR="00D84A35" w:rsidRPr="001D169D" w:rsidRDefault="00D84A35" w:rsidP="00D84A35">
      <w:pPr>
        <w:pStyle w:val="level3item"/>
      </w:pPr>
      <w:r w:rsidRPr="001D169D">
        <w:t xml:space="preserve">Aerial [Footage] 1 of 2, [Undated], </w:t>
      </w:r>
      <w:r w:rsidR="00520E88" w:rsidRPr="00520E88">
        <w:rPr>
          <w:vanish/>
        </w:rPr>
        <w:t>%pfb</w:t>
      </w:r>
      <w:r w:rsidRPr="001D169D">
        <w:t xml:space="preserve"> (Betacam Tape) </w:t>
      </w:r>
      <w:r w:rsidR="00520E88" w:rsidRPr="00520E88">
        <w:rPr>
          <w:vanish/>
        </w:rPr>
        <w:t>%pfe</w:t>
      </w:r>
    </w:p>
    <w:p w:rsidR="00280AC9" w:rsidRPr="00222EAB" w:rsidRDefault="00280AC9" w:rsidP="00280AC9">
      <w:pPr>
        <w:pStyle w:val="L2newpage"/>
        <w:rPr>
          <w:b/>
        </w:rPr>
      </w:pPr>
      <w:proofErr w:type="gramStart"/>
      <w:r w:rsidRPr="00222EAB">
        <w:rPr>
          <w:b/>
        </w:rPr>
        <w:t>Institutional Messages and Promotions (1979-2003) (Cont.)</w:t>
      </w:r>
      <w:proofErr w:type="gramEnd"/>
    </w:p>
    <w:p w:rsidR="00280AC9" w:rsidRPr="00E01562" w:rsidRDefault="00280AC9" w:rsidP="00280AC9">
      <w:pPr>
        <w:pStyle w:val="Boxnewpage"/>
      </w:pPr>
      <w:r>
        <w:t>Box 19 (Cont.)</w:t>
      </w:r>
    </w:p>
    <w:p w:rsidR="00D84A35" w:rsidRPr="001D169D" w:rsidRDefault="00D84A35" w:rsidP="00D84A35">
      <w:pPr>
        <w:pStyle w:val="level3item"/>
      </w:pPr>
      <w:r w:rsidRPr="001D169D">
        <w:t xml:space="preserve">Aerial [Footage] 2 of 2, [Undated], </w:t>
      </w:r>
      <w:r w:rsidR="00520E88" w:rsidRPr="00520E88">
        <w:rPr>
          <w:vanish/>
        </w:rPr>
        <w:t>%pfb</w:t>
      </w:r>
      <w:r w:rsidRPr="001D169D">
        <w:t xml:space="preserve"> (Betacam Tape) </w:t>
      </w:r>
      <w:r w:rsidR="00520E88" w:rsidRPr="00520E88">
        <w:rPr>
          <w:vanish/>
        </w:rPr>
        <w:t>%pfe</w:t>
      </w:r>
    </w:p>
    <w:p w:rsidR="00E423B6" w:rsidRDefault="00D84A35" w:rsidP="00D84A35">
      <w:pPr>
        <w:pStyle w:val="level3item"/>
      </w:pPr>
      <w:r w:rsidRPr="001D169D">
        <w:t xml:space="preserve">The </w:t>
      </w:r>
      <w:r>
        <w:t xml:space="preserve">UM </w:t>
      </w:r>
      <w:r w:rsidRPr="001D169D">
        <w:t xml:space="preserve">School of Dentistry, [Undated], </w:t>
      </w:r>
      <w:r w:rsidR="00520E88" w:rsidRPr="00520E88">
        <w:rPr>
          <w:vanish/>
        </w:rPr>
        <w:t>%pfb</w:t>
      </w:r>
      <w:r w:rsidRPr="001D169D">
        <w:t xml:space="preserve"> (VHS Tape) </w:t>
      </w:r>
    </w:p>
    <w:p w:rsidR="00E423B6" w:rsidRDefault="00E423B6" w:rsidP="00E423B6">
      <w:pPr>
        <w:pStyle w:val="boxnumber"/>
      </w:pPr>
      <w:r>
        <w:lastRenderedPageBreak/>
        <w:t>Box 24</w:t>
      </w:r>
    </w:p>
    <w:p w:rsidR="00E423B6" w:rsidRDefault="00E423B6" w:rsidP="00E423B6">
      <w:pPr>
        <w:pStyle w:val="level3item"/>
      </w:pPr>
      <w:r>
        <w:t xml:space="preserve">“Child Car Seats” Undated, </w:t>
      </w:r>
      <w:r w:rsidRPr="002E7A60">
        <w:rPr>
          <w:vanish/>
        </w:rPr>
        <w:t>%pfb</w:t>
      </w:r>
      <w:r>
        <w:t xml:space="preserve"> (U-Matic Tape) </w:t>
      </w:r>
      <w:r w:rsidRPr="002E7A60">
        <w:rPr>
          <w:vanish/>
        </w:rPr>
        <w:t>%pfe</w:t>
      </w:r>
    </w:p>
    <w:p w:rsidR="00E423B6" w:rsidRDefault="00E423B6" w:rsidP="00E423B6">
      <w:pPr>
        <w:pStyle w:val="level3item"/>
      </w:pPr>
      <w:r>
        <w:t xml:space="preserve">Development PSAs, August 14, 1989, </w:t>
      </w:r>
      <w:r w:rsidRPr="002E7A60">
        <w:rPr>
          <w:vanish/>
        </w:rPr>
        <w:t>%pfb</w:t>
      </w:r>
      <w:r>
        <w:t xml:space="preserve"> (VHS Tape) </w:t>
      </w:r>
      <w:r w:rsidRPr="002E7A60">
        <w:rPr>
          <w:vanish/>
        </w:rPr>
        <w:t>%pfe</w:t>
      </w:r>
    </w:p>
    <w:p w:rsidR="00E423B6" w:rsidRDefault="00E423B6" w:rsidP="00E423B6">
      <w:pPr>
        <w:pStyle w:val="level3item"/>
      </w:pPr>
      <w:r>
        <w:t xml:space="preserve">Development PSAs Tape 14, October 3, 1989, </w:t>
      </w:r>
      <w:r w:rsidRPr="002E7A60">
        <w:rPr>
          <w:vanish/>
        </w:rPr>
        <w:t>%pfb</w:t>
      </w:r>
      <w:r>
        <w:t xml:space="preserve"> (VHS Tape) </w:t>
      </w:r>
      <w:r w:rsidRPr="002E7A60">
        <w:rPr>
          <w:vanish/>
        </w:rPr>
        <w:t>%pfe</w:t>
      </w:r>
    </w:p>
    <w:p w:rsidR="00E423B6" w:rsidRDefault="00E423B6" w:rsidP="00E423B6">
      <w:pPr>
        <w:pStyle w:val="level3item"/>
      </w:pPr>
      <w:r>
        <w:t xml:space="preserve">Development PSAs Tape 15, October 3, 1989, </w:t>
      </w:r>
      <w:r w:rsidRPr="002E7A60">
        <w:rPr>
          <w:vanish/>
        </w:rPr>
        <w:t>%pfb</w:t>
      </w:r>
      <w:r>
        <w:t xml:space="preserve"> (VHS Tape) </w:t>
      </w:r>
      <w:r w:rsidRPr="002E7A60">
        <w:rPr>
          <w:vanish/>
        </w:rPr>
        <w:t>%pfe</w:t>
      </w:r>
    </w:p>
    <w:p w:rsidR="00E423B6" w:rsidRDefault="00E423B6" w:rsidP="00E423B6">
      <w:pPr>
        <w:pStyle w:val="level3item"/>
      </w:pPr>
      <w:r>
        <w:t xml:space="preserve">Development PSAs Tape 16, October 3, 1989, </w:t>
      </w:r>
      <w:r w:rsidRPr="002E7A60">
        <w:rPr>
          <w:vanish/>
        </w:rPr>
        <w:t>%pfb</w:t>
      </w:r>
      <w:r>
        <w:t xml:space="preserve"> (VHS Tape) </w:t>
      </w:r>
      <w:r w:rsidRPr="002E7A60">
        <w:rPr>
          <w:vanish/>
        </w:rPr>
        <w:t>%pfe</w:t>
      </w:r>
    </w:p>
    <w:p w:rsidR="00E423B6" w:rsidRDefault="00E423B6" w:rsidP="00E423B6">
      <w:pPr>
        <w:pStyle w:val="level3item"/>
      </w:pPr>
      <w:r>
        <w:t xml:space="preserve">Development PSAs; Homecoming, October 28, 1989, </w:t>
      </w:r>
      <w:r w:rsidRPr="002E7A60">
        <w:rPr>
          <w:vanish/>
        </w:rPr>
        <w:t>%pfb</w:t>
      </w:r>
      <w:r>
        <w:t xml:space="preserve"> (VHS Tape) </w:t>
      </w:r>
      <w:r w:rsidRPr="002E7A60">
        <w:rPr>
          <w:vanish/>
        </w:rPr>
        <w:t>%pfe</w:t>
      </w:r>
    </w:p>
    <w:p w:rsidR="00E423B6" w:rsidRDefault="00E423B6" w:rsidP="00E423B6">
      <w:pPr>
        <w:pStyle w:val="level3item"/>
      </w:pPr>
      <w:r>
        <w:t xml:space="preserve">Development PSAs; Library Scenes/Winter Footage, February 6, 1990, </w:t>
      </w:r>
      <w:r w:rsidRPr="002E7A60">
        <w:rPr>
          <w:vanish/>
        </w:rPr>
        <w:t>%pfb</w:t>
      </w:r>
      <w:r>
        <w:t xml:space="preserve"> (VHS Tape) </w:t>
      </w:r>
      <w:r w:rsidRPr="002E7A60">
        <w:rPr>
          <w:vanish/>
        </w:rPr>
        <w:t>%pfe</w:t>
      </w:r>
    </w:p>
    <w:p w:rsidR="00E423B6" w:rsidRDefault="00E423B6" w:rsidP="00E423B6">
      <w:pPr>
        <w:pStyle w:val="level3item"/>
      </w:pPr>
      <w:r>
        <w:t xml:space="preserve">Development PSAs; Library Scenes/Winter Footage, February 6, 1990, </w:t>
      </w:r>
      <w:r w:rsidRPr="002E7A60">
        <w:rPr>
          <w:vanish/>
        </w:rPr>
        <w:t>%pfb</w:t>
      </w:r>
      <w:r>
        <w:t xml:space="preserve"> (VHS Tape) </w:t>
      </w:r>
      <w:r w:rsidRPr="002E7A60">
        <w:rPr>
          <w:vanish/>
        </w:rPr>
        <w:t>%pfe</w:t>
      </w:r>
    </w:p>
    <w:p w:rsidR="00E423B6" w:rsidRDefault="00E423B6" w:rsidP="00E423B6">
      <w:pPr>
        <w:pStyle w:val="level3item"/>
      </w:pPr>
      <w:r>
        <w:t xml:space="preserve">Development PSAs; Michigan Alumni Video, January 10, 1991, </w:t>
      </w:r>
      <w:r w:rsidRPr="002E7A60">
        <w:rPr>
          <w:vanish/>
        </w:rPr>
        <w:t>%pfb</w:t>
      </w:r>
      <w:r>
        <w:t xml:space="preserve"> (VHS Tape) </w:t>
      </w:r>
      <w:r w:rsidRPr="002E7A60">
        <w:rPr>
          <w:vanish/>
        </w:rPr>
        <w:t>%pfe</w:t>
      </w:r>
    </w:p>
    <w:p w:rsidR="00E423B6" w:rsidRDefault="00E423B6" w:rsidP="00E423B6">
      <w:pPr>
        <w:pStyle w:val="level3item"/>
      </w:pPr>
      <w:r>
        <w:t xml:space="preserve">Development PSAs; Team Michigan Tape 1, September 18, 1992, </w:t>
      </w:r>
      <w:r w:rsidRPr="002E7A60">
        <w:rPr>
          <w:vanish/>
        </w:rPr>
        <w:t>%pfb</w:t>
      </w:r>
      <w:r>
        <w:t xml:space="preserve"> (VHS Tape) </w:t>
      </w:r>
      <w:r w:rsidRPr="002E7A60">
        <w:rPr>
          <w:vanish/>
        </w:rPr>
        <w:t>%pfe</w:t>
      </w:r>
    </w:p>
    <w:p w:rsidR="00E423B6" w:rsidRDefault="00E423B6" w:rsidP="00E423B6">
      <w:pPr>
        <w:pStyle w:val="level3item"/>
      </w:pPr>
      <w:r>
        <w:t xml:space="preserve">Development PSAs; Team Michigan Tape 2, September 18, 1992, </w:t>
      </w:r>
      <w:r w:rsidRPr="002E7A60">
        <w:rPr>
          <w:vanish/>
        </w:rPr>
        <w:t>%pfb</w:t>
      </w:r>
      <w:r>
        <w:t xml:space="preserve"> (VHS Tape) </w:t>
      </w:r>
      <w:r w:rsidRPr="002E7A60">
        <w:rPr>
          <w:vanish/>
        </w:rPr>
        <w:t>%pfe</w:t>
      </w:r>
    </w:p>
    <w:p w:rsidR="00E423B6" w:rsidRDefault="00E423B6" w:rsidP="00E423B6">
      <w:pPr>
        <w:pStyle w:val="level3item"/>
      </w:pPr>
      <w:r>
        <w:t xml:space="preserve">Development PSAs; Team Michigan Tape 3, September 18, 1992, </w:t>
      </w:r>
      <w:r w:rsidRPr="002E7A60">
        <w:rPr>
          <w:vanish/>
        </w:rPr>
        <w:t>%pfb</w:t>
      </w:r>
      <w:r>
        <w:t xml:space="preserve"> (VHS Tape) </w:t>
      </w:r>
      <w:r w:rsidRPr="002E7A60">
        <w:rPr>
          <w:vanish/>
        </w:rPr>
        <w:t>%pfe</w:t>
      </w:r>
    </w:p>
    <w:p w:rsidR="00E423B6" w:rsidRDefault="00E423B6" w:rsidP="00E423B6">
      <w:pPr>
        <w:pStyle w:val="level3item"/>
      </w:pPr>
      <w:r>
        <w:t>Development PSAs</w:t>
      </w:r>
      <w:proofErr w:type="gramStart"/>
      <w:r>
        <w:t>;  Mr</w:t>
      </w:r>
      <w:proofErr w:type="gramEnd"/>
      <w:r>
        <w:t xml:space="preserve">. and Mrs. Fred Lyons, October 3, 1992, </w:t>
      </w:r>
      <w:r w:rsidRPr="002E7A60">
        <w:rPr>
          <w:vanish/>
        </w:rPr>
        <w:t>%pfb</w:t>
      </w:r>
      <w:r>
        <w:t xml:space="preserve"> (VHS Tape) </w:t>
      </w:r>
      <w:r w:rsidRPr="002E7A60">
        <w:rPr>
          <w:vanish/>
        </w:rPr>
        <w:t>%pfe</w:t>
      </w:r>
    </w:p>
    <w:p w:rsidR="00E423B6" w:rsidRDefault="00E423B6" w:rsidP="00E423B6">
      <w:pPr>
        <w:pStyle w:val="level3item"/>
      </w:pPr>
      <w:r>
        <w:t>Development PSAs</w:t>
      </w:r>
      <w:proofErr w:type="gramStart"/>
      <w:r>
        <w:t>;  Mr</w:t>
      </w:r>
      <w:proofErr w:type="gramEnd"/>
      <w:r>
        <w:t xml:space="preserve">. and Mrs. Fred Lyons, October 3, 1992, </w:t>
      </w:r>
      <w:r w:rsidRPr="002E7A60">
        <w:rPr>
          <w:vanish/>
        </w:rPr>
        <w:t>%pfb</w:t>
      </w:r>
      <w:r>
        <w:t xml:space="preserve"> (VHS Tape) </w:t>
      </w:r>
      <w:r w:rsidRPr="002E7A60">
        <w:rPr>
          <w:vanish/>
        </w:rPr>
        <w:t>%pfe</w:t>
      </w:r>
    </w:p>
    <w:p w:rsidR="00E423B6" w:rsidRDefault="00E423B6" w:rsidP="00E423B6">
      <w:pPr>
        <w:pStyle w:val="level3item"/>
      </w:pPr>
      <w:r>
        <w:t xml:space="preserve">U of M Development, Lyons Video, April 23, 1993, </w:t>
      </w:r>
      <w:r w:rsidRPr="002E7A60">
        <w:rPr>
          <w:vanish/>
        </w:rPr>
        <w:t>%pfb</w:t>
      </w:r>
      <w:r>
        <w:t xml:space="preserve"> (VHS Tape) </w:t>
      </w:r>
      <w:r w:rsidRPr="002E7A60">
        <w:rPr>
          <w:vanish/>
        </w:rPr>
        <w:t>%pfe</w:t>
      </w:r>
    </w:p>
    <w:p w:rsidR="00E423B6" w:rsidRDefault="00E423B6" w:rsidP="00E423B6">
      <w:pPr>
        <w:pStyle w:val="level3item"/>
      </w:pPr>
      <w:r>
        <w:t xml:space="preserve">U of M Development, Lyons Video, May 14, 1993, </w:t>
      </w:r>
      <w:r w:rsidRPr="002E7A60">
        <w:rPr>
          <w:vanish/>
        </w:rPr>
        <w:t>%pfb</w:t>
      </w:r>
      <w:r>
        <w:t xml:space="preserve"> (VHS Tape) </w:t>
      </w:r>
      <w:r w:rsidRPr="002E7A60">
        <w:rPr>
          <w:vanish/>
        </w:rPr>
        <w:t>%pfe</w:t>
      </w:r>
    </w:p>
    <w:p w:rsidR="00E423B6" w:rsidRDefault="00E423B6" w:rsidP="00E423B6">
      <w:pPr>
        <w:pStyle w:val="level3item"/>
      </w:pPr>
      <w:r>
        <w:t xml:space="preserve">Development PSAs; U of M Great Dreams (Japan), Undated, </w:t>
      </w:r>
      <w:r w:rsidRPr="002E7A60">
        <w:rPr>
          <w:vanish/>
        </w:rPr>
        <w:t>%pfb</w:t>
      </w:r>
      <w:r>
        <w:t xml:space="preserve"> (VHS Tape) </w:t>
      </w:r>
      <w:r w:rsidRPr="002E7A60">
        <w:rPr>
          <w:vanish/>
        </w:rPr>
        <w:t>%pfe</w:t>
      </w:r>
    </w:p>
    <w:p w:rsidR="007A458A" w:rsidRDefault="00E423B6" w:rsidP="00CE3AB7">
      <w:pPr>
        <w:pStyle w:val="level3item"/>
      </w:pPr>
      <w:r>
        <w:t xml:space="preserve">Great Dreams Need Great Teachers, Undated, </w:t>
      </w:r>
      <w:r w:rsidRPr="002E7A60">
        <w:rPr>
          <w:vanish/>
        </w:rPr>
        <w:t>%pfb</w:t>
      </w:r>
      <w:r>
        <w:t xml:space="preserve"> (VHS Tape) </w:t>
      </w:r>
    </w:p>
    <w:p w:rsidR="007A458A" w:rsidRDefault="007A458A" w:rsidP="007A458A">
      <w:pPr>
        <w:pStyle w:val="boxnumber"/>
      </w:pPr>
      <w:r>
        <w:t>Box 15</w:t>
      </w:r>
    </w:p>
    <w:p w:rsidR="007A458A" w:rsidRDefault="007A458A" w:rsidP="007A458A">
      <w:pPr>
        <w:pStyle w:val="level3item"/>
      </w:pPr>
      <w:r>
        <w:t>9/11 in Remembrance Concert, September 11, 2002 UMTV 22 Edit</w:t>
      </w:r>
      <w:r w:rsidRPr="00E01562">
        <w:t xml:space="preserve">, </w:t>
      </w:r>
      <w:r w:rsidRPr="00520E88">
        <w:rPr>
          <w:vanish/>
        </w:rPr>
        <w:t>%pfb</w:t>
      </w:r>
      <w:r>
        <w:t xml:space="preserve"> (DVCam Tape) </w:t>
      </w:r>
      <w:r w:rsidRPr="00520E88">
        <w:rPr>
          <w:vanish/>
        </w:rPr>
        <w:t>%pfe</w:t>
      </w:r>
    </w:p>
    <w:p w:rsidR="007A458A" w:rsidRDefault="007A458A" w:rsidP="007A458A">
      <w:pPr>
        <w:pStyle w:val="level3item"/>
      </w:pPr>
      <w:r>
        <w:t>9/11 Concert [at the] Power Center; September 11, 2002</w:t>
      </w:r>
      <w:r w:rsidRPr="00E01562">
        <w:t xml:space="preserve">, </w:t>
      </w:r>
      <w:r w:rsidRPr="00520E88">
        <w:rPr>
          <w:vanish/>
        </w:rPr>
        <w:t>%pfb</w:t>
      </w:r>
      <w:r>
        <w:t xml:space="preserve"> (DVCam Tape) </w:t>
      </w:r>
      <w:r w:rsidRPr="00520E88">
        <w:rPr>
          <w:vanish/>
        </w:rPr>
        <w:t>%pfe</w:t>
      </w:r>
    </w:p>
    <w:p w:rsidR="007A458A" w:rsidRDefault="007A458A" w:rsidP="007A458A">
      <w:pPr>
        <w:pStyle w:val="level3item"/>
      </w:pPr>
      <w:r>
        <w:t>International Center – Union, September 11, 2002</w:t>
      </w:r>
      <w:r w:rsidRPr="00E01562">
        <w:t xml:space="preserve">, </w:t>
      </w:r>
      <w:r w:rsidRPr="00520E88">
        <w:rPr>
          <w:vanish/>
        </w:rPr>
        <w:t>%pfb</w:t>
      </w:r>
      <w:r>
        <w:t xml:space="preserve"> (DVCam Tape) </w:t>
      </w:r>
      <w:r w:rsidRPr="00520E88">
        <w:rPr>
          <w:vanish/>
        </w:rPr>
        <w:t>%pfe</w:t>
      </w:r>
    </w:p>
    <w:p w:rsidR="007A458A" w:rsidRDefault="007A458A" w:rsidP="007A458A">
      <w:pPr>
        <w:pStyle w:val="level3item"/>
      </w:pPr>
      <w:r>
        <w:t>Interstitials, December 2004</w:t>
      </w:r>
      <w:r w:rsidRPr="00E01562">
        <w:t xml:space="preserve">, </w:t>
      </w:r>
      <w:r w:rsidRPr="00520E88">
        <w:rPr>
          <w:vanish/>
        </w:rPr>
        <w:t>%pfb</w:t>
      </w:r>
      <w:r>
        <w:t xml:space="preserve"> (DVCam Tape) </w:t>
      </w:r>
      <w:r w:rsidRPr="00520E88">
        <w:rPr>
          <w:vanish/>
        </w:rPr>
        <w:t>%pfe</w:t>
      </w:r>
    </w:p>
    <w:p w:rsidR="007A458A" w:rsidRDefault="007A458A" w:rsidP="007A458A">
      <w:pPr>
        <w:pStyle w:val="level3item"/>
      </w:pPr>
      <w:r>
        <w:t>UM A.A. Dana Building exterior and others, October 26, 2004</w:t>
      </w:r>
      <w:r w:rsidRPr="00E01562">
        <w:t xml:space="preserve">, </w:t>
      </w:r>
      <w:r w:rsidRPr="00520E88">
        <w:rPr>
          <w:vanish/>
        </w:rPr>
        <w:t>%pfb</w:t>
      </w:r>
      <w:r>
        <w:t xml:space="preserve"> (DVCam Tape) </w:t>
      </w:r>
      <w:r w:rsidRPr="00520E88">
        <w:rPr>
          <w:vanish/>
        </w:rPr>
        <w:t>%pfe</w:t>
      </w:r>
    </w:p>
    <w:p w:rsidR="007A458A" w:rsidRPr="00AF770F" w:rsidRDefault="007A458A" w:rsidP="007A458A">
      <w:pPr>
        <w:pStyle w:val="level3item"/>
        <w:rPr>
          <w:b/>
          <w:u w:val="single"/>
        </w:rPr>
      </w:pPr>
      <w:r>
        <w:t>Ross School of Business Video, [Undated]</w:t>
      </w:r>
      <w:r w:rsidRPr="00E01562">
        <w:t xml:space="preserve">, </w:t>
      </w:r>
      <w:r w:rsidRPr="00520E88">
        <w:rPr>
          <w:vanish/>
        </w:rPr>
        <w:t>%pfb</w:t>
      </w:r>
      <w:r>
        <w:t xml:space="preserve"> (DVCam Tape) </w:t>
      </w:r>
      <w:r w:rsidRPr="00520E88">
        <w:rPr>
          <w:vanish/>
        </w:rPr>
        <w:t>%pfe</w:t>
      </w:r>
    </w:p>
    <w:p w:rsidR="007A458A" w:rsidRDefault="007A458A" w:rsidP="007A458A">
      <w:pPr>
        <w:pStyle w:val="level3item"/>
      </w:pPr>
      <w:r>
        <w:t>Women’s Hoop and Men’s Hoop, [Undated]</w:t>
      </w:r>
      <w:r w:rsidRPr="00E01562">
        <w:t xml:space="preserve">, </w:t>
      </w:r>
      <w:r w:rsidRPr="00520E88">
        <w:rPr>
          <w:vanish/>
        </w:rPr>
        <w:t>%pfb</w:t>
      </w:r>
      <w:r>
        <w:t xml:space="preserve"> (DVCam Tape) </w:t>
      </w:r>
      <w:r w:rsidRPr="00520E88">
        <w:rPr>
          <w:vanish/>
        </w:rPr>
        <w:t>%pfe</w:t>
      </w:r>
    </w:p>
    <w:p w:rsidR="007A458A" w:rsidRDefault="007A458A" w:rsidP="007A458A">
      <w:pPr>
        <w:pStyle w:val="level3item"/>
      </w:pPr>
      <w:r>
        <w:t>Healthy Abs and Back, [Undated]</w:t>
      </w:r>
      <w:r w:rsidRPr="00E01562">
        <w:t xml:space="preserve">, </w:t>
      </w:r>
      <w:r w:rsidRPr="00520E88">
        <w:rPr>
          <w:vanish/>
        </w:rPr>
        <w:t>%pfb</w:t>
      </w:r>
      <w:r>
        <w:t xml:space="preserve"> (DVCam Tape) </w:t>
      </w:r>
      <w:r w:rsidRPr="00520E88">
        <w:rPr>
          <w:vanish/>
        </w:rPr>
        <w:t>%pfe</w:t>
      </w:r>
    </w:p>
    <w:p w:rsidR="007A458A" w:rsidRDefault="007A458A" w:rsidP="007A458A">
      <w:pPr>
        <w:pStyle w:val="level3item"/>
      </w:pPr>
      <w:r>
        <w:t>Ford Tape [Undated]</w:t>
      </w:r>
      <w:r w:rsidRPr="00E01562">
        <w:t xml:space="preserve">, </w:t>
      </w:r>
      <w:r w:rsidRPr="00520E88">
        <w:rPr>
          <w:vanish/>
        </w:rPr>
        <w:t>%pfb</w:t>
      </w:r>
      <w:r>
        <w:t xml:space="preserve"> (DVCam Tape) </w:t>
      </w:r>
      <w:r w:rsidRPr="00520E88">
        <w:rPr>
          <w:vanish/>
        </w:rPr>
        <w:t>%pfe</w:t>
      </w:r>
    </w:p>
    <w:p w:rsidR="007A458A" w:rsidRDefault="007A458A" w:rsidP="007A458A">
      <w:pPr>
        <w:pStyle w:val="level3item"/>
      </w:pPr>
      <w:r>
        <w:t>Storm; [Storm Water Management at the University of Michigan, Undated]</w:t>
      </w:r>
      <w:r w:rsidRPr="00E01562">
        <w:t xml:space="preserve">, </w:t>
      </w:r>
      <w:r w:rsidRPr="00520E88">
        <w:rPr>
          <w:vanish/>
        </w:rPr>
        <w:t>%pfb</w:t>
      </w:r>
      <w:r>
        <w:t xml:space="preserve"> (DVCam Tape) </w:t>
      </w:r>
    </w:p>
    <w:p w:rsidR="00FD2CB0" w:rsidRPr="00FD2CB0" w:rsidRDefault="00E423B6" w:rsidP="00CE3AB7">
      <w:pPr>
        <w:pStyle w:val="level3item"/>
      </w:pPr>
      <w:r w:rsidRPr="002E7A60">
        <w:rPr>
          <w:vanish/>
        </w:rPr>
        <w:t>%pfe</w:t>
      </w:r>
      <w:r w:rsidR="00520E88" w:rsidRPr="00520E88">
        <w:rPr>
          <w:vanish/>
        </w:rPr>
        <w:t>%pfe</w:t>
      </w:r>
    </w:p>
    <w:p w:rsidR="00846326" w:rsidRDefault="00846326" w:rsidP="00846326">
      <w:pPr>
        <w:pStyle w:val="L2Subseries"/>
      </w:pPr>
    </w:p>
    <w:p w:rsidR="00846326" w:rsidRDefault="00846326" w:rsidP="00846326">
      <w:pPr>
        <w:pStyle w:val="L2Subseries"/>
      </w:pPr>
    </w:p>
    <w:p w:rsidR="00846326" w:rsidRDefault="00846326" w:rsidP="00846326">
      <w:pPr>
        <w:pStyle w:val="L2Subseries"/>
      </w:pPr>
    </w:p>
    <w:p w:rsidR="00846326" w:rsidRDefault="00846326" w:rsidP="00846326">
      <w:pPr>
        <w:pStyle w:val="L2Subseries"/>
      </w:pPr>
    </w:p>
    <w:p w:rsidR="00846326" w:rsidRDefault="00846326" w:rsidP="00846326">
      <w:pPr>
        <w:pStyle w:val="L2Subseries"/>
      </w:pPr>
    </w:p>
    <w:p w:rsidR="00846326" w:rsidRDefault="00D84A35" w:rsidP="00846326">
      <w:pPr>
        <w:pStyle w:val="L2Subseries"/>
      </w:pPr>
      <w:r>
        <w:t>International Issues and Foreign Studies Lectures</w:t>
      </w:r>
      <w:r w:rsidR="001B2291">
        <w:t xml:space="preserve"> (2000-2005)</w:t>
      </w:r>
    </w:p>
    <w:p w:rsidR="00D4373B" w:rsidRDefault="00D4373B" w:rsidP="00846326">
      <w:pPr>
        <w:pStyle w:val="boxnumber"/>
      </w:pPr>
      <w:r>
        <w:t>Box 6</w:t>
      </w:r>
    </w:p>
    <w:p w:rsidR="005667A4" w:rsidRPr="005A36EB" w:rsidRDefault="005667A4" w:rsidP="005667A4">
      <w:pPr>
        <w:pStyle w:val="level3item"/>
      </w:pPr>
      <w:r w:rsidRPr="005A36EB">
        <w:t xml:space="preserve">After the Fall: Vietnam Plus Twenty-Five, First Panel “American and the World”, Welcome: Marty Allen, Lee Bollinger, Introduction: Gerald R. Ford, Moderator, Douglas Brinkley, Panel: Richard Haass, John Marsh, Brent Scowcroft, Lawrence Eagleburger, April 7, 2000, </w:t>
      </w:r>
      <w:r w:rsidR="00520E88" w:rsidRPr="00520E88">
        <w:rPr>
          <w:vanish/>
        </w:rPr>
        <w:t>%pfb</w:t>
      </w:r>
      <w:r w:rsidRPr="005A36EB">
        <w:t xml:space="preserve"> (DVCam Tape) </w:t>
      </w:r>
      <w:r w:rsidR="00520E88" w:rsidRPr="00520E88">
        <w:rPr>
          <w:vanish/>
        </w:rPr>
        <w:t>%pfe</w:t>
      </w:r>
    </w:p>
    <w:p w:rsidR="005667A4" w:rsidRPr="005A36EB" w:rsidRDefault="005667A4" w:rsidP="005667A4">
      <w:pPr>
        <w:pStyle w:val="level3item"/>
      </w:pPr>
      <w:r w:rsidRPr="005A36EB">
        <w:t xml:space="preserve">After the </w:t>
      </w:r>
      <w:proofErr w:type="gramStart"/>
      <w:r w:rsidRPr="005A36EB">
        <w:t>Fall</w:t>
      </w:r>
      <w:proofErr w:type="gramEnd"/>
      <w:r w:rsidRPr="005A36EB">
        <w:t xml:space="preserve">: Vietnam Plus Twenty-Five, Second Panel “The Presidency”, Moderator: Douglas Brinkley, Panel: Robert Dallek, Lou Cannon, Roger Porter, Stephen Hess, April 7, 2000, </w:t>
      </w:r>
      <w:r w:rsidR="00520E88" w:rsidRPr="00520E88">
        <w:rPr>
          <w:vanish/>
        </w:rPr>
        <w:t>%pfb</w:t>
      </w:r>
      <w:r w:rsidRPr="005A36EB">
        <w:t xml:space="preserve"> (DVCam Tape) </w:t>
      </w:r>
      <w:r w:rsidR="00520E88" w:rsidRPr="00520E88">
        <w:rPr>
          <w:vanish/>
        </w:rPr>
        <w:t>%pfe</w:t>
      </w:r>
    </w:p>
    <w:p w:rsidR="005667A4" w:rsidRPr="005A36EB" w:rsidRDefault="005667A4" w:rsidP="005667A4">
      <w:pPr>
        <w:pStyle w:val="level3item"/>
      </w:pPr>
      <w:r w:rsidRPr="005A36EB">
        <w:t xml:space="preserve">After the </w:t>
      </w:r>
      <w:proofErr w:type="gramStart"/>
      <w:r w:rsidRPr="005A36EB">
        <w:t>Fall</w:t>
      </w:r>
      <w:proofErr w:type="gramEnd"/>
      <w:r w:rsidRPr="005A36EB">
        <w:t xml:space="preserve">: Vietnam Plus Twenty-Five, Third Panel “Politics and the Media”, Moderator Bernard Kalb, Panel: Gerald Ford, Eugene McCarthy, James Cannon, Haynes Johnson, Closing Remarks: David Gergen, April 7, 2000, </w:t>
      </w:r>
      <w:r w:rsidR="00520E88" w:rsidRPr="00520E88">
        <w:rPr>
          <w:vanish/>
        </w:rPr>
        <w:t>%pfb</w:t>
      </w:r>
      <w:r w:rsidRPr="005A36EB">
        <w:t xml:space="preserve"> (DVCam Tape) </w:t>
      </w:r>
      <w:r w:rsidR="00520E88" w:rsidRPr="00520E88">
        <w:rPr>
          <w:vanish/>
        </w:rPr>
        <w:t>%pfe</w:t>
      </w:r>
    </w:p>
    <w:p w:rsidR="00D84A35" w:rsidRDefault="00D84A35" w:rsidP="00D84A35">
      <w:pPr>
        <w:pStyle w:val="level3item"/>
      </w:pPr>
      <w:r>
        <w:t>Terrorism and Globalization; “International Perspectives”; International Institute, University of Michigan, September 18, 2001</w:t>
      </w:r>
      <w:r w:rsidRPr="00E01562">
        <w:t xml:space="preserve">, </w:t>
      </w:r>
      <w:r w:rsidR="00520E88" w:rsidRPr="00520E88">
        <w:rPr>
          <w:vanish/>
        </w:rPr>
        <w:t>%pfb</w:t>
      </w:r>
      <w:r>
        <w:t xml:space="preserve"> (DVCam Tape) </w:t>
      </w:r>
      <w:r w:rsidR="00520E88" w:rsidRPr="00520E88">
        <w:rPr>
          <w:vanish/>
        </w:rPr>
        <w:t>%pfe</w:t>
      </w:r>
    </w:p>
    <w:p w:rsidR="00E27861" w:rsidRDefault="00D84A35" w:rsidP="00D84A35">
      <w:pPr>
        <w:pStyle w:val="level3item"/>
      </w:pPr>
      <w:r>
        <w:t>Terrorism and Globalization, Looking Back, Looking Forward September 11, 2002, UMTV 22 Edit</w:t>
      </w:r>
      <w:r w:rsidRPr="00E01562">
        <w:t xml:space="preserve">, </w:t>
      </w:r>
      <w:r w:rsidR="00520E88" w:rsidRPr="00520E88">
        <w:rPr>
          <w:vanish/>
        </w:rPr>
        <w:t>%pfb</w:t>
      </w:r>
      <w:r>
        <w:t xml:space="preserve"> (DVCam Tape) </w:t>
      </w:r>
    </w:p>
    <w:p w:rsidR="00D84A35" w:rsidRDefault="00D84A35" w:rsidP="00D84A35">
      <w:pPr>
        <w:pStyle w:val="level3item"/>
      </w:pPr>
      <w:r>
        <w:t>India: What Next? September 16, 2002, UMTV 22 Edit</w:t>
      </w:r>
      <w:r w:rsidRPr="00E01562">
        <w:t xml:space="preserve">, </w:t>
      </w:r>
      <w:r w:rsidR="00520E88" w:rsidRPr="00520E88">
        <w:rPr>
          <w:vanish/>
        </w:rPr>
        <w:t>%pfb</w:t>
      </w:r>
      <w:r>
        <w:t xml:space="preserve"> (DVCam Tape) </w:t>
      </w:r>
      <w:r w:rsidR="00520E88" w:rsidRPr="00520E88">
        <w:rPr>
          <w:vanish/>
        </w:rPr>
        <w:t>%pfe</w:t>
      </w:r>
    </w:p>
    <w:p w:rsidR="00D84A35" w:rsidRDefault="00D84A35" w:rsidP="00D84A35">
      <w:pPr>
        <w:pStyle w:val="level3item"/>
      </w:pPr>
      <w:r>
        <w:t>“Why Wait For Another Afghanistan?” Catherine Bertini, October 16, 2002, UMTV 22 Edit</w:t>
      </w:r>
      <w:r w:rsidRPr="00E01562">
        <w:t xml:space="preserve">, </w:t>
      </w:r>
      <w:r w:rsidR="00520E88" w:rsidRPr="00520E88">
        <w:rPr>
          <w:vanish/>
        </w:rPr>
        <w:t>%pfb</w:t>
      </w:r>
      <w:r>
        <w:t xml:space="preserve"> (DVCam Tape) </w:t>
      </w:r>
      <w:r w:rsidR="00520E88" w:rsidRPr="00520E88">
        <w:rPr>
          <w:vanish/>
        </w:rPr>
        <w:t>%pfe</w:t>
      </w:r>
    </w:p>
    <w:p w:rsidR="00D84A35" w:rsidRDefault="00D84A35" w:rsidP="00D84A35">
      <w:pPr>
        <w:pStyle w:val="level3item"/>
      </w:pPr>
      <w:r>
        <w:t>Reporting India, Celia Dugger, November 21, 2002</w:t>
      </w:r>
      <w:r w:rsidRPr="00E01562">
        <w:t xml:space="preserve">, </w:t>
      </w:r>
      <w:r w:rsidR="00520E88" w:rsidRPr="00520E88">
        <w:rPr>
          <w:vanish/>
        </w:rPr>
        <w:t>%pfb</w:t>
      </w:r>
      <w:r>
        <w:t xml:space="preserve"> (DVCam Tape) </w:t>
      </w:r>
      <w:r w:rsidR="00520E88" w:rsidRPr="00520E88">
        <w:rPr>
          <w:vanish/>
        </w:rPr>
        <w:t>%pfe</w:t>
      </w:r>
    </w:p>
    <w:p w:rsidR="00D84A35" w:rsidRDefault="00D84A35" w:rsidP="00D84A35">
      <w:pPr>
        <w:pStyle w:val="level3item"/>
      </w:pPr>
      <w:r>
        <w:t>Covering Permanent War, Part I; Knight-Wallace Fellowship Panel, January 27, 2003</w:t>
      </w:r>
      <w:r w:rsidRPr="00E01562">
        <w:t xml:space="preserve">, </w:t>
      </w:r>
      <w:r w:rsidR="00520E88" w:rsidRPr="00520E88">
        <w:rPr>
          <w:vanish/>
        </w:rPr>
        <w:t>%pfb</w:t>
      </w:r>
      <w:r>
        <w:t xml:space="preserve"> (DVCam Tape) </w:t>
      </w:r>
      <w:r w:rsidR="00520E88" w:rsidRPr="00520E88">
        <w:rPr>
          <w:vanish/>
        </w:rPr>
        <w:t>%pfe</w:t>
      </w:r>
    </w:p>
    <w:p w:rsidR="00D84A35" w:rsidRDefault="00D84A35" w:rsidP="00D84A35">
      <w:pPr>
        <w:pStyle w:val="level3item"/>
      </w:pPr>
      <w:r>
        <w:t>Covering Permanent War Part II; Knight-Wallace Fellowship Panel, January 27, 2003</w:t>
      </w:r>
      <w:r w:rsidRPr="00E01562">
        <w:t xml:space="preserve">, </w:t>
      </w:r>
      <w:r w:rsidR="00520E88" w:rsidRPr="00520E88">
        <w:rPr>
          <w:vanish/>
        </w:rPr>
        <w:t>%pfb</w:t>
      </w:r>
      <w:r>
        <w:t xml:space="preserve"> (DVCam Tape) </w:t>
      </w:r>
      <w:r w:rsidR="00520E88" w:rsidRPr="00520E88">
        <w:rPr>
          <w:vanish/>
        </w:rPr>
        <w:t>%pfe</w:t>
      </w:r>
    </w:p>
    <w:p w:rsidR="00D84A35" w:rsidRDefault="00D84A35" w:rsidP="00D84A35">
      <w:pPr>
        <w:pStyle w:val="level3item"/>
      </w:pPr>
      <w:r>
        <w:t>Venezuela &amp; Chavez: Clashing Visions, March 13, 2003, UMTV 22 Edit</w:t>
      </w:r>
      <w:r w:rsidRPr="00E01562">
        <w:t xml:space="preserve">, </w:t>
      </w:r>
      <w:r w:rsidR="00520E88" w:rsidRPr="00520E88">
        <w:rPr>
          <w:vanish/>
        </w:rPr>
        <w:t>%pfb</w:t>
      </w:r>
      <w:r>
        <w:t xml:space="preserve"> (DVCam Tape) </w:t>
      </w:r>
      <w:r w:rsidR="00520E88" w:rsidRPr="00520E88">
        <w:rPr>
          <w:vanish/>
        </w:rPr>
        <w:t>%pfe</w:t>
      </w:r>
    </w:p>
    <w:p w:rsidR="00D84A35" w:rsidRDefault="00D84A35" w:rsidP="00D84A35">
      <w:pPr>
        <w:pStyle w:val="level3item"/>
      </w:pPr>
      <w:r>
        <w:t>Making the UN More Effective in Times of Crisis, Richard Holbrooke, March 21, 2003</w:t>
      </w:r>
      <w:r w:rsidRPr="00E01562">
        <w:t xml:space="preserve">, </w:t>
      </w:r>
      <w:r w:rsidR="00520E88" w:rsidRPr="00520E88">
        <w:rPr>
          <w:vanish/>
        </w:rPr>
        <w:t>%pfb</w:t>
      </w:r>
      <w:r>
        <w:t xml:space="preserve"> (DVCam Tape) </w:t>
      </w:r>
      <w:r w:rsidR="00520E88" w:rsidRPr="00520E88">
        <w:rPr>
          <w:vanish/>
        </w:rPr>
        <w:t>%pfe</w:t>
      </w:r>
    </w:p>
    <w:p w:rsidR="00D84A35" w:rsidRDefault="00D84A35" w:rsidP="00D84A35">
      <w:pPr>
        <w:pStyle w:val="level3item"/>
      </w:pPr>
      <w:r>
        <w:t>International Implications of the War in Iraq; March 31, 2003</w:t>
      </w:r>
      <w:r w:rsidRPr="00E01562">
        <w:t xml:space="preserve">, </w:t>
      </w:r>
      <w:r w:rsidR="00520E88" w:rsidRPr="00520E88">
        <w:rPr>
          <w:vanish/>
        </w:rPr>
        <w:t>%pfb</w:t>
      </w:r>
      <w:r>
        <w:t xml:space="preserve"> (DVCam Tape) </w:t>
      </w:r>
      <w:r w:rsidR="00520E88" w:rsidRPr="00520E88">
        <w:rPr>
          <w:vanish/>
        </w:rPr>
        <w:t>%pfe</w:t>
      </w:r>
    </w:p>
    <w:p w:rsidR="00D84A35" w:rsidRDefault="00D84A35" w:rsidP="00D84A35">
      <w:pPr>
        <w:pStyle w:val="level3item"/>
      </w:pPr>
      <w:r>
        <w:t xml:space="preserve">Montek Singh Ahluwalia; Globalization &amp; </w:t>
      </w:r>
      <w:proofErr w:type="gramStart"/>
      <w:r>
        <w:t>The</w:t>
      </w:r>
      <w:proofErr w:type="gramEnd"/>
      <w:r>
        <w:t xml:space="preserve"> Indian Economy, September 8, 2003</w:t>
      </w:r>
      <w:r w:rsidRPr="00E01562">
        <w:t xml:space="preserve">, </w:t>
      </w:r>
      <w:r w:rsidR="00520E88" w:rsidRPr="00520E88">
        <w:rPr>
          <w:vanish/>
        </w:rPr>
        <w:t>%pfb</w:t>
      </w:r>
      <w:r>
        <w:t xml:space="preserve"> (DVCam Tape) </w:t>
      </w:r>
      <w:r w:rsidR="00520E88" w:rsidRPr="00520E88">
        <w:rPr>
          <w:vanish/>
        </w:rPr>
        <w:t>%pfe</w:t>
      </w:r>
    </w:p>
    <w:p w:rsidR="00D84A35" w:rsidRDefault="00D84A35" w:rsidP="00D84A35">
      <w:pPr>
        <w:pStyle w:val="level3item"/>
      </w:pPr>
      <w:r>
        <w:t>The Impact of Human Rights on the Development of International Law Bruno Simma, September 9, 2003</w:t>
      </w:r>
      <w:r w:rsidRPr="00E01562">
        <w:t xml:space="preserve">, </w:t>
      </w:r>
      <w:r w:rsidR="00520E88" w:rsidRPr="00520E88">
        <w:rPr>
          <w:vanish/>
        </w:rPr>
        <w:t>%pfb</w:t>
      </w:r>
      <w:r>
        <w:t xml:space="preserve"> (DVCam Tape) </w:t>
      </w:r>
      <w:r w:rsidR="00520E88" w:rsidRPr="00520E88">
        <w:rPr>
          <w:vanish/>
        </w:rPr>
        <w:t>%pfe</w:t>
      </w:r>
    </w:p>
    <w:p w:rsidR="00D84A35" w:rsidRPr="0060326F" w:rsidRDefault="00D84A35" w:rsidP="00D84A35">
      <w:pPr>
        <w:pStyle w:val="level3item"/>
      </w:pPr>
      <w:r w:rsidRPr="0060326F">
        <w:t>The Destruction of Civilization and the Obligations of War, UM 22 Edit, October 8, 2003</w:t>
      </w:r>
      <w:r w:rsidRPr="00E01562">
        <w:t xml:space="preserve">, </w:t>
      </w:r>
      <w:r w:rsidR="00520E88" w:rsidRPr="00520E88">
        <w:rPr>
          <w:vanish/>
        </w:rPr>
        <w:t>%pfb</w:t>
      </w:r>
      <w:r>
        <w:t xml:space="preserve"> (DVCam Tape) </w:t>
      </w:r>
      <w:r w:rsidR="00520E88" w:rsidRPr="00520E88">
        <w:rPr>
          <w:vanish/>
        </w:rPr>
        <w:t>%pfe</w:t>
      </w:r>
    </w:p>
    <w:p w:rsidR="00D84A35" w:rsidRDefault="00D84A35" w:rsidP="00D84A35">
      <w:pPr>
        <w:pStyle w:val="level3item"/>
      </w:pPr>
      <w:r>
        <w:t>The UN’s Role in Conflict Management, Namanga Ngongi, October 9, 2003</w:t>
      </w:r>
      <w:r w:rsidRPr="00E01562">
        <w:t xml:space="preserve">, </w:t>
      </w:r>
      <w:r w:rsidR="00520E88" w:rsidRPr="00520E88">
        <w:rPr>
          <w:vanish/>
        </w:rPr>
        <w:t>%pfb</w:t>
      </w:r>
      <w:r>
        <w:t xml:space="preserve"> (DVCam Tape) </w:t>
      </w:r>
      <w:r w:rsidR="00520E88" w:rsidRPr="00520E88">
        <w:rPr>
          <w:vanish/>
        </w:rPr>
        <w:t>%pfe</w:t>
      </w:r>
    </w:p>
    <w:p w:rsidR="00D84A35" w:rsidRDefault="00D84A35" w:rsidP="00D84A35">
      <w:pPr>
        <w:pStyle w:val="level3item"/>
      </w:pPr>
      <w:r>
        <w:t>Globalization, Trade, and Our Fiscal Morass; Robert Rubin, November 11, 2003, UM 22 Edit</w:t>
      </w:r>
      <w:r w:rsidRPr="00E01562">
        <w:t xml:space="preserve">, </w:t>
      </w:r>
      <w:r w:rsidR="00520E88" w:rsidRPr="00520E88">
        <w:rPr>
          <w:vanish/>
        </w:rPr>
        <w:t>%pfb</w:t>
      </w:r>
      <w:r>
        <w:t xml:space="preserve"> (DVCam Tape) </w:t>
      </w:r>
      <w:r w:rsidR="00520E88" w:rsidRPr="00520E88">
        <w:rPr>
          <w:vanish/>
        </w:rPr>
        <w:t>%pfe</w:t>
      </w:r>
    </w:p>
    <w:p w:rsidR="00D84A35" w:rsidRDefault="00D84A35" w:rsidP="00D84A35">
      <w:pPr>
        <w:pStyle w:val="level3item"/>
      </w:pPr>
      <w:proofErr w:type="gramStart"/>
      <w:r>
        <w:t>“Trade Policy as Development Policy?”</w:t>
      </w:r>
      <w:proofErr w:type="gramEnd"/>
      <w:r>
        <w:t xml:space="preserve"> James Levinsohn, November 20, 2003, UM 22 Edit</w:t>
      </w:r>
      <w:r w:rsidRPr="00E01562">
        <w:t xml:space="preserve">, </w:t>
      </w:r>
      <w:r w:rsidR="00520E88" w:rsidRPr="00520E88">
        <w:rPr>
          <w:vanish/>
        </w:rPr>
        <w:t>%pfb</w:t>
      </w:r>
      <w:r>
        <w:t xml:space="preserve"> (DVCam Tape) </w:t>
      </w:r>
      <w:r w:rsidR="00520E88" w:rsidRPr="00520E88">
        <w:rPr>
          <w:vanish/>
        </w:rPr>
        <w:t>%pfe</w:t>
      </w:r>
    </w:p>
    <w:p w:rsidR="00D84A35" w:rsidRDefault="00D84A35" w:rsidP="00D84A35">
      <w:pPr>
        <w:pStyle w:val="level3item"/>
      </w:pPr>
      <w:r>
        <w:lastRenderedPageBreak/>
        <w:t>Cuba’s Socioeconomic Situation &amp; Prospects, Carmelo Mesa-Lago, January 21, 2004</w:t>
      </w:r>
      <w:r w:rsidRPr="00E01562">
        <w:t xml:space="preserve">, </w:t>
      </w:r>
      <w:r w:rsidR="00520E88" w:rsidRPr="00520E88">
        <w:rPr>
          <w:vanish/>
        </w:rPr>
        <w:t>%pfb</w:t>
      </w:r>
      <w:r>
        <w:t xml:space="preserve"> (DVCam Tape) </w:t>
      </w:r>
      <w:r w:rsidR="00520E88" w:rsidRPr="00520E88">
        <w:rPr>
          <w:vanish/>
        </w:rPr>
        <w:t>%pfe</w:t>
      </w:r>
    </w:p>
    <w:p w:rsidR="00D84A35" w:rsidRDefault="00D84A35" w:rsidP="00D84A35">
      <w:pPr>
        <w:pStyle w:val="level3item"/>
      </w:pPr>
      <w:r>
        <w:t>Madeleine Albright, March 9, 10, 2004</w:t>
      </w:r>
      <w:r w:rsidRPr="00E01562">
        <w:t xml:space="preserve">, </w:t>
      </w:r>
      <w:r w:rsidR="00520E88" w:rsidRPr="00520E88">
        <w:rPr>
          <w:vanish/>
        </w:rPr>
        <w:t>%pfb</w:t>
      </w:r>
      <w:r>
        <w:t xml:space="preserve"> (DVCam Tape) </w:t>
      </w:r>
      <w:r w:rsidR="00520E88" w:rsidRPr="00520E88">
        <w:rPr>
          <w:vanish/>
        </w:rPr>
        <w:t>%pfe</w:t>
      </w:r>
    </w:p>
    <w:p w:rsidR="00D84A35" w:rsidRDefault="00D84A35" w:rsidP="00D84A35">
      <w:pPr>
        <w:pStyle w:val="level3item"/>
      </w:pPr>
      <w:r>
        <w:t>Putin’s Russia, Michael McFaul, February 3, 2005, Michigan TV 2 Edit</w:t>
      </w:r>
      <w:r w:rsidRPr="00E01562">
        <w:t xml:space="preserve">, </w:t>
      </w:r>
      <w:r w:rsidR="00520E88" w:rsidRPr="00520E88">
        <w:rPr>
          <w:vanish/>
        </w:rPr>
        <w:t>%pfb</w:t>
      </w:r>
      <w:r>
        <w:t xml:space="preserve"> (DVCam Tape) </w:t>
      </w:r>
      <w:r w:rsidR="00520E88" w:rsidRPr="00520E88">
        <w:rPr>
          <w:vanish/>
        </w:rPr>
        <w:t>%pfe</w:t>
      </w:r>
    </w:p>
    <w:p w:rsidR="00D84A35" w:rsidRDefault="00D84A35" w:rsidP="00D84A35">
      <w:pPr>
        <w:pStyle w:val="level3item"/>
      </w:pPr>
      <w:r>
        <w:t>Vietnam Symposium, March 2005, Part 1 and 2</w:t>
      </w:r>
      <w:r w:rsidRPr="00E01562">
        <w:t xml:space="preserve">, </w:t>
      </w:r>
      <w:r w:rsidR="00520E88" w:rsidRPr="00520E88">
        <w:rPr>
          <w:vanish/>
        </w:rPr>
        <w:t>%pfb</w:t>
      </w:r>
      <w:r>
        <w:t xml:space="preserve"> (DVCam Tape) </w:t>
      </w:r>
      <w:r w:rsidR="00520E88" w:rsidRPr="00520E88">
        <w:rPr>
          <w:vanish/>
        </w:rPr>
        <w:t>%pfe</w:t>
      </w:r>
    </w:p>
    <w:p w:rsidR="00846326" w:rsidRDefault="00846326" w:rsidP="00846326">
      <w:pPr>
        <w:pStyle w:val="L2newpage"/>
        <w:rPr>
          <w:b/>
        </w:rPr>
      </w:pPr>
    </w:p>
    <w:p w:rsidR="00846326" w:rsidRPr="00301261" w:rsidRDefault="00846326" w:rsidP="00846326">
      <w:pPr>
        <w:pStyle w:val="L2newpage"/>
        <w:rPr>
          <w:b/>
        </w:rPr>
      </w:pPr>
      <w:proofErr w:type="gramStart"/>
      <w:r w:rsidRPr="00301261">
        <w:rPr>
          <w:b/>
        </w:rPr>
        <w:t>International Issues and Foreign Studies Lectures (2000-2005) (Cont.)</w:t>
      </w:r>
      <w:proofErr w:type="gramEnd"/>
    </w:p>
    <w:p w:rsidR="00846326" w:rsidRDefault="00846326" w:rsidP="00846326">
      <w:pPr>
        <w:pStyle w:val="Boxnewpage"/>
      </w:pPr>
      <w:r>
        <w:t>Box 6 (Cont.)</w:t>
      </w:r>
    </w:p>
    <w:p w:rsidR="00D84A35" w:rsidRDefault="00D84A35" w:rsidP="00D84A35">
      <w:pPr>
        <w:pStyle w:val="level3item"/>
      </w:pPr>
      <w:r>
        <w:t>Iraq: How Did It Happen? James Fallows, March 15, 2005, Michigan TV 2 Edit</w:t>
      </w:r>
      <w:r w:rsidRPr="00E01562">
        <w:t xml:space="preserve">, </w:t>
      </w:r>
      <w:r w:rsidR="00520E88" w:rsidRPr="00520E88">
        <w:rPr>
          <w:vanish/>
        </w:rPr>
        <w:t>%pfb</w:t>
      </w:r>
      <w:r>
        <w:t xml:space="preserve"> (DVCam Tape) </w:t>
      </w:r>
      <w:r w:rsidR="00520E88" w:rsidRPr="00520E88">
        <w:rPr>
          <w:vanish/>
        </w:rPr>
        <w:t>%pfe</w:t>
      </w:r>
    </w:p>
    <w:p w:rsidR="00D84A35" w:rsidRDefault="00D84A35" w:rsidP="00D84A35">
      <w:pPr>
        <w:pStyle w:val="level3item"/>
      </w:pPr>
      <w:r>
        <w:t>Charles Vest; Improving U.S. Intelligence, Michigan TV 2 Edit, October 12, 2005</w:t>
      </w:r>
      <w:r w:rsidRPr="00E01562">
        <w:t xml:space="preserve">, </w:t>
      </w:r>
      <w:r w:rsidR="00520E88" w:rsidRPr="00520E88">
        <w:rPr>
          <w:vanish/>
        </w:rPr>
        <w:t>%pfb</w:t>
      </w:r>
      <w:r>
        <w:t xml:space="preserve"> (DVCam Tape) </w:t>
      </w:r>
      <w:r w:rsidR="00520E88" w:rsidRPr="00520E88">
        <w:rPr>
          <w:vanish/>
        </w:rPr>
        <w:t>%pfe</w:t>
      </w:r>
    </w:p>
    <w:p w:rsidR="00D84A35" w:rsidRDefault="00D84A35" w:rsidP="00D84A35">
      <w:pPr>
        <w:pStyle w:val="level3item"/>
      </w:pPr>
      <w:r>
        <w:t>Madeleine Albright (Unedited), [Undated]</w:t>
      </w:r>
      <w:r w:rsidRPr="00E01562">
        <w:t xml:space="preserve">, </w:t>
      </w:r>
      <w:r w:rsidR="00520E88" w:rsidRPr="00520E88">
        <w:rPr>
          <w:vanish/>
        </w:rPr>
        <w:t>%pfb</w:t>
      </w:r>
      <w:r>
        <w:t xml:space="preserve"> (DVCam Tape) </w:t>
      </w:r>
      <w:r w:rsidR="00520E88" w:rsidRPr="00520E88">
        <w:rPr>
          <w:vanish/>
        </w:rPr>
        <w:t>%pfe</w:t>
      </w:r>
    </w:p>
    <w:p w:rsidR="00D84A35" w:rsidRDefault="00D84A35" w:rsidP="00D84A35">
      <w:pPr>
        <w:pStyle w:val="level3item"/>
      </w:pPr>
      <w:r>
        <w:t>Saudi Arabia &amp; the US, Panel I, [Undated]</w:t>
      </w:r>
      <w:r w:rsidRPr="00E01562">
        <w:t xml:space="preserve">, </w:t>
      </w:r>
      <w:r w:rsidR="00520E88" w:rsidRPr="00520E88">
        <w:rPr>
          <w:vanish/>
        </w:rPr>
        <w:t>%pfb</w:t>
      </w:r>
      <w:r>
        <w:t xml:space="preserve"> (DVCam Tape) </w:t>
      </w:r>
      <w:r w:rsidR="00520E88" w:rsidRPr="00520E88">
        <w:rPr>
          <w:vanish/>
        </w:rPr>
        <w:t>%pfe</w:t>
      </w:r>
    </w:p>
    <w:p w:rsidR="00D84A35" w:rsidRDefault="00D84A35" w:rsidP="00D84A35">
      <w:pPr>
        <w:pStyle w:val="level3item"/>
      </w:pPr>
      <w:r>
        <w:t>Saudi Arabia and the U.S. Panel II, Panel III, [Undated]</w:t>
      </w:r>
      <w:r w:rsidRPr="00E01562">
        <w:t xml:space="preserve">, </w:t>
      </w:r>
      <w:r w:rsidR="00520E88" w:rsidRPr="00520E88">
        <w:rPr>
          <w:vanish/>
        </w:rPr>
        <w:t>%pfb</w:t>
      </w:r>
      <w:r>
        <w:t xml:space="preserve"> (DVCam Tape) </w:t>
      </w:r>
      <w:r w:rsidR="00520E88" w:rsidRPr="00520E88">
        <w:rPr>
          <w:vanish/>
        </w:rPr>
        <w:t>%pfe</w:t>
      </w:r>
    </w:p>
    <w:p w:rsidR="00D84A35" w:rsidRDefault="00D84A35" w:rsidP="00D84A35">
      <w:pPr>
        <w:pStyle w:val="level3item"/>
      </w:pPr>
      <w:r>
        <w:t>In The Balance, [Undated]</w:t>
      </w:r>
      <w:r w:rsidRPr="00E01562">
        <w:t xml:space="preserve">, </w:t>
      </w:r>
      <w:r w:rsidR="00520E88" w:rsidRPr="00520E88">
        <w:rPr>
          <w:vanish/>
        </w:rPr>
        <w:t>%pfb</w:t>
      </w:r>
      <w:r>
        <w:t xml:space="preserve"> (DVCam Tape) </w:t>
      </w:r>
      <w:r w:rsidR="00520E88" w:rsidRPr="00520E88">
        <w:rPr>
          <w:vanish/>
        </w:rPr>
        <w:t>%pfe</w:t>
      </w:r>
    </w:p>
    <w:p w:rsidR="00D84A35" w:rsidRDefault="00520E88" w:rsidP="007A458A">
      <w:pPr>
        <w:pStyle w:val="level3item"/>
        <w:ind w:left="0" w:firstLine="0"/>
      </w:pPr>
      <w:r w:rsidRPr="00520E88">
        <w:rPr>
          <w:vanish/>
        </w:rPr>
        <w:t>%pfe</w:t>
      </w:r>
    </w:p>
    <w:p w:rsidR="00D84A35" w:rsidRPr="00E01562" w:rsidRDefault="00D84A35" w:rsidP="00D84A35">
      <w:pPr>
        <w:pStyle w:val="L2Subseries"/>
      </w:pPr>
      <w:r w:rsidRPr="00E01562">
        <w:t>Lectures and Symposia</w:t>
      </w:r>
      <w:r w:rsidR="00C77BC5">
        <w:t xml:space="preserve"> (1976-2005)</w:t>
      </w:r>
    </w:p>
    <w:p w:rsidR="00D84A35" w:rsidRPr="00E01562" w:rsidRDefault="00D84A35" w:rsidP="00D84A35">
      <w:pPr>
        <w:pStyle w:val="boxnumber"/>
      </w:pPr>
      <w:r w:rsidRPr="00E01562">
        <w:t>Box 8</w:t>
      </w:r>
    </w:p>
    <w:p w:rsidR="00D84A35" w:rsidRPr="005A36EB" w:rsidRDefault="00D84A35" w:rsidP="00D84A35">
      <w:pPr>
        <w:pStyle w:val="level3item"/>
      </w:pPr>
      <w:r w:rsidRPr="005A36EB">
        <w:t xml:space="preserve">UMTV </w:t>
      </w:r>
      <w:r>
        <w:t>“Time Capsule:</w:t>
      </w:r>
      <w:r w:rsidRPr="005A36EB">
        <w:t xml:space="preserve"> Minds or Eyeb</w:t>
      </w:r>
      <w:r>
        <w:t xml:space="preserve">alls?” </w:t>
      </w:r>
      <w:r w:rsidRPr="005A36EB">
        <w:t xml:space="preserve">(1976), For the Record, (1974), City Desk: Anonymous Source (1976), </w:t>
      </w:r>
      <w:r w:rsidR="00520E88" w:rsidRPr="00520E88">
        <w:rPr>
          <w:vanish/>
        </w:rPr>
        <w:t>%pfb</w:t>
      </w:r>
      <w:r w:rsidRPr="005A36EB">
        <w:t xml:space="preserve"> (DVCam Tape) </w:t>
      </w:r>
      <w:r w:rsidR="00520E88" w:rsidRPr="00520E88">
        <w:rPr>
          <w:vanish/>
        </w:rPr>
        <w:t>%pfe</w:t>
      </w:r>
    </w:p>
    <w:p w:rsidR="00D84A35" w:rsidRDefault="00D84A35" w:rsidP="00D84A35">
      <w:pPr>
        <w:pStyle w:val="level3item"/>
      </w:pPr>
      <w:r>
        <w:t xml:space="preserve">NSRP: An Overview, UM Transportation Research Institute, October, 1992 </w:t>
      </w:r>
      <w:r w:rsidR="00520E88" w:rsidRPr="00520E88">
        <w:rPr>
          <w:vanish/>
        </w:rPr>
        <w:t>%pfb</w:t>
      </w:r>
      <w:r>
        <w:t xml:space="preserve"> (Betacam Tape) </w:t>
      </w:r>
      <w:r w:rsidR="00520E88" w:rsidRPr="00520E88">
        <w:rPr>
          <w:vanish/>
        </w:rPr>
        <w:t>%pfe</w:t>
      </w:r>
    </w:p>
    <w:p w:rsidR="00D84A35" w:rsidRPr="005A36EB" w:rsidRDefault="00D84A35" w:rsidP="00D84A35">
      <w:pPr>
        <w:pStyle w:val="level3item"/>
      </w:pPr>
      <w:r w:rsidRPr="005A36EB">
        <w:t xml:space="preserve">Mexican President Carlos Salinas de Gortari delivering the William Simon Lecture, May 27, 1993, </w:t>
      </w:r>
      <w:r w:rsidR="00520E88" w:rsidRPr="00520E88">
        <w:rPr>
          <w:vanish/>
        </w:rPr>
        <w:t>%pfb</w:t>
      </w:r>
      <w:r w:rsidRPr="005A36EB">
        <w:t xml:space="preserve"> (VHS Tape) </w:t>
      </w:r>
      <w:r w:rsidR="00520E88" w:rsidRPr="00520E88">
        <w:rPr>
          <w:vanish/>
        </w:rPr>
        <w:t>%pfe</w:t>
      </w:r>
    </w:p>
    <w:p w:rsidR="00D84A35" w:rsidRPr="005A36EB" w:rsidRDefault="00D84A35" w:rsidP="00D84A35">
      <w:pPr>
        <w:pStyle w:val="level3item"/>
      </w:pPr>
      <w:r w:rsidRPr="005A36EB">
        <w:t xml:space="preserve">Columbia University history Professor Emeritus Walter P. Metzger gives the annual Davis, Markert, Nickerson Lecture, March 21, 1994, </w:t>
      </w:r>
      <w:r w:rsidR="00520E88" w:rsidRPr="00520E88">
        <w:rPr>
          <w:vanish/>
        </w:rPr>
        <w:t>%pfb</w:t>
      </w:r>
      <w:r w:rsidRPr="005A36EB">
        <w:t xml:space="preserve"> (U-Matic Tape) </w:t>
      </w:r>
      <w:r w:rsidR="00520E88" w:rsidRPr="00520E88">
        <w:rPr>
          <w:vanish/>
        </w:rPr>
        <w:t>%pfe</w:t>
      </w:r>
    </w:p>
    <w:p w:rsidR="00D84A35" w:rsidRDefault="00D84A35" w:rsidP="00D84A35">
      <w:pPr>
        <w:pStyle w:val="level3item"/>
      </w:pPr>
      <w:r w:rsidRPr="005A36EB">
        <w:t xml:space="preserve">Mary Stewart, Her First 90 Years, 1995, </w:t>
      </w:r>
      <w:r w:rsidR="00520E88" w:rsidRPr="00520E88">
        <w:rPr>
          <w:vanish/>
        </w:rPr>
        <w:t>%pfb</w:t>
      </w:r>
      <w:r w:rsidRPr="005A36EB">
        <w:t xml:space="preserve"> (Betacam Tape) </w:t>
      </w:r>
      <w:r w:rsidR="00520E88" w:rsidRPr="00520E88">
        <w:rPr>
          <w:vanish/>
        </w:rPr>
        <w:t>%pfe</w:t>
      </w:r>
    </w:p>
    <w:p w:rsidR="00D84A35" w:rsidRPr="005A36EB" w:rsidRDefault="002276B1" w:rsidP="00D84A35">
      <w:pPr>
        <w:pStyle w:val="level3item"/>
      </w:pPr>
      <w:r>
        <w:t>W</w:t>
      </w:r>
      <w:r w:rsidR="00D84A35" w:rsidRPr="005A36EB">
        <w:t xml:space="preserve">illiam Bridges, Ph.D. “Managing Organizational Transition: A Seminar for Managers and Administrators”, 1996, </w:t>
      </w:r>
      <w:r w:rsidR="00520E88" w:rsidRPr="00520E88">
        <w:rPr>
          <w:vanish/>
        </w:rPr>
        <w:t>%pfb</w:t>
      </w:r>
      <w:r w:rsidR="00D84A35" w:rsidRPr="005A36EB">
        <w:t xml:space="preserve"> (Betacam Tape) </w:t>
      </w:r>
      <w:r w:rsidR="00520E88" w:rsidRPr="00520E88">
        <w:rPr>
          <w:vanish/>
        </w:rPr>
        <w:t>%pfe</w:t>
      </w:r>
    </w:p>
    <w:p w:rsidR="00D84A35" w:rsidRPr="005A36EB" w:rsidRDefault="00D84A35" w:rsidP="00D84A35">
      <w:pPr>
        <w:pStyle w:val="level3item"/>
      </w:pPr>
      <w:r w:rsidRPr="005A36EB">
        <w:t xml:space="preserve">William Bridges, Ph.D. “The New World of Work and How to be Successful in It”, 1996, </w:t>
      </w:r>
      <w:r w:rsidR="00520E88" w:rsidRPr="00520E88">
        <w:rPr>
          <w:vanish/>
        </w:rPr>
        <w:t>%pfb</w:t>
      </w:r>
      <w:r w:rsidRPr="005A36EB">
        <w:t xml:space="preserve"> (Betacam Tape) </w:t>
      </w:r>
      <w:r w:rsidR="00520E88" w:rsidRPr="00520E88">
        <w:rPr>
          <w:vanish/>
        </w:rPr>
        <w:t>%pfe</w:t>
      </w:r>
    </w:p>
    <w:p w:rsidR="00D84A35" w:rsidRPr="005A36EB" w:rsidRDefault="00D84A35" w:rsidP="00D84A35">
      <w:pPr>
        <w:pStyle w:val="level3item"/>
      </w:pPr>
      <w:r w:rsidRPr="005A36EB">
        <w:t xml:space="preserve">Amistad; Tape Change Close; January 4, 1998, </w:t>
      </w:r>
      <w:r w:rsidR="00520E88" w:rsidRPr="00520E88">
        <w:rPr>
          <w:vanish/>
        </w:rPr>
        <w:t>%pfb</w:t>
      </w:r>
      <w:r w:rsidRPr="005A36EB">
        <w:t xml:space="preserve"> (Betacam Tape) </w:t>
      </w:r>
      <w:r w:rsidR="00520E88" w:rsidRPr="00520E88">
        <w:rPr>
          <w:vanish/>
        </w:rPr>
        <w:t>%pfe</w:t>
      </w:r>
    </w:p>
    <w:p w:rsidR="00D84A35" w:rsidRPr="005A36EB" w:rsidRDefault="00D84A35" w:rsidP="00D84A35">
      <w:pPr>
        <w:pStyle w:val="level3item"/>
      </w:pPr>
      <w:r w:rsidRPr="005A36EB">
        <w:t xml:space="preserve">Amistad Facts and Fiction; Panel Discussion with Dr. Patrick Pieh, Dr. Lester Monts, Gail Drakes, and Ahmad A. Rahman, Live Coverage from the Michigan Union, February 4, 1998, </w:t>
      </w:r>
      <w:r w:rsidR="00520E88" w:rsidRPr="00520E88">
        <w:rPr>
          <w:vanish/>
        </w:rPr>
        <w:t>%pfb</w:t>
      </w:r>
      <w:r w:rsidRPr="005A36EB">
        <w:t xml:space="preserve"> (U-Matic Tape) </w:t>
      </w:r>
      <w:r w:rsidR="00520E88" w:rsidRPr="00520E88">
        <w:rPr>
          <w:vanish/>
        </w:rPr>
        <w:t>%pfe</w:t>
      </w:r>
    </w:p>
    <w:p w:rsidR="00D84A35" w:rsidRPr="005A36EB" w:rsidRDefault="00D84A35" w:rsidP="00D84A35">
      <w:pPr>
        <w:pStyle w:val="level3item"/>
      </w:pPr>
      <w:r w:rsidRPr="005A36EB">
        <w:t xml:space="preserve">Amistad Facts and Fiction; Panel Discussion with Dr. Patrick Pieh, Dr. Lester Monts, Gail Drakes, and Ahmad A. Rahman, Live Coverage from the Michigan Union, February 4, 1998, Source Tape 1 of 2, </w:t>
      </w:r>
      <w:r w:rsidR="00520E88" w:rsidRPr="00520E88">
        <w:rPr>
          <w:vanish/>
        </w:rPr>
        <w:t>%pfb</w:t>
      </w:r>
      <w:r w:rsidRPr="005A36EB">
        <w:t xml:space="preserve"> (U-Matic Tape) </w:t>
      </w:r>
      <w:r w:rsidR="00520E88" w:rsidRPr="00520E88">
        <w:rPr>
          <w:vanish/>
        </w:rPr>
        <w:t>%pfe</w:t>
      </w:r>
    </w:p>
    <w:p w:rsidR="00D84A35" w:rsidRDefault="00D84A35" w:rsidP="00D84A35">
      <w:pPr>
        <w:pStyle w:val="level3item"/>
      </w:pPr>
      <w:r w:rsidRPr="005A36EB">
        <w:t xml:space="preserve">Amistad Facts and Fiction; Panel Discussion with Dr. Patrick Pieh, Dr. Lester Monts, Gail Drakes, and Ahmad A. Rahman, Live Coverage from the Michigan Union, February 4, 1998, Source Tape 2 of 2, </w:t>
      </w:r>
      <w:r w:rsidR="00520E88" w:rsidRPr="00520E88">
        <w:rPr>
          <w:vanish/>
        </w:rPr>
        <w:t>%pfb</w:t>
      </w:r>
      <w:r w:rsidRPr="005A36EB">
        <w:t xml:space="preserve"> (U-Matic Tape) </w:t>
      </w:r>
      <w:r w:rsidR="00520E88" w:rsidRPr="00520E88">
        <w:rPr>
          <w:vanish/>
        </w:rPr>
        <w:t>%pfe</w:t>
      </w:r>
    </w:p>
    <w:p w:rsidR="00D84A35" w:rsidRPr="005A36EB" w:rsidRDefault="00D84A35" w:rsidP="00D84A35">
      <w:pPr>
        <w:pStyle w:val="level3item"/>
      </w:pPr>
      <w:r w:rsidRPr="00E84175">
        <w:lastRenderedPageBreak/>
        <w:t xml:space="preserve">The University of Michigan Hosts the First Lady, April 28, 1998, </w:t>
      </w:r>
      <w:r w:rsidR="00520E88" w:rsidRPr="00520E88">
        <w:rPr>
          <w:vanish/>
        </w:rPr>
        <w:t>%pfb</w:t>
      </w:r>
      <w:r w:rsidRPr="00E84175">
        <w:t xml:space="preserve"> (VHS Tape) </w:t>
      </w:r>
      <w:r w:rsidR="00520E88" w:rsidRPr="00520E88">
        <w:rPr>
          <w:vanish/>
        </w:rPr>
        <w:t>%pfe</w:t>
      </w:r>
    </w:p>
    <w:p w:rsidR="00D84A35" w:rsidRPr="005A36EB" w:rsidRDefault="00D84A35" w:rsidP="00D84A35">
      <w:pPr>
        <w:pStyle w:val="level3item"/>
      </w:pPr>
      <w:r w:rsidRPr="005A36EB">
        <w:t xml:space="preserve">Bentley Library Marshall Symposium, May 1998, </w:t>
      </w:r>
      <w:r w:rsidR="00520E88" w:rsidRPr="00520E88">
        <w:rPr>
          <w:vanish/>
        </w:rPr>
        <w:t>%pfb</w:t>
      </w:r>
      <w:r w:rsidRPr="005A36EB">
        <w:t xml:space="preserve"> (Betacam Tape) </w:t>
      </w:r>
      <w:r w:rsidR="00520E88" w:rsidRPr="00520E88">
        <w:rPr>
          <w:vanish/>
        </w:rPr>
        <w:t>%pfe</w:t>
      </w:r>
    </w:p>
    <w:p w:rsidR="00D84A35" w:rsidRPr="005A36EB" w:rsidRDefault="00D84A35" w:rsidP="00D84A35">
      <w:pPr>
        <w:pStyle w:val="level3item"/>
      </w:pPr>
      <w:r w:rsidRPr="005A36EB">
        <w:t xml:space="preserve">Lucas Rakocija “If God Rears His Ugly Head” 1999, </w:t>
      </w:r>
      <w:r w:rsidR="00520E88" w:rsidRPr="00520E88">
        <w:rPr>
          <w:vanish/>
        </w:rPr>
        <w:t>%pfb</w:t>
      </w:r>
      <w:r w:rsidRPr="005A36EB">
        <w:t xml:space="preserve"> (Betacam Tape) </w:t>
      </w:r>
      <w:r w:rsidR="00520E88" w:rsidRPr="00520E88">
        <w:rPr>
          <w:vanish/>
        </w:rPr>
        <w:t>%pfe</w:t>
      </w:r>
    </w:p>
    <w:p w:rsidR="00D84A35" w:rsidRPr="005A36EB" w:rsidRDefault="00D84A35" w:rsidP="00D84A35">
      <w:pPr>
        <w:pStyle w:val="level3item"/>
      </w:pPr>
      <w:r w:rsidRPr="005A36EB">
        <w:t xml:space="preserve">CHPI #1 Interview, May 7, 1999, </w:t>
      </w:r>
      <w:r w:rsidR="00520E88" w:rsidRPr="00520E88">
        <w:rPr>
          <w:vanish/>
        </w:rPr>
        <w:t>%pfb</w:t>
      </w:r>
      <w:r w:rsidRPr="005A36EB">
        <w:t xml:space="preserve"> (Betacam Tape) </w:t>
      </w:r>
      <w:r w:rsidR="00520E88" w:rsidRPr="00520E88">
        <w:rPr>
          <w:vanish/>
        </w:rPr>
        <w:t>%pfe</w:t>
      </w:r>
    </w:p>
    <w:p w:rsidR="00D84A35" w:rsidRPr="005A36EB" w:rsidRDefault="00D84A35" w:rsidP="00D84A35">
      <w:pPr>
        <w:pStyle w:val="level3item"/>
      </w:pPr>
      <w:r w:rsidRPr="005A36EB">
        <w:t xml:space="preserve">CHPI #2, May 7, 1999, </w:t>
      </w:r>
      <w:r w:rsidR="00520E88" w:rsidRPr="00520E88">
        <w:rPr>
          <w:vanish/>
        </w:rPr>
        <w:t>%pfb</w:t>
      </w:r>
      <w:r w:rsidRPr="005A36EB">
        <w:t xml:space="preserve"> (Betacam Tape) </w:t>
      </w:r>
      <w:r w:rsidR="00520E88" w:rsidRPr="00520E88">
        <w:rPr>
          <w:vanish/>
        </w:rPr>
        <w:t>%pfe</w:t>
      </w:r>
    </w:p>
    <w:p w:rsidR="00D84A35" w:rsidRPr="005A36EB" w:rsidRDefault="00D84A35" w:rsidP="00D84A35">
      <w:pPr>
        <w:pStyle w:val="level3item"/>
      </w:pPr>
      <w:r w:rsidRPr="005A36EB">
        <w:t xml:space="preserve">GC; New Student Convocation, September 1999, </w:t>
      </w:r>
      <w:r w:rsidR="00520E88" w:rsidRPr="00520E88">
        <w:rPr>
          <w:vanish/>
        </w:rPr>
        <w:t>%pfb</w:t>
      </w:r>
      <w:r w:rsidRPr="005A36EB">
        <w:t xml:space="preserve"> (DVCam Tape) </w:t>
      </w:r>
      <w:r w:rsidR="00520E88" w:rsidRPr="00520E88">
        <w:rPr>
          <w:vanish/>
        </w:rPr>
        <w:t>%pfe</w:t>
      </w:r>
    </w:p>
    <w:p w:rsidR="00D84A35" w:rsidRDefault="00D84A35" w:rsidP="00D84A35">
      <w:pPr>
        <w:pStyle w:val="level3item"/>
      </w:pPr>
      <w:r w:rsidRPr="005A36EB">
        <w:t xml:space="preserve">Ford School of Public Policy Naming Ceremony and Press Conference, November 18, 1999, </w:t>
      </w:r>
      <w:r w:rsidR="00520E88" w:rsidRPr="00520E88">
        <w:rPr>
          <w:vanish/>
        </w:rPr>
        <w:t>%pfb</w:t>
      </w:r>
      <w:r w:rsidRPr="005A36EB">
        <w:t xml:space="preserve"> (DVCam Tape) </w:t>
      </w:r>
      <w:r w:rsidR="00520E88" w:rsidRPr="00520E88">
        <w:rPr>
          <w:vanish/>
        </w:rPr>
        <w:t>%pfe</w:t>
      </w:r>
    </w:p>
    <w:p w:rsidR="00D84A35" w:rsidRPr="005A36EB" w:rsidRDefault="00D84A35" w:rsidP="00D84A35">
      <w:pPr>
        <w:pStyle w:val="level3item"/>
      </w:pPr>
      <w:r w:rsidRPr="005A36EB">
        <w:t xml:space="preserve">Governor’s Conference Video, May 13, 1999, </w:t>
      </w:r>
      <w:r w:rsidR="00520E88" w:rsidRPr="00520E88">
        <w:rPr>
          <w:vanish/>
        </w:rPr>
        <w:t>%pfb</w:t>
      </w:r>
      <w:r w:rsidRPr="005A36EB">
        <w:t xml:space="preserve"> (Mini DV Tape) </w:t>
      </w:r>
      <w:r w:rsidR="00520E88" w:rsidRPr="00520E88">
        <w:rPr>
          <w:vanish/>
        </w:rPr>
        <w:t>%pfe</w:t>
      </w:r>
    </w:p>
    <w:p w:rsidR="00D84A35" w:rsidRPr="005A36EB" w:rsidRDefault="00D84A35" w:rsidP="00D84A35">
      <w:pPr>
        <w:pStyle w:val="level3item"/>
      </w:pPr>
      <w:r w:rsidRPr="005A36EB">
        <w:t xml:space="preserve">Governor’s Conference, May 26, 1999, </w:t>
      </w:r>
      <w:r w:rsidR="00520E88" w:rsidRPr="00520E88">
        <w:rPr>
          <w:vanish/>
        </w:rPr>
        <w:t>%pfb</w:t>
      </w:r>
      <w:r w:rsidRPr="005A36EB">
        <w:t xml:space="preserve"> (Betacam Tape) </w:t>
      </w:r>
      <w:r w:rsidR="00520E88" w:rsidRPr="00520E88">
        <w:rPr>
          <w:vanish/>
        </w:rPr>
        <w:t>%pfe</w:t>
      </w:r>
    </w:p>
    <w:p w:rsidR="00975B0F" w:rsidRPr="00C77BC5" w:rsidRDefault="00975B0F" w:rsidP="00975B0F">
      <w:pPr>
        <w:pStyle w:val="L2newpage"/>
        <w:rPr>
          <w:b/>
        </w:rPr>
      </w:pPr>
      <w:proofErr w:type="gramStart"/>
      <w:r w:rsidRPr="00C77BC5">
        <w:rPr>
          <w:b/>
        </w:rPr>
        <w:t>Lectures and Symposia (1976-2005) (Cont.)</w:t>
      </w:r>
      <w:proofErr w:type="gramEnd"/>
    </w:p>
    <w:p w:rsidR="00975B0F" w:rsidRPr="00E01562" w:rsidRDefault="00975B0F" w:rsidP="00975B0F">
      <w:pPr>
        <w:pStyle w:val="Boxnewpage"/>
      </w:pPr>
      <w:r w:rsidRPr="00E01562">
        <w:t>Box 8</w:t>
      </w:r>
      <w:r>
        <w:t xml:space="preserve"> (Cont.)</w:t>
      </w:r>
    </w:p>
    <w:p w:rsidR="00D84A35" w:rsidRPr="005A36EB" w:rsidRDefault="00D84A35" w:rsidP="00D84A35">
      <w:pPr>
        <w:pStyle w:val="level3item"/>
      </w:pPr>
      <w:r w:rsidRPr="005A36EB">
        <w:t xml:space="preserve">Vaclav Havel at UM, honorary degree, symposium, news conference, September 5, 2000, </w:t>
      </w:r>
      <w:r w:rsidR="00520E88" w:rsidRPr="00520E88">
        <w:rPr>
          <w:vanish/>
        </w:rPr>
        <w:t>%pfb</w:t>
      </w:r>
      <w:r w:rsidRPr="005A36EB">
        <w:t xml:space="preserve"> (VHS Tape) </w:t>
      </w:r>
      <w:r w:rsidR="00520E88" w:rsidRPr="00520E88">
        <w:rPr>
          <w:vanish/>
        </w:rPr>
        <w:t>%pfe</w:t>
      </w:r>
    </w:p>
    <w:p w:rsidR="00D84A35" w:rsidRPr="005A36EB" w:rsidRDefault="00D84A35" w:rsidP="00D84A35">
      <w:pPr>
        <w:pStyle w:val="level3item"/>
      </w:pPr>
      <w:r w:rsidRPr="005A36EB">
        <w:t xml:space="preserve">Vaclav Havel at UM, honorary degree, symposium, September 5, 2000, </w:t>
      </w:r>
      <w:r w:rsidR="00520E88" w:rsidRPr="00520E88">
        <w:rPr>
          <w:vanish/>
        </w:rPr>
        <w:t>%pfb</w:t>
      </w:r>
      <w:r w:rsidRPr="005A36EB">
        <w:t xml:space="preserve"> (Betacam Tape) </w:t>
      </w:r>
      <w:r w:rsidR="00520E88" w:rsidRPr="00520E88">
        <w:rPr>
          <w:vanish/>
        </w:rPr>
        <w:t>%pfe</w:t>
      </w:r>
    </w:p>
    <w:p w:rsidR="00D84A35" w:rsidRPr="00383123" w:rsidRDefault="00D84A35" w:rsidP="00383123">
      <w:pPr>
        <w:pStyle w:val="level3item"/>
      </w:pPr>
      <w:r w:rsidRPr="005A36EB">
        <w:t xml:space="preserve">Gerald Ford Ceremony, September, 12 2000, </w:t>
      </w:r>
      <w:r w:rsidR="00520E88" w:rsidRPr="00520E88">
        <w:rPr>
          <w:vanish/>
        </w:rPr>
        <w:t>%pfb</w:t>
      </w:r>
      <w:r w:rsidRPr="005A36EB">
        <w:t xml:space="preserve"> (DVCam Tape) </w:t>
      </w:r>
      <w:r w:rsidR="00520E88" w:rsidRPr="00520E88">
        <w:rPr>
          <w:vanish/>
        </w:rPr>
        <w:t>%pfe</w:t>
      </w:r>
    </w:p>
    <w:p w:rsidR="00D84A35" w:rsidRDefault="00D84A35" w:rsidP="00D84A35">
      <w:pPr>
        <w:pStyle w:val="level3item"/>
      </w:pPr>
      <w:r w:rsidRPr="005A36EB">
        <w:t xml:space="preserve">Library “The Making of America” Celebration, Doris Kearns Goodwin, Speaker March 12, 2001, </w:t>
      </w:r>
      <w:r w:rsidR="00520E88" w:rsidRPr="00520E88">
        <w:rPr>
          <w:vanish/>
        </w:rPr>
        <w:t>%pfb</w:t>
      </w:r>
      <w:r w:rsidRPr="005A36EB">
        <w:t xml:space="preserve"> (DVCam Tape) </w:t>
      </w:r>
    </w:p>
    <w:p w:rsidR="00D84A35" w:rsidRPr="005A36EB" w:rsidRDefault="00D84A35" w:rsidP="00D84A35">
      <w:pPr>
        <w:pStyle w:val="level3item"/>
      </w:pPr>
      <w:r w:rsidRPr="005A36EB">
        <w:t xml:space="preserve">Wallace House #1, March 21, 2001, </w:t>
      </w:r>
      <w:r w:rsidR="00520E88" w:rsidRPr="00520E88">
        <w:rPr>
          <w:vanish/>
        </w:rPr>
        <w:t>%pfb</w:t>
      </w:r>
      <w:r w:rsidRPr="005A36EB">
        <w:t xml:space="preserve"> (Betacam Tape) </w:t>
      </w:r>
      <w:r w:rsidR="00520E88" w:rsidRPr="00520E88">
        <w:rPr>
          <w:vanish/>
        </w:rPr>
        <w:t>%pfe</w:t>
      </w:r>
    </w:p>
    <w:p w:rsidR="00D84A35" w:rsidRPr="005A36EB" w:rsidRDefault="00D84A35" w:rsidP="00D84A35">
      <w:pPr>
        <w:pStyle w:val="level3item"/>
      </w:pPr>
      <w:r w:rsidRPr="005A36EB">
        <w:t xml:space="preserve">Wallace House #2, March 21, 2001, </w:t>
      </w:r>
      <w:r w:rsidR="00520E88" w:rsidRPr="00520E88">
        <w:rPr>
          <w:vanish/>
        </w:rPr>
        <w:t>%pfb</w:t>
      </w:r>
      <w:r w:rsidRPr="005A36EB">
        <w:t xml:space="preserve"> (Betacam Tape) </w:t>
      </w:r>
      <w:r w:rsidR="00520E88" w:rsidRPr="00520E88">
        <w:rPr>
          <w:vanish/>
        </w:rPr>
        <w:t>%pfe</w:t>
      </w:r>
    </w:p>
    <w:p w:rsidR="00FD2CB0" w:rsidRPr="00FD2CB0" w:rsidRDefault="00D84A35" w:rsidP="00D84A35">
      <w:pPr>
        <w:pStyle w:val="level3item"/>
      </w:pPr>
      <w:r w:rsidRPr="005A36EB">
        <w:t xml:space="preserve">Jesse Jackson #1, [Undated], </w:t>
      </w:r>
      <w:r w:rsidR="00520E88" w:rsidRPr="00520E88">
        <w:rPr>
          <w:vanish/>
        </w:rPr>
        <w:t>%pfb</w:t>
      </w:r>
      <w:r w:rsidRPr="005A36EB">
        <w:t xml:space="preserve"> (Betacam Tape) </w:t>
      </w:r>
      <w:r w:rsidR="00520E88" w:rsidRPr="00520E88">
        <w:rPr>
          <w:vanish/>
        </w:rPr>
        <w:t>%pfe</w:t>
      </w:r>
    </w:p>
    <w:p w:rsidR="00383123" w:rsidRPr="005A36EB" w:rsidRDefault="00383123" w:rsidP="00383123">
      <w:pPr>
        <w:pStyle w:val="level3item"/>
      </w:pPr>
      <w:r w:rsidRPr="005A36EB">
        <w:t>Makeup on Empty</w:t>
      </w:r>
      <w:r>
        <w:t xml:space="preserve"> Space: Andrei Codrescu, January 15</w:t>
      </w:r>
      <w:r w:rsidRPr="005A36EB">
        <w:t xml:space="preserve">, 2002, </w:t>
      </w:r>
      <w:r w:rsidR="00520E88" w:rsidRPr="00520E88">
        <w:rPr>
          <w:vanish/>
        </w:rPr>
        <w:t>%pfb</w:t>
      </w:r>
      <w:r w:rsidRPr="005A36EB">
        <w:t xml:space="preserve"> (DVCam Tape) </w:t>
      </w:r>
      <w:r w:rsidR="00520E88" w:rsidRPr="00520E88">
        <w:rPr>
          <w:vanish/>
        </w:rPr>
        <w:t>%pfe</w:t>
      </w:r>
    </w:p>
    <w:p w:rsidR="00D84A35" w:rsidRPr="005A36EB" w:rsidRDefault="00D84A35" w:rsidP="00D84A35">
      <w:pPr>
        <w:pStyle w:val="level3item"/>
      </w:pPr>
      <w:r w:rsidRPr="005A36EB">
        <w:t xml:space="preserve">Kenneth Warner Lecture; Distinguished Faculty, February 6, 2002, </w:t>
      </w:r>
      <w:r w:rsidR="00520E88" w:rsidRPr="00520E88">
        <w:rPr>
          <w:vanish/>
        </w:rPr>
        <w:t>%pfb</w:t>
      </w:r>
      <w:r w:rsidRPr="005A36EB">
        <w:t xml:space="preserve"> (DVCam Tape) </w:t>
      </w:r>
      <w:r w:rsidR="00520E88" w:rsidRPr="00520E88">
        <w:rPr>
          <w:vanish/>
        </w:rPr>
        <w:t>%pfe</w:t>
      </w:r>
    </w:p>
    <w:p w:rsidR="00D84A35" w:rsidRPr="005A36EB" w:rsidRDefault="00D84A35" w:rsidP="00D84A35">
      <w:pPr>
        <w:pStyle w:val="level3item"/>
      </w:pPr>
      <w:r>
        <w:t>From the U</w:t>
      </w:r>
      <w:r w:rsidRPr="005A36EB">
        <w:t xml:space="preserve">M's Life Science Values and Society Lecture Series, </w:t>
      </w:r>
      <w:r>
        <w:t xml:space="preserve">UM </w:t>
      </w:r>
      <w:r w:rsidRPr="005A36EB">
        <w:t>pathology Professor Richard Mille</w:t>
      </w:r>
      <w:r>
        <w:t xml:space="preserve">r: </w:t>
      </w:r>
      <w:r w:rsidRPr="005A36EB">
        <w:t xml:space="preserve">"Are There Genes for Aging?” February 10, 2002, </w:t>
      </w:r>
      <w:r w:rsidR="00520E88" w:rsidRPr="00520E88">
        <w:rPr>
          <w:vanish/>
        </w:rPr>
        <w:t>%pfb</w:t>
      </w:r>
      <w:r w:rsidRPr="005A36EB">
        <w:t xml:space="preserve"> (VHS Tape) </w:t>
      </w:r>
      <w:r w:rsidR="00520E88" w:rsidRPr="00520E88">
        <w:rPr>
          <w:vanish/>
        </w:rPr>
        <w:t>%pfe</w:t>
      </w:r>
    </w:p>
    <w:p w:rsidR="00D84A35" w:rsidRPr="005A36EB" w:rsidRDefault="00D84A35" w:rsidP="00D84A35">
      <w:pPr>
        <w:pStyle w:val="level3item"/>
      </w:pPr>
      <w:r>
        <w:t>From the U</w:t>
      </w:r>
      <w:r w:rsidRPr="005A36EB">
        <w:t xml:space="preserve">M's Life Science Values and Society Lecture Series, </w:t>
      </w:r>
      <w:r>
        <w:t xml:space="preserve">UM </w:t>
      </w:r>
      <w:r w:rsidRPr="005A36EB">
        <w:t xml:space="preserve">pathology Professor Richard Miller on "Extending Human Longevity”, February 17, 2002, </w:t>
      </w:r>
      <w:r w:rsidR="00520E88" w:rsidRPr="00520E88">
        <w:rPr>
          <w:vanish/>
        </w:rPr>
        <w:t>%pfb</w:t>
      </w:r>
      <w:r w:rsidRPr="005A36EB">
        <w:t xml:space="preserve"> (VHS Tape) </w:t>
      </w:r>
      <w:r w:rsidR="00520E88" w:rsidRPr="00520E88">
        <w:rPr>
          <w:vanish/>
        </w:rPr>
        <w:t>%pfe</w:t>
      </w:r>
    </w:p>
    <w:p w:rsidR="00D84A35" w:rsidRPr="005A36EB" w:rsidRDefault="00D84A35" w:rsidP="00D84A35">
      <w:pPr>
        <w:pStyle w:val="level3item"/>
      </w:pPr>
      <w:r w:rsidRPr="005A36EB">
        <w:t xml:space="preserve">Makeup on Empty Space: Andrei Codrescu, March 8, 2002, </w:t>
      </w:r>
      <w:r w:rsidR="00520E88" w:rsidRPr="00520E88">
        <w:rPr>
          <w:vanish/>
        </w:rPr>
        <w:t>%pfb</w:t>
      </w:r>
      <w:r w:rsidRPr="005A36EB">
        <w:t xml:space="preserve"> (DVCam Tape) </w:t>
      </w:r>
      <w:r w:rsidR="00520E88" w:rsidRPr="00520E88">
        <w:rPr>
          <w:vanish/>
        </w:rPr>
        <w:t>%pfe</w:t>
      </w:r>
    </w:p>
    <w:p w:rsidR="00D84A35" w:rsidRPr="005A36EB" w:rsidRDefault="00D84A35" w:rsidP="00D84A35">
      <w:pPr>
        <w:pStyle w:val="level3item"/>
      </w:pPr>
      <w:r w:rsidRPr="005A36EB">
        <w:t xml:space="preserve">Nancy Cantor Lectureship, Nancy Cantor, September 25, 2002, UMTV 22 Edit, </w:t>
      </w:r>
      <w:r w:rsidR="00520E88" w:rsidRPr="00520E88">
        <w:rPr>
          <w:vanish/>
        </w:rPr>
        <w:t>%pfb</w:t>
      </w:r>
      <w:r w:rsidRPr="005A36EB">
        <w:t xml:space="preserve"> (DVCam Tape) </w:t>
      </w:r>
      <w:r w:rsidR="00520E88" w:rsidRPr="00520E88">
        <w:rPr>
          <w:vanish/>
        </w:rPr>
        <w:t>%pfe</w:t>
      </w:r>
    </w:p>
    <w:p w:rsidR="00D84A35" w:rsidRPr="005A36EB" w:rsidRDefault="00D84A35" w:rsidP="00D84A35">
      <w:pPr>
        <w:pStyle w:val="level3item"/>
      </w:pPr>
      <w:r w:rsidRPr="005A36EB">
        <w:t xml:space="preserve">“Searching for a Historical Tradition” Romila Thapar, September 27, 2002, </w:t>
      </w:r>
      <w:r w:rsidR="00520E88" w:rsidRPr="00520E88">
        <w:rPr>
          <w:vanish/>
        </w:rPr>
        <w:t>%pfb</w:t>
      </w:r>
      <w:r w:rsidRPr="005A36EB">
        <w:t xml:space="preserve"> (DVCam Tape) </w:t>
      </w:r>
      <w:r w:rsidR="00520E88" w:rsidRPr="00520E88">
        <w:rPr>
          <w:vanish/>
        </w:rPr>
        <w:t>%pfe</w:t>
      </w:r>
    </w:p>
    <w:p w:rsidR="00D84A35" w:rsidRPr="005A36EB" w:rsidRDefault="00D84A35" w:rsidP="00D84A35">
      <w:pPr>
        <w:pStyle w:val="level3item"/>
      </w:pPr>
      <w:r w:rsidRPr="005A36EB">
        <w:t xml:space="preserve">“Of Women &amp; Sons &amp; Lovers” Ralph Williams, October 3, 2002, UMTV 22 Edit, </w:t>
      </w:r>
      <w:r w:rsidR="00520E88" w:rsidRPr="00520E88">
        <w:rPr>
          <w:vanish/>
        </w:rPr>
        <w:t>%pfb</w:t>
      </w:r>
      <w:r w:rsidRPr="005A36EB">
        <w:t xml:space="preserve"> (DVCam Tape) </w:t>
      </w:r>
      <w:r w:rsidR="00520E88" w:rsidRPr="00520E88">
        <w:rPr>
          <w:vanish/>
        </w:rPr>
        <w:t>%pfe</w:t>
      </w:r>
    </w:p>
    <w:p w:rsidR="00D84A35" w:rsidRPr="005A36EB" w:rsidRDefault="00D84A35" w:rsidP="00D84A35">
      <w:pPr>
        <w:pStyle w:val="level3item"/>
      </w:pPr>
      <w:r w:rsidRPr="005A36EB">
        <w:t xml:space="preserve">Seventh Annual Waggoner Lectureship “Care without Coverage” Mary Sue Coleman, October 9, 2002, UMTV 22 Edit, </w:t>
      </w:r>
      <w:r w:rsidR="00520E88" w:rsidRPr="00520E88">
        <w:rPr>
          <w:vanish/>
        </w:rPr>
        <w:t>%pfb</w:t>
      </w:r>
      <w:r w:rsidRPr="005A36EB">
        <w:t xml:space="preserve"> (DVCam Tape) </w:t>
      </w:r>
      <w:r w:rsidR="00520E88" w:rsidRPr="00520E88">
        <w:rPr>
          <w:vanish/>
        </w:rPr>
        <w:t>%pfe</w:t>
      </w:r>
    </w:p>
    <w:p w:rsidR="00D84A35" w:rsidRPr="005A36EB" w:rsidRDefault="00D84A35" w:rsidP="00D84A35">
      <w:pPr>
        <w:pStyle w:val="level3item"/>
      </w:pPr>
      <w:r w:rsidRPr="005A36EB">
        <w:t>MFA Program in Creative Writing 20</w:t>
      </w:r>
      <w:r w:rsidRPr="005A36EB">
        <w:rPr>
          <w:vertAlign w:val="superscript"/>
        </w:rPr>
        <w:t>th</w:t>
      </w:r>
      <w:r w:rsidRPr="005A36EB">
        <w:t xml:space="preserve"> Anniversary, October 24, 2002, UMTV 22 Edit TV-MA, </w:t>
      </w:r>
      <w:r w:rsidR="00520E88" w:rsidRPr="00520E88">
        <w:rPr>
          <w:vanish/>
        </w:rPr>
        <w:t>%pfb</w:t>
      </w:r>
      <w:r w:rsidRPr="005A36EB">
        <w:t xml:space="preserve"> (DVCam Tape) </w:t>
      </w:r>
      <w:r w:rsidR="00520E88" w:rsidRPr="00520E88">
        <w:rPr>
          <w:vanish/>
        </w:rPr>
        <w:t>%pfe</w:t>
      </w:r>
    </w:p>
    <w:p w:rsidR="00D84A35" w:rsidRPr="005A36EB" w:rsidRDefault="00D84A35" w:rsidP="00D84A35">
      <w:pPr>
        <w:pStyle w:val="level3item"/>
      </w:pPr>
      <w:r w:rsidRPr="005A36EB">
        <w:lastRenderedPageBreak/>
        <w:t>12</w:t>
      </w:r>
      <w:r w:rsidRPr="005A36EB">
        <w:rPr>
          <w:vertAlign w:val="superscript"/>
        </w:rPr>
        <w:t>th</w:t>
      </w:r>
      <w:r w:rsidRPr="005A36EB">
        <w:t xml:space="preserve"> Annual Davis, Markert, Nickerson Lecture. Catharine MacKinnon, October 31, 2002, UMTV 22 Edit, </w:t>
      </w:r>
      <w:r w:rsidR="00520E88" w:rsidRPr="00520E88">
        <w:rPr>
          <w:vanish/>
        </w:rPr>
        <w:t>%pfb</w:t>
      </w:r>
      <w:r w:rsidRPr="005A36EB">
        <w:t xml:space="preserve"> (DVCam Tape) </w:t>
      </w:r>
      <w:r w:rsidR="00520E88" w:rsidRPr="00520E88">
        <w:rPr>
          <w:vanish/>
        </w:rPr>
        <w:t>%pfe</w:t>
      </w:r>
    </w:p>
    <w:p w:rsidR="00FD2CB0" w:rsidRPr="00FD2CB0" w:rsidRDefault="00D84A35" w:rsidP="00D84A35">
      <w:pPr>
        <w:pStyle w:val="level3item"/>
      </w:pPr>
      <w:r w:rsidRPr="005A36EB">
        <w:t xml:space="preserve">Frank Effwageshik, Michigan Union, November 21 2002, </w:t>
      </w:r>
      <w:r w:rsidR="00520E88" w:rsidRPr="00520E88">
        <w:rPr>
          <w:vanish/>
        </w:rPr>
        <w:t>%pfb</w:t>
      </w:r>
      <w:r w:rsidRPr="005A36EB">
        <w:t xml:space="preserve"> (DVCam Tape) </w:t>
      </w:r>
      <w:r w:rsidR="00520E88" w:rsidRPr="00520E88">
        <w:rPr>
          <w:vanish/>
        </w:rPr>
        <w:t>%pfe</w:t>
      </w:r>
    </w:p>
    <w:p w:rsidR="00D84A35" w:rsidRPr="005A36EB" w:rsidRDefault="00D84A35" w:rsidP="00D84A35">
      <w:pPr>
        <w:pStyle w:val="level3item"/>
      </w:pPr>
      <w:r w:rsidRPr="005A36EB">
        <w:t xml:space="preserve">Georgetown University law Professor David Cole presents 13th annual Davis, Markert, Nickerson Lecture on Academic and Intellectual Freedom, October 2, 2003, </w:t>
      </w:r>
      <w:r w:rsidR="00520E88" w:rsidRPr="00520E88">
        <w:rPr>
          <w:vanish/>
        </w:rPr>
        <w:t>%pfb</w:t>
      </w:r>
      <w:r w:rsidRPr="005A36EB">
        <w:t xml:space="preserve"> and (VHS Tape) </w:t>
      </w:r>
      <w:r w:rsidR="00520E88" w:rsidRPr="00520E88">
        <w:rPr>
          <w:vanish/>
        </w:rPr>
        <w:t>%pfe</w:t>
      </w:r>
    </w:p>
    <w:p w:rsidR="00FD2CB0" w:rsidRPr="00FD2CB0" w:rsidRDefault="00D84A35" w:rsidP="00D84A35">
      <w:pPr>
        <w:pStyle w:val="level3item"/>
      </w:pPr>
      <w:r w:rsidRPr="005A36EB">
        <w:t xml:space="preserve">Town Hall Meeting, Arthur Levitt, February 4, 2003, UM 22 Edit, </w:t>
      </w:r>
      <w:r w:rsidR="00520E88" w:rsidRPr="00520E88">
        <w:rPr>
          <w:vanish/>
        </w:rPr>
        <w:t>%pfb</w:t>
      </w:r>
      <w:r w:rsidRPr="005A36EB">
        <w:t xml:space="preserve"> (DVCam Tape) </w:t>
      </w:r>
      <w:r w:rsidR="00520E88" w:rsidRPr="00520E88">
        <w:rPr>
          <w:vanish/>
        </w:rPr>
        <w:t>%pfe</w:t>
      </w:r>
    </w:p>
    <w:p w:rsidR="00D84A35" w:rsidRPr="005A36EB" w:rsidRDefault="00D84A35" w:rsidP="00D84A35">
      <w:pPr>
        <w:pStyle w:val="level3item"/>
      </w:pPr>
      <w:r w:rsidRPr="005A36EB">
        <w:t xml:space="preserve">Distinguished University Professor Lawrence Sklar; Dappled Theories in a Uniform World, February 12, 2003, </w:t>
      </w:r>
      <w:r w:rsidR="00520E88" w:rsidRPr="00520E88">
        <w:rPr>
          <w:vanish/>
        </w:rPr>
        <w:t>%pfb</w:t>
      </w:r>
      <w:r w:rsidRPr="005A36EB">
        <w:t xml:space="preserve"> (DVCam Tape) </w:t>
      </w:r>
      <w:r w:rsidR="00520E88" w:rsidRPr="00520E88">
        <w:rPr>
          <w:vanish/>
        </w:rPr>
        <w:t>%pfe</w:t>
      </w:r>
    </w:p>
    <w:p w:rsidR="00D84A35" w:rsidRPr="005A36EB" w:rsidRDefault="00D84A35" w:rsidP="00D84A35">
      <w:pPr>
        <w:pStyle w:val="level3item"/>
      </w:pPr>
      <w:r w:rsidRPr="005A36EB">
        <w:t xml:space="preserve">Henry Russell Lecture, March 11, 2003, </w:t>
      </w:r>
      <w:r w:rsidR="00520E88" w:rsidRPr="00520E88">
        <w:rPr>
          <w:vanish/>
        </w:rPr>
        <w:t>%pfb</w:t>
      </w:r>
      <w:r w:rsidRPr="005A36EB">
        <w:t xml:space="preserve"> (DVCam Tape) </w:t>
      </w:r>
      <w:r w:rsidR="00520E88" w:rsidRPr="00520E88">
        <w:rPr>
          <w:vanish/>
        </w:rPr>
        <w:t>%pfe</w:t>
      </w:r>
    </w:p>
    <w:p w:rsidR="00D84A35" w:rsidRPr="005A36EB" w:rsidRDefault="00D84A35" w:rsidP="00D84A35">
      <w:pPr>
        <w:pStyle w:val="level3item"/>
      </w:pPr>
      <w:r w:rsidRPr="005A36EB">
        <w:t xml:space="preserve">The Buck Stops Here, Ford School Panel, September 1, 2003, </w:t>
      </w:r>
      <w:r w:rsidR="00520E88" w:rsidRPr="00520E88">
        <w:rPr>
          <w:vanish/>
        </w:rPr>
        <w:t>%pfb</w:t>
      </w:r>
      <w:r w:rsidRPr="005A36EB">
        <w:t xml:space="preserve"> (DVCam Tape) </w:t>
      </w:r>
      <w:r w:rsidR="00520E88" w:rsidRPr="00520E88">
        <w:rPr>
          <w:vanish/>
        </w:rPr>
        <w:t>%pfe</w:t>
      </w:r>
    </w:p>
    <w:p w:rsidR="00D84A35" w:rsidRPr="005A36EB" w:rsidRDefault="00D84A35" w:rsidP="00D84A35">
      <w:pPr>
        <w:pStyle w:val="level3item"/>
      </w:pPr>
      <w:r w:rsidRPr="005A36EB">
        <w:t xml:space="preserve">2003 Josh Rosenthal Lecture, Robin Wright, UM 22 Edit, September 8, 2003, </w:t>
      </w:r>
      <w:r w:rsidR="00520E88" w:rsidRPr="00520E88">
        <w:rPr>
          <w:vanish/>
        </w:rPr>
        <w:t>%pfb</w:t>
      </w:r>
      <w:r w:rsidRPr="005A36EB">
        <w:t xml:space="preserve"> (DVCam Tape) </w:t>
      </w:r>
      <w:r w:rsidR="00520E88" w:rsidRPr="00520E88">
        <w:rPr>
          <w:vanish/>
        </w:rPr>
        <w:t>%pfe</w:t>
      </w:r>
    </w:p>
    <w:p w:rsidR="00975B0F" w:rsidRDefault="00975B0F" w:rsidP="00975B0F">
      <w:pPr>
        <w:pStyle w:val="L2newpage"/>
        <w:rPr>
          <w:b/>
        </w:rPr>
      </w:pPr>
    </w:p>
    <w:p w:rsidR="00975B0F" w:rsidRPr="00C77BC5" w:rsidRDefault="00975B0F" w:rsidP="00975B0F">
      <w:pPr>
        <w:pStyle w:val="L2newpage"/>
        <w:rPr>
          <w:b/>
        </w:rPr>
      </w:pPr>
      <w:proofErr w:type="gramStart"/>
      <w:r w:rsidRPr="00C77BC5">
        <w:rPr>
          <w:b/>
        </w:rPr>
        <w:t>Lectures and Symposia (1976-2005) (Cont.)</w:t>
      </w:r>
      <w:proofErr w:type="gramEnd"/>
    </w:p>
    <w:p w:rsidR="00975B0F" w:rsidRPr="00E01562" w:rsidRDefault="00975B0F" w:rsidP="00975B0F">
      <w:pPr>
        <w:pStyle w:val="Boxnewpage"/>
      </w:pPr>
      <w:r w:rsidRPr="00E01562">
        <w:t>Box 8</w:t>
      </w:r>
      <w:r>
        <w:t xml:space="preserve"> (Cont.)</w:t>
      </w:r>
    </w:p>
    <w:p w:rsidR="00D84A35" w:rsidRPr="005A36EB" w:rsidRDefault="00D84A35" w:rsidP="00D84A35">
      <w:pPr>
        <w:pStyle w:val="level3item"/>
      </w:pPr>
      <w:r w:rsidRPr="005A36EB">
        <w:t xml:space="preserve">The Food Page Knight-Wallace Panel, September 15, 2003 UM 22 Final Edit, </w:t>
      </w:r>
      <w:r w:rsidR="00520E88" w:rsidRPr="00520E88">
        <w:rPr>
          <w:vanish/>
        </w:rPr>
        <w:t>%pfb</w:t>
      </w:r>
      <w:r w:rsidRPr="005A36EB">
        <w:t xml:space="preserve"> (DVCam Tape) </w:t>
      </w:r>
      <w:r w:rsidR="00520E88" w:rsidRPr="00520E88">
        <w:rPr>
          <w:vanish/>
        </w:rPr>
        <w:t>%pfe</w:t>
      </w:r>
    </w:p>
    <w:p w:rsidR="00D84A35" w:rsidRPr="005A36EB" w:rsidRDefault="00D84A35" w:rsidP="00D84A35">
      <w:pPr>
        <w:pStyle w:val="level3item"/>
      </w:pPr>
      <w:r w:rsidRPr="005A36EB">
        <w:t xml:space="preserve">Engineering Dean’s Forum, October 17, 2003, </w:t>
      </w:r>
      <w:r w:rsidR="00520E88" w:rsidRPr="00520E88">
        <w:rPr>
          <w:vanish/>
        </w:rPr>
        <w:t>%pfb</w:t>
      </w:r>
      <w:r w:rsidRPr="005A36EB">
        <w:t xml:space="preserve"> (DVCam Tape) </w:t>
      </w:r>
      <w:r w:rsidR="00520E88" w:rsidRPr="00520E88">
        <w:rPr>
          <w:vanish/>
        </w:rPr>
        <w:t>%pfe</w:t>
      </w:r>
    </w:p>
    <w:p w:rsidR="00D84A35" w:rsidRPr="005A36EB" w:rsidRDefault="00D84A35" w:rsidP="00D84A35">
      <w:pPr>
        <w:pStyle w:val="level3item"/>
      </w:pPr>
      <w:r w:rsidRPr="005A36EB">
        <w:t>13</w:t>
      </w:r>
      <w:r w:rsidRPr="005A36EB">
        <w:rPr>
          <w:vertAlign w:val="superscript"/>
        </w:rPr>
        <w:t>th</w:t>
      </w:r>
      <w:r w:rsidRPr="005A36EB">
        <w:t xml:space="preserve"> Annual Davis, Market, Nickerson, Lecture, David Cole, October 20, 2003, </w:t>
      </w:r>
      <w:r w:rsidR="00520E88" w:rsidRPr="00520E88">
        <w:rPr>
          <w:vanish/>
        </w:rPr>
        <w:t>%pfb</w:t>
      </w:r>
      <w:r w:rsidRPr="005A36EB">
        <w:t xml:space="preserve"> (DVCam Tape) </w:t>
      </w:r>
      <w:r w:rsidR="00520E88" w:rsidRPr="00520E88">
        <w:rPr>
          <w:vanish/>
        </w:rPr>
        <w:t>%pfe</w:t>
      </w:r>
    </w:p>
    <w:p w:rsidR="00D84A35" w:rsidRPr="005A36EB" w:rsidRDefault="00D84A35" w:rsidP="00D84A35">
      <w:pPr>
        <w:pStyle w:val="level3item"/>
      </w:pPr>
      <w:r w:rsidRPr="005A36EB">
        <w:t xml:space="preserve">Mullin Welch Lecture, Maureen Mahoney, October 26, 2003, UM 22 Edit, </w:t>
      </w:r>
      <w:r w:rsidR="00520E88" w:rsidRPr="00520E88">
        <w:rPr>
          <w:vanish/>
        </w:rPr>
        <w:t>%pfb</w:t>
      </w:r>
      <w:r w:rsidRPr="005A36EB">
        <w:t xml:space="preserve"> (DVCam Tape) </w:t>
      </w:r>
      <w:r w:rsidR="00520E88" w:rsidRPr="00520E88">
        <w:rPr>
          <w:vanish/>
        </w:rPr>
        <w:t>%pfe</w:t>
      </w:r>
    </w:p>
    <w:p w:rsidR="00D84A35" w:rsidRPr="005A36EB" w:rsidRDefault="00D84A35" w:rsidP="00D84A35">
      <w:pPr>
        <w:pStyle w:val="level3item"/>
      </w:pPr>
      <w:r w:rsidRPr="005A36EB">
        <w:t xml:space="preserve">Wallenberg Lecture Bill Brash, October 28, 2003, UM 22 Edit, </w:t>
      </w:r>
      <w:r w:rsidR="00520E88" w:rsidRPr="00520E88">
        <w:rPr>
          <w:vanish/>
        </w:rPr>
        <w:t>%pfb</w:t>
      </w:r>
      <w:r w:rsidRPr="005A36EB">
        <w:t xml:space="preserve"> (DVCam Tape) </w:t>
      </w:r>
      <w:r w:rsidR="00520E88" w:rsidRPr="00520E88">
        <w:rPr>
          <w:vanish/>
        </w:rPr>
        <w:t>%pfe</w:t>
      </w:r>
    </w:p>
    <w:p w:rsidR="00C61BFF" w:rsidRDefault="00D84A35" w:rsidP="00C61BFF">
      <w:pPr>
        <w:pStyle w:val="level3item"/>
      </w:pPr>
      <w:r w:rsidRPr="005A36EB">
        <w:t xml:space="preserve">Sara’s Secrets, Sara Moulton, November 14, 2003, </w:t>
      </w:r>
      <w:r w:rsidR="00520E88" w:rsidRPr="00A8066E">
        <w:rPr>
          <w:vanish/>
        </w:rPr>
        <w:t>%pfb</w:t>
      </w:r>
      <w:r w:rsidRPr="005A36EB">
        <w:t xml:space="preserve"> (DVCam Tape) </w:t>
      </w:r>
      <w:r w:rsidR="00520E88" w:rsidRPr="00A8066E">
        <w:rPr>
          <w:vanish/>
        </w:rPr>
        <w:t>%pfe</w:t>
      </w:r>
    </w:p>
    <w:p w:rsidR="00FD2CB0" w:rsidRPr="00FD2CB0" w:rsidRDefault="000F7470" w:rsidP="00C61BFF">
      <w:pPr>
        <w:pStyle w:val="boxnumber"/>
      </w:pPr>
      <w:r>
        <w:t>Box 9</w:t>
      </w:r>
    </w:p>
    <w:p w:rsidR="00D84A35" w:rsidRPr="005A36EB" w:rsidRDefault="00D84A35" w:rsidP="00D84A35">
      <w:pPr>
        <w:pStyle w:val="level3item"/>
      </w:pPr>
      <w:r w:rsidRPr="005A36EB">
        <w:t xml:space="preserve">Election 2004, Too Long, Not Nice; the Next Four Years, [2004], </w:t>
      </w:r>
      <w:r w:rsidR="00520E88" w:rsidRPr="00520E88">
        <w:rPr>
          <w:vanish/>
        </w:rPr>
        <w:t>%pfb</w:t>
      </w:r>
      <w:r w:rsidRPr="005A36EB">
        <w:t xml:space="preserve"> (DVCam Tape) </w:t>
      </w:r>
      <w:r w:rsidR="00520E88" w:rsidRPr="00520E88">
        <w:rPr>
          <w:vanish/>
        </w:rPr>
        <w:t>%pfe</w:t>
      </w:r>
    </w:p>
    <w:p w:rsidR="00D84A35" w:rsidRPr="005A36EB" w:rsidRDefault="00D84A35" w:rsidP="00D84A35">
      <w:pPr>
        <w:pStyle w:val="level3item"/>
      </w:pPr>
      <w:r w:rsidRPr="005A36EB">
        <w:t xml:space="preserve">Lani Guinier, January 19, 2004, UM 22 Edit, </w:t>
      </w:r>
      <w:r w:rsidR="00520E88" w:rsidRPr="00520E88">
        <w:rPr>
          <w:vanish/>
        </w:rPr>
        <w:t>%pfb</w:t>
      </w:r>
      <w:r w:rsidRPr="005A36EB">
        <w:t xml:space="preserve"> (DVCam Tape) </w:t>
      </w:r>
      <w:r w:rsidR="00520E88" w:rsidRPr="00520E88">
        <w:rPr>
          <w:vanish/>
        </w:rPr>
        <w:t>%pfe</w:t>
      </w:r>
    </w:p>
    <w:p w:rsidR="00D84A35" w:rsidRPr="005A36EB" w:rsidRDefault="00D84A35" w:rsidP="00D84A35">
      <w:pPr>
        <w:pStyle w:val="level3item"/>
      </w:pPr>
      <w:r w:rsidRPr="005A36EB">
        <w:t xml:space="preserve">Labor and Social Change, Arturo Rodriguez, January 21, 2004, </w:t>
      </w:r>
      <w:r w:rsidR="00520E88" w:rsidRPr="00520E88">
        <w:rPr>
          <w:vanish/>
        </w:rPr>
        <w:t>%pfb</w:t>
      </w:r>
      <w:r w:rsidRPr="005A36EB">
        <w:t xml:space="preserve"> (DVCam Tape) </w:t>
      </w:r>
      <w:r w:rsidR="00520E88" w:rsidRPr="00520E88">
        <w:rPr>
          <w:vanish/>
        </w:rPr>
        <w:t>%pfe</w:t>
      </w:r>
    </w:p>
    <w:p w:rsidR="00D84A35" w:rsidRPr="005A36EB" w:rsidRDefault="00D84A35" w:rsidP="00D84A35">
      <w:pPr>
        <w:pStyle w:val="level3item"/>
      </w:pPr>
      <w:r w:rsidRPr="005A36EB">
        <w:t xml:space="preserve">John Trudell, January 26, 2004, </w:t>
      </w:r>
      <w:r w:rsidR="00520E88" w:rsidRPr="00520E88">
        <w:rPr>
          <w:vanish/>
        </w:rPr>
        <w:t>%pfb</w:t>
      </w:r>
      <w:r w:rsidRPr="005A36EB">
        <w:t xml:space="preserve"> (DVCam Tape) </w:t>
      </w:r>
      <w:r w:rsidR="00520E88" w:rsidRPr="00520E88">
        <w:rPr>
          <w:vanish/>
        </w:rPr>
        <w:t>%pfe</w:t>
      </w:r>
    </w:p>
    <w:p w:rsidR="00D84A35" w:rsidRPr="005A36EB" w:rsidRDefault="00D84A35" w:rsidP="00D84A35">
      <w:pPr>
        <w:pStyle w:val="level3item"/>
      </w:pPr>
      <w:r w:rsidRPr="005A36EB">
        <w:t xml:space="preserve">Peter Raven, February 2, 2004, Michigan TV 2 Edit, </w:t>
      </w:r>
      <w:r w:rsidR="00520E88" w:rsidRPr="00520E88">
        <w:rPr>
          <w:vanish/>
        </w:rPr>
        <w:t>%pfb</w:t>
      </w:r>
      <w:r w:rsidRPr="005A36EB">
        <w:t xml:space="preserve"> (DVCam Tape) </w:t>
      </w:r>
      <w:r w:rsidR="00520E88" w:rsidRPr="00520E88">
        <w:rPr>
          <w:vanish/>
        </w:rPr>
        <w:t>%pfe</w:t>
      </w:r>
    </w:p>
    <w:p w:rsidR="00D84A35" w:rsidRPr="005A36EB" w:rsidRDefault="00D84A35" w:rsidP="00D84A35">
      <w:pPr>
        <w:pStyle w:val="level3item"/>
      </w:pPr>
      <w:r w:rsidRPr="005A36EB">
        <w:t xml:space="preserve">University Summit on Campus Climate &amp; Community, Morning Session, Luncheon, Wrap-up, February 11, 2004, </w:t>
      </w:r>
      <w:r w:rsidR="00520E88" w:rsidRPr="00520E88">
        <w:rPr>
          <w:vanish/>
        </w:rPr>
        <w:t>%pfb</w:t>
      </w:r>
      <w:r w:rsidRPr="005A36EB">
        <w:t xml:space="preserve"> (DVCam Tape) </w:t>
      </w:r>
      <w:r w:rsidR="00520E88" w:rsidRPr="00520E88">
        <w:rPr>
          <w:vanish/>
        </w:rPr>
        <w:t>%pfe</w:t>
      </w:r>
    </w:p>
    <w:p w:rsidR="00D84A35" w:rsidRPr="005A36EB" w:rsidRDefault="00D84A35" w:rsidP="00D84A35">
      <w:pPr>
        <w:pStyle w:val="level3item"/>
      </w:pPr>
      <w:r w:rsidRPr="005A36EB">
        <w:t xml:space="preserve">School Desegregation: Long Shadow of Little Rock, Ernest green, February 12, 2004, </w:t>
      </w:r>
      <w:r w:rsidR="00520E88" w:rsidRPr="00520E88">
        <w:rPr>
          <w:vanish/>
        </w:rPr>
        <w:t>%pfb</w:t>
      </w:r>
      <w:r w:rsidRPr="005A36EB">
        <w:t xml:space="preserve"> (DVCam Tape) </w:t>
      </w:r>
      <w:r w:rsidR="00520E88" w:rsidRPr="00520E88">
        <w:rPr>
          <w:vanish/>
        </w:rPr>
        <w:t>%pfe</w:t>
      </w:r>
    </w:p>
    <w:p w:rsidR="00D84A35" w:rsidRPr="005A36EB" w:rsidRDefault="00D84A35" w:rsidP="00D84A35">
      <w:pPr>
        <w:pStyle w:val="level3item"/>
      </w:pPr>
      <w:r w:rsidRPr="005A36EB">
        <w:t xml:space="preserve">Rock N’ Roll Rebellion, Kora Jackowska, March 5, 2004, </w:t>
      </w:r>
      <w:r w:rsidR="00520E88" w:rsidRPr="00520E88">
        <w:rPr>
          <w:vanish/>
        </w:rPr>
        <w:t>%pfb</w:t>
      </w:r>
      <w:r w:rsidRPr="005A36EB">
        <w:t xml:space="preserve"> (DVCam Tape) </w:t>
      </w:r>
      <w:r w:rsidR="00520E88" w:rsidRPr="00520E88">
        <w:rPr>
          <w:vanish/>
        </w:rPr>
        <w:t>%pfe</w:t>
      </w:r>
    </w:p>
    <w:p w:rsidR="00D84A35" w:rsidRPr="005A36EB" w:rsidRDefault="00D84A35" w:rsidP="00D84A35">
      <w:pPr>
        <w:pStyle w:val="level3item"/>
      </w:pPr>
      <w:r w:rsidRPr="005A36EB">
        <w:t>School Desegregation in the 21</w:t>
      </w:r>
      <w:r w:rsidRPr="005A36EB">
        <w:rPr>
          <w:vertAlign w:val="superscript"/>
        </w:rPr>
        <w:t>st</w:t>
      </w:r>
      <w:r w:rsidRPr="005A36EB">
        <w:t xml:space="preserve"> Century; March 25, 2004, </w:t>
      </w:r>
      <w:r w:rsidR="00520E88" w:rsidRPr="00520E88">
        <w:rPr>
          <w:vanish/>
        </w:rPr>
        <w:t>%pfb</w:t>
      </w:r>
      <w:r w:rsidRPr="005A36EB">
        <w:t xml:space="preserve"> (DVCam Tape) </w:t>
      </w:r>
      <w:r w:rsidR="00520E88" w:rsidRPr="00520E88">
        <w:rPr>
          <w:vanish/>
        </w:rPr>
        <w:t>%pfe</w:t>
      </w:r>
    </w:p>
    <w:p w:rsidR="00D84A35" w:rsidRPr="005A36EB" w:rsidRDefault="00D84A35" w:rsidP="00D84A35">
      <w:pPr>
        <w:pStyle w:val="level3item"/>
      </w:pPr>
      <w:r w:rsidRPr="005A36EB">
        <w:lastRenderedPageBreak/>
        <w:t xml:space="preserve">Wege Lecture, Peter Newman, March 31, 2004, </w:t>
      </w:r>
      <w:r w:rsidR="00520E88" w:rsidRPr="00520E88">
        <w:rPr>
          <w:vanish/>
        </w:rPr>
        <w:t>%pfb</w:t>
      </w:r>
      <w:r w:rsidRPr="005A36EB">
        <w:t xml:space="preserve"> (DVCam Tape) </w:t>
      </w:r>
      <w:r w:rsidR="00520E88" w:rsidRPr="00520E88">
        <w:rPr>
          <w:vanish/>
        </w:rPr>
        <w:t>%pfe</w:t>
      </w:r>
    </w:p>
    <w:p w:rsidR="00D84A35" w:rsidRPr="005A36EB" w:rsidRDefault="00D84A35" w:rsidP="00D84A35">
      <w:pPr>
        <w:pStyle w:val="level3item"/>
      </w:pPr>
      <w:r w:rsidRPr="005A36EB">
        <w:t xml:space="preserve">Nancy Cantor Lecture, Claude Steele, April 1, 2004, UM 22 Edit, </w:t>
      </w:r>
      <w:r w:rsidR="00520E88" w:rsidRPr="00520E88">
        <w:rPr>
          <w:vanish/>
        </w:rPr>
        <w:t>%pfb</w:t>
      </w:r>
      <w:r w:rsidRPr="005A36EB">
        <w:t xml:space="preserve"> (DVCam Tape) </w:t>
      </w:r>
      <w:r w:rsidR="00520E88" w:rsidRPr="00520E88">
        <w:rPr>
          <w:vanish/>
        </w:rPr>
        <w:t>%pfe</w:t>
      </w:r>
    </w:p>
    <w:p w:rsidR="00D84A35" w:rsidRPr="005A36EB" w:rsidRDefault="00D84A35" w:rsidP="00D84A35">
      <w:pPr>
        <w:pStyle w:val="level3item"/>
      </w:pPr>
      <w:r w:rsidRPr="005A36EB">
        <w:t xml:space="preserve">Charlayne Hunter-Gault, April 13, 2004, Michigan TV 2 edit, </w:t>
      </w:r>
      <w:r w:rsidR="00520E88" w:rsidRPr="00520E88">
        <w:rPr>
          <w:vanish/>
        </w:rPr>
        <w:t>%pfb</w:t>
      </w:r>
      <w:r w:rsidRPr="005A36EB">
        <w:t xml:space="preserve"> (DVCam Tape) </w:t>
      </w:r>
      <w:r w:rsidR="00520E88" w:rsidRPr="00520E88">
        <w:rPr>
          <w:vanish/>
        </w:rPr>
        <w:t>%pfe</w:t>
      </w:r>
    </w:p>
    <w:p w:rsidR="00D84A35" w:rsidRPr="005A36EB" w:rsidRDefault="00D84A35" w:rsidP="00D84A35">
      <w:pPr>
        <w:pStyle w:val="level3item"/>
      </w:pPr>
      <w:r>
        <w:t>2004</w:t>
      </w:r>
      <w:r w:rsidRPr="005A36EB">
        <w:t xml:space="preserve"> Citigroup Lecture, Dennis Archer, April 14, 2004, UM 22 Edit, </w:t>
      </w:r>
      <w:r w:rsidR="00520E88" w:rsidRPr="00520E88">
        <w:rPr>
          <w:vanish/>
        </w:rPr>
        <w:t>%pfb</w:t>
      </w:r>
      <w:r w:rsidRPr="005A36EB">
        <w:t xml:space="preserve"> (DVCam Tape) </w:t>
      </w:r>
      <w:r w:rsidR="00520E88" w:rsidRPr="00520E88">
        <w:rPr>
          <w:vanish/>
        </w:rPr>
        <w:t>%pfe</w:t>
      </w:r>
    </w:p>
    <w:p w:rsidR="00D84A35" w:rsidRPr="005A36EB" w:rsidRDefault="00D84A35" w:rsidP="00D84A35">
      <w:pPr>
        <w:pStyle w:val="level3item"/>
      </w:pPr>
      <w:r w:rsidRPr="005A36EB">
        <w:t xml:space="preserve">What Does It All Mean? Theodore Shaw, May 7, 2004, UM 22 Edit, </w:t>
      </w:r>
      <w:r w:rsidR="00520E88" w:rsidRPr="00520E88">
        <w:rPr>
          <w:vanish/>
        </w:rPr>
        <w:t>%pfb</w:t>
      </w:r>
      <w:r w:rsidRPr="005A36EB">
        <w:t xml:space="preserve"> (DVCam Tape) </w:t>
      </w:r>
      <w:r w:rsidR="00520E88" w:rsidRPr="00520E88">
        <w:rPr>
          <w:vanish/>
        </w:rPr>
        <w:t>%pfe</w:t>
      </w:r>
    </w:p>
    <w:p w:rsidR="00D84A35" w:rsidRPr="005A36EB" w:rsidRDefault="00D84A35" w:rsidP="00D84A35">
      <w:pPr>
        <w:pStyle w:val="level3item"/>
      </w:pPr>
      <w:r w:rsidRPr="005A36EB">
        <w:t xml:space="preserve">American Dream, Jason DeParle, September 28, 2004, </w:t>
      </w:r>
      <w:r w:rsidR="00520E88" w:rsidRPr="00520E88">
        <w:rPr>
          <w:vanish/>
        </w:rPr>
        <w:t>%pfb</w:t>
      </w:r>
      <w:r w:rsidRPr="005A36EB">
        <w:t xml:space="preserve"> (DVCam Tape) </w:t>
      </w:r>
      <w:r w:rsidR="00520E88" w:rsidRPr="00520E88">
        <w:rPr>
          <w:vanish/>
        </w:rPr>
        <w:t>%pfe</w:t>
      </w:r>
    </w:p>
    <w:p w:rsidR="00D84A35" w:rsidRPr="005A36EB" w:rsidRDefault="00D84A35" w:rsidP="00D84A35">
      <w:pPr>
        <w:pStyle w:val="level3item"/>
      </w:pPr>
      <w:r w:rsidRPr="005A36EB">
        <w:t xml:space="preserve">Davis, Markert, Nickerson, Lecture, Noam Chomsky, October 28, 2004, Michigan TV 2 Edit, </w:t>
      </w:r>
      <w:r w:rsidR="00520E88" w:rsidRPr="00520E88">
        <w:rPr>
          <w:vanish/>
        </w:rPr>
        <w:t>%pfb</w:t>
      </w:r>
      <w:r w:rsidRPr="005A36EB">
        <w:t xml:space="preserve"> (DVCam Tape) </w:t>
      </w:r>
      <w:r w:rsidR="00520E88" w:rsidRPr="00520E88">
        <w:rPr>
          <w:vanish/>
        </w:rPr>
        <w:t>%pfe</w:t>
      </w:r>
    </w:p>
    <w:p w:rsidR="00D84A35" w:rsidRPr="005A36EB" w:rsidRDefault="00D84A35" w:rsidP="00D84A35">
      <w:pPr>
        <w:pStyle w:val="level3item"/>
      </w:pPr>
      <w:r w:rsidRPr="005A36EB">
        <w:t xml:space="preserve">Sheldon Krimsky, November 17, 2004, David J. Gross, November 3, 2004, </w:t>
      </w:r>
      <w:r w:rsidR="00520E88" w:rsidRPr="00520E88">
        <w:rPr>
          <w:vanish/>
        </w:rPr>
        <w:t>%pfb</w:t>
      </w:r>
      <w:r w:rsidRPr="005A36EB">
        <w:t xml:space="preserve"> (DVCam Tape) </w:t>
      </w:r>
      <w:r w:rsidR="00520E88" w:rsidRPr="00520E88">
        <w:rPr>
          <w:vanish/>
        </w:rPr>
        <w:t>%pfe</w:t>
      </w:r>
    </w:p>
    <w:p w:rsidR="00D84A35" w:rsidRPr="001B3364" w:rsidRDefault="00D84A35" w:rsidP="001B3364">
      <w:pPr>
        <w:pStyle w:val="level3item"/>
      </w:pPr>
      <w:r w:rsidRPr="005A36EB">
        <w:t xml:space="preserve">Howard Markel, December 2, 2004; Patty Gersteinblith, September 30, 2004, </w:t>
      </w:r>
      <w:r w:rsidR="00520E88" w:rsidRPr="00520E88">
        <w:rPr>
          <w:vanish/>
        </w:rPr>
        <w:t>%pfb</w:t>
      </w:r>
      <w:r w:rsidRPr="005A36EB">
        <w:t xml:space="preserve"> (DVCam Tape) </w:t>
      </w:r>
      <w:r w:rsidR="00520E88" w:rsidRPr="00520E88">
        <w:rPr>
          <w:vanish/>
        </w:rPr>
        <w:t>%pfe</w:t>
      </w:r>
    </w:p>
    <w:p w:rsidR="00D84A35" w:rsidRPr="005A36EB" w:rsidRDefault="00D84A35" w:rsidP="00D84A35">
      <w:pPr>
        <w:pStyle w:val="level3item"/>
      </w:pPr>
      <w:r w:rsidRPr="005A36EB">
        <w:t xml:space="preserve">A conversation with Walter Mosley, TRT, taped January 31, 2005, Edited February 8, 2005, </w:t>
      </w:r>
      <w:r w:rsidR="00520E88" w:rsidRPr="00520E88">
        <w:rPr>
          <w:vanish/>
        </w:rPr>
        <w:t>%pfb</w:t>
      </w:r>
      <w:r w:rsidRPr="005A36EB">
        <w:t xml:space="preserve"> (DVCam Tape) </w:t>
      </w:r>
      <w:r w:rsidR="00520E88" w:rsidRPr="00520E88">
        <w:rPr>
          <w:vanish/>
        </w:rPr>
        <w:t>%pfe</w:t>
      </w:r>
    </w:p>
    <w:p w:rsidR="00D84A35" w:rsidRPr="005A36EB" w:rsidRDefault="00D84A35" w:rsidP="00D84A35">
      <w:pPr>
        <w:pStyle w:val="level3item"/>
      </w:pPr>
      <w:r w:rsidRPr="005A36EB">
        <w:t xml:space="preserve">Joseph Stiglitz, 2005 Citigroup Lecture, February 15, 2005, </w:t>
      </w:r>
      <w:r w:rsidR="00520E88" w:rsidRPr="00520E88">
        <w:rPr>
          <w:vanish/>
        </w:rPr>
        <w:t>%pfb</w:t>
      </w:r>
      <w:r w:rsidRPr="005A36EB">
        <w:t xml:space="preserve"> (DVCam Tape) </w:t>
      </w:r>
      <w:r w:rsidR="00520E88" w:rsidRPr="00520E88">
        <w:rPr>
          <w:vanish/>
        </w:rPr>
        <w:t>%pfe</w:t>
      </w:r>
    </w:p>
    <w:p w:rsidR="00D84A35" w:rsidRPr="005A36EB" w:rsidRDefault="00D84A35" w:rsidP="00D84A35">
      <w:pPr>
        <w:pStyle w:val="level3item"/>
      </w:pPr>
      <w:r w:rsidRPr="005A36EB">
        <w:t xml:space="preserve">Motherhood before Marriage, Kathryn Edin, March 11, 2005, </w:t>
      </w:r>
      <w:r w:rsidR="00520E88" w:rsidRPr="00520E88">
        <w:rPr>
          <w:vanish/>
        </w:rPr>
        <w:t>%pfb</w:t>
      </w:r>
      <w:r w:rsidRPr="005A36EB">
        <w:t xml:space="preserve"> (DVCam Tape) </w:t>
      </w:r>
      <w:r w:rsidR="00520E88" w:rsidRPr="00520E88">
        <w:rPr>
          <w:vanish/>
        </w:rPr>
        <w:t>%pfe</w:t>
      </w:r>
    </w:p>
    <w:p w:rsidR="00975B0F" w:rsidRDefault="00975B0F" w:rsidP="00975B0F">
      <w:pPr>
        <w:pStyle w:val="L2newpage"/>
        <w:rPr>
          <w:b/>
        </w:rPr>
      </w:pPr>
    </w:p>
    <w:p w:rsidR="00975B0F" w:rsidRPr="00C77BC5" w:rsidRDefault="00975B0F" w:rsidP="00975B0F">
      <w:pPr>
        <w:pStyle w:val="L2newpage"/>
        <w:rPr>
          <w:b/>
        </w:rPr>
      </w:pPr>
      <w:proofErr w:type="gramStart"/>
      <w:r w:rsidRPr="00C77BC5">
        <w:rPr>
          <w:b/>
        </w:rPr>
        <w:t>Lectures and Symposia (1976-2005) (Cont.)</w:t>
      </w:r>
      <w:proofErr w:type="gramEnd"/>
    </w:p>
    <w:p w:rsidR="00975B0F" w:rsidRPr="00E01562" w:rsidRDefault="00975B0F" w:rsidP="00975B0F">
      <w:pPr>
        <w:pStyle w:val="Boxnewpage"/>
      </w:pPr>
      <w:r>
        <w:t>Box 9 (Cont.)</w:t>
      </w:r>
    </w:p>
    <w:p w:rsidR="00D84A35" w:rsidRPr="005A36EB" w:rsidRDefault="00D84A35" w:rsidP="00D84A35">
      <w:pPr>
        <w:pStyle w:val="level3item"/>
      </w:pPr>
      <w:r w:rsidRPr="005A36EB">
        <w:t xml:space="preserve">MSA [Michigan Student Assembly] Debates March 21, 2005, </w:t>
      </w:r>
      <w:r w:rsidR="00520E88" w:rsidRPr="00520E88">
        <w:rPr>
          <w:vanish/>
        </w:rPr>
        <w:t>%pfb</w:t>
      </w:r>
      <w:r w:rsidRPr="005A36EB">
        <w:t xml:space="preserve"> (DVCam Tape) </w:t>
      </w:r>
      <w:r w:rsidR="00520E88" w:rsidRPr="00520E88">
        <w:rPr>
          <w:vanish/>
        </w:rPr>
        <w:t>%pfe</w:t>
      </w:r>
    </w:p>
    <w:p w:rsidR="00D84A35" w:rsidRPr="005A36EB" w:rsidRDefault="00D84A35" w:rsidP="00D84A35">
      <w:pPr>
        <w:pStyle w:val="level3item"/>
      </w:pPr>
      <w:r w:rsidRPr="005A36EB">
        <w:t xml:space="preserve">MSA [Michigan Student Assembly] Debates, March 31, 2005, </w:t>
      </w:r>
      <w:r w:rsidR="00520E88" w:rsidRPr="00520E88">
        <w:rPr>
          <w:vanish/>
        </w:rPr>
        <w:t>%pfb</w:t>
      </w:r>
      <w:r w:rsidRPr="005A36EB">
        <w:t xml:space="preserve"> (DVCam Tape) </w:t>
      </w:r>
      <w:r w:rsidR="00520E88" w:rsidRPr="00520E88">
        <w:rPr>
          <w:vanish/>
        </w:rPr>
        <w:t>%pfe</w:t>
      </w:r>
    </w:p>
    <w:p w:rsidR="00D84A35" w:rsidRPr="005A36EB" w:rsidRDefault="00D84A35" w:rsidP="00D84A35">
      <w:pPr>
        <w:pStyle w:val="level3item"/>
      </w:pPr>
      <w:r w:rsidRPr="005A36EB">
        <w:t xml:space="preserve">Carl Levin, Josh Rosenthal Lecture, September 16, 2005, Michigan TV 2 Edit, </w:t>
      </w:r>
      <w:r w:rsidR="00520E88" w:rsidRPr="00520E88">
        <w:rPr>
          <w:vanish/>
        </w:rPr>
        <w:t>%pfb</w:t>
      </w:r>
      <w:r w:rsidRPr="005A36EB">
        <w:t xml:space="preserve"> (DVCam Tape) </w:t>
      </w:r>
      <w:r w:rsidR="00520E88" w:rsidRPr="00520E88">
        <w:rPr>
          <w:vanish/>
        </w:rPr>
        <w:t>%pfe</w:t>
      </w:r>
    </w:p>
    <w:p w:rsidR="00D84A35" w:rsidRPr="005A36EB" w:rsidRDefault="00D84A35" w:rsidP="00D84A35">
      <w:pPr>
        <w:pStyle w:val="level3item"/>
      </w:pPr>
      <w:r w:rsidRPr="005A36EB">
        <w:t xml:space="preserve">Sweetland Conference Part I, Michigan TV 2 Edit, September 23, 2005, </w:t>
      </w:r>
      <w:r w:rsidR="00520E88" w:rsidRPr="00520E88">
        <w:rPr>
          <w:vanish/>
        </w:rPr>
        <w:t>%pfb</w:t>
      </w:r>
      <w:r w:rsidRPr="005A36EB">
        <w:t xml:space="preserve"> (DVCam Tape) </w:t>
      </w:r>
      <w:r w:rsidR="00520E88" w:rsidRPr="00520E88">
        <w:rPr>
          <w:vanish/>
        </w:rPr>
        <w:t>%pfe</w:t>
      </w:r>
    </w:p>
    <w:p w:rsidR="00D84A35" w:rsidRPr="005A36EB" w:rsidRDefault="00D84A35" w:rsidP="00D84A35">
      <w:pPr>
        <w:pStyle w:val="level3item"/>
      </w:pPr>
      <w:r w:rsidRPr="005A36EB">
        <w:t xml:space="preserve">Sweetland Conference Part II, Michigan TV 2 Edit, September 24, 2005, </w:t>
      </w:r>
      <w:r w:rsidR="00520E88" w:rsidRPr="00520E88">
        <w:rPr>
          <w:vanish/>
        </w:rPr>
        <w:t>%pfb</w:t>
      </w:r>
      <w:r w:rsidRPr="005A36EB">
        <w:t xml:space="preserve"> (DVCam Tape) </w:t>
      </w:r>
      <w:r w:rsidR="00520E88" w:rsidRPr="00520E88">
        <w:rPr>
          <w:vanish/>
        </w:rPr>
        <w:t>%pfe</w:t>
      </w:r>
    </w:p>
    <w:p w:rsidR="00D84A35" w:rsidRPr="005A36EB" w:rsidRDefault="00D84A35" w:rsidP="00D84A35">
      <w:pPr>
        <w:pStyle w:val="level3item"/>
      </w:pPr>
      <w:r w:rsidRPr="005A36EB">
        <w:t xml:space="preserve">Sweetland Conference, Part III, Michigan TV 2 Edit, September 24, 2005, </w:t>
      </w:r>
      <w:r w:rsidR="00520E88" w:rsidRPr="00520E88">
        <w:rPr>
          <w:vanish/>
        </w:rPr>
        <w:t>%pfb</w:t>
      </w:r>
      <w:r w:rsidRPr="005A36EB">
        <w:t xml:space="preserve"> (DVCam Tape) </w:t>
      </w:r>
      <w:r w:rsidR="00520E88" w:rsidRPr="00520E88">
        <w:rPr>
          <w:vanish/>
        </w:rPr>
        <w:t>%pfe</w:t>
      </w:r>
    </w:p>
    <w:p w:rsidR="00D84A35" w:rsidRPr="005A36EB" w:rsidRDefault="00D84A35" w:rsidP="00D84A35">
      <w:pPr>
        <w:pStyle w:val="level3item"/>
      </w:pPr>
      <w:r w:rsidRPr="005A36EB">
        <w:t xml:space="preserve">Sweetland Conference Part IV; September 24, 2005, </w:t>
      </w:r>
      <w:r w:rsidR="00520E88" w:rsidRPr="00520E88">
        <w:rPr>
          <w:vanish/>
        </w:rPr>
        <w:t>%pfb</w:t>
      </w:r>
      <w:r w:rsidRPr="005A36EB">
        <w:t xml:space="preserve"> (DVCam Tape) </w:t>
      </w:r>
      <w:r w:rsidR="00520E88" w:rsidRPr="00520E88">
        <w:rPr>
          <w:vanish/>
        </w:rPr>
        <w:t>%pfe</w:t>
      </w:r>
    </w:p>
    <w:p w:rsidR="00D84A35" w:rsidRPr="005A36EB" w:rsidRDefault="00D84A35" w:rsidP="00D84A35">
      <w:pPr>
        <w:pStyle w:val="level3item"/>
      </w:pPr>
      <w:r w:rsidRPr="005A36EB">
        <w:t xml:space="preserve">New Orleans: An American Pompeii, Michigan TV Edit, September 29, 2005, </w:t>
      </w:r>
      <w:r w:rsidR="00520E88" w:rsidRPr="00520E88">
        <w:rPr>
          <w:vanish/>
        </w:rPr>
        <w:t>%pfb</w:t>
      </w:r>
      <w:r w:rsidRPr="005A36EB">
        <w:t xml:space="preserve"> (DVCam Tape) </w:t>
      </w:r>
      <w:r w:rsidR="00520E88" w:rsidRPr="00520E88">
        <w:rPr>
          <w:vanish/>
        </w:rPr>
        <w:t>%pfe</w:t>
      </w:r>
    </w:p>
    <w:p w:rsidR="00D84A35" w:rsidRPr="005A36EB" w:rsidRDefault="00D84A35" w:rsidP="00D84A35">
      <w:pPr>
        <w:pStyle w:val="level3item"/>
      </w:pPr>
      <w:r w:rsidRPr="005A36EB">
        <w:t xml:space="preserve">Floyd Abrams: Davis, Markert, Nickerson Lecture, October 6, 2005, </w:t>
      </w:r>
      <w:r w:rsidR="00520E88" w:rsidRPr="00520E88">
        <w:rPr>
          <w:vanish/>
        </w:rPr>
        <w:t>%pfb</w:t>
      </w:r>
      <w:r w:rsidRPr="005A36EB">
        <w:t xml:space="preserve"> (DVCam Tape) </w:t>
      </w:r>
      <w:r w:rsidR="00520E88" w:rsidRPr="00520E88">
        <w:rPr>
          <w:vanish/>
        </w:rPr>
        <w:t>%pfe</w:t>
      </w:r>
    </w:p>
    <w:p w:rsidR="00D84A35" w:rsidRPr="005A36EB" w:rsidRDefault="00D84A35" w:rsidP="00D84A35">
      <w:pPr>
        <w:pStyle w:val="level3item"/>
      </w:pPr>
      <w:r w:rsidRPr="005A36EB">
        <w:t xml:space="preserve">Helping America’s Youth, October 27, 2005, </w:t>
      </w:r>
      <w:r w:rsidR="00520E88" w:rsidRPr="00520E88">
        <w:rPr>
          <w:vanish/>
        </w:rPr>
        <w:t>%pfb</w:t>
      </w:r>
      <w:r w:rsidRPr="005A36EB">
        <w:t xml:space="preserve"> (DVCam Tape) </w:t>
      </w:r>
      <w:r w:rsidR="00520E88" w:rsidRPr="00520E88">
        <w:rPr>
          <w:vanish/>
        </w:rPr>
        <w:t>%pfe</w:t>
      </w:r>
    </w:p>
    <w:p w:rsidR="00D84A35" w:rsidRPr="005A36EB" w:rsidRDefault="00D84A35" w:rsidP="00D84A35">
      <w:pPr>
        <w:pStyle w:val="level3item"/>
      </w:pPr>
      <w:r w:rsidRPr="005A36EB">
        <w:t xml:space="preserve">Helping America’s Youth Sessions 1, 2, 3, 4, 8, Vid, Michigan TV 2 Edit, October 27, 2005, </w:t>
      </w:r>
      <w:r w:rsidR="00520E88" w:rsidRPr="00520E88">
        <w:rPr>
          <w:vanish/>
        </w:rPr>
        <w:t>%pfb</w:t>
      </w:r>
      <w:r w:rsidRPr="005A36EB">
        <w:t xml:space="preserve"> (DVCam Tape) </w:t>
      </w:r>
      <w:r w:rsidR="00520E88" w:rsidRPr="00520E88">
        <w:rPr>
          <w:vanish/>
        </w:rPr>
        <w:t>%pfe</w:t>
      </w:r>
    </w:p>
    <w:p w:rsidR="00D84A35" w:rsidRDefault="00D84A35" w:rsidP="00D84A35">
      <w:pPr>
        <w:pStyle w:val="level3item"/>
      </w:pPr>
      <w:r w:rsidRPr="005A36EB">
        <w:t xml:space="preserve">Helping America’s Youth Sessions 5, 6, 7, October 27, 2005, </w:t>
      </w:r>
      <w:r w:rsidR="00520E88" w:rsidRPr="00520E88">
        <w:rPr>
          <w:vanish/>
        </w:rPr>
        <w:t>%pfb</w:t>
      </w:r>
      <w:r w:rsidRPr="005A36EB">
        <w:t xml:space="preserve"> (DVCam Tape)</w:t>
      </w:r>
    </w:p>
    <w:p w:rsidR="00D84A35" w:rsidRPr="00422AAB" w:rsidRDefault="00D84A35" w:rsidP="00D84A35">
      <w:pPr>
        <w:pStyle w:val="level3item"/>
      </w:pPr>
      <w:r w:rsidRPr="005A36EB">
        <w:lastRenderedPageBreak/>
        <w:t>White House Conference, #1 Dub [Tape inside box says “Research Channel Promo”],</w:t>
      </w:r>
      <w:r>
        <w:t xml:space="preserve"> [October 27, 2005],</w:t>
      </w:r>
      <w:r w:rsidR="00520E88" w:rsidRPr="00520E88">
        <w:rPr>
          <w:vanish/>
        </w:rPr>
        <w:t>%pfb</w:t>
      </w:r>
      <w:r w:rsidRPr="005A36EB">
        <w:t xml:space="preserve"> (DVCam Tape)</w:t>
      </w:r>
      <w:r w:rsidR="00520E88" w:rsidRPr="00520E88">
        <w:rPr>
          <w:vanish/>
        </w:rPr>
        <w:t>%pfe</w:t>
      </w:r>
    </w:p>
    <w:p w:rsidR="00D84A35" w:rsidRPr="005A36EB" w:rsidRDefault="00D84A35" w:rsidP="00D84A35">
      <w:pPr>
        <w:pStyle w:val="level3item"/>
      </w:pPr>
      <w:r w:rsidRPr="005A36EB">
        <w:t>White House Conference, #1 Dub; [</w:t>
      </w:r>
      <w:r>
        <w:t>October 27, 2005</w:t>
      </w:r>
      <w:r w:rsidRPr="005A36EB">
        <w:t xml:space="preserve">], </w:t>
      </w:r>
      <w:r w:rsidR="00520E88" w:rsidRPr="00520E88">
        <w:rPr>
          <w:vanish/>
        </w:rPr>
        <w:t>%pfb</w:t>
      </w:r>
      <w:r w:rsidRPr="005A36EB">
        <w:t xml:space="preserve"> (DVCam Tape) </w:t>
      </w:r>
      <w:r w:rsidR="00520E88" w:rsidRPr="00520E88">
        <w:rPr>
          <w:vanish/>
        </w:rPr>
        <w:t>%pfe</w:t>
      </w:r>
    </w:p>
    <w:p w:rsidR="00D84A35" w:rsidRPr="005A36EB" w:rsidRDefault="00D84A35" w:rsidP="00D84A35">
      <w:pPr>
        <w:pStyle w:val="level3item"/>
      </w:pPr>
      <w:r w:rsidRPr="005A36EB">
        <w:t>White House Conference, #</w:t>
      </w:r>
      <w:r>
        <w:t>2 Dub; [October 27, 2005</w:t>
      </w:r>
      <w:r w:rsidRPr="005A36EB">
        <w:t xml:space="preserve">], </w:t>
      </w:r>
      <w:r w:rsidR="00520E88" w:rsidRPr="00520E88">
        <w:rPr>
          <w:vanish/>
        </w:rPr>
        <w:t>%pfb</w:t>
      </w:r>
      <w:r w:rsidRPr="005A36EB">
        <w:t xml:space="preserve"> (DVCam Tape) </w:t>
      </w:r>
      <w:r w:rsidR="00520E88" w:rsidRPr="00520E88">
        <w:rPr>
          <w:vanish/>
        </w:rPr>
        <w:t>%pfe</w:t>
      </w:r>
    </w:p>
    <w:p w:rsidR="00D84A35" w:rsidRPr="005A36EB" w:rsidRDefault="00D84A35" w:rsidP="00D84A35">
      <w:pPr>
        <w:pStyle w:val="level3item"/>
      </w:pPr>
      <w:r w:rsidRPr="005A36EB">
        <w:t>White House Conference on Helping Youth</w:t>
      </w:r>
      <w:r>
        <w:t>, October 27, 2005, Tape 3 of 3</w:t>
      </w:r>
      <w:r w:rsidRPr="005A36EB">
        <w:t xml:space="preserve"> [Tape inside box says Replay 2005], </w:t>
      </w:r>
      <w:r w:rsidR="00520E88" w:rsidRPr="00520E88">
        <w:rPr>
          <w:vanish/>
        </w:rPr>
        <w:t>%pfb</w:t>
      </w:r>
      <w:r w:rsidRPr="005A36EB">
        <w:t xml:space="preserve"> (DVCam Tape) </w:t>
      </w:r>
      <w:r w:rsidR="00520E88" w:rsidRPr="00520E88">
        <w:rPr>
          <w:vanish/>
        </w:rPr>
        <w:t>%pfe%pfe</w:t>
      </w:r>
    </w:p>
    <w:p w:rsidR="00D84A35" w:rsidRPr="005A36EB" w:rsidRDefault="00D84A35" w:rsidP="00D84A35">
      <w:pPr>
        <w:pStyle w:val="level3item"/>
      </w:pPr>
      <w:r w:rsidRPr="005A36EB">
        <w:t xml:space="preserve">Art: 21, 301, 302, 303; [Undated], </w:t>
      </w:r>
      <w:r w:rsidR="00520E88" w:rsidRPr="00520E88">
        <w:rPr>
          <w:vanish/>
        </w:rPr>
        <w:t>%pfb</w:t>
      </w:r>
      <w:r w:rsidRPr="005A36EB">
        <w:t xml:space="preserve"> (DVCam Tape) </w:t>
      </w:r>
      <w:r w:rsidR="00520E88" w:rsidRPr="00520E88">
        <w:rPr>
          <w:vanish/>
        </w:rPr>
        <w:t>%pfe</w:t>
      </w:r>
    </w:p>
    <w:p w:rsidR="00D84A35" w:rsidRPr="005A36EB" w:rsidRDefault="00D84A35" w:rsidP="00D84A35">
      <w:pPr>
        <w:pStyle w:val="level3item"/>
      </w:pPr>
      <w:r w:rsidRPr="005A36EB">
        <w:t xml:space="preserve">Noam Chomsky MiTV 2; Badged [Undated], </w:t>
      </w:r>
      <w:r w:rsidR="00520E88" w:rsidRPr="00520E88">
        <w:rPr>
          <w:vanish/>
        </w:rPr>
        <w:t>%pfb</w:t>
      </w:r>
      <w:r w:rsidRPr="005A36EB">
        <w:t xml:space="preserve"> (DVCam Tape) </w:t>
      </w:r>
      <w:r w:rsidR="00520E88" w:rsidRPr="00520E88">
        <w:rPr>
          <w:vanish/>
        </w:rPr>
        <w:t>%pfe</w:t>
      </w:r>
    </w:p>
    <w:p w:rsidR="00D84A35" w:rsidRPr="005A36EB" w:rsidRDefault="00D84A35" w:rsidP="00D84A35">
      <w:pPr>
        <w:pStyle w:val="level3item"/>
      </w:pPr>
      <w:r w:rsidRPr="005A36EB">
        <w:t xml:space="preserve">Robert Mankoff Lectures, I: History, II: Picking [Undated], </w:t>
      </w:r>
      <w:r w:rsidR="00520E88" w:rsidRPr="00520E88">
        <w:rPr>
          <w:vanish/>
        </w:rPr>
        <w:t>%pfb</w:t>
      </w:r>
      <w:r w:rsidRPr="005A36EB">
        <w:t xml:space="preserve"> (DVCam Tape) </w:t>
      </w:r>
      <w:r w:rsidR="00520E88" w:rsidRPr="00520E88">
        <w:rPr>
          <w:vanish/>
        </w:rPr>
        <w:t>%pfe</w:t>
      </w:r>
    </w:p>
    <w:p w:rsidR="00D84A35" w:rsidRPr="005A36EB" w:rsidRDefault="00D84A35" w:rsidP="00D84A35">
      <w:pPr>
        <w:pStyle w:val="level3item"/>
      </w:pPr>
      <w:r w:rsidRPr="005A36EB">
        <w:t xml:space="preserve">E.J. Dionne, Sir Tony, Michigan TV 2 Edit, [Undated], </w:t>
      </w:r>
      <w:r w:rsidR="00520E88" w:rsidRPr="00520E88">
        <w:rPr>
          <w:vanish/>
        </w:rPr>
        <w:t>%pfb</w:t>
      </w:r>
      <w:r w:rsidRPr="005A36EB">
        <w:t xml:space="preserve"> (DVCam Tape) </w:t>
      </w:r>
      <w:r w:rsidR="00520E88" w:rsidRPr="00520E88">
        <w:rPr>
          <w:vanish/>
        </w:rPr>
        <w:t>%pfe</w:t>
      </w:r>
    </w:p>
    <w:p w:rsidR="00D84A35" w:rsidRPr="005A36EB" w:rsidRDefault="00D84A35" w:rsidP="00D84A35">
      <w:pPr>
        <w:pStyle w:val="level3item"/>
      </w:pPr>
      <w:r w:rsidRPr="005A36EB">
        <w:t xml:space="preserve">University of Toledo Law; [Undated], </w:t>
      </w:r>
      <w:r w:rsidR="00520E88" w:rsidRPr="00520E88">
        <w:rPr>
          <w:vanish/>
        </w:rPr>
        <w:t>%pfb</w:t>
      </w:r>
      <w:r w:rsidRPr="005A36EB">
        <w:t xml:space="preserve"> (DVCam Tape) </w:t>
      </w:r>
      <w:r w:rsidR="00520E88" w:rsidRPr="00520E88">
        <w:rPr>
          <w:vanish/>
        </w:rPr>
        <w:t>%pfe</w:t>
      </w:r>
    </w:p>
    <w:p w:rsidR="00D84A35" w:rsidRPr="005A36EB" w:rsidRDefault="00D84A35" w:rsidP="00D84A35">
      <w:pPr>
        <w:pStyle w:val="level3item"/>
      </w:pPr>
      <w:r w:rsidRPr="005A36EB">
        <w:t xml:space="preserve">University of Toledo Law; McGovern, Shabtai, Stock Market Crash; [Undated], </w:t>
      </w:r>
      <w:r w:rsidR="00520E88" w:rsidRPr="00520E88">
        <w:rPr>
          <w:vanish/>
        </w:rPr>
        <w:t>%pfb</w:t>
      </w:r>
      <w:r w:rsidRPr="005A36EB">
        <w:t xml:space="preserve"> (DVCam Tape) </w:t>
      </w:r>
      <w:r w:rsidR="00520E88" w:rsidRPr="00520E88">
        <w:rPr>
          <w:vanish/>
        </w:rPr>
        <w:t>%pfe</w:t>
      </w:r>
    </w:p>
    <w:p w:rsidR="00FD2CB0" w:rsidRPr="00FD2CB0" w:rsidRDefault="00D84A35" w:rsidP="00D84A35">
      <w:pPr>
        <w:pStyle w:val="level3item"/>
      </w:pPr>
      <w:r w:rsidRPr="005A36EB">
        <w:t xml:space="preserve">The City Desk, [Undated], </w:t>
      </w:r>
      <w:r w:rsidR="00520E88" w:rsidRPr="00520E88">
        <w:rPr>
          <w:vanish/>
        </w:rPr>
        <w:t>%pfb</w:t>
      </w:r>
      <w:r w:rsidRPr="005A36EB">
        <w:t xml:space="preserve"> (DVCam Tape) </w:t>
      </w:r>
      <w:r w:rsidR="00520E88" w:rsidRPr="00520E88">
        <w:rPr>
          <w:vanish/>
        </w:rPr>
        <w:t>%pfe</w:t>
      </w:r>
    </w:p>
    <w:p w:rsidR="00D84A35" w:rsidRPr="005A36EB" w:rsidRDefault="00D84A35" w:rsidP="00D84A35">
      <w:pPr>
        <w:pStyle w:val="level3item"/>
      </w:pPr>
      <w:r w:rsidRPr="005A36EB">
        <w:t xml:space="preserve">MSC DC: [Mark Brodsky at the Competitors and Collaborators Conference, Undated], </w:t>
      </w:r>
      <w:r w:rsidR="00520E88" w:rsidRPr="00520E88">
        <w:rPr>
          <w:vanish/>
        </w:rPr>
        <w:t>%pfb</w:t>
      </w:r>
      <w:r w:rsidRPr="005A36EB">
        <w:t xml:space="preserve"> (DVCam Tape) </w:t>
      </w:r>
      <w:r w:rsidR="00520E88" w:rsidRPr="00520E88">
        <w:rPr>
          <w:vanish/>
        </w:rPr>
        <w:t>%pfe</w:t>
      </w:r>
    </w:p>
    <w:p w:rsidR="00D84A35" w:rsidRPr="005A36EB" w:rsidRDefault="00D84A35" w:rsidP="00D84A35">
      <w:pPr>
        <w:pStyle w:val="level3item"/>
      </w:pPr>
      <w:r w:rsidRPr="005A36EB">
        <w:t xml:space="preserve">The Women of Color Task Force, [Undated], </w:t>
      </w:r>
      <w:r w:rsidR="00520E88" w:rsidRPr="00520E88">
        <w:rPr>
          <w:vanish/>
        </w:rPr>
        <w:t>%pfb</w:t>
      </w:r>
      <w:r w:rsidRPr="005A36EB">
        <w:t xml:space="preserve"> (DVCam Tape) </w:t>
      </w:r>
      <w:r w:rsidR="00520E88" w:rsidRPr="00520E88">
        <w:rPr>
          <w:vanish/>
        </w:rPr>
        <w:t>%pfe</w:t>
      </w:r>
    </w:p>
    <w:p w:rsidR="00D84A35" w:rsidRPr="005A36EB" w:rsidRDefault="00D84A35" w:rsidP="00D84A35">
      <w:pPr>
        <w:pStyle w:val="level3item"/>
      </w:pPr>
      <w:r w:rsidRPr="005A36EB">
        <w:t xml:space="preserve">Flu; [Undated], </w:t>
      </w:r>
      <w:r w:rsidR="00520E88" w:rsidRPr="00520E88">
        <w:rPr>
          <w:vanish/>
        </w:rPr>
        <w:t>%pfb</w:t>
      </w:r>
      <w:r w:rsidRPr="005A36EB">
        <w:t xml:space="preserve"> (DVCam Tape) </w:t>
      </w:r>
      <w:r w:rsidR="00520E88" w:rsidRPr="00520E88">
        <w:rPr>
          <w:vanish/>
        </w:rPr>
        <w:t>%pfe</w:t>
      </w:r>
    </w:p>
    <w:p w:rsidR="00D84A35" w:rsidRPr="005A36EB" w:rsidRDefault="00D84A35" w:rsidP="00D84A35">
      <w:pPr>
        <w:pStyle w:val="level3item"/>
      </w:pPr>
      <w:r w:rsidRPr="005A36EB">
        <w:t xml:space="preserve">Quality Pays Part 1 of 2 [Undated], </w:t>
      </w:r>
      <w:r w:rsidR="00520E88" w:rsidRPr="00520E88">
        <w:rPr>
          <w:vanish/>
        </w:rPr>
        <w:t>%pfb</w:t>
      </w:r>
      <w:r w:rsidRPr="005A36EB">
        <w:t xml:space="preserve"> (DVCam Tape) </w:t>
      </w:r>
      <w:r w:rsidR="00520E88" w:rsidRPr="00520E88">
        <w:rPr>
          <w:vanish/>
        </w:rPr>
        <w:t>%pfe</w:t>
      </w:r>
    </w:p>
    <w:p w:rsidR="00D84A35" w:rsidRPr="005A36EB" w:rsidRDefault="00D84A35" w:rsidP="00D84A35">
      <w:pPr>
        <w:pStyle w:val="level3item"/>
      </w:pPr>
      <w:r w:rsidRPr="005A36EB">
        <w:t xml:space="preserve">Quality Pays Part 2 of 2 [Undated], </w:t>
      </w:r>
      <w:r w:rsidR="00520E88" w:rsidRPr="00520E88">
        <w:rPr>
          <w:vanish/>
        </w:rPr>
        <w:t>%pfb</w:t>
      </w:r>
      <w:r w:rsidRPr="005A36EB">
        <w:t xml:space="preserve"> (DVCam Tape) </w:t>
      </w:r>
      <w:r w:rsidR="00520E88" w:rsidRPr="00520E88">
        <w:rPr>
          <w:vanish/>
        </w:rPr>
        <w:t>%pfe</w:t>
      </w:r>
    </w:p>
    <w:p w:rsidR="00D84A35" w:rsidRPr="005A36EB" w:rsidRDefault="00D84A35" w:rsidP="00D84A35">
      <w:pPr>
        <w:pStyle w:val="level3item"/>
      </w:pPr>
      <w:r w:rsidRPr="005A36EB">
        <w:t xml:space="preserve">William Bridges Seminar Part I; [Undated] </w:t>
      </w:r>
      <w:r w:rsidR="00520E88" w:rsidRPr="00520E88">
        <w:rPr>
          <w:vanish/>
        </w:rPr>
        <w:t>%pfb</w:t>
      </w:r>
      <w:r w:rsidRPr="005A36EB">
        <w:t xml:space="preserve"> (U-Matic Tape) </w:t>
      </w:r>
      <w:r w:rsidR="00520E88" w:rsidRPr="00520E88">
        <w:rPr>
          <w:vanish/>
        </w:rPr>
        <w:t>%pfe</w:t>
      </w:r>
    </w:p>
    <w:p w:rsidR="00D84A35" w:rsidRPr="005A36EB" w:rsidRDefault="00D84A35" w:rsidP="00D84A35">
      <w:pPr>
        <w:pStyle w:val="level3item"/>
      </w:pPr>
      <w:r w:rsidRPr="005A36EB">
        <w:t xml:space="preserve">William Bridges Seminar Part II; [Undated] </w:t>
      </w:r>
      <w:r w:rsidR="00520E88" w:rsidRPr="00520E88">
        <w:rPr>
          <w:vanish/>
        </w:rPr>
        <w:t>%pfb</w:t>
      </w:r>
      <w:r w:rsidRPr="005A36EB">
        <w:t xml:space="preserve"> (U-Matic Tape) </w:t>
      </w:r>
      <w:r w:rsidR="00520E88" w:rsidRPr="00520E88">
        <w:rPr>
          <w:vanish/>
        </w:rPr>
        <w:t>%pfe</w:t>
      </w:r>
    </w:p>
    <w:p w:rsidR="00D84A35" w:rsidRDefault="00D84A35" w:rsidP="00D84A35">
      <w:pPr>
        <w:pStyle w:val="level3item"/>
      </w:pPr>
      <w:r w:rsidRPr="005A36EB">
        <w:t>University of Michigan, Governors Conference, Graphics Review (W.I.P.),</w:t>
      </w:r>
      <w:r>
        <w:t xml:space="preserve"> [Undated]</w:t>
      </w:r>
      <w:r w:rsidRPr="005A36EB">
        <w:t xml:space="preserve"> </w:t>
      </w:r>
      <w:r w:rsidR="00520E88" w:rsidRPr="00520E88">
        <w:rPr>
          <w:vanish/>
        </w:rPr>
        <w:t>%pfb</w:t>
      </w:r>
      <w:r w:rsidRPr="005A36EB">
        <w:t xml:space="preserve"> (U-Matic Tape) </w:t>
      </w:r>
      <w:r w:rsidR="00520E88" w:rsidRPr="00520E88">
        <w:rPr>
          <w:vanish/>
        </w:rPr>
        <w:t>%pfe</w:t>
      </w:r>
    </w:p>
    <w:p w:rsidR="00D84A35" w:rsidRPr="005A36EB" w:rsidRDefault="00D84A35" w:rsidP="00D84A35">
      <w:pPr>
        <w:pStyle w:val="level3item"/>
      </w:pPr>
      <w:r w:rsidRPr="005A36EB">
        <w:t xml:space="preserve">Continued University Presentation of Research, Psychological Implication Invited Paper, [Undated], </w:t>
      </w:r>
      <w:r w:rsidR="00520E88" w:rsidRPr="00520E88">
        <w:rPr>
          <w:vanish/>
        </w:rPr>
        <w:t>%pfb</w:t>
      </w:r>
      <w:r w:rsidRPr="005A36EB">
        <w:t xml:space="preserve"> (Betacam Tape) </w:t>
      </w:r>
      <w:r w:rsidR="00520E88" w:rsidRPr="00520E88">
        <w:rPr>
          <w:vanish/>
        </w:rPr>
        <w:t>%pfe</w:t>
      </w:r>
    </w:p>
    <w:p w:rsidR="00975B0F" w:rsidRPr="00C77BC5" w:rsidRDefault="00975B0F" w:rsidP="00975B0F">
      <w:pPr>
        <w:pStyle w:val="L2newpage"/>
        <w:rPr>
          <w:b/>
        </w:rPr>
      </w:pPr>
      <w:proofErr w:type="gramStart"/>
      <w:r w:rsidRPr="00C77BC5">
        <w:rPr>
          <w:b/>
        </w:rPr>
        <w:t>Lectures and Symposia (1976-2005) (Cont.)</w:t>
      </w:r>
      <w:proofErr w:type="gramEnd"/>
    </w:p>
    <w:p w:rsidR="00975B0F" w:rsidRPr="00E01562" w:rsidRDefault="00975B0F" w:rsidP="00975B0F">
      <w:pPr>
        <w:pStyle w:val="Boxnewpage"/>
      </w:pPr>
      <w:r>
        <w:t>Box 9 (Cont.)</w:t>
      </w:r>
    </w:p>
    <w:p w:rsidR="00D84A35" w:rsidRPr="005A36EB" w:rsidRDefault="00D84A35" w:rsidP="00D84A35">
      <w:pPr>
        <w:pStyle w:val="level3item"/>
      </w:pPr>
      <w:r w:rsidRPr="005A36EB">
        <w:t xml:space="preserve">Continued University Presentation of Research, Psychological Implication Invited Paper, [Undated], </w:t>
      </w:r>
      <w:r w:rsidR="00520E88" w:rsidRPr="00520E88">
        <w:rPr>
          <w:vanish/>
        </w:rPr>
        <w:t>%pfb</w:t>
      </w:r>
      <w:r w:rsidRPr="005A36EB">
        <w:t xml:space="preserve"> (Betacam Tape) </w:t>
      </w:r>
      <w:r w:rsidR="00520E88" w:rsidRPr="00520E88">
        <w:rPr>
          <w:vanish/>
        </w:rPr>
        <w:t>%pfe</w:t>
      </w:r>
    </w:p>
    <w:p w:rsidR="00D84A35" w:rsidRPr="005A36EB" w:rsidRDefault="00D84A35" w:rsidP="00D84A35">
      <w:pPr>
        <w:pStyle w:val="level3item"/>
      </w:pPr>
      <w:r w:rsidRPr="005A36EB">
        <w:t xml:space="preserve">Continued University Presentation of Research, Psychological Implication Invited Paper, [Undated], </w:t>
      </w:r>
      <w:r w:rsidR="00520E88" w:rsidRPr="00520E88">
        <w:rPr>
          <w:vanish/>
        </w:rPr>
        <w:t>%pfb</w:t>
      </w:r>
      <w:r w:rsidRPr="005A36EB">
        <w:t xml:space="preserve"> (Betacam Tape) </w:t>
      </w:r>
      <w:r w:rsidR="00520E88" w:rsidRPr="00520E88">
        <w:rPr>
          <w:vanish/>
        </w:rPr>
        <w:t>%pfe</w:t>
      </w:r>
    </w:p>
    <w:p w:rsidR="00D84A35" w:rsidRPr="004D2DEE" w:rsidRDefault="00D84A35" w:rsidP="00D84A35">
      <w:pPr>
        <w:pStyle w:val="level3item"/>
        <w:ind w:left="0" w:firstLine="0"/>
        <w:rPr>
          <w:u w:val="single"/>
        </w:rPr>
      </w:pPr>
    </w:p>
    <w:p w:rsidR="00D84A35" w:rsidRDefault="00D84A35" w:rsidP="00D84A35">
      <w:pPr>
        <w:pStyle w:val="L2Subseries"/>
      </w:pPr>
      <w:r w:rsidRPr="00E01562">
        <w:t>Martin Luther King Junior Memorials and Events</w:t>
      </w:r>
      <w:r w:rsidR="00DB3DAB">
        <w:t xml:space="preserve"> (1998-2006)</w:t>
      </w:r>
    </w:p>
    <w:p w:rsidR="00BB6AE1" w:rsidRPr="00E01562" w:rsidRDefault="00BB6AE1" w:rsidP="00BB6AE1">
      <w:pPr>
        <w:pStyle w:val="boxnumber"/>
      </w:pPr>
      <w:r>
        <w:t>Box 11</w:t>
      </w:r>
    </w:p>
    <w:p w:rsidR="00D84A35" w:rsidRPr="00C87464" w:rsidRDefault="00D84A35" w:rsidP="00D84A35">
      <w:pPr>
        <w:pStyle w:val="level3item"/>
      </w:pPr>
      <w:r w:rsidRPr="00C87464">
        <w:t xml:space="preserve">MLK, The University Library, The School of Information, and The Information Technology Division present, Patrice Gaines, A Rev. Dr. Martin Luther King, Jr. Symposium Lecture, January 19, 1998, </w:t>
      </w:r>
      <w:r w:rsidR="00520E88" w:rsidRPr="00520E88">
        <w:rPr>
          <w:vanish/>
        </w:rPr>
        <w:t>%pfb</w:t>
      </w:r>
      <w:r w:rsidRPr="00C87464">
        <w:t xml:space="preserve"> (Betacam Tape) </w:t>
      </w:r>
      <w:r w:rsidR="00520E88" w:rsidRPr="00520E88">
        <w:rPr>
          <w:vanish/>
        </w:rPr>
        <w:t>%pfe</w:t>
      </w:r>
    </w:p>
    <w:p w:rsidR="00D84A35" w:rsidRPr="00C87464" w:rsidRDefault="00D84A35" w:rsidP="00D84A35">
      <w:pPr>
        <w:pStyle w:val="level3item"/>
      </w:pPr>
      <w:r w:rsidRPr="00C87464">
        <w:lastRenderedPageBreak/>
        <w:t xml:space="preserve">Reverend Martin Luther King Jr. Memorial Keynote Address by writer, activist and Professor Nikki Giovanni, January 18, 1999, </w:t>
      </w:r>
      <w:r w:rsidR="00520E88" w:rsidRPr="00520E88">
        <w:rPr>
          <w:vanish/>
        </w:rPr>
        <w:t>%pfb</w:t>
      </w:r>
      <w:r w:rsidRPr="00C87464">
        <w:t xml:space="preserve"> (Betacam Tape) </w:t>
      </w:r>
      <w:r w:rsidR="00520E88" w:rsidRPr="00520E88">
        <w:rPr>
          <w:vanish/>
        </w:rPr>
        <w:t>%pfe</w:t>
      </w:r>
    </w:p>
    <w:p w:rsidR="00D84A35" w:rsidRPr="00C87464" w:rsidRDefault="00D84A35" w:rsidP="00D84A35">
      <w:pPr>
        <w:pStyle w:val="level3item"/>
      </w:pPr>
      <w:r w:rsidRPr="00C87464">
        <w:t xml:space="preserve">MLK 2001 Keynote; Edward James Olmos, January 15, 2001, </w:t>
      </w:r>
      <w:r w:rsidR="00520E88" w:rsidRPr="00520E88">
        <w:rPr>
          <w:vanish/>
        </w:rPr>
        <w:t>%pfb</w:t>
      </w:r>
      <w:r w:rsidRPr="00C87464">
        <w:t xml:space="preserve"> (DVCam Tape) </w:t>
      </w:r>
      <w:r w:rsidR="00520E88" w:rsidRPr="00520E88">
        <w:rPr>
          <w:vanish/>
        </w:rPr>
        <w:t>%pfe</w:t>
      </w:r>
    </w:p>
    <w:p w:rsidR="00D84A35" w:rsidRPr="00C87464" w:rsidRDefault="00D84A35" w:rsidP="00D84A35">
      <w:pPr>
        <w:pStyle w:val="level3item"/>
      </w:pPr>
      <w:r w:rsidRPr="00C87464">
        <w:t>Reverend Martin Luther King Jr. Memorial Keynote Address by Dr. Benjamin Carson, January 21, 2002</w:t>
      </w:r>
    </w:p>
    <w:p w:rsidR="00D84A35" w:rsidRPr="00C87464" w:rsidRDefault="00D84A35" w:rsidP="00D84A35">
      <w:pPr>
        <w:pStyle w:val="level3item"/>
      </w:pPr>
      <w:r w:rsidRPr="00C87464">
        <w:t xml:space="preserve">MLK 2002; Hip Hop Explosion; Reflection Eternal Featuring Talib Kweli; November 18, 2002, </w:t>
      </w:r>
      <w:r w:rsidR="00520E88" w:rsidRPr="00520E88">
        <w:rPr>
          <w:vanish/>
        </w:rPr>
        <w:t>%pfb</w:t>
      </w:r>
      <w:r w:rsidRPr="00C87464">
        <w:t xml:space="preserve"> (DVCam Tape) </w:t>
      </w:r>
      <w:r w:rsidR="00520E88" w:rsidRPr="00520E88">
        <w:rPr>
          <w:vanish/>
        </w:rPr>
        <w:t>%pfe</w:t>
      </w:r>
    </w:p>
    <w:p w:rsidR="00D84A35" w:rsidRPr="00C87464" w:rsidRDefault="00D84A35" w:rsidP="00D84A35">
      <w:pPr>
        <w:pStyle w:val="level3item"/>
      </w:pPr>
      <w:r w:rsidRPr="00C87464">
        <w:t xml:space="preserve">MLK 2003 Symposium Speech, bell hooks, January 15, 2003, </w:t>
      </w:r>
      <w:r w:rsidR="00520E88" w:rsidRPr="00520E88">
        <w:rPr>
          <w:vanish/>
        </w:rPr>
        <w:t>%pfb</w:t>
      </w:r>
      <w:r w:rsidRPr="00C87464">
        <w:t xml:space="preserve"> (DVCam Tape) </w:t>
      </w:r>
      <w:r w:rsidR="00520E88" w:rsidRPr="00520E88">
        <w:rPr>
          <w:vanish/>
        </w:rPr>
        <w:t>%pfe</w:t>
      </w:r>
    </w:p>
    <w:p w:rsidR="00D84A35" w:rsidRPr="00C87464" w:rsidRDefault="00D84A35" w:rsidP="00D84A35">
      <w:pPr>
        <w:pStyle w:val="level3item"/>
      </w:pPr>
      <w:r w:rsidRPr="00C87464">
        <w:t xml:space="preserve">MLK Speech 2003, Rajmohan Gandhi, January 20, 2003 UMTV 22 Edit, </w:t>
      </w:r>
      <w:r w:rsidR="00520E88" w:rsidRPr="00520E88">
        <w:rPr>
          <w:vanish/>
        </w:rPr>
        <w:t>%pfb</w:t>
      </w:r>
      <w:r w:rsidRPr="00C87464">
        <w:t xml:space="preserve"> (DVCam Tape) </w:t>
      </w:r>
      <w:r w:rsidR="00520E88" w:rsidRPr="00520E88">
        <w:rPr>
          <w:vanish/>
        </w:rPr>
        <w:t>%pfe</w:t>
      </w:r>
    </w:p>
    <w:p w:rsidR="00D84A35" w:rsidRPr="00C87464" w:rsidRDefault="00D84A35" w:rsidP="00D84A35">
      <w:pPr>
        <w:pStyle w:val="level3item"/>
      </w:pPr>
      <w:r w:rsidRPr="00C87464">
        <w:t xml:space="preserve">A Conversation with the Brown Sisters, January 21, 2004, UM 22 Edit, </w:t>
      </w:r>
      <w:r w:rsidR="00520E88" w:rsidRPr="00520E88">
        <w:rPr>
          <w:vanish/>
        </w:rPr>
        <w:t>%pfb</w:t>
      </w:r>
      <w:r w:rsidRPr="00C87464">
        <w:t xml:space="preserve"> (DVCam Tape) </w:t>
      </w:r>
      <w:r w:rsidR="00520E88" w:rsidRPr="00520E88">
        <w:rPr>
          <w:vanish/>
        </w:rPr>
        <w:t>%pfe%pfe</w:t>
      </w:r>
    </w:p>
    <w:p w:rsidR="00F96C62" w:rsidRDefault="00F96C62" w:rsidP="00F96C62">
      <w:pPr>
        <w:pStyle w:val="level3item"/>
      </w:pPr>
      <w:r w:rsidRPr="00C87464">
        <w:t xml:space="preserve">MLK 2005 Symposium, Vanessa Northington Gamble </w:t>
      </w:r>
      <w:r>
        <w:t xml:space="preserve">2005; </w:t>
      </w:r>
      <w:r w:rsidR="00520E88" w:rsidRPr="00520E88">
        <w:rPr>
          <w:vanish/>
        </w:rPr>
        <w:t>%pfb</w:t>
      </w:r>
      <w:r w:rsidRPr="00C87464">
        <w:t xml:space="preserve"> (DVCam Tape)</w:t>
      </w:r>
    </w:p>
    <w:p w:rsidR="00726705" w:rsidRDefault="00D84A35" w:rsidP="00D84A35">
      <w:pPr>
        <w:pStyle w:val="level3item"/>
      </w:pPr>
      <w:r w:rsidRPr="00C87464">
        <w:t xml:space="preserve">Reverend Martin Luther King Jr. Memorial Keynote Address by actress, playwright and Professor Anna Deveare Smith, January 16, 2006; </w:t>
      </w:r>
      <w:r w:rsidR="00520E88" w:rsidRPr="00520E88">
        <w:rPr>
          <w:vanish/>
        </w:rPr>
        <w:t>%pfb</w:t>
      </w:r>
      <w:r w:rsidRPr="00C87464">
        <w:t xml:space="preserve"> (VHS Tape) </w:t>
      </w:r>
    </w:p>
    <w:p w:rsidR="00D84A35" w:rsidRPr="00E01562" w:rsidRDefault="00520E88" w:rsidP="00D84A35">
      <w:pPr>
        <w:pStyle w:val="level3item"/>
      </w:pPr>
      <w:r w:rsidRPr="00520E88">
        <w:rPr>
          <w:vanish/>
        </w:rPr>
        <w:t>%pfe</w:t>
      </w:r>
    </w:p>
    <w:p w:rsidR="00D84A35" w:rsidRPr="00E01562" w:rsidRDefault="00D84A35" w:rsidP="00D84A35">
      <w:pPr>
        <w:pStyle w:val="L2Subseries"/>
      </w:pPr>
      <w:r w:rsidRPr="00E01562">
        <w:t xml:space="preserve">Medical and Health Sciences </w:t>
      </w:r>
      <w:r>
        <w:t>News C</w:t>
      </w:r>
      <w:r w:rsidRPr="00E01562">
        <w:t xml:space="preserve">lips </w:t>
      </w:r>
      <w:r>
        <w:t xml:space="preserve">and </w:t>
      </w:r>
      <w:r w:rsidRPr="00E01562">
        <w:t>Promotions</w:t>
      </w:r>
      <w:r w:rsidR="00354403">
        <w:t xml:space="preserve"> (1986 – 2003)</w:t>
      </w:r>
    </w:p>
    <w:p w:rsidR="00D84A35" w:rsidRPr="00E01562" w:rsidRDefault="00CA6D06" w:rsidP="00D84A35">
      <w:pPr>
        <w:pStyle w:val="boxnumber"/>
      </w:pPr>
      <w:r>
        <w:t>Box 11</w:t>
      </w:r>
    </w:p>
    <w:p w:rsidR="00D84A35" w:rsidRPr="00243293" w:rsidRDefault="00D84A35" w:rsidP="00D84A35">
      <w:pPr>
        <w:pStyle w:val="level3item"/>
      </w:pPr>
      <w:r w:rsidRPr="00243293">
        <w:t xml:space="preserve">Blue Cross-Blue Shield of Michigan News video on "Fitness for Youth" program that include </w:t>
      </w:r>
      <w:r>
        <w:t xml:space="preserve">UM </w:t>
      </w:r>
      <w:r w:rsidRPr="00243293">
        <w:t xml:space="preserve">physical education Professor Guy Reiff, 1986, </w:t>
      </w:r>
      <w:r w:rsidR="00520E88" w:rsidRPr="00520E88">
        <w:rPr>
          <w:vanish/>
        </w:rPr>
        <w:t>%pfb</w:t>
      </w:r>
      <w:r w:rsidRPr="00243293">
        <w:t xml:space="preserve"> (U-Matic Tape) </w:t>
      </w:r>
      <w:r w:rsidR="00520E88" w:rsidRPr="00520E88">
        <w:rPr>
          <w:vanish/>
        </w:rPr>
        <w:t>%pfe</w:t>
      </w:r>
    </w:p>
    <w:p w:rsidR="00D84A35" w:rsidRPr="00243293" w:rsidRDefault="00D84A35" w:rsidP="00D84A35">
      <w:pPr>
        <w:pStyle w:val="level3item"/>
      </w:pPr>
      <w:r w:rsidRPr="00243293">
        <w:t xml:space="preserve">CBS-TV's "1986" uses a heart incident treated at </w:t>
      </w:r>
      <w:r>
        <w:t xml:space="preserve">UM </w:t>
      </w:r>
      <w:r w:rsidRPr="00243293">
        <w:t xml:space="preserve">Health System to illustrate the use of tPA, September 30, 1986, </w:t>
      </w:r>
      <w:r w:rsidR="00520E88" w:rsidRPr="00520E88">
        <w:rPr>
          <w:vanish/>
        </w:rPr>
        <w:t>%pfb</w:t>
      </w:r>
      <w:r w:rsidRPr="00243293">
        <w:t xml:space="preserve"> (VHS Tape) </w:t>
      </w:r>
      <w:r w:rsidR="00520E88" w:rsidRPr="00520E88">
        <w:rPr>
          <w:vanish/>
        </w:rPr>
        <w:t>%pfe</w:t>
      </w:r>
    </w:p>
    <w:p w:rsidR="00D84A35" w:rsidRPr="00243293" w:rsidRDefault="00D84A35" w:rsidP="00D84A35">
      <w:pPr>
        <w:pStyle w:val="level3item"/>
      </w:pPr>
      <w:r w:rsidRPr="00243293">
        <w:t xml:space="preserve">ABC-TV's "Primetime" includes a story on the cigarette industry with comments by </w:t>
      </w:r>
      <w:r>
        <w:t xml:space="preserve">UM </w:t>
      </w:r>
      <w:r w:rsidRPr="00243293">
        <w:t xml:space="preserve">public health Professor Kenneth Warner, February 25, 1993, </w:t>
      </w:r>
      <w:r w:rsidR="00520E88" w:rsidRPr="00520E88">
        <w:rPr>
          <w:vanish/>
        </w:rPr>
        <w:t>%pfb</w:t>
      </w:r>
      <w:r w:rsidRPr="00243293">
        <w:t xml:space="preserve"> (VHS Tape) </w:t>
      </w:r>
      <w:r w:rsidR="00520E88" w:rsidRPr="00520E88">
        <w:rPr>
          <w:vanish/>
        </w:rPr>
        <w:t>%pfe</w:t>
      </w:r>
    </w:p>
    <w:p w:rsidR="00D84A35" w:rsidRPr="00243293" w:rsidRDefault="00D84A35" w:rsidP="00D84A35">
      <w:pPr>
        <w:pStyle w:val="level3item"/>
      </w:pPr>
      <w:r w:rsidRPr="00243293">
        <w:t xml:space="preserve">Edited 40th anniversary ceremony of the announcement at the </w:t>
      </w:r>
      <w:r>
        <w:t xml:space="preserve">UM </w:t>
      </w:r>
      <w:r w:rsidRPr="00243293">
        <w:t xml:space="preserve">that the Salk polio vaccine was effective, April 12, 1995, </w:t>
      </w:r>
      <w:r w:rsidR="00520E88" w:rsidRPr="00520E88">
        <w:rPr>
          <w:vanish/>
        </w:rPr>
        <w:t>%pfb</w:t>
      </w:r>
      <w:r w:rsidR="00240431">
        <w:t>(VHS Tape)</w:t>
      </w:r>
      <w:r w:rsidRPr="00243293">
        <w:t xml:space="preserve"> </w:t>
      </w:r>
      <w:r w:rsidR="00520E88" w:rsidRPr="00520E88">
        <w:rPr>
          <w:vanish/>
        </w:rPr>
        <w:t>%pfe</w:t>
      </w:r>
    </w:p>
    <w:p w:rsidR="00D84A35" w:rsidRPr="00243293" w:rsidRDefault="00D84A35" w:rsidP="00D84A35">
      <w:pPr>
        <w:pStyle w:val="level3item"/>
      </w:pPr>
      <w:r w:rsidRPr="00243293">
        <w:t xml:space="preserve">National television coverage of the celebration of 40 anniversary of the announcement at the </w:t>
      </w:r>
      <w:r>
        <w:t xml:space="preserve">UM </w:t>
      </w:r>
      <w:r w:rsidRPr="00243293">
        <w:t xml:space="preserve">that the Salk polio vaccine was effective---CNN, CBS, ABC, PBS, WXIA-TV (Atlanta) April 12, 1995, </w:t>
      </w:r>
      <w:r w:rsidR="00520E88" w:rsidRPr="00520E88">
        <w:rPr>
          <w:vanish/>
        </w:rPr>
        <w:t>%pfb</w:t>
      </w:r>
      <w:r w:rsidRPr="00243293">
        <w:t xml:space="preserve"> (VHS Tape) </w:t>
      </w:r>
      <w:r w:rsidR="00520E88" w:rsidRPr="00520E88">
        <w:rPr>
          <w:vanish/>
        </w:rPr>
        <w:t>%pfe</w:t>
      </w:r>
    </w:p>
    <w:p w:rsidR="00975B0F" w:rsidRPr="00354403" w:rsidRDefault="00975B0F" w:rsidP="00975B0F">
      <w:pPr>
        <w:pStyle w:val="L2newpage"/>
        <w:rPr>
          <w:b/>
        </w:rPr>
      </w:pPr>
      <w:r w:rsidRPr="00354403">
        <w:rPr>
          <w:b/>
        </w:rPr>
        <w:t>Medical and Health Sciences News Clips and Promotions (1986 – 2003)</w:t>
      </w:r>
    </w:p>
    <w:p w:rsidR="00975B0F" w:rsidRPr="00E01562" w:rsidRDefault="00975B0F" w:rsidP="00975B0F">
      <w:pPr>
        <w:pStyle w:val="Boxnewpage"/>
      </w:pPr>
      <w:r>
        <w:t>Box 11 (Cont.)</w:t>
      </w:r>
    </w:p>
    <w:p w:rsidR="00D84A35" w:rsidRPr="00BA18C1" w:rsidRDefault="00D84A35" w:rsidP="00BA18C1">
      <w:pPr>
        <w:pStyle w:val="level3item"/>
      </w:pPr>
      <w:r w:rsidRPr="00243293">
        <w:t xml:space="preserve">Edited "Polio Vaccine Developed" stamp ceremony in Rackham Auditorium, May 26, 1999, </w:t>
      </w:r>
      <w:r w:rsidR="00520E88" w:rsidRPr="00520E88">
        <w:rPr>
          <w:vanish/>
        </w:rPr>
        <w:t>%pfb</w:t>
      </w:r>
      <w:r w:rsidRPr="00243293">
        <w:t xml:space="preserve"> (Betacam Tape) </w:t>
      </w:r>
      <w:r w:rsidR="00520E88" w:rsidRPr="00520E88">
        <w:rPr>
          <w:vanish/>
        </w:rPr>
        <w:t>%pfe</w:t>
      </w:r>
    </w:p>
    <w:p w:rsidR="00D84A35" w:rsidRPr="00243293" w:rsidRDefault="00D84A35" w:rsidP="00D84A35">
      <w:pPr>
        <w:pStyle w:val="level3item"/>
      </w:pPr>
      <w:r w:rsidRPr="00243293">
        <w:t xml:space="preserve">Health Care: Covering Managed Care, Tape 1; February 21, 2000 </w:t>
      </w:r>
      <w:r w:rsidR="00520E88" w:rsidRPr="00520E88">
        <w:rPr>
          <w:vanish/>
        </w:rPr>
        <w:t>%pfb</w:t>
      </w:r>
      <w:r w:rsidRPr="00243293">
        <w:t xml:space="preserve"> (DVCam Tape) </w:t>
      </w:r>
      <w:r w:rsidR="00520E88" w:rsidRPr="00520E88">
        <w:rPr>
          <w:vanish/>
        </w:rPr>
        <w:t>%pfe</w:t>
      </w:r>
    </w:p>
    <w:p w:rsidR="00D84A35" w:rsidRPr="00243293" w:rsidRDefault="00D84A35" w:rsidP="00D84A35">
      <w:pPr>
        <w:pStyle w:val="level3item"/>
      </w:pPr>
      <w:r w:rsidRPr="00243293">
        <w:t xml:space="preserve">Health Care: Covering Managed Care, Tape 2; February 21, 2000 </w:t>
      </w:r>
      <w:r w:rsidR="00520E88" w:rsidRPr="00520E88">
        <w:rPr>
          <w:vanish/>
        </w:rPr>
        <w:t>%pfb</w:t>
      </w:r>
      <w:r w:rsidRPr="00243293">
        <w:t xml:space="preserve"> (DVCam Tape) </w:t>
      </w:r>
      <w:r w:rsidR="00520E88" w:rsidRPr="00520E88">
        <w:rPr>
          <w:vanish/>
        </w:rPr>
        <w:t>%pfe</w:t>
      </w:r>
    </w:p>
    <w:p w:rsidR="00D84A35" w:rsidRPr="00243293" w:rsidRDefault="00D84A35" w:rsidP="00D84A35">
      <w:pPr>
        <w:pStyle w:val="level3item"/>
      </w:pPr>
      <w:r w:rsidRPr="00243293">
        <w:t xml:space="preserve">Health Care: Covering Managed Care, Tape 3; February 21, 2000 </w:t>
      </w:r>
      <w:r w:rsidR="00520E88" w:rsidRPr="00520E88">
        <w:rPr>
          <w:vanish/>
        </w:rPr>
        <w:t>%pfb</w:t>
      </w:r>
      <w:r w:rsidRPr="00243293">
        <w:t xml:space="preserve"> (DVCam Tape) </w:t>
      </w:r>
      <w:r w:rsidR="00520E88" w:rsidRPr="00520E88">
        <w:rPr>
          <w:vanish/>
        </w:rPr>
        <w:t>%pfe</w:t>
      </w:r>
    </w:p>
    <w:p w:rsidR="00FD2CB0" w:rsidRPr="00FD2CB0" w:rsidRDefault="00D84A35" w:rsidP="00D84A35">
      <w:pPr>
        <w:pStyle w:val="level3item"/>
      </w:pPr>
      <w:r w:rsidRPr="00243293">
        <w:lastRenderedPageBreak/>
        <w:t xml:space="preserve">“Dr. Myron Wegman: Public Health Pioneer,” 12 minutes 24 seconds, produced with support of Health Resources and Service Administration through the Association of Schools of Public Health, August 2000, </w:t>
      </w:r>
      <w:r w:rsidR="00520E88" w:rsidRPr="00520E88">
        <w:rPr>
          <w:vanish/>
        </w:rPr>
        <w:t>%pfb</w:t>
      </w:r>
      <w:r w:rsidRPr="00243293">
        <w:t xml:space="preserve"> (VHS Tape) </w:t>
      </w:r>
      <w:r w:rsidR="00520E88" w:rsidRPr="00520E88">
        <w:rPr>
          <w:vanish/>
        </w:rPr>
        <w:t>%pfe</w:t>
      </w:r>
    </w:p>
    <w:p w:rsidR="00D84A35" w:rsidRPr="00243293" w:rsidRDefault="00D84A35" w:rsidP="00D84A35">
      <w:pPr>
        <w:pStyle w:val="level3item"/>
      </w:pPr>
      <w:r w:rsidRPr="00243293">
        <w:t xml:space="preserve">News clip promoting School of Public Health epidemiology Professor Hussein "John" Maassab's creation of FluMist, 2002, </w:t>
      </w:r>
      <w:r w:rsidR="00520E88" w:rsidRPr="00520E88">
        <w:rPr>
          <w:vanish/>
        </w:rPr>
        <w:t>%pfb</w:t>
      </w:r>
      <w:r w:rsidRPr="00243293">
        <w:t xml:space="preserve"> (</w:t>
      </w:r>
      <w:r w:rsidR="00242527">
        <w:t>DVCam</w:t>
      </w:r>
      <w:r w:rsidRPr="00243293">
        <w:t xml:space="preserve"> Tape) </w:t>
      </w:r>
      <w:r w:rsidR="00520E88" w:rsidRPr="00520E88">
        <w:rPr>
          <w:vanish/>
        </w:rPr>
        <w:t>%pfe</w:t>
      </w:r>
    </w:p>
    <w:p w:rsidR="00D84A35" w:rsidRPr="00243293" w:rsidRDefault="00D84A35" w:rsidP="00D84A35">
      <w:pPr>
        <w:pStyle w:val="level3item"/>
      </w:pPr>
      <w:r w:rsidRPr="00243293">
        <w:t xml:space="preserve">The Obesity Epidemic: SPH 2002 Symposium, William Dietz; September 30, 2002; UMTV 22 Edit, </w:t>
      </w:r>
      <w:r w:rsidR="00520E88" w:rsidRPr="00520E88">
        <w:rPr>
          <w:vanish/>
        </w:rPr>
        <w:t>%pfb</w:t>
      </w:r>
      <w:r w:rsidRPr="00243293">
        <w:t xml:space="preserve"> (DVCam Tape) </w:t>
      </w:r>
      <w:r w:rsidR="00520E88" w:rsidRPr="00520E88">
        <w:rPr>
          <w:vanish/>
        </w:rPr>
        <w:t>%pfe</w:t>
      </w:r>
    </w:p>
    <w:p w:rsidR="00D84A35" w:rsidRPr="00243293" w:rsidRDefault="00D84A35" w:rsidP="00D84A35">
      <w:pPr>
        <w:pStyle w:val="level3item"/>
      </w:pPr>
      <w:r w:rsidRPr="00243293">
        <w:t xml:space="preserve">LSVS Outreach Lecture’; Colorectal Cancer, Professor Stephen B. Gruber October 13, 2002, </w:t>
      </w:r>
      <w:r w:rsidR="00520E88" w:rsidRPr="00520E88">
        <w:rPr>
          <w:vanish/>
        </w:rPr>
        <w:t>%pfb</w:t>
      </w:r>
      <w:r w:rsidRPr="00243293">
        <w:t xml:space="preserve"> (DVCam Tape) </w:t>
      </w:r>
      <w:r w:rsidR="00520E88" w:rsidRPr="00520E88">
        <w:rPr>
          <w:vanish/>
        </w:rPr>
        <w:t>%pfe</w:t>
      </w:r>
    </w:p>
    <w:p w:rsidR="00D84A35" w:rsidRPr="00243293" w:rsidRDefault="00D84A35" w:rsidP="00D84A35">
      <w:pPr>
        <w:pStyle w:val="level3item"/>
      </w:pPr>
      <w:r w:rsidRPr="00243293">
        <w:t xml:space="preserve">LSVS Outreach lecture; Tuskegee: 30 Years Later, Professor Joel Howell, October 20, 2002, </w:t>
      </w:r>
      <w:r w:rsidR="00520E88" w:rsidRPr="00520E88">
        <w:rPr>
          <w:vanish/>
        </w:rPr>
        <w:t>%pfb</w:t>
      </w:r>
      <w:r w:rsidRPr="00243293">
        <w:t xml:space="preserve"> (DVCam Tape) </w:t>
      </w:r>
      <w:r w:rsidR="00520E88" w:rsidRPr="00520E88">
        <w:rPr>
          <w:vanish/>
        </w:rPr>
        <w:t>%pfe</w:t>
      </w:r>
    </w:p>
    <w:p w:rsidR="00D84A35" w:rsidRPr="00243293" w:rsidRDefault="00D84A35" w:rsidP="00D84A35">
      <w:pPr>
        <w:pStyle w:val="level3item"/>
      </w:pPr>
      <w:r w:rsidRPr="00243293">
        <w:t>LSVS Outreach Lecture; Sex in the 21</w:t>
      </w:r>
      <w:r w:rsidRPr="00243293">
        <w:rPr>
          <w:vertAlign w:val="superscript"/>
        </w:rPr>
        <w:t>st</w:t>
      </w:r>
      <w:r w:rsidRPr="00243293">
        <w:t xml:space="preserve"> Century, Professor Nancy Reame; November 3, 2002, </w:t>
      </w:r>
      <w:r w:rsidR="00520E88" w:rsidRPr="00520E88">
        <w:rPr>
          <w:vanish/>
        </w:rPr>
        <w:t>%pfb</w:t>
      </w:r>
      <w:r w:rsidRPr="00243293">
        <w:t xml:space="preserve"> (DVCam Tape) </w:t>
      </w:r>
      <w:r w:rsidR="00520E88" w:rsidRPr="00520E88">
        <w:rPr>
          <w:vanish/>
        </w:rPr>
        <w:t>%pfe</w:t>
      </w:r>
    </w:p>
    <w:p w:rsidR="00D84A35" w:rsidRPr="00243293" w:rsidRDefault="00D84A35" w:rsidP="00D84A35">
      <w:pPr>
        <w:pStyle w:val="level3item"/>
      </w:pPr>
      <w:r w:rsidRPr="00243293">
        <w:t xml:space="preserve">LSVS Outreach Lecture; Evolution &amp; Genetics of Vision; Professor Thomas Glaser, November 10, 2002, </w:t>
      </w:r>
      <w:r w:rsidR="00520E88" w:rsidRPr="00520E88">
        <w:rPr>
          <w:vanish/>
        </w:rPr>
        <w:t>%pfb</w:t>
      </w:r>
      <w:r w:rsidRPr="00243293">
        <w:t xml:space="preserve"> (DVCam Tape) </w:t>
      </w:r>
      <w:r w:rsidR="00520E88" w:rsidRPr="00520E88">
        <w:rPr>
          <w:vanish/>
        </w:rPr>
        <w:t>%pfe</w:t>
      </w:r>
    </w:p>
    <w:p w:rsidR="00D84A35" w:rsidRPr="00243293" w:rsidRDefault="00D84A35" w:rsidP="00D84A35">
      <w:pPr>
        <w:pStyle w:val="level3item"/>
      </w:pPr>
      <w:r>
        <w:t>Ca</w:t>
      </w:r>
      <w:r w:rsidRPr="00243293">
        <w:t xml:space="preserve">n Managed Care Survive? March 21, 2003, UMTV 22 Edit, </w:t>
      </w:r>
      <w:r w:rsidR="00520E88" w:rsidRPr="00520E88">
        <w:rPr>
          <w:vanish/>
        </w:rPr>
        <w:t>%pfb</w:t>
      </w:r>
      <w:r w:rsidRPr="00243293">
        <w:t xml:space="preserve"> (DVCam Tape) </w:t>
      </w:r>
      <w:r w:rsidR="00520E88" w:rsidRPr="00520E88">
        <w:rPr>
          <w:vanish/>
        </w:rPr>
        <w:t>%pfe</w:t>
      </w:r>
    </w:p>
    <w:p w:rsidR="00D84A35" w:rsidRPr="00243293" w:rsidRDefault="00D84A35" w:rsidP="00D84A35">
      <w:pPr>
        <w:pStyle w:val="level3item"/>
      </w:pPr>
      <w:r w:rsidRPr="00243293">
        <w:t xml:space="preserve">LSVSP UMTV 22 Edits; March 23, 2003; March 30, 2003, April 6, 2003, </w:t>
      </w:r>
      <w:r w:rsidR="00520E88" w:rsidRPr="00520E88">
        <w:rPr>
          <w:vanish/>
        </w:rPr>
        <w:t>%pfb</w:t>
      </w:r>
      <w:r w:rsidRPr="00243293">
        <w:t xml:space="preserve"> (DVCam Tape) </w:t>
      </w:r>
      <w:r w:rsidR="00520E88" w:rsidRPr="00520E88">
        <w:rPr>
          <w:vanish/>
        </w:rPr>
        <w:t>%pfe</w:t>
      </w:r>
    </w:p>
    <w:p w:rsidR="00D84A35" w:rsidRPr="00243293" w:rsidRDefault="00D84A35" w:rsidP="00D84A35">
      <w:pPr>
        <w:pStyle w:val="level3item"/>
      </w:pPr>
      <w:r w:rsidRPr="00243293">
        <w:t xml:space="preserve">Symposium on Diabetes; March 31, 2003; UMTV 22 Edit, </w:t>
      </w:r>
      <w:r w:rsidR="00520E88" w:rsidRPr="00520E88">
        <w:rPr>
          <w:vanish/>
        </w:rPr>
        <w:t>%pfb</w:t>
      </w:r>
      <w:r w:rsidRPr="00243293">
        <w:t xml:space="preserve"> (DVCam Tape) </w:t>
      </w:r>
      <w:r w:rsidR="00520E88" w:rsidRPr="00520E88">
        <w:rPr>
          <w:vanish/>
        </w:rPr>
        <w:t>%pfe</w:t>
      </w:r>
    </w:p>
    <w:p w:rsidR="00D84A35" w:rsidRPr="00243293" w:rsidRDefault="00D84A35" w:rsidP="00D84A35">
      <w:pPr>
        <w:pStyle w:val="level3item"/>
      </w:pPr>
      <w:r w:rsidRPr="00243293">
        <w:t xml:space="preserve">LSVSP: New Perspectives on Human Cancers, Gilbert Omenn, April 13, 2003, </w:t>
      </w:r>
      <w:r w:rsidR="00520E88" w:rsidRPr="00520E88">
        <w:rPr>
          <w:vanish/>
        </w:rPr>
        <w:t>%pfb</w:t>
      </w:r>
      <w:r w:rsidRPr="00243293">
        <w:t xml:space="preserve"> (DVCam Tape) </w:t>
      </w:r>
      <w:r w:rsidR="00520E88" w:rsidRPr="00520E88">
        <w:rPr>
          <w:vanish/>
        </w:rPr>
        <w:t>%pfe</w:t>
      </w:r>
    </w:p>
    <w:p w:rsidR="00D84A35" w:rsidRPr="00243293" w:rsidRDefault="00D84A35" w:rsidP="00D84A35">
      <w:pPr>
        <w:pStyle w:val="level3item"/>
      </w:pPr>
      <w:r w:rsidRPr="00243293">
        <w:t xml:space="preserve">PHS Symposium, Thomas Wheeler Keynote Address, Economic Possibilities, May 2, 2003, UMTV 22 Edit, </w:t>
      </w:r>
      <w:r w:rsidR="00520E88" w:rsidRPr="00520E88">
        <w:rPr>
          <w:vanish/>
        </w:rPr>
        <w:t>%pfb</w:t>
      </w:r>
      <w:r w:rsidRPr="00243293">
        <w:t xml:space="preserve"> (DVCam Tape) </w:t>
      </w:r>
      <w:r w:rsidR="00520E88" w:rsidRPr="00520E88">
        <w:rPr>
          <w:vanish/>
        </w:rPr>
        <w:t>%pfe</w:t>
      </w:r>
    </w:p>
    <w:p w:rsidR="00D84A35" w:rsidRPr="00243293" w:rsidRDefault="00D84A35" w:rsidP="00D84A35">
      <w:pPr>
        <w:pStyle w:val="level3item"/>
      </w:pPr>
      <w:r w:rsidRPr="00243293">
        <w:t xml:space="preserve">The Legacy and the Future of Women’s Health, Timothy R.B. Johnson, UM 22 Edit, October 21, 2003, </w:t>
      </w:r>
      <w:r w:rsidR="00520E88" w:rsidRPr="00520E88">
        <w:rPr>
          <w:vanish/>
        </w:rPr>
        <w:t>%pfb</w:t>
      </w:r>
      <w:r w:rsidRPr="00243293">
        <w:t xml:space="preserve"> (DVCam Tape) </w:t>
      </w:r>
      <w:r w:rsidR="00520E88" w:rsidRPr="00520E88">
        <w:rPr>
          <w:vanish/>
        </w:rPr>
        <w:t>%pfe</w:t>
      </w:r>
    </w:p>
    <w:p w:rsidR="00D84A35" w:rsidRPr="00243293" w:rsidRDefault="00D84A35" w:rsidP="00D84A35">
      <w:pPr>
        <w:pStyle w:val="level3item"/>
      </w:pPr>
      <w:r w:rsidRPr="00243293">
        <w:t xml:space="preserve">Re-importation of Pharmaceuticals, Fuller, Wagenknecht, Reilly, Sorget, Gross, Last Panel, October 31, 2003, </w:t>
      </w:r>
      <w:r w:rsidR="00520E88" w:rsidRPr="00520E88">
        <w:rPr>
          <w:vanish/>
        </w:rPr>
        <w:t>%pfb</w:t>
      </w:r>
      <w:r w:rsidRPr="00243293">
        <w:t xml:space="preserve"> (DVCam Tape) </w:t>
      </w:r>
      <w:r w:rsidR="00520E88" w:rsidRPr="00520E88">
        <w:rPr>
          <w:vanish/>
        </w:rPr>
        <w:t>%pfe</w:t>
      </w:r>
    </w:p>
    <w:p w:rsidR="00D84A35" w:rsidRPr="00243293" w:rsidRDefault="00D84A35" w:rsidP="00D84A35">
      <w:pPr>
        <w:pStyle w:val="level3item"/>
      </w:pPr>
      <w:r w:rsidRPr="00243293">
        <w:t xml:space="preserve">Malpractice Reform Forum on Health Policy, November 13, 2003, UM 22 Edit, </w:t>
      </w:r>
      <w:r w:rsidR="00520E88" w:rsidRPr="00520E88">
        <w:rPr>
          <w:vanish/>
        </w:rPr>
        <w:t>%pfb</w:t>
      </w:r>
      <w:r w:rsidRPr="00243293">
        <w:t xml:space="preserve"> (DVCam Tape) </w:t>
      </w:r>
      <w:r w:rsidR="00520E88" w:rsidRPr="00520E88">
        <w:rPr>
          <w:vanish/>
        </w:rPr>
        <w:t>%pfe</w:t>
      </w:r>
    </w:p>
    <w:p w:rsidR="00D84A35" w:rsidRPr="00243293" w:rsidRDefault="00D84A35" w:rsidP="00D84A35">
      <w:pPr>
        <w:pStyle w:val="level3item"/>
      </w:pPr>
      <w:r w:rsidRPr="00243293">
        <w:t xml:space="preserve">SARS Symposium I; January 20, 2004, </w:t>
      </w:r>
      <w:r w:rsidR="00520E88" w:rsidRPr="00520E88">
        <w:rPr>
          <w:vanish/>
        </w:rPr>
        <w:t>%pfb</w:t>
      </w:r>
      <w:r w:rsidRPr="00243293">
        <w:t xml:space="preserve"> (DVCam Tape) </w:t>
      </w:r>
      <w:r w:rsidR="00520E88" w:rsidRPr="00520E88">
        <w:rPr>
          <w:vanish/>
        </w:rPr>
        <w:t>%pfe</w:t>
      </w:r>
    </w:p>
    <w:p w:rsidR="00D84A35" w:rsidRPr="00243293" w:rsidRDefault="00D84A35" w:rsidP="00D84A35">
      <w:pPr>
        <w:pStyle w:val="level3item"/>
      </w:pPr>
      <w:r w:rsidRPr="00243293">
        <w:t xml:space="preserve">SARS Symposium, Public Health Preparedness; January 20, 2004, UM 22 Edit, </w:t>
      </w:r>
      <w:r w:rsidR="00520E88" w:rsidRPr="00520E88">
        <w:rPr>
          <w:vanish/>
        </w:rPr>
        <w:t>%pfb</w:t>
      </w:r>
      <w:r w:rsidRPr="00243293">
        <w:t xml:space="preserve"> (DVCam Tape) </w:t>
      </w:r>
      <w:r w:rsidR="00520E88" w:rsidRPr="00520E88">
        <w:rPr>
          <w:vanish/>
        </w:rPr>
        <w:t>%pfe</w:t>
      </w:r>
    </w:p>
    <w:p w:rsidR="00D84A35" w:rsidRPr="00243293" w:rsidRDefault="00D84A35" w:rsidP="00D84A35">
      <w:pPr>
        <w:pStyle w:val="level3item"/>
      </w:pPr>
      <w:r w:rsidRPr="00243293">
        <w:t xml:space="preserve">Global Health 2004, I: Crimmins, II: Robins, October 4, 2004, </w:t>
      </w:r>
      <w:r w:rsidR="00520E88" w:rsidRPr="00520E88">
        <w:rPr>
          <w:vanish/>
        </w:rPr>
        <w:t>%pfb</w:t>
      </w:r>
      <w:r w:rsidRPr="00243293">
        <w:t xml:space="preserve"> (DVCam Tape) </w:t>
      </w:r>
      <w:r w:rsidR="00520E88" w:rsidRPr="00520E88">
        <w:rPr>
          <w:vanish/>
        </w:rPr>
        <w:t>%pfe</w:t>
      </w:r>
    </w:p>
    <w:p w:rsidR="00D84A35" w:rsidRPr="00243293" w:rsidRDefault="00D84A35" w:rsidP="00D84A35">
      <w:pPr>
        <w:pStyle w:val="level3item"/>
      </w:pPr>
      <w:r w:rsidRPr="00243293">
        <w:t xml:space="preserve">Global Health 2004, III: Sen, IV: Hughes, October 4, 2004, </w:t>
      </w:r>
      <w:r w:rsidR="00520E88" w:rsidRPr="00520E88">
        <w:rPr>
          <w:vanish/>
        </w:rPr>
        <w:t>%pfb</w:t>
      </w:r>
      <w:r w:rsidRPr="00243293">
        <w:t xml:space="preserve"> (DVCam Tape) </w:t>
      </w:r>
      <w:r w:rsidR="00520E88" w:rsidRPr="00520E88">
        <w:rPr>
          <w:vanish/>
        </w:rPr>
        <w:t>%pfe</w:t>
      </w:r>
    </w:p>
    <w:p w:rsidR="00D84A35" w:rsidRPr="00243293" w:rsidRDefault="00D84A35" w:rsidP="00D84A35">
      <w:pPr>
        <w:pStyle w:val="level3item"/>
      </w:pPr>
      <w:r w:rsidRPr="00243293">
        <w:t>Forum: What Are The Candidates Saying About Health Policy</w:t>
      </w:r>
      <w:proofErr w:type="gramStart"/>
      <w:r w:rsidRPr="00243293">
        <w:t>?;</w:t>
      </w:r>
      <w:proofErr w:type="gramEnd"/>
      <w:r w:rsidRPr="00243293">
        <w:t xml:space="preserve"> October 29, 2004, </w:t>
      </w:r>
      <w:r w:rsidR="00520E88" w:rsidRPr="00520E88">
        <w:rPr>
          <w:vanish/>
        </w:rPr>
        <w:t>%pfb</w:t>
      </w:r>
      <w:r w:rsidRPr="00243293">
        <w:t xml:space="preserve"> (DVCam Tape) </w:t>
      </w:r>
      <w:r w:rsidR="00520E88" w:rsidRPr="00520E88">
        <w:rPr>
          <w:vanish/>
        </w:rPr>
        <w:t>%pfe</w:t>
      </w:r>
    </w:p>
    <w:p w:rsidR="00975B0F" w:rsidRPr="00354403" w:rsidRDefault="00975B0F" w:rsidP="00975B0F">
      <w:pPr>
        <w:pStyle w:val="L2newpage"/>
        <w:rPr>
          <w:b/>
        </w:rPr>
      </w:pPr>
      <w:r w:rsidRPr="00354403">
        <w:rPr>
          <w:b/>
        </w:rPr>
        <w:t>Medical and Health Sciences News Clips and Promotions (1986 – 2003)</w:t>
      </w:r>
    </w:p>
    <w:p w:rsidR="00975B0F" w:rsidRPr="00E01562" w:rsidRDefault="00975B0F" w:rsidP="00975B0F">
      <w:pPr>
        <w:pStyle w:val="Boxnewpage"/>
      </w:pPr>
      <w:r>
        <w:t>Box 11 (Cont.)</w:t>
      </w:r>
    </w:p>
    <w:p w:rsidR="00D84A35" w:rsidRPr="00243293" w:rsidRDefault="00D84A35" w:rsidP="00D84A35">
      <w:pPr>
        <w:pStyle w:val="level3item"/>
      </w:pPr>
      <w:r w:rsidRPr="00243293">
        <w:t xml:space="preserve">Advancing Global Public Health Master, 9:30 AM Session, April 12, 2005, Tape 1 of 3, </w:t>
      </w:r>
      <w:r w:rsidR="00520E88" w:rsidRPr="00520E88">
        <w:rPr>
          <w:vanish/>
        </w:rPr>
        <w:t>%pfb</w:t>
      </w:r>
      <w:r w:rsidRPr="00243293">
        <w:t xml:space="preserve"> (DVCam Tape) </w:t>
      </w:r>
      <w:r w:rsidR="00520E88" w:rsidRPr="00520E88">
        <w:rPr>
          <w:vanish/>
        </w:rPr>
        <w:t>%pfe</w:t>
      </w:r>
    </w:p>
    <w:p w:rsidR="00D84A35" w:rsidRPr="00243293" w:rsidRDefault="00D84A35" w:rsidP="00D84A35">
      <w:pPr>
        <w:pStyle w:val="level3item"/>
      </w:pPr>
      <w:r w:rsidRPr="00243293">
        <w:t>Advancin</w:t>
      </w:r>
      <w:r>
        <w:t>g Global Public Health, April 12, 2005, T</w:t>
      </w:r>
      <w:r w:rsidRPr="00243293">
        <w:t>ape 2</w:t>
      </w:r>
      <w:r>
        <w:t xml:space="preserve"> of 3</w:t>
      </w:r>
      <w:r w:rsidRPr="00243293">
        <w:t xml:space="preserve">, </w:t>
      </w:r>
      <w:r w:rsidR="00520E88" w:rsidRPr="00520E88">
        <w:rPr>
          <w:vanish/>
        </w:rPr>
        <w:t>%pfb</w:t>
      </w:r>
      <w:r w:rsidRPr="00243293">
        <w:t xml:space="preserve"> (DVCam Tape) </w:t>
      </w:r>
      <w:r w:rsidR="00520E88" w:rsidRPr="00520E88">
        <w:rPr>
          <w:vanish/>
        </w:rPr>
        <w:t>%pfe</w:t>
      </w:r>
    </w:p>
    <w:p w:rsidR="00D84A35" w:rsidRPr="00243293" w:rsidRDefault="00D84A35" w:rsidP="00D84A35">
      <w:pPr>
        <w:pStyle w:val="level3item"/>
      </w:pPr>
      <w:r w:rsidRPr="00243293">
        <w:lastRenderedPageBreak/>
        <w:t>Advancing Global Public Health, the Thomas Francis Jr. Medal Afternoon Session; History Panel, April 12, 2005,</w:t>
      </w:r>
      <w:r>
        <w:t xml:space="preserve"> Tape 3 of 3 </w:t>
      </w:r>
      <w:r w:rsidRPr="00243293">
        <w:t xml:space="preserve"> </w:t>
      </w:r>
      <w:r w:rsidR="00520E88" w:rsidRPr="00520E88">
        <w:rPr>
          <w:vanish/>
        </w:rPr>
        <w:t>%pfb</w:t>
      </w:r>
      <w:r w:rsidRPr="00243293">
        <w:t xml:space="preserve"> (DVCam Tape) </w:t>
      </w:r>
      <w:r w:rsidR="00520E88" w:rsidRPr="00520E88">
        <w:rPr>
          <w:vanish/>
        </w:rPr>
        <w:t>%pfe</w:t>
      </w:r>
    </w:p>
    <w:p w:rsidR="00D84A35" w:rsidRPr="00243293" w:rsidRDefault="00D84A35" w:rsidP="00D84A35">
      <w:pPr>
        <w:pStyle w:val="level3item"/>
      </w:pPr>
      <w:r w:rsidRPr="00243293">
        <w:t>Polio 50</w:t>
      </w:r>
      <w:r w:rsidRPr="00243293">
        <w:rPr>
          <w:vertAlign w:val="superscript"/>
        </w:rPr>
        <w:t>th</w:t>
      </w:r>
      <w:r w:rsidRPr="00243293">
        <w:t xml:space="preserve"> Anniversary, Medal Ceremony, Panel Discussion, April 12, 2005, </w:t>
      </w:r>
      <w:r w:rsidR="00520E88" w:rsidRPr="00520E88">
        <w:rPr>
          <w:vanish/>
        </w:rPr>
        <w:t>%pfb</w:t>
      </w:r>
      <w:r w:rsidRPr="00243293">
        <w:t xml:space="preserve"> (DVCam Tape) </w:t>
      </w:r>
      <w:r w:rsidR="00520E88" w:rsidRPr="00520E88">
        <w:rPr>
          <w:vanish/>
        </w:rPr>
        <w:t>%pfe</w:t>
      </w:r>
    </w:p>
    <w:p w:rsidR="00D84A35" w:rsidRPr="00243293" w:rsidRDefault="00D84A35" w:rsidP="00D84A35">
      <w:pPr>
        <w:pStyle w:val="level3item"/>
      </w:pPr>
      <w:r w:rsidRPr="00243293">
        <w:t xml:space="preserve">Healthcare Policy Forum; May 06, 2005 [Tape inside box says MAG], </w:t>
      </w:r>
      <w:r w:rsidR="00520E88" w:rsidRPr="00520E88">
        <w:rPr>
          <w:vanish/>
        </w:rPr>
        <w:t>%pfb</w:t>
      </w:r>
      <w:r w:rsidRPr="00243293">
        <w:t xml:space="preserve"> (DVCam Tape) </w:t>
      </w:r>
      <w:r w:rsidR="00520E88" w:rsidRPr="00520E88">
        <w:rPr>
          <w:vanish/>
        </w:rPr>
        <w:t>%pfe</w:t>
      </w:r>
    </w:p>
    <w:p w:rsidR="00D84A35" w:rsidRPr="00243293" w:rsidRDefault="00D84A35" w:rsidP="00D84A35">
      <w:pPr>
        <w:pStyle w:val="level3item"/>
      </w:pPr>
      <w:r w:rsidRPr="00243293">
        <w:t xml:space="preserve">Hurricane Katrina and its Public Health Aftermath, Michigan TV 2, September 16, 2005, </w:t>
      </w:r>
      <w:r w:rsidR="00520E88" w:rsidRPr="00520E88">
        <w:rPr>
          <w:vanish/>
        </w:rPr>
        <w:t>%pfb</w:t>
      </w:r>
      <w:r w:rsidRPr="00243293">
        <w:t xml:space="preserve"> (DVCam Tape) </w:t>
      </w:r>
      <w:r w:rsidR="00520E88" w:rsidRPr="00520E88">
        <w:rPr>
          <w:vanish/>
        </w:rPr>
        <w:t>%pfe</w:t>
      </w:r>
    </w:p>
    <w:p w:rsidR="00D84A35" w:rsidRPr="00243293" w:rsidRDefault="00D84A35" w:rsidP="00D84A35">
      <w:pPr>
        <w:pStyle w:val="level3item"/>
      </w:pPr>
      <w:r w:rsidRPr="00243293">
        <w:t xml:space="preserve">Forum on Health Policy: Long-term Care; October 28, 2005, </w:t>
      </w:r>
      <w:r w:rsidR="00520E88" w:rsidRPr="00520E88">
        <w:rPr>
          <w:vanish/>
        </w:rPr>
        <w:t>%pfb</w:t>
      </w:r>
      <w:r w:rsidRPr="00243293">
        <w:t xml:space="preserve"> (DVCam Tape) </w:t>
      </w:r>
      <w:r w:rsidR="00520E88" w:rsidRPr="00520E88">
        <w:rPr>
          <w:vanish/>
        </w:rPr>
        <w:t>%pfe</w:t>
      </w:r>
    </w:p>
    <w:p w:rsidR="00D84A35" w:rsidRPr="00243293" w:rsidRDefault="00D84A35" w:rsidP="00D84A35">
      <w:pPr>
        <w:pStyle w:val="level3item"/>
      </w:pPr>
      <w:r w:rsidRPr="00243293">
        <w:t xml:space="preserve">Salk Polio Celebration, History Panel [Undated], </w:t>
      </w:r>
      <w:r w:rsidR="00520E88" w:rsidRPr="00520E88">
        <w:rPr>
          <w:vanish/>
        </w:rPr>
        <w:t>%pfb</w:t>
      </w:r>
      <w:r w:rsidRPr="00243293">
        <w:t xml:space="preserve"> (DVCam Tape) </w:t>
      </w:r>
      <w:r w:rsidR="00520E88" w:rsidRPr="00520E88">
        <w:rPr>
          <w:vanish/>
        </w:rPr>
        <w:t>%pfe</w:t>
      </w:r>
    </w:p>
    <w:p w:rsidR="00D84A35" w:rsidRPr="00243293" w:rsidRDefault="00D84A35" w:rsidP="00D84A35">
      <w:pPr>
        <w:pStyle w:val="level3item"/>
      </w:pPr>
      <w:r w:rsidRPr="00243293">
        <w:t xml:space="preserve">Health Care Stuff, Radiation Therapy, Starring Fruits &amp; Veggies, Family Favorites, [Undated], </w:t>
      </w:r>
      <w:r w:rsidR="00520E88" w:rsidRPr="00520E88">
        <w:rPr>
          <w:vanish/>
        </w:rPr>
        <w:t>%pfb</w:t>
      </w:r>
      <w:r w:rsidRPr="00243293">
        <w:t xml:space="preserve"> (DVCam Tape) </w:t>
      </w:r>
      <w:r w:rsidR="00520E88" w:rsidRPr="00520E88">
        <w:rPr>
          <w:vanish/>
        </w:rPr>
        <w:t>%pfe</w:t>
      </w:r>
    </w:p>
    <w:p w:rsidR="00D84A35" w:rsidRPr="00243293" w:rsidRDefault="00D84A35" w:rsidP="00D84A35">
      <w:pPr>
        <w:pStyle w:val="level3item"/>
      </w:pPr>
      <w:r w:rsidRPr="00243293">
        <w:t xml:space="preserve">Polio Roll In; [Undated], </w:t>
      </w:r>
      <w:r w:rsidR="00520E88" w:rsidRPr="00520E88">
        <w:rPr>
          <w:vanish/>
        </w:rPr>
        <w:t>%pfb</w:t>
      </w:r>
      <w:r w:rsidRPr="00243293">
        <w:t xml:space="preserve"> (DVCam Tape) </w:t>
      </w:r>
      <w:r w:rsidR="00520E88" w:rsidRPr="00520E88">
        <w:rPr>
          <w:vanish/>
        </w:rPr>
        <w:t>%pfe</w:t>
      </w:r>
    </w:p>
    <w:p w:rsidR="00D84A35" w:rsidRPr="00243293" w:rsidRDefault="00D84A35" w:rsidP="00D84A35">
      <w:pPr>
        <w:pStyle w:val="level3item"/>
      </w:pPr>
      <w:r w:rsidRPr="00243293">
        <w:t xml:space="preserve">“And You Can Quote Me </w:t>
      </w:r>
      <w:proofErr w:type="gramStart"/>
      <w:r w:rsidRPr="00243293">
        <w:t>On</w:t>
      </w:r>
      <w:proofErr w:type="gramEnd"/>
      <w:r w:rsidRPr="00243293">
        <w:t xml:space="preserve"> that” [Undated], </w:t>
      </w:r>
      <w:r w:rsidR="00520E88" w:rsidRPr="00520E88">
        <w:rPr>
          <w:vanish/>
        </w:rPr>
        <w:t>%pfb</w:t>
      </w:r>
      <w:r w:rsidRPr="00243293">
        <w:t xml:space="preserve"> (DVCam Tape) </w:t>
      </w:r>
      <w:r w:rsidR="00520E88" w:rsidRPr="00520E88">
        <w:rPr>
          <w:vanish/>
        </w:rPr>
        <w:t>%pfe</w:t>
      </w:r>
    </w:p>
    <w:p w:rsidR="00D84A35" w:rsidRPr="00243293" w:rsidRDefault="00D84A35" w:rsidP="00D84A35">
      <w:pPr>
        <w:pStyle w:val="level3item"/>
      </w:pPr>
      <w:r w:rsidRPr="00243293">
        <w:t xml:space="preserve">Science of Fat, Packaged, Q&amp;A, #1, #2 [Undated], </w:t>
      </w:r>
      <w:r w:rsidR="00520E88" w:rsidRPr="00520E88">
        <w:rPr>
          <w:vanish/>
        </w:rPr>
        <w:t>%pfb</w:t>
      </w:r>
      <w:r w:rsidRPr="00243293">
        <w:t xml:space="preserve"> (DVCam Tape) </w:t>
      </w:r>
      <w:r w:rsidR="00520E88" w:rsidRPr="00520E88">
        <w:rPr>
          <w:vanish/>
        </w:rPr>
        <w:t>%pfe</w:t>
      </w:r>
    </w:p>
    <w:p w:rsidR="00D84A35" w:rsidRDefault="00D84A35" w:rsidP="00D84A35">
      <w:pPr>
        <w:pStyle w:val="level3item"/>
      </w:pPr>
      <w:r w:rsidRPr="00243293">
        <w:t>S</w:t>
      </w:r>
      <w:r>
        <w:t xml:space="preserve">cience of Fat, Part </w:t>
      </w:r>
      <w:r w:rsidRPr="00243293">
        <w:t>1</w:t>
      </w:r>
      <w:r>
        <w:t xml:space="preserve"> (Q&amp;A)</w:t>
      </w:r>
      <w:r w:rsidRPr="00243293">
        <w:t xml:space="preserve"> [Undated], </w:t>
      </w:r>
      <w:r w:rsidR="00520E88" w:rsidRPr="00520E88">
        <w:rPr>
          <w:vanish/>
        </w:rPr>
        <w:t>%pfb</w:t>
      </w:r>
      <w:r w:rsidRPr="00243293">
        <w:t xml:space="preserve"> (DVCam Tape) </w:t>
      </w:r>
    </w:p>
    <w:p w:rsidR="00D84A35" w:rsidRPr="00243293" w:rsidRDefault="00D84A35" w:rsidP="00D84A35">
      <w:pPr>
        <w:pStyle w:val="level3item"/>
      </w:pPr>
      <w:r>
        <w:t xml:space="preserve">Science of Fat, Part </w:t>
      </w:r>
      <w:r w:rsidRPr="00243293">
        <w:t xml:space="preserve">2 and 3 [Undated], </w:t>
      </w:r>
      <w:r w:rsidR="00520E88" w:rsidRPr="00520E88">
        <w:rPr>
          <w:vanish/>
        </w:rPr>
        <w:t>%pfb</w:t>
      </w:r>
      <w:r w:rsidRPr="00243293">
        <w:t xml:space="preserve"> (DVCam Tape) </w:t>
      </w:r>
      <w:r w:rsidR="00520E88" w:rsidRPr="00520E88">
        <w:rPr>
          <w:vanish/>
        </w:rPr>
        <w:t>%pfe%pfe</w:t>
      </w:r>
    </w:p>
    <w:p w:rsidR="00D84A35" w:rsidRPr="00243293" w:rsidRDefault="00D84A35" w:rsidP="00D84A35">
      <w:pPr>
        <w:pStyle w:val="level3item"/>
      </w:pPr>
      <w:r w:rsidRPr="00243293">
        <w:t>Science of Fat</w:t>
      </w:r>
      <w:r>
        <w:t>,</w:t>
      </w:r>
      <w:r w:rsidRPr="00243293">
        <w:t xml:space="preserve"> </w:t>
      </w:r>
      <w:r>
        <w:t xml:space="preserve">Part </w:t>
      </w:r>
      <w:r w:rsidRPr="00243293">
        <w:t xml:space="preserve">4, [Undated], </w:t>
      </w:r>
      <w:r w:rsidR="00520E88" w:rsidRPr="00520E88">
        <w:rPr>
          <w:vanish/>
        </w:rPr>
        <w:t>%pfb</w:t>
      </w:r>
      <w:r w:rsidRPr="00243293">
        <w:t xml:space="preserve"> (DVCam Tape)</w:t>
      </w:r>
      <w:r w:rsidR="00520E88" w:rsidRPr="00520E88">
        <w:rPr>
          <w:vanish/>
        </w:rPr>
        <w:t>%pfe</w:t>
      </w:r>
    </w:p>
    <w:p w:rsidR="00FD2CB0" w:rsidRPr="00FD2CB0" w:rsidRDefault="000D187F" w:rsidP="00033B56">
      <w:pPr>
        <w:pStyle w:val="level3item"/>
      </w:pPr>
      <w:r>
        <w:t>S</w:t>
      </w:r>
      <w:r w:rsidR="00D84A35">
        <w:t>cience of Fat,</w:t>
      </w:r>
      <w:r w:rsidR="00D84A35" w:rsidRPr="00243293">
        <w:t xml:space="preserve"> Packaged</w:t>
      </w:r>
      <w:r w:rsidR="00D84A35">
        <w:t xml:space="preserve">, Part 3 and </w:t>
      </w:r>
      <w:r w:rsidR="00D84A35" w:rsidRPr="00243293">
        <w:t>4; The Mag 2004-5 III]</w:t>
      </w:r>
      <w:proofErr w:type="gramStart"/>
      <w:r w:rsidR="00D84A35" w:rsidRPr="00243293">
        <w:t>,</w:t>
      </w:r>
      <w:r w:rsidR="00520E88" w:rsidRPr="00520E88">
        <w:rPr>
          <w:vanish/>
        </w:rPr>
        <w:t>%</w:t>
      </w:r>
      <w:proofErr w:type="gramEnd"/>
      <w:r w:rsidR="00520E88" w:rsidRPr="00520E88">
        <w:rPr>
          <w:vanish/>
        </w:rPr>
        <w:t>pfb</w:t>
      </w:r>
      <w:r w:rsidR="00D84A35" w:rsidRPr="00243293">
        <w:t xml:space="preserve"> (DVCam Tape) </w:t>
      </w:r>
      <w:r w:rsidR="00520E88" w:rsidRPr="00520E88">
        <w:rPr>
          <w:vanish/>
        </w:rPr>
        <w:t>%pfe</w:t>
      </w:r>
    </w:p>
    <w:p w:rsidR="00D84A35" w:rsidRPr="00EC2D9C" w:rsidRDefault="00D84A35" w:rsidP="00D84A35">
      <w:pPr>
        <w:pStyle w:val="level3item"/>
      </w:pPr>
      <w:r w:rsidRPr="00EC2D9C">
        <w:t>MHS; UMHS Health Minute Journal Pilot Without Promo Segment</w:t>
      </w:r>
      <w:proofErr w:type="gramStart"/>
      <w:r w:rsidRPr="00EC2D9C">
        <w:t>,[</w:t>
      </w:r>
      <w:proofErr w:type="gramEnd"/>
      <w:r w:rsidRPr="00EC2D9C">
        <w:t xml:space="preserve">Undated] </w:t>
      </w:r>
      <w:r w:rsidR="00520E88" w:rsidRPr="00520E88">
        <w:rPr>
          <w:vanish/>
        </w:rPr>
        <w:t>%pfb</w:t>
      </w:r>
      <w:r w:rsidRPr="00EC2D9C">
        <w:t xml:space="preserve"> (VHS Tape) </w:t>
      </w:r>
      <w:r w:rsidR="00520E88" w:rsidRPr="00520E88">
        <w:rPr>
          <w:vanish/>
        </w:rPr>
        <w:t>%pfe</w:t>
      </w:r>
    </w:p>
    <w:p w:rsidR="004E7ED2" w:rsidRDefault="00D84A35" w:rsidP="00D84A35">
      <w:pPr>
        <w:pStyle w:val="level3item"/>
      </w:pPr>
      <w:r w:rsidRPr="00EC2D9C">
        <w:t xml:space="preserve">MHS; UMHS Health Minute Sound-Bite and B-Roll Package, New Surgical Frontier: Using Robot to Preserve Fertility in Common Fibroid Surgery, December, 2002 </w:t>
      </w:r>
      <w:r w:rsidR="00520E88" w:rsidRPr="00520E88">
        <w:rPr>
          <w:vanish/>
        </w:rPr>
        <w:t>%pfb</w:t>
      </w:r>
      <w:r w:rsidRPr="00EC2D9C">
        <w:t xml:space="preserve"> (VHS Tape) </w:t>
      </w:r>
    </w:p>
    <w:p w:rsidR="00726705" w:rsidRDefault="00726705" w:rsidP="00726705">
      <w:pPr>
        <w:pStyle w:val="boxnumber"/>
      </w:pPr>
      <w:r>
        <w:t>Box 24</w:t>
      </w:r>
    </w:p>
    <w:p w:rsidR="004E7ED2" w:rsidRDefault="004E7ED2" w:rsidP="004E7ED2">
      <w:pPr>
        <w:pStyle w:val="level3item"/>
      </w:pPr>
      <w:r>
        <w:t xml:space="preserve">Medicine at Michigan: Celebrating 150 Years of Scholarship and Service, Undated, </w:t>
      </w:r>
      <w:r w:rsidRPr="002E7A60">
        <w:rPr>
          <w:vanish/>
        </w:rPr>
        <w:t>%pfb</w:t>
      </w:r>
      <w:r>
        <w:t xml:space="preserve"> (VHS Tape) </w:t>
      </w:r>
      <w:r w:rsidRPr="002E7A60">
        <w:rPr>
          <w:vanish/>
        </w:rPr>
        <w:t>%pfe</w:t>
      </w:r>
    </w:p>
    <w:p w:rsidR="004E7ED2" w:rsidRDefault="004E7ED2" w:rsidP="004E7ED2">
      <w:pPr>
        <w:pStyle w:val="level3item"/>
      </w:pPr>
      <w:r>
        <w:t xml:space="preserve">TOP FLIGHT UM Med Chicago Marriot, Tape 1, Dr. Markel and Dr. </w:t>
      </w:r>
      <w:proofErr w:type="spellStart"/>
      <w:r>
        <w:t>Marn</w:t>
      </w:r>
      <w:proofErr w:type="spellEnd"/>
      <w:r>
        <w:t xml:space="preserve">, May 3, 1999, </w:t>
      </w:r>
      <w:r w:rsidRPr="002E7A60">
        <w:rPr>
          <w:vanish/>
        </w:rPr>
        <w:t>%pfb</w:t>
      </w:r>
      <w:r>
        <w:t xml:space="preserve"> (VHS Tape) </w:t>
      </w:r>
      <w:r w:rsidRPr="002E7A60">
        <w:rPr>
          <w:vanish/>
        </w:rPr>
        <w:t>%pfe</w:t>
      </w:r>
    </w:p>
    <w:p w:rsidR="004E7ED2" w:rsidRDefault="004E7ED2" w:rsidP="004E7ED2">
      <w:pPr>
        <w:pStyle w:val="level3item"/>
      </w:pPr>
      <w:r>
        <w:t xml:space="preserve">TOP FLIGHT UM Med Chicago Marriot, Tape 2, Dr. </w:t>
      </w:r>
      <w:proofErr w:type="spellStart"/>
      <w:r>
        <w:t>Marn</w:t>
      </w:r>
      <w:proofErr w:type="spellEnd"/>
      <w:r>
        <w:t xml:space="preserve">, April 17, 1999, </w:t>
      </w:r>
      <w:r w:rsidRPr="002E7A60">
        <w:rPr>
          <w:vanish/>
        </w:rPr>
        <w:t>%pfb</w:t>
      </w:r>
      <w:r>
        <w:t xml:space="preserve"> (VHS Tape) </w:t>
      </w:r>
      <w:r w:rsidRPr="002E7A60">
        <w:rPr>
          <w:vanish/>
        </w:rPr>
        <w:t>%pfe</w:t>
      </w:r>
    </w:p>
    <w:p w:rsidR="004E7ED2" w:rsidRDefault="004E7ED2" w:rsidP="004E7ED2">
      <w:pPr>
        <w:pStyle w:val="level3item"/>
      </w:pPr>
      <w:r>
        <w:t xml:space="preserve">TOP FLIGHT UM Med Chicago Marriot, Tape 3, Dr. </w:t>
      </w:r>
      <w:proofErr w:type="spellStart"/>
      <w:r>
        <w:t>Omann</w:t>
      </w:r>
      <w:proofErr w:type="spellEnd"/>
      <w:r>
        <w:t xml:space="preserve"> and Dr. Silk, April 17, 1999, </w:t>
      </w:r>
      <w:r w:rsidRPr="002E7A60">
        <w:rPr>
          <w:vanish/>
        </w:rPr>
        <w:t>%pfb</w:t>
      </w:r>
      <w:r>
        <w:t xml:space="preserve"> (VHS Tape) </w:t>
      </w:r>
      <w:r w:rsidRPr="002E7A60">
        <w:rPr>
          <w:vanish/>
        </w:rPr>
        <w:t>%pfe</w:t>
      </w:r>
    </w:p>
    <w:p w:rsidR="004E7ED2" w:rsidRDefault="004E7ED2" w:rsidP="004E7ED2">
      <w:pPr>
        <w:pStyle w:val="level3item"/>
      </w:pPr>
      <w:r>
        <w:t xml:space="preserve">TOP FLIGHT UM Med Chicago Marriot, Tape 4, Interview Q&amp;A, April 19, 1999, </w:t>
      </w:r>
      <w:r w:rsidRPr="002E7A60">
        <w:rPr>
          <w:vanish/>
        </w:rPr>
        <w:t>%pfb</w:t>
      </w:r>
      <w:r>
        <w:t xml:space="preserve"> (VHS Tape) </w:t>
      </w:r>
      <w:r w:rsidRPr="002E7A60">
        <w:rPr>
          <w:vanish/>
        </w:rPr>
        <w:t>%pfe</w:t>
      </w:r>
    </w:p>
    <w:p w:rsidR="004E7ED2" w:rsidRDefault="004E7ED2" w:rsidP="004E7ED2">
      <w:pPr>
        <w:pStyle w:val="level3item"/>
      </w:pPr>
      <w:r>
        <w:t xml:space="preserve">TOP FLIGHT UM Med Chicago Marriot, Tape 5, Interview Dr. </w:t>
      </w:r>
      <w:proofErr w:type="spellStart"/>
      <w:r>
        <w:t>Omann</w:t>
      </w:r>
      <w:proofErr w:type="spellEnd"/>
      <w:r>
        <w:t xml:space="preserve"> and </w:t>
      </w:r>
      <w:proofErr w:type="gramStart"/>
      <w:r>
        <w:t>Singers  April</w:t>
      </w:r>
      <w:proofErr w:type="gramEnd"/>
      <w:r>
        <w:t xml:space="preserve"> 17, 1999, </w:t>
      </w:r>
      <w:r w:rsidRPr="002E7A60">
        <w:rPr>
          <w:vanish/>
        </w:rPr>
        <w:t>%pfb</w:t>
      </w:r>
      <w:r>
        <w:t xml:space="preserve"> (VHS Tape) </w:t>
      </w:r>
      <w:r w:rsidRPr="002E7A60">
        <w:rPr>
          <w:vanish/>
        </w:rPr>
        <w:t>%pfe</w:t>
      </w:r>
    </w:p>
    <w:p w:rsidR="004E7ED2" w:rsidRDefault="004E7ED2" w:rsidP="004E7ED2">
      <w:pPr>
        <w:pStyle w:val="level3item"/>
      </w:pPr>
      <w:r>
        <w:t xml:space="preserve">TOP FLIGHT UM Med Chicago Marriot, Tape 6, Interviews Dr. </w:t>
      </w:r>
      <w:proofErr w:type="spellStart"/>
      <w:r>
        <w:t>Omann</w:t>
      </w:r>
      <w:proofErr w:type="spellEnd"/>
      <w:r>
        <w:t xml:space="preserve">, April 17, 1999, </w:t>
      </w:r>
      <w:r w:rsidRPr="002E7A60">
        <w:rPr>
          <w:vanish/>
        </w:rPr>
        <w:t>%pfb</w:t>
      </w:r>
      <w:r>
        <w:t xml:space="preserve"> (VHS Tape) </w:t>
      </w:r>
      <w:r w:rsidRPr="002E7A60">
        <w:rPr>
          <w:vanish/>
        </w:rPr>
        <w:t>%pfe</w:t>
      </w:r>
    </w:p>
    <w:p w:rsidR="004E7ED2" w:rsidRDefault="004E7ED2" w:rsidP="004E7ED2">
      <w:pPr>
        <w:pStyle w:val="level3item"/>
      </w:pPr>
      <w:r>
        <w:t xml:space="preserve">Hippocratic Oath White Coat, 1999, </w:t>
      </w:r>
      <w:r w:rsidRPr="002E7A60">
        <w:rPr>
          <w:vanish/>
        </w:rPr>
        <w:t>%pfb</w:t>
      </w:r>
      <w:r>
        <w:t xml:space="preserve"> (Betacam Tape) </w:t>
      </w:r>
      <w:r w:rsidRPr="002E7A60">
        <w:rPr>
          <w:vanish/>
        </w:rPr>
        <w:t>%pfe</w:t>
      </w:r>
    </w:p>
    <w:p w:rsidR="004E7ED2" w:rsidRDefault="004E7ED2" w:rsidP="004E7ED2">
      <w:pPr>
        <w:pStyle w:val="level3item"/>
      </w:pPr>
      <w:r>
        <w:t xml:space="preserve">Artifacts Tape 2, 1999, </w:t>
      </w:r>
      <w:r w:rsidRPr="002E7A60">
        <w:rPr>
          <w:vanish/>
        </w:rPr>
        <w:t>%pfb</w:t>
      </w:r>
      <w:r>
        <w:t xml:space="preserve"> (Betacam Tape) </w:t>
      </w:r>
      <w:r w:rsidRPr="002E7A60">
        <w:rPr>
          <w:vanish/>
        </w:rPr>
        <w:t>%pfe</w:t>
      </w:r>
    </w:p>
    <w:p w:rsidR="004E7ED2" w:rsidRDefault="004E7ED2" w:rsidP="004E7ED2">
      <w:pPr>
        <w:pStyle w:val="level3item"/>
      </w:pPr>
      <w:r>
        <w:t xml:space="preserve">James Neel </w:t>
      </w:r>
      <w:proofErr w:type="spellStart"/>
      <w:r>
        <w:t>Gilsdarf</w:t>
      </w:r>
      <w:proofErr w:type="spellEnd"/>
      <w:r>
        <w:t xml:space="preserve"> Part 1, 1999, </w:t>
      </w:r>
      <w:r w:rsidRPr="002E7A60">
        <w:rPr>
          <w:vanish/>
        </w:rPr>
        <w:t>%pfb</w:t>
      </w:r>
      <w:r>
        <w:t xml:space="preserve"> (Betacam Tape) </w:t>
      </w:r>
      <w:r w:rsidRPr="002E7A60">
        <w:rPr>
          <w:vanish/>
        </w:rPr>
        <w:t>%pfe</w:t>
      </w:r>
    </w:p>
    <w:p w:rsidR="004E7ED2" w:rsidRDefault="004E7ED2" w:rsidP="004E7ED2">
      <w:pPr>
        <w:pStyle w:val="level3item"/>
      </w:pPr>
      <w:r>
        <w:t xml:space="preserve">James Neel and Howard Market Part 1, 1999, </w:t>
      </w:r>
      <w:r w:rsidRPr="002E7A60">
        <w:rPr>
          <w:vanish/>
        </w:rPr>
        <w:t>%pfb</w:t>
      </w:r>
      <w:r>
        <w:t xml:space="preserve"> (Betacam Tape) </w:t>
      </w:r>
      <w:r w:rsidRPr="002E7A60">
        <w:rPr>
          <w:vanish/>
        </w:rPr>
        <w:t>%pfe</w:t>
      </w:r>
    </w:p>
    <w:p w:rsidR="008437DE" w:rsidRPr="00354403" w:rsidRDefault="008437DE" w:rsidP="008437DE">
      <w:pPr>
        <w:pStyle w:val="L2newpage"/>
        <w:rPr>
          <w:b/>
        </w:rPr>
      </w:pPr>
      <w:r w:rsidRPr="00354403">
        <w:rPr>
          <w:b/>
        </w:rPr>
        <w:t>Medical and Health Sciences News Clips and Promotions (1986 – 2003)</w:t>
      </w:r>
    </w:p>
    <w:p w:rsidR="008437DE" w:rsidRPr="00E01562" w:rsidRDefault="008437DE" w:rsidP="008437DE">
      <w:pPr>
        <w:pStyle w:val="Boxnewpage"/>
      </w:pPr>
      <w:r>
        <w:lastRenderedPageBreak/>
        <w:t>Box 24 (Cont.)</w:t>
      </w:r>
    </w:p>
    <w:p w:rsidR="00975B0F" w:rsidRDefault="00975B0F" w:rsidP="00975B0F">
      <w:pPr>
        <w:pStyle w:val="level3item"/>
      </w:pPr>
      <w:r>
        <w:t xml:space="preserve">Interview on </w:t>
      </w:r>
      <w:proofErr w:type="spellStart"/>
      <w:r>
        <w:t>Galens</w:t>
      </w:r>
      <w:proofErr w:type="spellEnd"/>
      <w:r>
        <w:t xml:space="preserve">, Gerald Abrams Interview, 1999, </w:t>
      </w:r>
      <w:r w:rsidRPr="002E7A60">
        <w:rPr>
          <w:vanish/>
        </w:rPr>
        <w:t>%pfb</w:t>
      </w:r>
      <w:r>
        <w:t xml:space="preserve"> (Betacam Tape) </w:t>
      </w:r>
      <w:r w:rsidRPr="002E7A60">
        <w:rPr>
          <w:vanish/>
        </w:rPr>
        <w:t>%pfe</w:t>
      </w:r>
    </w:p>
    <w:p w:rsidR="004E7ED2" w:rsidRDefault="004E7ED2" w:rsidP="004E7ED2">
      <w:pPr>
        <w:pStyle w:val="level3item"/>
      </w:pPr>
      <w:r>
        <w:t xml:space="preserve">Gerald Abrams Interview, Lazar Greenfield, 1999, </w:t>
      </w:r>
      <w:r w:rsidRPr="002E7A60">
        <w:rPr>
          <w:vanish/>
        </w:rPr>
        <w:t>%pfb</w:t>
      </w:r>
      <w:r>
        <w:t xml:space="preserve"> (Betacam Tape) </w:t>
      </w:r>
      <w:r w:rsidRPr="002E7A60">
        <w:rPr>
          <w:vanish/>
        </w:rPr>
        <w:t>%pfe</w:t>
      </w:r>
    </w:p>
    <w:p w:rsidR="004E7ED2" w:rsidRDefault="004E7ED2" w:rsidP="004E7ED2">
      <w:pPr>
        <w:pStyle w:val="level3item"/>
      </w:pPr>
      <w:r>
        <w:t xml:space="preserve">Richard Judge &amp; Eva Feldman Interview, 1999, </w:t>
      </w:r>
      <w:r w:rsidRPr="002E7A60">
        <w:rPr>
          <w:vanish/>
        </w:rPr>
        <w:t>%pfb</w:t>
      </w:r>
      <w:r>
        <w:t xml:space="preserve"> (Betacam Tape) </w:t>
      </w:r>
      <w:r w:rsidRPr="002E7A60">
        <w:rPr>
          <w:vanish/>
        </w:rPr>
        <w:t>%pfe</w:t>
      </w:r>
    </w:p>
    <w:p w:rsidR="004E7ED2" w:rsidRDefault="004E7ED2" w:rsidP="004E7ED2">
      <w:pPr>
        <w:pStyle w:val="level3item"/>
      </w:pPr>
      <w:r>
        <w:t xml:space="preserve">Survival Flight, Trails Edge Camp, and Anesthesiology Training, Undated, </w:t>
      </w:r>
      <w:r w:rsidRPr="002E7A60">
        <w:rPr>
          <w:vanish/>
        </w:rPr>
        <w:t>%pfb</w:t>
      </w:r>
      <w:r>
        <w:t xml:space="preserve"> (Betacam Tape) </w:t>
      </w:r>
      <w:r w:rsidRPr="002E7A60">
        <w:rPr>
          <w:vanish/>
        </w:rPr>
        <w:t>%pfe</w:t>
      </w:r>
    </w:p>
    <w:p w:rsidR="004E7ED2" w:rsidRDefault="004E7ED2" w:rsidP="004E7ED2">
      <w:pPr>
        <w:pStyle w:val="level3item"/>
      </w:pPr>
      <w:r>
        <w:t xml:space="preserve">Robert Bartlett Interview, Tape 4, 1999, </w:t>
      </w:r>
      <w:r w:rsidRPr="002E7A60">
        <w:rPr>
          <w:vanish/>
        </w:rPr>
        <w:t>%pfb</w:t>
      </w:r>
      <w:r>
        <w:t xml:space="preserve"> (Betacam Tape) </w:t>
      </w:r>
      <w:r w:rsidRPr="002E7A60">
        <w:rPr>
          <w:vanish/>
        </w:rPr>
        <w:t>%pfe</w:t>
      </w:r>
    </w:p>
    <w:p w:rsidR="004E7ED2" w:rsidRDefault="004E7ED2" w:rsidP="004E7ED2">
      <w:pPr>
        <w:pStyle w:val="level3item"/>
      </w:pPr>
      <w:r>
        <w:t xml:space="preserve">Robert Bartlett Interview, Tape 8, 1999, </w:t>
      </w:r>
      <w:r w:rsidRPr="002E7A60">
        <w:rPr>
          <w:vanish/>
        </w:rPr>
        <w:t>%pfb</w:t>
      </w:r>
      <w:r>
        <w:t xml:space="preserve"> (Betacam Tape) </w:t>
      </w:r>
      <w:r w:rsidRPr="002E7A60">
        <w:rPr>
          <w:vanish/>
        </w:rPr>
        <w:t>%pfe</w:t>
      </w:r>
    </w:p>
    <w:p w:rsidR="004E7ED2" w:rsidRDefault="004E7ED2" w:rsidP="004E7ED2">
      <w:pPr>
        <w:pStyle w:val="level3item"/>
      </w:pPr>
      <w:r>
        <w:t xml:space="preserve">Gil Omenn and Julian Hoff Interview, Tape 2, 1999, </w:t>
      </w:r>
      <w:r w:rsidRPr="002E7A60">
        <w:rPr>
          <w:vanish/>
        </w:rPr>
        <w:t>%pfb</w:t>
      </w:r>
      <w:r>
        <w:t xml:space="preserve"> (Betacam Tape) </w:t>
      </w:r>
      <w:r w:rsidRPr="002E7A60">
        <w:rPr>
          <w:vanish/>
        </w:rPr>
        <w:t>%pfe</w:t>
      </w:r>
    </w:p>
    <w:p w:rsidR="004E7ED2" w:rsidRDefault="004E7ED2" w:rsidP="004E7ED2">
      <w:pPr>
        <w:pStyle w:val="level3item"/>
      </w:pPr>
      <w:r>
        <w:t xml:space="preserve">Gil Omenn and A. </w:t>
      </w:r>
      <w:proofErr w:type="spellStart"/>
      <w:r>
        <w:t>Lorris</w:t>
      </w:r>
      <w:proofErr w:type="spellEnd"/>
      <w:r>
        <w:t xml:space="preserve"> Betz interview, Tape 3, 1999, </w:t>
      </w:r>
      <w:r w:rsidRPr="002E7A60">
        <w:rPr>
          <w:vanish/>
        </w:rPr>
        <w:t>%pfb</w:t>
      </w:r>
      <w:r>
        <w:t xml:space="preserve"> (Betacam Tape) </w:t>
      </w:r>
      <w:r w:rsidRPr="002E7A60">
        <w:rPr>
          <w:vanish/>
        </w:rPr>
        <w:t>%pfe</w:t>
      </w:r>
    </w:p>
    <w:p w:rsidR="004E7ED2" w:rsidRDefault="004E7ED2" w:rsidP="004E7ED2">
      <w:pPr>
        <w:pStyle w:val="level3item"/>
      </w:pPr>
      <w:r>
        <w:t xml:space="preserve">Bentley Historical Library: Frontiers of Health, Salk vaccine Announcement, Undated, </w:t>
      </w:r>
      <w:r w:rsidRPr="002E7A60">
        <w:rPr>
          <w:vanish/>
        </w:rPr>
        <w:t>%pfb</w:t>
      </w:r>
      <w:r>
        <w:t xml:space="preserve"> (Betacam Tape) </w:t>
      </w:r>
      <w:r w:rsidRPr="002E7A60">
        <w:rPr>
          <w:vanish/>
        </w:rPr>
        <w:t>%pfe</w:t>
      </w:r>
    </w:p>
    <w:p w:rsidR="004E7ED2" w:rsidRDefault="004E7ED2" w:rsidP="004E7ED2">
      <w:pPr>
        <w:pStyle w:val="level3item"/>
      </w:pPr>
      <w:r>
        <w:t xml:space="preserve">Bentley Historical Library: Hiroshima Med School Graduation, Old Out Patient Clinic, William Fry Teaching Blizzard, 1965, Undated, </w:t>
      </w:r>
      <w:r w:rsidRPr="002E7A60">
        <w:rPr>
          <w:vanish/>
        </w:rPr>
        <w:t>%pfb</w:t>
      </w:r>
      <w:r>
        <w:t xml:space="preserve"> (Betacam Tape) </w:t>
      </w:r>
      <w:r w:rsidRPr="002E7A60">
        <w:rPr>
          <w:vanish/>
        </w:rPr>
        <w:t>%pfe</w:t>
      </w:r>
    </w:p>
    <w:p w:rsidR="004E7ED2" w:rsidRDefault="004E7ED2" w:rsidP="004E7ED2">
      <w:pPr>
        <w:pStyle w:val="level3item"/>
      </w:pPr>
      <w:r>
        <w:t xml:space="preserve">Medical School Sesquicentennial Convocation, October 1, 1999, </w:t>
      </w:r>
      <w:r w:rsidRPr="002E7A60">
        <w:rPr>
          <w:vanish/>
        </w:rPr>
        <w:t>%pfb</w:t>
      </w:r>
      <w:r>
        <w:t xml:space="preserve"> (Betacam Tape) </w:t>
      </w:r>
      <w:r w:rsidRPr="002E7A60">
        <w:rPr>
          <w:vanish/>
        </w:rPr>
        <w:t>%pfe</w:t>
      </w:r>
    </w:p>
    <w:p w:rsidR="004E7ED2" w:rsidRDefault="004E7ED2" w:rsidP="004E7ED2">
      <w:pPr>
        <w:pStyle w:val="level3item"/>
      </w:pPr>
      <w:r>
        <w:t xml:space="preserve">Bentley Historical Library: Alumni Association Films, 1930s, Part 1, Undated, </w:t>
      </w:r>
      <w:r w:rsidRPr="002E7A60">
        <w:rPr>
          <w:vanish/>
        </w:rPr>
        <w:t>%pfb</w:t>
      </w:r>
      <w:r>
        <w:t xml:space="preserve"> (Betacam Tape) </w:t>
      </w:r>
      <w:r w:rsidRPr="002E7A60">
        <w:rPr>
          <w:vanish/>
        </w:rPr>
        <w:t>%pfe</w:t>
      </w:r>
    </w:p>
    <w:p w:rsidR="004E7ED2" w:rsidRDefault="004E7ED2" w:rsidP="004E7ED2">
      <w:pPr>
        <w:pStyle w:val="level3item"/>
      </w:pPr>
      <w:r>
        <w:t xml:space="preserve">Bentley Historical Library: Alumni Association Films, 1930s, Part 2, Undated, </w:t>
      </w:r>
      <w:r w:rsidRPr="002E7A60">
        <w:rPr>
          <w:vanish/>
        </w:rPr>
        <w:t>%pfb</w:t>
      </w:r>
      <w:r>
        <w:t xml:space="preserve"> (Betacam Tape) </w:t>
      </w:r>
      <w:r w:rsidRPr="002E7A60">
        <w:rPr>
          <w:vanish/>
        </w:rPr>
        <w:t>%pfe</w:t>
      </w:r>
    </w:p>
    <w:p w:rsidR="00D84A35" w:rsidRDefault="00442432" w:rsidP="00CE3AB7">
      <w:pPr>
        <w:pStyle w:val="level3item"/>
      </w:pPr>
      <w:r>
        <w:t xml:space="preserve">Paper </w:t>
      </w:r>
      <w:r w:rsidR="004E7ED2">
        <w:t>Transcripts of Interviews</w:t>
      </w:r>
      <w:r>
        <w:t xml:space="preserve"> for Sesquicentennial</w:t>
      </w:r>
      <w:r w:rsidR="00520E88" w:rsidRPr="00520E88">
        <w:rPr>
          <w:vanish/>
        </w:rPr>
        <w:t>%pfe</w:t>
      </w:r>
    </w:p>
    <w:p w:rsidR="00CE3AB7" w:rsidRDefault="00CE3AB7" w:rsidP="00CE3AB7">
      <w:pPr>
        <w:pStyle w:val="level3item"/>
      </w:pPr>
    </w:p>
    <w:p w:rsidR="00D84A35" w:rsidRDefault="00D84A35" w:rsidP="00D84A35">
      <w:pPr>
        <w:pStyle w:val="L2Subseries"/>
      </w:pPr>
      <w:r>
        <w:t>Michigan Replays</w:t>
      </w:r>
      <w:r w:rsidR="00945D59">
        <w:t xml:space="preserve"> (1982 – 2005)</w:t>
      </w:r>
    </w:p>
    <w:p w:rsidR="00B17A1B" w:rsidRDefault="00B17A1B" w:rsidP="00B17A1B">
      <w:pPr>
        <w:pStyle w:val="boxnumber"/>
      </w:pPr>
      <w:r>
        <w:t>Box 7</w:t>
      </w:r>
    </w:p>
    <w:p w:rsidR="00D84A35" w:rsidRDefault="00D84A35" w:rsidP="00D84A35">
      <w:pPr>
        <w:pStyle w:val="level3item"/>
        <w:ind w:left="2016" w:firstLine="0"/>
      </w:pPr>
      <w:r>
        <w:t>Michigan Replay 1982 Rose Bowl</w:t>
      </w:r>
      <w:r w:rsidRPr="00E01562">
        <w:t xml:space="preserve">, </w:t>
      </w:r>
      <w:r w:rsidR="00520E88" w:rsidRPr="00520E88">
        <w:rPr>
          <w:vanish/>
        </w:rPr>
        <w:t>%pfb</w:t>
      </w:r>
      <w:r>
        <w:t xml:space="preserve"> (DVCam Tape) </w:t>
      </w:r>
      <w:r w:rsidR="00520E88" w:rsidRPr="00520E88">
        <w:rPr>
          <w:vanish/>
        </w:rPr>
        <w:t>%pfe</w:t>
      </w:r>
    </w:p>
    <w:p w:rsidR="00D84A35" w:rsidRDefault="00D84A35" w:rsidP="00D84A35">
      <w:pPr>
        <w:pStyle w:val="level3item"/>
        <w:ind w:left="2016" w:firstLine="0"/>
      </w:pPr>
      <w:r>
        <w:t>Michigan Replay 1983</w:t>
      </w:r>
      <w:r w:rsidRPr="00E01562">
        <w:t xml:space="preserve">, </w:t>
      </w:r>
      <w:r w:rsidR="00520E88" w:rsidRPr="00520E88">
        <w:rPr>
          <w:vanish/>
        </w:rPr>
        <w:t>%pfb</w:t>
      </w:r>
      <w:r>
        <w:t xml:space="preserve"> (DVCam Tape) </w:t>
      </w:r>
      <w:r w:rsidR="00520E88" w:rsidRPr="00520E88">
        <w:rPr>
          <w:vanish/>
        </w:rPr>
        <w:t>%pfe</w:t>
      </w:r>
    </w:p>
    <w:p w:rsidR="00D84A35" w:rsidRDefault="00D84A35" w:rsidP="00D84A35">
      <w:pPr>
        <w:pStyle w:val="level3item"/>
        <w:ind w:left="2016" w:firstLine="0"/>
      </w:pPr>
      <w:r>
        <w:t>Michigan Replay 1985, Tape 1</w:t>
      </w:r>
      <w:r w:rsidRPr="00E01562">
        <w:t xml:space="preserve">, </w:t>
      </w:r>
      <w:r w:rsidR="00520E88" w:rsidRPr="00520E88">
        <w:rPr>
          <w:vanish/>
        </w:rPr>
        <w:t>%pfb</w:t>
      </w:r>
      <w:r>
        <w:t xml:space="preserve"> (DVCam Tape) </w:t>
      </w:r>
      <w:r w:rsidR="00520E88" w:rsidRPr="00520E88">
        <w:rPr>
          <w:vanish/>
        </w:rPr>
        <w:t>%pfe</w:t>
      </w:r>
    </w:p>
    <w:p w:rsidR="00D84A35" w:rsidRDefault="00D84A35" w:rsidP="00D84A35">
      <w:pPr>
        <w:pStyle w:val="level3item"/>
        <w:ind w:left="2016" w:firstLine="0"/>
      </w:pPr>
      <w:r>
        <w:t>Michigan Replay 1985, Tape 2</w:t>
      </w:r>
      <w:r w:rsidRPr="00E01562">
        <w:t xml:space="preserve">, </w:t>
      </w:r>
      <w:r w:rsidR="00520E88" w:rsidRPr="00520E88">
        <w:rPr>
          <w:vanish/>
        </w:rPr>
        <w:t>%pfb</w:t>
      </w:r>
      <w:r>
        <w:t xml:space="preserve"> (DVCam Tape) </w:t>
      </w:r>
      <w:r w:rsidR="00520E88" w:rsidRPr="00520E88">
        <w:rPr>
          <w:vanish/>
        </w:rPr>
        <w:t>%pfe</w:t>
      </w:r>
    </w:p>
    <w:p w:rsidR="00D84A35" w:rsidRDefault="00D84A35" w:rsidP="00D84A35">
      <w:pPr>
        <w:pStyle w:val="level3item"/>
        <w:ind w:left="2016" w:firstLine="0"/>
      </w:pPr>
      <w:r>
        <w:t>Michigan Replay 1986</w:t>
      </w:r>
      <w:r w:rsidRPr="00E01562">
        <w:t>,</w:t>
      </w:r>
      <w:r>
        <w:t xml:space="preserve"> Tape 1,</w:t>
      </w:r>
      <w:r w:rsidRPr="00E01562">
        <w:t xml:space="preserve"> </w:t>
      </w:r>
      <w:r w:rsidR="00520E88" w:rsidRPr="00520E88">
        <w:rPr>
          <w:vanish/>
        </w:rPr>
        <w:t>%pfb</w:t>
      </w:r>
      <w:r>
        <w:t xml:space="preserve"> (DVCam Tape) </w:t>
      </w:r>
      <w:r w:rsidR="00520E88" w:rsidRPr="00520E88">
        <w:rPr>
          <w:vanish/>
        </w:rPr>
        <w:t>%pfe</w:t>
      </w:r>
    </w:p>
    <w:p w:rsidR="00D84A35" w:rsidRDefault="00D84A35" w:rsidP="00D84A35">
      <w:pPr>
        <w:pStyle w:val="level3item"/>
        <w:ind w:left="2016" w:firstLine="0"/>
      </w:pPr>
      <w:r>
        <w:t>Michigan Replay 1986 Edited, September 1986</w:t>
      </w:r>
      <w:r w:rsidRPr="00E01562">
        <w:t xml:space="preserve">, </w:t>
      </w:r>
      <w:r w:rsidR="00520E88" w:rsidRPr="00520E88">
        <w:rPr>
          <w:vanish/>
        </w:rPr>
        <w:t>%pfb</w:t>
      </w:r>
      <w:r>
        <w:t xml:space="preserve"> (DVCam Tape) </w:t>
      </w:r>
      <w:r w:rsidR="00520E88" w:rsidRPr="00520E88">
        <w:rPr>
          <w:vanish/>
        </w:rPr>
        <w:t>%pfe</w:t>
      </w:r>
    </w:p>
    <w:p w:rsidR="00D84A35" w:rsidRDefault="00D84A35" w:rsidP="00D84A35">
      <w:pPr>
        <w:pStyle w:val="level3item"/>
        <w:ind w:left="2016" w:firstLine="0"/>
      </w:pPr>
      <w:r>
        <w:t>Michigan Replay 1986 Edited; 1, 2, 3, 4</w:t>
      </w:r>
      <w:r w:rsidRPr="00E01562">
        <w:t xml:space="preserve">, </w:t>
      </w:r>
      <w:r w:rsidR="00520E88" w:rsidRPr="00520E88">
        <w:rPr>
          <w:vanish/>
        </w:rPr>
        <w:t>%pfb</w:t>
      </w:r>
      <w:r>
        <w:t xml:space="preserve"> (DVCam Tape) </w:t>
      </w:r>
      <w:r w:rsidR="00520E88" w:rsidRPr="00520E88">
        <w:rPr>
          <w:vanish/>
        </w:rPr>
        <w:t>%pfe</w:t>
      </w:r>
    </w:p>
    <w:p w:rsidR="00D84A35" w:rsidRDefault="00D84A35" w:rsidP="00D84A35">
      <w:pPr>
        <w:pStyle w:val="level3item"/>
        <w:ind w:left="2016" w:firstLine="0"/>
      </w:pPr>
      <w:r>
        <w:t>Michigan Replay 1987, Tape 1</w:t>
      </w:r>
      <w:r w:rsidRPr="00E01562">
        <w:t xml:space="preserve"> </w:t>
      </w:r>
      <w:r w:rsidR="00520E88" w:rsidRPr="00520E88">
        <w:rPr>
          <w:vanish/>
        </w:rPr>
        <w:t>%pfb</w:t>
      </w:r>
      <w:r>
        <w:t xml:space="preserve"> (DVCam Tape) </w:t>
      </w:r>
      <w:r w:rsidR="00520E88" w:rsidRPr="00520E88">
        <w:rPr>
          <w:vanish/>
        </w:rPr>
        <w:t>%pfe</w:t>
      </w:r>
    </w:p>
    <w:p w:rsidR="00D84A35" w:rsidRDefault="00D84A35" w:rsidP="00D84A35">
      <w:pPr>
        <w:pStyle w:val="level3item"/>
        <w:ind w:left="2016" w:firstLine="0"/>
      </w:pPr>
      <w:r>
        <w:t>Michigan Replay 1987, Tape 2</w:t>
      </w:r>
      <w:r w:rsidRPr="00E01562">
        <w:t xml:space="preserve"> </w:t>
      </w:r>
      <w:r w:rsidR="00520E88" w:rsidRPr="00520E88">
        <w:rPr>
          <w:vanish/>
        </w:rPr>
        <w:t>%pfb</w:t>
      </w:r>
      <w:r>
        <w:t xml:space="preserve"> (DVCam Tape) </w:t>
      </w:r>
      <w:r w:rsidR="00520E88" w:rsidRPr="00520E88">
        <w:rPr>
          <w:vanish/>
        </w:rPr>
        <w:t>%pfe</w:t>
      </w:r>
    </w:p>
    <w:p w:rsidR="00D84A35" w:rsidRDefault="00D84A35" w:rsidP="00D84A35">
      <w:pPr>
        <w:pStyle w:val="level3item"/>
        <w:ind w:left="2016" w:firstLine="0"/>
      </w:pPr>
      <w:r>
        <w:t>Michigan Replay 1987, Tape 3</w:t>
      </w:r>
      <w:r w:rsidR="00520E88" w:rsidRPr="00520E88">
        <w:rPr>
          <w:vanish/>
        </w:rPr>
        <w:t>%pfb</w:t>
      </w:r>
      <w:r>
        <w:t xml:space="preserve"> (DVCam Tape) </w:t>
      </w:r>
      <w:r w:rsidR="00520E88" w:rsidRPr="00520E88">
        <w:rPr>
          <w:vanish/>
        </w:rPr>
        <w:t>%pfe</w:t>
      </w:r>
    </w:p>
    <w:p w:rsidR="00D84A35" w:rsidRDefault="00D84A35" w:rsidP="00D84A35">
      <w:pPr>
        <w:pStyle w:val="level3item"/>
        <w:ind w:left="2016" w:firstLine="0"/>
      </w:pPr>
      <w:r>
        <w:t>Michigan Replay 1987, Edit 1</w:t>
      </w:r>
      <w:r w:rsidRPr="00E01562">
        <w:t xml:space="preserve">, </w:t>
      </w:r>
      <w:r w:rsidR="00520E88" w:rsidRPr="00520E88">
        <w:rPr>
          <w:vanish/>
        </w:rPr>
        <w:t>%pfb</w:t>
      </w:r>
      <w:r>
        <w:t xml:space="preserve"> (DVCam Tape) </w:t>
      </w:r>
      <w:r w:rsidR="00520E88" w:rsidRPr="00520E88">
        <w:rPr>
          <w:vanish/>
        </w:rPr>
        <w:t>%pfe</w:t>
      </w:r>
    </w:p>
    <w:p w:rsidR="00D84A35" w:rsidRDefault="00D84A35" w:rsidP="00D84A35">
      <w:pPr>
        <w:pStyle w:val="level3item"/>
        <w:ind w:left="2016" w:firstLine="0"/>
      </w:pPr>
      <w:r>
        <w:t>Michigan Replay 1987, Edit 2</w:t>
      </w:r>
      <w:r w:rsidRPr="00E01562">
        <w:t xml:space="preserve">, </w:t>
      </w:r>
      <w:r w:rsidR="00520E88" w:rsidRPr="00520E88">
        <w:rPr>
          <w:vanish/>
        </w:rPr>
        <w:t>%pfb</w:t>
      </w:r>
      <w:r>
        <w:t xml:space="preserve"> (DVCam Tape) </w:t>
      </w:r>
      <w:r w:rsidR="00520E88" w:rsidRPr="00520E88">
        <w:rPr>
          <w:vanish/>
        </w:rPr>
        <w:t>%pfe</w:t>
      </w:r>
    </w:p>
    <w:p w:rsidR="00D84A35" w:rsidRDefault="00D84A35" w:rsidP="00D84A35">
      <w:pPr>
        <w:pStyle w:val="level3item"/>
        <w:ind w:left="2016" w:firstLine="0"/>
      </w:pPr>
      <w:r>
        <w:t>Michigan Replay 1987, Edit 2</w:t>
      </w:r>
      <w:r w:rsidRPr="00E01562">
        <w:t xml:space="preserve">, </w:t>
      </w:r>
      <w:r w:rsidR="00520E88" w:rsidRPr="00520E88">
        <w:rPr>
          <w:vanish/>
        </w:rPr>
        <w:t>%pfb</w:t>
      </w:r>
      <w:r>
        <w:t xml:space="preserve"> (DVCam Tape) </w:t>
      </w:r>
      <w:r w:rsidR="00520E88" w:rsidRPr="00520E88">
        <w:rPr>
          <w:vanish/>
        </w:rPr>
        <w:t>%pfe</w:t>
      </w:r>
    </w:p>
    <w:p w:rsidR="00D84A35" w:rsidRDefault="00D84A35" w:rsidP="00D84A35">
      <w:pPr>
        <w:pStyle w:val="level3item"/>
        <w:ind w:left="2016" w:firstLine="0"/>
      </w:pPr>
      <w:r>
        <w:t>Michigan Replay 2003, Tape 1</w:t>
      </w:r>
      <w:r w:rsidRPr="00E01562">
        <w:t xml:space="preserve">, </w:t>
      </w:r>
      <w:r w:rsidR="00520E88" w:rsidRPr="00520E88">
        <w:rPr>
          <w:vanish/>
        </w:rPr>
        <w:t>%pfb</w:t>
      </w:r>
      <w:r>
        <w:t xml:space="preserve"> (DVCam Tape) </w:t>
      </w:r>
      <w:r w:rsidR="00520E88" w:rsidRPr="00520E88">
        <w:rPr>
          <w:vanish/>
        </w:rPr>
        <w:t>%pfe</w:t>
      </w:r>
    </w:p>
    <w:p w:rsidR="00D84A35" w:rsidRDefault="00D84A35" w:rsidP="00D84A35">
      <w:pPr>
        <w:pStyle w:val="level3item"/>
        <w:ind w:left="2016" w:firstLine="0"/>
      </w:pPr>
      <w:r>
        <w:t>Michigan Replay 2004, Edit 1</w:t>
      </w:r>
      <w:r w:rsidRPr="00E01562">
        <w:t xml:space="preserve">, </w:t>
      </w:r>
      <w:r w:rsidR="00520E88" w:rsidRPr="00520E88">
        <w:rPr>
          <w:vanish/>
        </w:rPr>
        <w:t>%pfb</w:t>
      </w:r>
      <w:r>
        <w:t xml:space="preserve"> (DVCam Tape) </w:t>
      </w:r>
      <w:r w:rsidR="00520E88" w:rsidRPr="00520E88">
        <w:rPr>
          <w:vanish/>
        </w:rPr>
        <w:t>%pfe</w:t>
      </w:r>
    </w:p>
    <w:p w:rsidR="00D84A35" w:rsidRDefault="00D84A35" w:rsidP="00D84A35">
      <w:pPr>
        <w:pStyle w:val="level3item"/>
        <w:ind w:left="2016" w:firstLine="0"/>
      </w:pPr>
      <w:r>
        <w:t>Michigan Replay 2004, Edit 2</w:t>
      </w:r>
      <w:r w:rsidRPr="00E01562">
        <w:t xml:space="preserve">, </w:t>
      </w:r>
      <w:r w:rsidR="00520E88" w:rsidRPr="00520E88">
        <w:rPr>
          <w:vanish/>
        </w:rPr>
        <w:t>%pfb</w:t>
      </w:r>
      <w:r>
        <w:t xml:space="preserve"> (DVCam Tape) </w:t>
      </w:r>
      <w:r w:rsidR="00520E88" w:rsidRPr="00520E88">
        <w:rPr>
          <w:vanish/>
        </w:rPr>
        <w:t>%pfe</w:t>
      </w:r>
    </w:p>
    <w:p w:rsidR="00D84A35" w:rsidRDefault="00D84A35" w:rsidP="00D84A35">
      <w:pPr>
        <w:pStyle w:val="level3item"/>
        <w:ind w:left="2016" w:firstLine="0"/>
      </w:pPr>
      <w:r>
        <w:t>Michigan Replay, Michigan TV Edits, October 2005</w:t>
      </w:r>
      <w:r w:rsidRPr="00E01562">
        <w:t xml:space="preserve">, </w:t>
      </w:r>
      <w:r w:rsidR="00520E88" w:rsidRPr="00520E88">
        <w:rPr>
          <w:vanish/>
        </w:rPr>
        <w:t>%pfb</w:t>
      </w:r>
      <w:r>
        <w:t xml:space="preserve"> (DVCam Tape) </w:t>
      </w:r>
      <w:r w:rsidR="00520E88" w:rsidRPr="00520E88">
        <w:rPr>
          <w:vanish/>
        </w:rPr>
        <w:t>%pfe</w:t>
      </w:r>
    </w:p>
    <w:p w:rsidR="00D84A35" w:rsidRDefault="00D84A35" w:rsidP="00D84A35">
      <w:pPr>
        <w:pStyle w:val="level3item"/>
        <w:ind w:left="2016" w:firstLine="0"/>
      </w:pPr>
      <w:r>
        <w:t>Michigan Replay 2005 Raw 1</w:t>
      </w:r>
      <w:r w:rsidRPr="00E01562">
        <w:t xml:space="preserve">, </w:t>
      </w:r>
      <w:r w:rsidR="00520E88" w:rsidRPr="00520E88">
        <w:rPr>
          <w:vanish/>
        </w:rPr>
        <w:t>%pfb</w:t>
      </w:r>
      <w:r>
        <w:t xml:space="preserve"> (DVCam Tape) </w:t>
      </w:r>
      <w:r w:rsidR="00520E88" w:rsidRPr="00520E88">
        <w:rPr>
          <w:vanish/>
        </w:rPr>
        <w:t>%pfe</w:t>
      </w:r>
    </w:p>
    <w:p w:rsidR="00D84A35" w:rsidRDefault="00D84A35" w:rsidP="00D84A35">
      <w:pPr>
        <w:pStyle w:val="level3item"/>
        <w:ind w:left="2016" w:firstLine="0"/>
      </w:pPr>
      <w:r>
        <w:t>Michigan Replay 2005 Raw 2</w:t>
      </w:r>
      <w:r w:rsidRPr="00E01562">
        <w:t xml:space="preserve">, </w:t>
      </w:r>
      <w:r w:rsidR="00520E88" w:rsidRPr="00520E88">
        <w:rPr>
          <w:vanish/>
        </w:rPr>
        <w:t>%pfb</w:t>
      </w:r>
      <w:r>
        <w:t xml:space="preserve"> (DVCam Tape) </w:t>
      </w:r>
      <w:r w:rsidR="00520E88" w:rsidRPr="00520E88">
        <w:rPr>
          <w:vanish/>
        </w:rPr>
        <w:t>%pfe</w:t>
      </w:r>
    </w:p>
    <w:p w:rsidR="00D84A35" w:rsidRDefault="00D84A35" w:rsidP="00D84A35">
      <w:pPr>
        <w:pStyle w:val="level3item"/>
        <w:ind w:left="2016" w:firstLine="0"/>
      </w:pPr>
      <w:r>
        <w:t>Michigan Replay 2005 Raw 3,</w:t>
      </w:r>
      <w:r w:rsidRPr="00E01562">
        <w:t xml:space="preserve"> </w:t>
      </w:r>
      <w:r w:rsidR="00520E88" w:rsidRPr="00520E88">
        <w:rPr>
          <w:vanish/>
        </w:rPr>
        <w:t>%pfb</w:t>
      </w:r>
      <w:r>
        <w:t xml:space="preserve"> (DVCam Tape) </w:t>
      </w:r>
      <w:r w:rsidR="00520E88" w:rsidRPr="00520E88">
        <w:rPr>
          <w:vanish/>
        </w:rPr>
        <w:t>%pfe</w:t>
      </w:r>
    </w:p>
    <w:p w:rsidR="00975B0F" w:rsidRDefault="00975B0F" w:rsidP="00D84A35">
      <w:pPr>
        <w:pStyle w:val="L2Subseries"/>
      </w:pPr>
    </w:p>
    <w:p w:rsidR="00975B0F" w:rsidRDefault="00975B0F" w:rsidP="00D84A35">
      <w:pPr>
        <w:pStyle w:val="L2Subseries"/>
      </w:pPr>
    </w:p>
    <w:p w:rsidR="00975B0F" w:rsidRDefault="00975B0F" w:rsidP="00D84A35">
      <w:pPr>
        <w:pStyle w:val="L2Subseries"/>
      </w:pPr>
    </w:p>
    <w:p w:rsidR="00975B0F" w:rsidRDefault="00975B0F" w:rsidP="00D84A35">
      <w:pPr>
        <w:pStyle w:val="L2Subseries"/>
      </w:pPr>
    </w:p>
    <w:p w:rsidR="00D84A35" w:rsidRDefault="00D84A35" w:rsidP="00D84A35">
      <w:pPr>
        <w:pStyle w:val="L2Subseries"/>
      </w:pPr>
      <w:r w:rsidRPr="00E01562">
        <w:t>Miscellaneous News clips</w:t>
      </w:r>
      <w:r w:rsidR="00945D59">
        <w:t xml:space="preserve"> (1985 - 2006)</w:t>
      </w:r>
    </w:p>
    <w:p w:rsidR="00BC52C1" w:rsidRPr="00E01562" w:rsidRDefault="00BC52C1" w:rsidP="00BC52C1">
      <w:pPr>
        <w:pStyle w:val="boxnumber"/>
      </w:pPr>
      <w:r>
        <w:t>Box 15</w:t>
      </w:r>
    </w:p>
    <w:p w:rsidR="00D84A35" w:rsidRPr="00E01562" w:rsidRDefault="00D84A35" w:rsidP="00D84A35">
      <w:pPr>
        <w:pStyle w:val="level3item"/>
      </w:pPr>
      <w:r w:rsidRPr="00E01562">
        <w:t xml:space="preserve">TV coverage of Vice President George Bush at ceremony noting the "birth" of the Peace Corps: WXYZ-TV, WDIV-TV, Detroit; CBS "Sunday Morning." October 7-13, 1985, </w:t>
      </w:r>
      <w:r w:rsidR="00520E88" w:rsidRPr="00520E88">
        <w:rPr>
          <w:vanish/>
        </w:rPr>
        <w:t>%pfb</w:t>
      </w:r>
      <w:r>
        <w:t xml:space="preserve"> (U-Matic Tape) </w:t>
      </w:r>
      <w:r w:rsidR="00520E88" w:rsidRPr="00520E88">
        <w:rPr>
          <w:vanish/>
        </w:rPr>
        <w:t>%pfe</w:t>
      </w:r>
      <w:r w:rsidRPr="00E01562">
        <w:t xml:space="preserve"> </w:t>
      </w:r>
    </w:p>
    <w:p w:rsidR="00D84A35" w:rsidRPr="00E01562" w:rsidRDefault="00D84A35" w:rsidP="00C6432C">
      <w:pPr>
        <w:pStyle w:val="level3item"/>
      </w:pPr>
      <w:r w:rsidRPr="00E01562">
        <w:t>ABC-TV’s “Today Show” which originated from the Ann Arbor campus and Brown University, O</w:t>
      </w:r>
      <w:r>
        <w:t>c</w:t>
      </w:r>
      <w:r w:rsidR="003E0164">
        <w:t>tober 17, 1985;</w:t>
      </w:r>
      <w:r w:rsidRPr="00E01562">
        <w:t xml:space="preserve"> </w:t>
      </w:r>
      <w:r w:rsidR="00520E88" w:rsidRPr="00520E88">
        <w:rPr>
          <w:vanish/>
        </w:rPr>
        <w:t>%pfb</w:t>
      </w:r>
      <w:r>
        <w:t xml:space="preserve"> (Betacam Tape) </w:t>
      </w:r>
      <w:r w:rsidR="00520E88" w:rsidRPr="00520E88">
        <w:rPr>
          <w:vanish/>
        </w:rPr>
        <w:t>%pfe</w:t>
      </w:r>
      <w:r w:rsidR="00E54756">
        <w:t xml:space="preserve"> </w:t>
      </w:r>
    </w:p>
    <w:p w:rsidR="00D84A35" w:rsidRPr="00E01562" w:rsidRDefault="00D84A35" w:rsidP="00D84A35">
      <w:pPr>
        <w:pStyle w:val="level3item"/>
      </w:pPr>
      <w:r w:rsidRPr="00E01562">
        <w:t xml:space="preserve">Regional TV coverage of Gerald Ford at a </w:t>
      </w:r>
      <w:r>
        <w:t xml:space="preserve">UM </w:t>
      </w:r>
      <w:r w:rsidRPr="00E01562">
        <w:t xml:space="preserve">fund-raising event: WDIV-TC, WXYZ-TV, WKBD-TV, December 3, 1987, </w:t>
      </w:r>
      <w:r w:rsidR="00520E88" w:rsidRPr="00520E88">
        <w:rPr>
          <w:vanish/>
        </w:rPr>
        <w:t>%pfb</w:t>
      </w:r>
      <w:r>
        <w:t xml:space="preserve"> (U-Matic Tape) </w:t>
      </w:r>
      <w:r w:rsidR="00520E88" w:rsidRPr="00520E88">
        <w:rPr>
          <w:vanish/>
        </w:rPr>
        <w:t>%pfe</w:t>
      </w:r>
    </w:p>
    <w:p w:rsidR="00D84A35" w:rsidRPr="00E01562" w:rsidRDefault="00D84A35" w:rsidP="00D84A35">
      <w:pPr>
        <w:pStyle w:val="level3item"/>
      </w:pPr>
      <w:r w:rsidRPr="00E01562">
        <w:t>On the new U</w:t>
      </w:r>
      <w:r>
        <w:t>M Hospital;</w:t>
      </w:r>
      <w:r w:rsidRPr="00E01562">
        <w:t xml:space="preserve"> February, 1986, </w:t>
      </w:r>
      <w:r w:rsidR="00520E88" w:rsidRPr="00520E88">
        <w:rPr>
          <w:vanish/>
        </w:rPr>
        <w:t>%pfb</w:t>
      </w:r>
      <w:r>
        <w:t xml:space="preserve"> (U-Matic Tape) </w:t>
      </w:r>
      <w:r w:rsidR="00520E88" w:rsidRPr="00520E88">
        <w:rPr>
          <w:vanish/>
        </w:rPr>
        <w:t>%pfe</w:t>
      </w:r>
    </w:p>
    <w:p w:rsidR="00D84A35" w:rsidRPr="00E01562" w:rsidRDefault="00D84A35" w:rsidP="00D84A35">
      <w:pPr>
        <w:pStyle w:val="level3item"/>
      </w:pPr>
      <w:r w:rsidRPr="00E01562">
        <w:t>CBS-TV’s “This Morning” show, which originate</w:t>
      </w:r>
      <w:r w:rsidR="00007737">
        <w:t>d from the Ann Arbor campus, February</w:t>
      </w:r>
      <w:r w:rsidRPr="00E01562">
        <w:t xml:space="preserve"> </w:t>
      </w:r>
      <w:r w:rsidR="00007737">
        <w:t>3</w:t>
      </w:r>
      <w:r w:rsidRPr="00E01562">
        <w:t>, 1989,</w:t>
      </w:r>
      <w:r>
        <w:t xml:space="preserve"> </w:t>
      </w:r>
      <w:r w:rsidR="00520E88" w:rsidRPr="00520E88">
        <w:rPr>
          <w:vanish/>
        </w:rPr>
        <w:t>%pfb</w:t>
      </w:r>
      <w:r>
        <w:t xml:space="preserve"> (VHS Tape) </w:t>
      </w:r>
      <w:r w:rsidR="00520E88" w:rsidRPr="00520E88">
        <w:rPr>
          <w:vanish/>
        </w:rPr>
        <w:t>%pfe</w:t>
      </w:r>
    </w:p>
    <w:p w:rsidR="00D84A35" w:rsidRPr="00E01562" w:rsidRDefault="00D84A35" w:rsidP="00D84A35">
      <w:pPr>
        <w:pStyle w:val="level3item"/>
      </w:pPr>
      <w:r w:rsidRPr="00E01562">
        <w:t>Professor Johann Borenstein's research on a multi-degree-of-freedom (MDOF) mobile robot with compliant linkage</w:t>
      </w:r>
      <w:r>
        <w:t>;</w:t>
      </w:r>
      <w:r w:rsidRPr="00E01562">
        <w:t xml:space="preserve"> July 1992, </w:t>
      </w:r>
      <w:r w:rsidR="00520E88" w:rsidRPr="00520E88">
        <w:rPr>
          <w:vanish/>
        </w:rPr>
        <w:t>%pfb</w:t>
      </w:r>
      <w:r>
        <w:t xml:space="preserve"> (U-Matic Tape) </w:t>
      </w:r>
      <w:r w:rsidR="00520E88" w:rsidRPr="00520E88">
        <w:rPr>
          <w:vanish/>
        </w:rPr>
        <w:t>%pfe</w:t>
      </w:r>
    </w:p>
    <w:p w:rsidR="00D84A35" w:rsidRPr="00E01562" w:rsidRDefault="00D84A35" w:rsidP="00D84A35">
      <w:pPr>
        <w:pStyle w:val="level3item"/>
      </w:pPr>
      <w:r w:rsidRPr="00E01562">
        <w:t xml:space="preserve">Master tape on Mastodons footprints found in Michigan, July 29, 1992, </w:t>
      </w:r>
      <w:r w:rsidR="00520E88" w:rsidRPr="00520E88">
        <w:rPr>
          <w:vanish/>
        </w:rPr>
        <w:t>%pfb</w:t>
      </w:r>
      <w:r>
        <w:t xml:space="preserve"> (U-Matic Tape) </w:t>
      </w:r>
      <w:r w:rsidR="00520E88" w:rsidRPr="00520E88">
        <w:rPr>
          <w:vanish/>
        </w:rPr>
        <w:t>%pfe</w:t>
      </w:r>
    </w:p>
    <w:p w:rsidR="00D84A35" w:rsidRPr="00E54756" w:rsidRDefault="00D84A35" w:rsidP="00D84A35">
      <w:pPr>
        <w:pStyle w:val="level3item"/>
      </w:pPr>
      <w:r w:rsidRPr="00E01562">
        <w:t xml:space="preserve">"ABC World News Tonight" segment on TV violence and children includes comments from UM researchers Leon Eron and Rowell Huesmann.  Tape also includes an Oct. 6 segment that does not include the </w:t>
      </w:r>
      <w:r>
        <w:t xml:space="preserve">UM </w:t>
      </w:r>
      <w:r w:rsidRPr="00E01562">
        <w:t>researchers, October 5, 1993</w:t>
      </w:r>
      <w:r w:rsidR="00E54756">
        <w:rPr>
          <w:b/>
        </w:rPr>
        <w:t xml:space="preserve"> </w:t>
      </w:r>
    </w:p>
    <w:p w:rsidR="00D84A35" w:rsidRPr="006B5ACF" w:rsidRDefault="00D84A35" w:rsidP="00D84A35">
      <w:pPr>
        <w:pStyle w:val="level3item"/>
      </w:pPr>
      <w:r w:rsidRPr="00E01562">
        <w:t xml:space="preserve">"Mad Money," Broadcast from the Michigan League, April 25, 2006, </w:t>
      </w:r>
      <w:r w:rsidR="00520E88" w:rsidRPr="00520E88">
        <w:rPr>
          <w:vanish/>
        </w:rPr>
        <w:t>%pfb</w:t>
      </w:r>
      <w:r>
        <w:t xml:space="preserve"> (DVCam Tape) </w:t>
      </w:r>
      <w:r w:rsidR="00520E88" w:rsidRPr="00520E88">
        <w:rPr>
          <w:vanish/>
        </w:rPr>
        <w:t>%pfe</w:t>
      </w:r>
    </w:p>
    <w:p w:rsidR="004E7ED2" w:rsidRDefault="004E7ED2" w:rsidP="00D84A35">
      <w:pPr>
        <w:pStyle w:val="L2Subseries"/>
      </w:pPr>
    </w:p>
    <w:p w:rsidR="00D84A35" w:rsidRDefault="00D84A35" w:rsidP="00D84A35">
      <w:pPr>
        <w:pStyle w:val="L2Subseries"/>
      </w:pPr>
      <w:r>
        <w:t>Royal Shakespeare Company</w:t>
      </w:r>
      <w:r w:rsidRPr="00E01562">
        <w:t xml:space="preserve"> Residency</w:t>
      </w:r>
      <w:r w:rsidR="00A00C7F">
        <w:t xml:space="preserve"> (2001-2003)</w:t>
      </w:r>
    </w:p>
    <w:p w:rsidR="003E0164" w:rsidRPr="00E01562" w:rsidRDefault="003E0164" w:rsidP="003E0164">
      <w:pPr>
        <w:pStyle w:val="boxnumber"/>
      </w:pPr>
      <w:r>
        <w:t>Box 6</w:t>
      </w:r>
    </w:p>
    <w:p w:rsidR="00D84A35" w:rsidRPr="004829BB" w:rsidRDefault="00D84A35" w:rsidP="00D84A35">
      <w:pPr>
        <w:pStyle w:val="level3item"/>
      </w:pPr>
      <w:r w:rsidRPr="004829BB">
        <w:t xml:space="preserve">Ralph Williams Lecture, Now Here A Period of Tumultuous Broils: There Comes the Ruin, There Begins Confusion, 1 Henry VI, January 29, 2001, </w:t>
      </w:r>
      <w:r w:rsidR="00520E88" w:rsidRPr="00520E88">
        <w:rPr>
          <w:vanish/>
        </w:rPr>
        <w:t>%pfb</w:t>
      </w:r>
      <w:r w:rsidRPr="004829BB">
        <w:t xml:space="preserve"> (DVCam Tape) </w:t>
      </w:r>
      <w:r w:rsidR="00520E88" w:rsidRPr="00520E88">
        <w:rPr>
          <w:vanish/>
        </w:rPr>
        <w:t>%pfe</w:t>
      </w:r>
    </w:p>
    <w:p w:rsidR="00D84A35" w:rsidRPr="004829BB" w:rsidRDefault="00D84A35" w:rsidP="00D84A35">
      <w:pPr>
        <w:pStyle w:val="level3item"/>
      </w:pPr>
      <w:r w:rsidRPr="004829BB">
        <w:t xml:space="preserve">Ralph Williams Lecture: Now Here A Period of Tumultuous Broils: Death in the Garden of Iden, 2 Henry VI, February 5, 2001, </w:t>
      </w:r>
      <w:r w:rsidR="00520E88" w:rsidRPr="00520E88">
        <w:rPr>
          <w:vanish/>
        </w:rPr>
        <w:t>%pfb</w:t>
      </w:r>
      <w:r w:rsidRPr="004829BB">
        <w:t xml:space="preserve"> (DVCam Tape) </w:t>
      </w:r>
      <w:r w:rsidR="00520E88" w:rsidRPr="00520E88">
        <w:rPr>
          <w:vanish/>
        </w:rPr>
        <w:t>%pfe</w:t>
      </w:r>
    </w:p>
    <w:p w:rsidR="00D84A35" w:rsidRPr="004829BB" w:rsidRDefault="00D84A35" w:rsidP="00D84A35">
      <w:pPr>
        <w:pStyle w:val="level3item"/>
      </w:pPr>
      <w:r w:rsidRPr="004829BB">
        <w:t xml:space="preserve">Ralph Williams Lecture: Now Here A Period of Tumultuous Broils: I Am Myself Alone, 3 Henry VI, February 12, 2001, </w:t>
      </w:r>
      <w:r w:rsidR="00520E88" w:rsidRPr="00520E88">
        <w:rPr>
          <w:vanish/>
        </w:rPr>
        <w:t>%pfb</w:t>
      </w:r>
      <w:r w:rsidRPr="004829BB">
        <w:t xml:space="preserve"> (DVCam Tape) </w:t>
      </w:r>
      <w:r w:rsidR="00520E88" w:rsidRPr="00520E88">
        <w:rPr>
          <w:vanish/>
        </w:rPr>
        <w:t>%pfe</w:t>
      </w:r>
    </w:p>
    <w:p w:rsidR="00D84A35" w:rsidRPr="004829BB" w:rsidRDefault="00D84A35" w:rsidP="00D84A35">
      <w:pPr>
        <w:pStyle w:val="level3item"/>
      </w:pPr>
      <w:r w:rsidRPr="004829BB">
        <w:t xml:space="preserve">Ralph Williams Lecture, Now Here A Period of Tumultuous Broils: God Say Amen, Richard III, February 19, 2001, </w:t>
      </w:r>
      <w:r w:rsidR="00520E88" w:rsidRPr="00520E88">
        <w:rPr>
          <w:vanish/>
        </w:rPr>
        <w:t>%pfb</w:t>
      </w:r>
      <w:r w:rsidRPr="004829BB">
        <w:t xml:space="preserve"> (DVCam Tape) </w:t>
      </w:r>
      <w:r w:rsidR="00520E88" w:rsidRPr="00520E88">
        <w:rPr>
          <w:vanish/>
        </w:rPr>
        <w:t>%pfe</w:t>
      </w:r>
    </w:p>
    <w:p w:rsidR="00D84A35" w:rsidRPr="004829BB" w:rsidRDefault="00D84A35" w:rsidP="00D84A35">
      <w:pPr>
        <w:pStyle w:val="level3item"/>
      </w:pPr>
      <w:r w:rsidRPr="004829BB">
        <w:t xml:space="preserve">Shakespeare on the Stage, March 8, 2001, </w:t>
      </w:r>
      <w:r w:rsidR="00520E88" w:rsidRPr="00520E88">
        <w:rPr>
          <w:vanish/>
        </w:rPr>
        <w:t>%pfb</w:t>
      </w:r>
      <w:r w:rsidRPr="004829BB">
        <w:t xml:space="preserve"> (Mini DV Tape) </w:t>
      </w:r>
      <w:r w:rsidR="00520E88" w:rsidRPr="00520E88">
        <w:rPr>
          <w:vanish/>
        </w:rPr>
        <w:t>%pfe</w:t>
      </w:r>
    </w:p>
    <w:p w:rsidR="00D84A35" w:rsidRPr="004829BB" w:rsidRDefault="00D84A35" w:rsidP="00D84A35">
      <w:pPr>
        <w:pStyle w:val="level3item"/>
      </w:pPr>
      <w:r w:rsidRPr="004829BB">
        <w:t xml:space="preserve">Power Center B-Roll, Shakespeare Tetralogy, March 10, 2001, </w:t>
      </w:r>
      <w:r w:rsidR="00520E88" w:rsidRPr="00520E88">
        <w:rPr>
          <w:vanish/>
        </w:rPr>
        <w:t>%pfb</w:t>
      </w:r>
      <w:r w:rsidRPr="004829BB">
        <w:t xml:space="preserve"> (Mini DV Tape) </w:t>
      </w:r>
      <w:r w:rsidR="00520E88" w:rsidRPr="00520E88">
        <w:rPr>
          <w:vanish/>
        </w:rPr>
        <w:t>%pfe</w:t>
      </w:r>
    </w:p>
    <w:p w:rsidR="00D84A35" w:rsidRPr="004829BB" w:rsidRDefault="00D84A35" w:rsidP="00D84A35">
      <w:pPr>
        <w:pStyle w:val="level3item"/>
      </w:pPr>
      <w:r w:rsidRPr="004829BB">
        <w:t xml:space="preserve">A Conversation with Michael Boyd, Interviewed by Ralph Williams, March 11, 2001, </w:t>
      </w:r>
      <w:r w:rsidR="00520E88" w:rsidRPr="00520E88">
        <w:rPr>
          <w:vanish/>
        </w:rPr>
        <w:t>%pfb</w:t>
      </w:r>
      <w:r w:rsidRPr="004829BB">
        <w:t xml:space="preserve"> (DVCam Tape) </w:t>
      </w:r>
      <w:r w:rsidR="00520E88" w:rsidRPr="00520E88">
        <w:rPr>
          <w:vanish/>
        </w:rPr>
        <w:t>%pfe</w:t>
      </w:r>
    </w:p>
    <w:p w:rsidR="00D84A35" w:rsidRPr="004829BB" w:rsidRDefault="00D84A35" w:rsidP="00D84A35">
      <w:pPr>
        <w:pStyle w:val="level3item"/>
      </w:pPr>
      <w:r w:rsidRPr="004829BB">
        <w:t xml:space="preserve">A Conversation with Adrian Noble; Interviewed by Lee C. Bollinger, March 11, 2001, </w:t>
      </w:r>
      <w:r w:rsidR="00520E88" w:rsidRPr="00520E88">
        <w:rPr>
          <w:vanish/>
        </w:rPr>
        <w:t>%pfb</w:t>
      </w:r>
      <w:r w:rsidRPr="004829BB">
        <w:t xml:space="preserve"> (DVCam Tape) </w:t>
      </w:r>
      <w:r w:rsidR="00520E88" w:rsidRPr="00520E88">
        <w:rPr>
          <w:vanish/>
        </w:rPr>
        <w:t>%pfe</w:t>
      </w:r>
    </w:p>
    <w:p w:rsidR="00D84A35" w:rsidRPr="004829BB" w:rsidRDefault="00D84A35" w:rsidP="00D84A35">
      <w:pPr>
        <w:pStyle w:val="level3item"/>
      </w:pPr>
      <w:r w:rsidRPr="00620A0B">
        <w:lastRenderedPageBreak/>
        <w:t>Royal Shakespeare Company</w:t>
      </w:r>
      <w:r>
        <w:t xml:space="preserve"> </w:t>
      </w:r>
      <w:r w:rsidRPr="004829BB">
        <w:t xml:space="preserve">Stage Manager/Lighting, March 13, 2001, </w:t>
      </w:r>
      <w:r w:rsidR="00520E88" w:rsidRPr="00520E88">
        <w:rPr>
          <w:vanish/>
        </w:rPr>
        <w:t>%pfb</w:t>
      </w:r>
      <w:r w:rsidRPr="004829BB">
        <w:t xml:space="preserve"> (Mini DV Tape) </w:t>
      </w:r>
      <w:r w:rsidR="00520E88" w:rsidRPr="00520E88">
        <w:rPr>
          <w:vanish/>
        </w:rPr>
        <w:t>%pfe</w:t>
      </w:r>
    </w:p>
    <w:p w:rsidR="00D84A35" w:rsidRPr="004829BB" w:rsidRDefault="00D84A35" w:rsidP="00D84A35">
      <w:pPr>
        <w:pStyle w:val="level3item"/>
      </w:pPr>
      <w:r w:rsidRPr="00620A0B">
        <w:t>Royal Shakespeare Company</w:t>
      </w:r>
      <w:r>
        <w:t xml:space="preserve"> </w:t>
      </w:r>
      <w:r w:rsidRPr="004829BB">
        <w:t xml:space="preserve">Actors, Hale, Tape 1 March 15, 2001, </w:t>
      </w:r>
      <w:r w:rsidR="00520E88" w:rsidRPr="00520E88">
        <w:rPr>
          <w:vanish/>
        </w:rPr>
        <w:t>%pfb</w:t>
      </w:r>
      <w:r w:rsidRPr="004829BB">
        <w:t xml:space="preserve"> (Mini DV Tape) </w:t>
      </w:r>
      <w:r w:rsidR="00520E88" w:rsidRPr="00520E88">
        <w:rPr>
          <w:vanish/>
        </w:rPr>
        <w:t>%pfe</w:t>
      </w:r>
    </w:p>
    <w:p w:rsidR="00D84A35" w:rsidRPr="004829BB" w:rsidRDefault="00D84A35" w:rsidP="00D84A35">
      <w:pPr>
        <w:pStyle w:val="level3item"/>
      </w:pPr>
      <w:r w:rsidRPr="00620A0B">
        <w:t>Royal Shakespeare Company</w:t>
      </w:r>
      <w:r w:rsidRPr="004829BB">
        <w:t xml:space="preserve"> Actors, Hale, Tape 2 March 15, 2001, </w:t>
      </w:r>
      <w:r w:rsidR="00520E88" w:rsidRPr="00520E88">
        <w:rPr>
          <w:vanish/>
        </w:rPr>
        <w:t>%pfb</w:t>
      </w:r>
      <w:r w:rsidRPr="004829BB">
        <w:t xml:space="preserve"> (Mini DV Tape) </w:t>
      </w:r>
      <w:r w:rsidR="00520E88" w:rsidRPr="00520E88">
        <w:rPr>
          <w:vanish/>
        </w:rPr>
        <w:t>%pfe</w:t>
      </w:r>
    </w:p>
    <w:p w:rsidR="00975B0F" w:rsidRDefault="00975B0F" w:rsidP="00975B0F">
      <w:pPr>
        <w:pStyle w:val="L2newpage"/>
        <w:rPr>
          <w:b/>
        </w:rPr>
      </w:pPr>
    </w:p>
    <w:p w:rsidR="00975B0F" w:rsidRDefault="00975B0F" w:rsidP="00975B0F">
      <w:pPr>
        <w:pStyle w:val="L2newpage"/>
        <w:rPr>
          <w:b/>
        </w:rPr>
      </w:pPr>
    </w:p>
    <w:p w:rsidR="00975B0F" w:rsidRPr="00A00C7F" w:rsidRDefault="00975B0F" w:rsidP="00975B0F">
      <w:pPr>
        <w:pStyle w:val="L2newpage"/>
        <w:rPr>
          <w:b/>
        </w:rPr>
      </w:pPr>
      <w:proofErr w:type="gramStart"/>
      <w:r w:rsidRPr="00A00C7F">
        <w:rPr>
          <w:b/>
        </w:rPr>
        <w:t>Royal Shakespeare Company Residency (2001-2003) (Cont.)</w:t>
      </w:r>
      <w:proofErr w:type="gramEnd"/>
    </w:p>
    <w:p w:rsidR="00975B0F" w:rsidRPr="00E01562" w:rsidRDefault="00975B0F" w:rsidP="00975B0F">
      <w:pPr>
        <w:pStyle w:val="Boxnewpage"/>
      </w:pPr>
      <w:r>
        <w:t>Box 6 (Cont.)</w:t>
      </w:r>
    </w:p>
    <w:p w:rsidR="00D84A35" w:rsidRPr="004829BB" w:rsidRDefault="00D84A35" w:rsidP="00D84A35">
      <w:pPr>
        <w:pStyle w:val="level3item"/>
      </w:pPr>
      <w:r w:rsidRPr="00620A0B">
        <w:t>Royal Shakespeare Company</w:t>
      </w:r>
      <w:r w:rsidRPr="004829BB">
        <w:t xml:space="preserve"> at UM, B-Roll, Backstage Tech Stories, RC Auditorium, Musician and Composer, March 15, 2001, </w:t>
      </w:r>
      <w:r w:rsidR="00520E88" w:rsidRPr="00520E88">
        <w:rPr>
          <w:vanish/>
        </w:rPr>
        <w:t>%pfb</w:t>
      </w:r>
      <w:r w:rsidRPr="004829BB">
        <w:t xml:space="preserve"> (DVCam Tape) </w:t>
      </w:r>
      <w:r w:rsidR="00520E88" w:rsidRPr="00520E88">
        <w:rPr>
          <w:vanish/>
        </w:rPr>
        <w:t>%pfe</w:t>
      </w:r>
    </w:p>
    <w:p w:rsidR="00D84A35" w:rsidRPr="004829BB" w:rsidRDefault="00D84A35" w:rsidP="00D84A35">
      <w:pPr>
        <w:pStyle w:val="level3item"/>
      </w:pPr>
      <w:r w:rsidRPr="00066224">
        <w:t>Royal Shakespeare Company</w:t>
      </w:r>
      <w:r>
        <w:t xml:space="preserve"> </w:t>
      </w:r>
      <w:r w:rsidRPr="004829BB">
        <w:t xml:space="preserve">Actors, Alumni Center, Tape 1 March 16, 2001, </w:t>
      </w:r>
      <w:r w:rsidR="00520E88" w:rsidRPr="00520E88">
        <w:rPr>
          <w:vanish/>
        </w:rPr>
        <w:t>%pfb</w:t>
      </w:r>
      <w:r w:rsidRPr="004829BB">
        <w:t xml:space="preserve"> (Mini DV Tape) </w:t>
      </w:r>
      <w:r w:rsidR="00520E88" w:rsidRPr="00520E88">
        <w:rPr>
          <w:vanish/>
        </w:rPr>
        <w:t>%pfe</w:t>
      </w:r>
    </w:p>
    <w:p w:rsidR="00D84A35" w:rsidRPr="004829BB" w:rsidRDefault="00D84A35" w:rsidP="00D84A35">
      <w:pPr>
        <w:pStyle w:val="level3item"/>
      </w:pPr>
      <w:r w:rsidRPr="00066224">
        <w:t>Royal Shakespeare Company</w:t>
      </w:r>
      <w:r>
        <w:t xml:space="preserve"> </w:t>
      </w:r>
      <w:r w:rsidRPr="004829BB">
        <w:t xml:space="preserve">Actors, Alumni Center, Tape 2 March 16, 2001, </w:t>
      </w:r>
      <w:r w:rsidR="00520E88" w:rsidRPr="00520E88">
        <w:rPr>
          <w:vanish/>
        </w:rPr>
        <w:t>%pfb</w:t>
      </w:r>
      <w:r w:rsidRPr="004829BB">
        <w:t xml:space="preserve"> (Mini DV Tape) </w:t>
      </w:r>
      <w:r w:rsidR="00520E88" w:rsidRPr="00520E88">
        <w:rPr>
          <w:vanish/>
        </w:rPr>
        <w:t>%pfe</w:t>
      </w:r>
    </w:p>
    <w:p w:rsidR="00D84A35" w:rsidRPr="004829BB" w:rsidRDefault="00D84A35" w:rsidP="00D84A35">
      <w:pPr>
        <w:pStyle w:val="level3item"/>
      </w:pPr>
      <w:r w:rsidRPr="00066224">
        <w:t>Royal Shakespeare Company</w:t>
      </w:r>
      <w:r>
        <w:t xml:space="preserve"> </w:t>
      </w:r>
      <w:r w:rsidRPr="004829BB">
        <w:t xml:space="preserve">Mosaic Tape 1, March 19, 2001, </w:t>
      </w:r>
      <w:r w:rsidR="00520E88" w:rsidRPr="00520E88">
        <w:rPr>
          <w:vanish/>
        </w:rPr>
        <w:t>%pfb</w:t>
      </w:r>
      <w:r w:rsidRPr="004829BB">
        <w:t xml:space="preserve"> (Betacam Tape) </w:t>
      </w:r>
      <w:r w:rsidR="00520E88" w:rsidRPr="00520E88">
        <w:rPr>
          <w:vanish/>
        </w:rPr>
        <w:t>%pfe</w:t>
      </w:r>
    </w:p>
    <w:p w:rsidR="00D84A35" w:rsidRPr="004829BB" w:rsidRDefault="00D84A35" w:rsidP="00D84A35">
      <w:pPr>
        <w:pStyle w:val="level3item"/>
      </w:pPr>
      <w:r w:rsidRPr="00066224">
        <w:t>Royal Shakespeare Company</w:t>
      </w:r>
      <w:r>
        <w:t xml:space="preserve"> </w:t>
      </w:r>
      <w:r w:rsidRPr="00066224">
        <w:t>Mosaic</w:t>
      </w:r>
      <w:r w:rsidRPr="004829BB">
        <w:t xml:space="preserve"> Tape 2, March 19, 2001, </w:t>
      </w:r>
      <w:r w:rsidR="00520E88" w:rsidRPr="00520E88">
        <w:rPr>
          <w:vanish/>
        </w:rPr>
        <w:t>%pfb</w:t>
      </w:r>
      <w:r w:rsidRPr="004829BB">
        <w:t xml:space="preserve"> (Betacam Tape) </w:t>
      </w:r>
      <w:r w:rsidR="00520E88" w:rsidRPr="00520E88">
        <w:rPr>
          <w:vanish/>
        </w:rPr>
        <w:t>%pfe</w:t>
      </w:r>
    </w:p>
    <w:p w:rsidR="00D84A35" w:rsidRPr="004829BB" w:rsidRDefault="00D84A35" w:rsidP="00D84A35">
      <w:pPr>
        <w:pStyle w:val="level3item"/>
      </w:pPr>
      <w:r w:rsidRPr="00066224">
        <w:t>Royal Shakespeare Company</w:t>
      </w:r>
      <w:r>
        <w:t xml:space="preserve"> </w:t>
      </w:r>
      <w:r w:rsidRPr="004829BB">
        <w:t xml:space="preserve">Mosaic Tape 3, March 19, 2001, </w:t>
      </w:r>
      <w:r w:rsidR="00520E88" w:rsidRPr="00520E88">
        <w:rPr>
          <w:vanish/>
        </w:rPr>
        <w:t>%pfb</w:t>
      </w:r>
      <w:r w:rsidRPr="004829BB">
        <w:t xml:space="preserve"> (Betacam Tape) </w:t>
      </w:r>
      <w:r w:rsidR="00520E88" w:rsidRPr="00520E88">
        <w:rPr>
          <w:vanish/>
        </w:rPr>
        <w:t>%pfe</w:t>
      </w:r>
    </w:p>
    <w:p w:rsidR="00D84A35" w:rsidRPr="004829BB" w:rsidRDefault="00D84A35" w:rsidP="00D84A35">
      <w:pPr>
        <w:pStyle w:val="level3item"/>
      </w:pPr>
      <w:r w:rsidRPr="00066224">
        <w:t>Royal Shakespeare Company</w:t>
      </w:r>
      <w:r>
        <w:t xml:space="preserve"> </w:t>
      </w:r>
      <w:r w:rsidRPr="004829BB">
        <w:t xml:space="preserve">Actors Performance Network, March 20, 2001, </w:t>
      </w:r>
      <w:r w:rsidR="00520E88" w:rsidRPr="00520E88">
        <w:rPr>
          <w:vanish/>
        </w:rPr>
        <w:t>%pfb</w:t>
      </w:r>
      <w:r w:rsidRPr="004829BB">
        <w:t xml:space="preserve"> (Mini DV Tape) </w:t>
      </w:r>
      <w:r w:rsidR="00520E88" w:rsidRPr="00520E88">
        <w:rPr>
          <w:vanish/>
        </w:rPr>
        <w:t>%pfe</w:t>
      </w:r>
    </w:p>
    <w:p w:rsidR="00D84A35" w:rsidRPr="004829BB" w:rsidRDefault="00D84A35" w:rsidP="00D84A35">
      <w:pPr>
        <w:pStyle w:val="level3item"/>
      </w:pPr>
      <w:r w:rsidRPr="004829BB">
        <w:t xml:space="preserve">Salman Rushdie UMS News Conference, Michigan League; October 15, 2002, </w:t>
      </w:r>
      <w:r w:rsidR="00520E88" w:rsidRPr="00520E88">
        <w:rPr>
          <w:vanish/>
        </w:rPr>
        <w:t>%pfb</w:t>
      </w:r>
      <w:r w:rsidRPr="004829BB">
        <w:t xml:space="preserve"> (DVCam Tape) </w:t>
      </w:r>
      <w:r w:rsidR="00520E88" w:rsidRPr="00520E88">
        <w:rPr>
          <w:vanish/>
        </w:rPr>
        <w:t>%pfe</w:t>
      </w:r>
    </w:p>
    <w:p w:rsidR="00D84A35" w:rsidRPr="004829BB" w:rsidRDefault="00D84A35" w:rsidP="00D84A35">
      <w:pPr>
        <w:pStyle w:val="level3item"/>
      </w:pPr>
      <w:r w:rsidRPr="004829BB">
        <w:t xml:space="preserve">"Love and Death: an Interdisciplinary Discussion about Medea in Performance," a panel discussion with UM comparative literature Professor Yopie Prins, </w:t>
      </w:r>
      <w:r>
        <w:t>Royal Shakespeare Company</w:t>
      </w:r>
      <w:r w:rsidRPr="004829BB">
        <w:t xml:space="preserve"> artists Deborah Warner and Fiona Shaw, UM classics Professor Benjamin Acosta-Hughes, </w:t>
      </w:r>
      <w:r>
        <w:t xml:space="preserve">UM </w:t>
      </w:r>
      <w:r w:rsidRPr="004829BB">
        <w:t xml:space="preserve">English languages and literature Professor Linda Gregerson, UM Residential College Lecturer Kate Mendeloff and UM classics Professor Ruth Scodel, October 18, 2002, </w:t>
      </w:r>
      <w:r w:rsidR="00520E88" w:rsidRPr="00520E88">
        <w:rPr>
          <w:vanish/>
        </w:rPr>
        <w:t>%pfb</w:t>
      </w:r>
      <w:r w:rsidR="00892AC8">
        <w:t xml:space="preserve"> (DVCam</w:t>
      </w:r>
      <w:r w:rsidRPr="004829BB">
        <w:t xml:space="preserve"> Tape) </w:t>
      </w:r>
      <w:r w:rsidR="00520E88" w:rsidRPr="00520E88">
        <w:rPr>
          <w:vanish/>
        </w:rPr>
        <w:t>%pfe</w:t>
      </w:r>
    </w:p>
    <w:p w:rsidR="00D84A35" w:rsidRPr="004829BB" w:rsidRDefault="00D84A35" w:rsidP="00D84A35">
      <w:pPr>
        <w:pStyle w:val="level3item"/>
      </w:pPr>
      <w:r w:rsidRPr="004829BB">
        <w:t xml:space="preserve">Reflections on Rushdie’s Bombay Thomas Blum Hansen; November 15, 2002; UMTV 22, Edit, </w:t>
      </w:r>
      <w:r w:rsidR="00520E88" w:rsidRPr="00520E88">
        <w:rPr>
          <w:vanish/>
        </w:rPr>
        <w:t>%pfb</w:t>
      </w:r>
      <w:r w:rsidRPr="004829BB">
        <w:t xml:space="preserve"> (DVCam Tape) </w:t>
      </w:r>
      <w:r w:rsidR="00520E88" w:rsidRPr="00520E88">
        <w:rPr>
          <w:vanish/>
        </w:rPr>
        <w:t>%pfe</w:t>
      </w:r>
    </w:p>
    <w:p w:rsidR="00D84A35" w:rsidRPr="004829BB" w:rsidRDefault="00D84A35" w:rsidP="00D84A35">
      <w:pPr>
        <w:pStyle w:val="level3item"/>
      </w:pPr>
      <w:r w:rsidRPr="004829BB">
        <w:t xml:space="preserve">Plays of the Royal Residency; Ralph Williams, Lecture I, February 3, 2003, </w:t>
      </w:r>
      <w:r w:rsidR="00520E88" w:rsidRPr="00520E88">
        <w:rPr>
          <w:vanish/>
        </w:rPr>
        <w:t>%pfb</w:t>
      </w:r>
      <w:r w:rsidRPr="004829BB">
        <w:t xml:space="preserve"> (DVCam Tape) </w:t>
      </w:r>
      <w:r w:rsidR="00520E88" w:rsidRPr="00520E88">
        <w:rPr>
          <w:vanish/>
        </w:rPr>
        <w:t>%pfe</w:t>
      </w:r>
    </w:p>
    <w:p w:rsidR="00D84A35" w:rsidRPr="004829BB" w:rsidRDefault="00D84A35" w:rsidP="00D84A35">
      <w:pPr>
        <w:pStyle w:val="level3item"/>
      </w:pPr>
      <w:r w:rsidRPr="004829BB">
        <w:t xml:space="preserve">From a series of presentations related to the </w:t>
      </w:r>
      <w:r>
        <w:t>Royal Shakespeare Company</w:t>
      </w:r>
      <w:r w:rsidRPr="004829BB">
        <w:t xml:space="preserve">'s residency on the Ann Arbor campus, English language and literature Professor Ralph Williams speaks on "The Plays of the Royal Residency---Midnight's Children”, February 3, 2003, </w:t>
      </w:r>
      <w:r w:rsidR="00520E88" w:rsidRPr="00520E88">
        <w:rPr>
          <w:vanish/>
        </w:rPr>
        <w:t>%pfb</w:t>
      </w:r>
      <w:r w:rsidRPr="004829BB">
        <w:t xml:space="preserve"> (VHS Tape) </w:t>
      </w:r>
      <w:r w:rsidR="00520E88" w:rsidRPr="00520E88">
        <w:rPr>
          <w:vanish/>
        </w:rPr>
        <w:t>%pfe</w:t>
      </w:r>
    </w:p>
    <w:p w:rsidR="00D84A35" w:rsidRPr="004829BB" w:rsidRDefault="00D84A35" w:rsidP="00D84A35">
      <w:pPr>
        <w:pStyle w:val="level3item"/>
      </w:pPr>
      <w:r w:rsidRPr="004829BB">
        <w:t xml:space="preserve">“From Page to Stage: Adapting Salman Rushdie’s ‘Midnight’s Children”, Simon Reade speaking in Lorch Auditorium, University of Michigan, February 4, 2003, </w:t>
      </w:r>
      <w:r w:rsidR="00520E88" w:rsidRPr="00520E88">
        <w:rPr>
          <w:vanish/>
        </w:rPr>
        <w:t>%pfb</w:t>
      </w:r>
      <w:r w:rsidRPr="004829BB">
        <w:t xml:space="preserve"> (VHS Tape) </w:t>
      </w:r>
      <w:r w:rsidR="00520E88" w:rsidRPr="00520E88">
        <w:rPr>
          <w:vanish/>
        </w:rPr>
        <w:t>%pfe</w:t>
      </w:r>
    </w:p>
    <w:p w:rsidR="00D84A35" w:rsidRPr="004829BB" w:rsidRDefault="00D84A35" w:rsidP="00D84A35">
      <w:pPr>
        <w:pStyle w:val="level3item"/>
      </w:pPr>
      <w:r w:rsidRPr="004829BB">
        <w:t xml:space="preserve">From Page to Stage: Simon Reade; February 4, 2003, </w:t>
      </w:r>
      <w:r w:rsidR="00520E88" w:rsidRPr="00520E88">
        <w:rPr>
          <w:vanish/>
        </w:rPr>
        <w:t>%pfb</w:t>
      </w:r>
      <w:r w:rsidRPr="004829BB">
        <w:t xml:space="preserve"> (DVCam Tape) </w:t>
      </w:r>
      <w:r w:rsidR="00520E88" w:rsidRPr="00520E88">
        <w:rPr>
          <w:vanish/>
        </w:rPr>
        <w:t>%pfe</w:t>
      </w:r>
    </w:p>
    <w:p w:rsidR="00D84A35" w:rsidRPr="004829BB" w:rsidRDefault="00D84A35" w:rsidP="00D84A35">
      <w:pPr>
        <w:pStyle w:val="level3item"/>
      </w:pPr>
      <w:r>
        <w:t>“</w:t>
      </w:r>
      <w:r w:rsidRPr="004829BB">
        <w:t xml:space="preserve">Coriolanus” A World Elsewhere, February 4, 2003, </w:t>
      </w:r>
      <w:r w:rsidR="00520E88" w:rsidRPr="00520E88">
        <w:rPr>
          <w:vanish/>
        </w:rPr>
        <w:t>%pfb</w:t>
      </w:r>
      <w:r w:rsidRPr="004829BB">
        <w:t xml:space="preserve"> (DVCam Tape) </w:t>
      </w:r>
      <w:r w:rsidR="00520E88" w:rsidRPr="00520E88">
        <w:rPr>
          <w:vanish/>
        </w:rPr>
        <w:t>%pfe</w:t>
      </w:r>
    </w:p>
    <w:p w:rsidR="00D84A35" w:rsidRPr="004829BB" w:rsidRDefault="00D84A35" w:rsidP="00D84A35">
      <w:pPr>
        <w:pStyle w:val="level3item"/>
      </w:pPr>
      <w:r w:rsidRPr="004829BB">
        <w:lastRenderedPageBreak/>
        <w:t xml:space="preserve">Plays of the Royal Residency, Ralph Williams; Lecture II, February 10, 2003, </w:t>
      </w:r>
      <w:r w:rsidR="00520E88" w:rsidRPr="00520E88">
        <w:rPr>
          <w:vanish/>
        </w:rPr>
        <w:t>%pfb</w:t>
      </w:r>
      <w:r w:rsidRPr="004829BB">
        <w:t xml:space="preserve"> (DVCam Tape) </w:t>
      </w:r>
      <w:r w:rsidR="00520E88" w:rsidRPr="00520E88">
        <w:rPr>
          <w:vanish/>
        </w:rPr>
        <w:t>%pfe</w:t>
      </w:r>
    </w:p>
    <w:p w:rsidR="00D84A35" w:rsidRPr="004829BB" w:rsidRDefault="00D84A35" w:rsidP="00D84A35">
      <w:pPr>
        <w:pStyle w:val="level3item"/>
      </w:pPr>
      <w:r w:rsidRPr="004829BB">
        <w:t xml:space="preserve">From a series of presentations related to the </w:t>
      </w:r>
      <w:r>
        <w:t>Royal Shakespeare Company</w:t>
      </w:r>
      <w:r w:rsidRPr="004829BB">
        <w:t xml:space="preserve">'s residency on the Ann Arbor campus, English language and literature Professor Ralph Williams speaks on "The Plays of the Royal Residency---Coriolanus”, February 10, 2003, </w:t>
      </w:r>
      <w:r w:rsidR="00520E88" w:rsidRPr="00520E88">
        <w:rPr>
          <w:vanish/>
        </w:rPr>
        <w:t>%pfb</w:t>
      </w:r>
      <w:r w:rsidRPr="004829BB">
        <w:t xml:space="preserve"> (VHS Tape) </w:t>
      </w:r>
      <w:r w:rsidR="00520E88" w:rsidRPr="00520E88">
        <w:rPr>
          <w:vanish/>
        </w:rPr>
        <w:t>%pfe</w:t>
      </w:r>
    </w:p>
    <w:p w:rsidR="009235BE" w:rsidRDefault="009235BE" w:rsidP="009235BE">
      <w:pPr>
        <w:pStyle w:val="L2newpage"/>
        <w:rPr>
          <w:b/>
        </w:rPr>
      </w:pPr>
    </w:p>
    <w:p w:rsidR="009235BE" w:rsidRDefault="009235BE" w:rsidP="009235BE">
      <w:pPr>
        <w:pStyle w:val="L2newpage"/>
        <w:rPr>
          <w:b/>
        </w:rPr>
      </w:pPr>
    </w:p>
    <w:p w:rsidR="009235BE" w:rsidRDefault="009235BE" w:rsidP="009235BE">
      <w:pPr>
        <w:pStyle w:val="L2newpage"/>
        <w:rPr>
          <w:b/>
        </w:rPr>
      </w:pPr>
    </w:p>
    <w:p w:rsidR="009235BE" w:rsidRDefault="009235BE" w:rsidP="009235BE">
      <w:pPr>
        <w:pStyle w:val="L2newpage"/>
        <w:rPr>
          <w:b/>
        </w:rPr>
      </w:pPr>
    </w:p>
    <w:p w:rsidR="009235BE" w:rsidRDefault="009235BE" w:rsidP="009235BE">
      <w:pPr>
        <w:pStyle w:val="L2newpage"/>
        <w:rPr>
          <w:b/>
        </w:rPr>
      </w:pPr>
    </w:p>
    <w:p w:rsidR="009235BE" w:rsidRPr="00A00C7F" w:rsidRDefault="009235BE" w:rsidP="009235BE">
      <w:pPr>
        <w:pStyle w:val="L2newpage"/>
        <w:rPr>
          <w:b/>
        </w:rPr>
      </w:pPr>
      <w:proofErr w:type="gramStart"/>
      <w:r w:rsidRPr="00A00C7F">
        <w:rPr>
          <w:b/>
        </w:rPr>
        <w:t>Royal Shakespeare Company Residency (2001-2003) (Cont.)</w:t>
      </w:r>
      <w:proofErr w:type="gramEnd"/>
    </w:p>
    <w:p w:rsidR="009235BE" w:rsidRPr="00E01562" w:rsidRDefault="009235BE" w:rsidP="009235BE">
      <w:pPr>
        <w:pStyle w:val="Boxnewpage"/>
      </w:pPr>
      <w:r>
        <w:t>Box 6 (Cont.)</w:t>
      </w:r>
    </w:p>
    <w:p w:rsidR="00D84A35" w:rsidRPr="004829BB" w:rsidRDefault="00D84A35" w:rsidP="00D84A35">
      <w:pPr>
        <w:pStyle w:val="level3item"/>
      </w:pPr>
      <w:r w:rsidRPr="004829BB">
        <w:t xml:space="preserve">"A World Elsewhere: Coriolanus and Cultural Exile" a panel moderated by UM English language and literature Professor Linda Gregerson, UM Residential College Lecturer Kate Mendeloff, UM English language and literature Professor Steven Mullaney, UM Residential College Lecturer Cindy Sowers, UM Asian languages and cultures Professor Markus Nornes and members of the </w:t>
      </w:r>
      <w:r>
        <w:t>Royal Shakespeare Company</w:t>
      </w:r>
      <w:r w:rsidRPr="004829BB">
        <w:t xml:space="preserve">, March 4, 2003, </w:t>
      </w:r>
      <w:r w:rsidR="00520E88" w:rsidRPr="00520E88">
        <w:rPr>
          <w:vanish/>
        </w:rPr>
        <w:t>%pfb</w:t>
      </w:r>
      <w:r w:rsidRPr="004829BB">
        <w:t xml:space="preserve"> (VHS Tape) </w:t>
      </w:r>
      <w:r w:rsidR="00520E88" w:rsidRPr="00520E88">
        <w:rPr>
          <w:vanish/>
        </w:rPr>
        <w:t>%pfe</w:t>
      </w:r>
    </w:p>
    <w:p w:rsidR="00D84A35" w:rsidRPr="004829BB" w:rsidRDefault="00D84A35" w:rsidP="00D84A35">
      <w:pPr>
        <w:pStyle w:val="level3item"/>
      </w:pPr>
      <w:r w:rsidRPr="004829BB">
        <w:t xml:space="preserve">From a series of presentations related to the </w:t>
      </w:r>
      <w:r>
        <w:t>Royal Shakespeare Company</w:t>
      </w:r>
      <w:r w:rsidRPr="004829BB">
        <w:t xml:space="preserve">'s residency on the Ann Arbor campus, a panel discussion on "An Early Morning Sitcom: Love in Windsor" with UM Residential College instructor Barbara Hodgdon, Miami University of Ohio English language and literature Professor Frances Dolan, UM theater Professor John Neville Andrews, UM music Professor Naomi Andre and members of the </w:t>
      </w:r>
      <w:r>
        <w:t>Royal Shakespeare Company</w:t>
      </w:r>
      <w:r w:rsidRPr="004829BB">
        <w:t xml:space="preserve">, March 5, 2003, </w:t>
      </w:r>
      <w:r w:rsidR="00520E88" w:rsidRPr="00520E88">
        <w:rPr>
          <w:vanish/>
        </w:rPr>
        <w:t>%pfb</w:t>
      </w:r>
      <w:r w:rsidRPr="004829BB">
        <w:t xml:space="preserve"> (VHS Tape) </w:t>
      </w:r>
      <w:r w:rsidR="00520E88" w:rsidRPr="00520E88">
        <w:rPr>
          <w:vanish/>
        </w:rPr>
        <w:t>%pfe</w:t>
      </w:r>
    </w:p>
    <w:p w:rsidR="00D84A35" w:rsidRPr="004829BB" w:rsidRDefault="00D84A35" w:rsidP="00D84A35">
      <w:pPr>
        <w:pStyle w:val="level3item"/>
      </w:pPr>
      <w:r w:rsidRPr="004829BB">
        <w:t xml:space="preserve">From a series of presentations related to the </w:t>
      </w:r>
      <w:r>
        <w:t>Royal Shakespeare Company</w:t>
      </w:r>
      <w:r w:rsidRPr="004829BB">
        <w:t xml:space="preserve">'s residency on the Ann Arbor campus, "Indian History, Politics and the Making of Midnight's Children" with author Simon Rushdie interviewed by </w:t>
      </w:r>
      <w:r>
        <w:t xml:space="preserve">UM </w:t>
      </w:r>
      <w:r w:rsidRPr="004829BB">
        <w:t xml:space="preserve">Center for South Asian Studies Director Ashutosh Varshney, March 11, 2003, </w:t>
      </w:r>
      <w:r w:rsidR="00520E88" w:rsidRPr="00520E88">
        <w:rPr>
          <w:vanish/>
        </w:rPr>
        <w:t>%pfb</w:t>
      </w:r>
      <w:r w:rsidRPr="004829BB">
        <w:t xml:space="preserve"> (VHS Tape) </w:t>
      </w:r>
      <w:r w:rsidR="00520E88" w:rsidRPr="00520E88">
        <w:rPr>
          <w:vanish/>
        </w:rPr>
        <w:t>%pfe</w:t>
      </w:r>
    </w:p>
    <w:p w:rsidR="00D84A35" w:rsidRPr="004829BB" w:rsidRDefault="00D84A35" w:rsidP="00D84A35">
      <w:pPr>
        <w:pStyle w:val="level3item"/>
      </w:pPr>
      <w:r w:rsidRPr="004829BB">
        <w:t xml:space="preserve">From a series of presentations related to the </w:t>
      </w:r>
      <w:r>
        <w:t>Royal Shakespeare Company</w:t>
      </w:r>
      <w:r w:rsidRPr="004829BB">
        <w:t xml:space="preserve">'s residency on the Ann Arbor campus, "All the World's a Stage: The Theatre and a Global Audience" a discussion among members of the </w:t>
      </w:r>
      <w:r>
        <w:t>Royal Shakespeare Company</w:t>
      </w:r>
      <w:r w:rsidRPr="004829BB">
        <w:t xml:space="preserve">, March 11, 2003, </w:t>
      </w:r>
      <w:r w:rsidR="00520E88" w:rsidRPr="00520E88">
        <w:rPr>
          <w:vanish/>
        </w:rPr>
        <w:t>%pfb</w:t>
      </w:r>
      <w:r w:rsidRPr="004829BB">
        <w:t xml:space="preserve"> (VHS Tape) </w:t>
      </w:r>
      <w:r w:rsidR="00520E88" w:rsidRPr="00520E88">
        <w:rPr>
          <w:vanish/>
        </w:rPr>
        <w:t>%pfe</w:t>
      </w:r>
    </w:p>
    <w:p w:rsidR="00D84A35" w:rsidRPr="004829BB" w:rsidRDefault="00D84A35" w:rsidP="00D84A35">
      <w:pPr>
        <w:pStyle w:val="level3item"/>
      </w:pPr>
      <w:r w:rsidRPr="004829BB">
        <w:t xml:space="preserve">The Making of “Midnight’s Children” Salman Rushdie, March 11, 2003, </w:t>
      </w:r>
      <w:r w:rsidR="00520E88" w:rsidRPr="00520E88">
        <w:rPr>
          <w:vanish/>
        </w:rPr>
        <w:t>%pfb</w:t>
      </w:r>
      <w:r w:rsidRPr="004829BB">
        <w:t xml:space="preserve"> (DVCam Tape) </w:t>
      </w:r>
      <w:r w:rsidR="00520E88" w:rsidRPr="00520E88">
        <w:rPr>
          <w:vanish/>
        </w:rPr>
        <w:t>%pfe</w:t>
      </w:r>
    </w:p>
    <w:p w:rsidR="00D84A35" w:rsidRPr="004829BB" w:rsidRDefault="00D84A35" w:rsidP="00D84A35">
      <w:pPr>
        <w:pStyle w:val="level3item"/>
      </w:pPr>
      <w:r w:rsidRPr="004829BB">
        <w:t xml:space="preserve">Class &amp; Global Culture </w:t>
      </w:r>
      <w:r w:rsidRPr="009C7AB2">
        <w:t>Royal Shakespeare Company</w:t>
      </w:r>
      <w:r w:rsidRPr="004829BB">
        <w:t xml:space="preserve"> Roundtable Panel, March 11, 2003, </w:t>
      </w:r>
      <w:r w:rsidR="00520E88" w:rsidRPr="00520E88">
        <w:rPr>
          <w:vanish/>
        </w:rPr>
        <w:t>%pfb</w:t>
      </w:r>
      <w:r w:rsidRPr="004829BB">
        <w:t xml:space="preserve"> (DVCam Tape) </w:t>
      </w:r>
      <w:r w:rsidR="00520E88" w:rsidRPr="00520E88">
        <w:rPr>
          <w:vanish/>
        </w:rPr>
        <w:t>%pfe</w:t>
      </w:r>
    </w:p>
    <w:p w:rsidR="00D84A35" w:rsidRPr="004829BB" w:rsidRDefault="00D84A35" w:rsidP="00D84A35">
      <w:pPr>
        <w:pStyle w:val="level3item"/>
      </w:pPr>
      <w:r w:rsidRPr="004829BB">
        <w:t xml:space="preserve">The Literary Rushdie, March 12, 2003 UMTV 22 Edit, </w:t>
      </w:r>
      <w:r w:rsidR="00520E88" w:rsidRPr="00520E88">
        <w:rPr>
          <w:vanish/>
        </w:rPr>
        <w:t>%pfb</w:t>
      </w:r>
      <w:r w:rsidRPr="004829BB">
        <w:t xml:space="preserve"> (DVCam Tape) </w:t>
      </w:r>
      <w:r w:rsidR="00520E88" w:rsidRPr="00520E88">
        <w:rPr>
          <w:vanish/>
        </w:rPr>
        <w:t>%pfe</w:t>
      </w:r>
    </w:p>
    <w:p w:rsidR="00D84A35" w:rsidRPr="004829BB" w:rsidRDefault="00D84A35" w:rsidP="00D84A35">
      <w:pPr>
        <w:pStyle w:val="level3item"/>
      </w:pPr>
      <w:r w:rsidRPr="004829BB">
        <w:t xml:space="preserve">Reflections on the World of Salman Rushdie, March 12, 2003, </w:t>
      </w:r>
      <w:r w:rsidR="00520E88" w:rsidRPr="00520E88">
        <w:rPr>
          <w:vanish/>
        </w:rPr>
        <w:t>%pfb</w:t>
      </w:r>
      <w:r w:rsidRPr="004829BB">
        <w:t xml:space="preserve"> (DVCam Tape) </w:t>
      </w:r>
      <w:r w:rsidR="00520E88" w:rsidRPr="00520E88">
        <w:rPr>
          <w:vanish/>
        </w:rPr>
        <w:t>%pfe</w:t>
      </w:r>
    </w:p>
    <w:p w:rsidR="00D84A35" w:rsidRPr="004829BB" w:rsidRDefault="00D84A35" w:rsidP="00D84A35">
      <w:pPr>
        <w:pStyle w:val="level3item"/>
      </w:pPr>
      <w:r w:rsidRPr="004829BB">
        <w:lastRenderedPageBreak/>
        <w:t xml:space="preserve">From a series of presentations related to the </w:t>
      </w:r>
      <w:r>
        <w:t>Royal Shakespeare Company</w:t>
      </w:r>
      <w:r w:rsidRPr="004829BB">
        <w:t xml:space="preserve">'s residency on the Ann Arbor campus, author Simon Rushdie participated in a panel discussion with </w:t>
      </w:r>
      <w:r>
        <w:t xml:space="preserve">UM </w:t>
      </w:r>
      <w:r w:rsidRPr="004829BB">
        <w:t xml:space="preserve">history Professor Juan Cole; Johns Hopkins University South Asia Program Director Sunil Khilnani; executive assistant to United Nations Secretary General Kofi Annan, Shashi Tharoor; former Pakistani ambassador to Sri Lanka Husain Haqqani; Yale University history Professor Sara Suleri Goodyear; and </w:t>
      </w:r>
      <w:r>
        <w:t xml:space="preserve">UM </w:t>
      </w:r>
      <w:r w:rsidRPr="004829BB">
        <w:t xml:space="preserve">Center for South Asian Studies Director Ashutosh Varshney, March 12, 2003, </w:t>
      </w:r>
      <w:r w:rsidR="00520E88" w:rsidRPr="00520E88">
        <w:rPr>
          <w:vanish/>
        </w:rPr>
        <w:t>%pfb</w:t>
      </w:r>
      <w:r w:rsidRPr="004829BB">
        <w:t xml:space="preserve"> (VHS Tape) </w:t>
      </w:r>
      <w:r w:rsidR="00520E88" w:rsidRPr="00520E88">
        <w:rPr>
          <w:vanish/>
        </w:rPr>
        <w:t>%pfe</w:t>
      </w:r>
    </w:p>
    <w:p w:rsidR="00D84A35" w:rsidRPr="004829BB" w:rsidRDefault="00D84A35" w:rsidP="00D84A35">
      <w:pPr>
        <w:pStyle w:val="level3item"/>
      </w:pPr>
      <w:r w:rsidRPr="004829BB">
        <w:t xml:space="preserve">From a series of presentations related to the </w:t>
      </w:r>
      <w:r>
        <w:t>Royal Shakespeare Company</w:t>
      </w:r>
      <w:r w:rsidRPr="004829BB">
        <w:t xml:space="preserve">'s residency on the Ann Arbor campus, author Simon Rushdie was interviewed by Columbia University humanities Professor and director of Columbia's Southern Asian Institute Gauri Viswanathan, March 12, 2003, </w:t>
      </w:r>
      <w:r w:rsidR="00520E88" w:rsidRPr="00520E88">
        <w:rPr>
          <w:vanish/>
        </w:rPr>
        <w:t>%pfb</w:t>
      </w:r>
      <w:r w:rsidRPr="004829BB">
        <w:t xml:space="preserve"> (VHS Tape) </w:t>
      </w:r>
      <w:r w:rsidR="00520E88" w:rsidRPr="00520E88">
        <w:rPr>
          <w:vanish/>
        </w:rPr>
        <w:t>%pfe</w:t>
      </w:r>
    </w:p>
    <w:p w:rsidR="009235BE" w:rsidRDefault="009235BE" w:rsidP="009235BE">
      <w:pPr>
        <w:pStyle w:val="L2Subseries"/>
      </w:pPr>
    </w:p>
    <w:p w:rsidR="009235BE" w:rsidRDefault="009235BE" w:rsidP="009235BE">
      <w:pPr>
        <w:pStyle w:val="L2Subseries"/>
      </w:pPr>
    </w:p>
    <w:p w:rsidR="009235BE" w:rsidRDefault="009235BE" w:rsidP="009235BE">
      <w:pPr>
        <w:pStyle w:val="L2Subseries"/>
      </w:pPr>
      <w:r w:rsidRPr="00E01562">
        <w:t>Saturday Morning Physics Lectures</w:t>
      </w:r>
      <w:r>
        <w:t xml:space="preserve"> (2001 – 2005)</w:t>
      </w:r>
    </w:p>
    <w:p w:rsidR="009235BE" w:rsidRPr="00E01562" w:rsidRDefault="009235BE" w:rsidP="009235BE">
      <w:pPr>
        <w:pStyle w:val="boxnumber"/>
      </w:pPr>
      <w:r>
        <w:t>Box 7</w:t>
      </w:r>
    </w:p>
    <w:p w:rsidR="00D84A35" w:rsidRPr="00201D19" w:rsidRDefault="00D84A35" w:rsidP="00201D19">
      <w:pPr>
        <w:pStyle w:val="level3item"/>
      </w:pPr>
      <w:r w:rsidRPr="004829BB">
        <w:t xml:space="preserve">From a series of presentations related to the </w:t>
      </w:r>
      <w:r>
        <w:t>Royal Shakespeare Company</w:t>
      </w:r>
      <w:r w:rsidRPr="004829BB">
        <w:t>'s residency on the Ann Arbor campus, English language and literature Professor Ralph Williams leads a discussion on "The</w:t>
      </w:r>
      <w:r>
        <w:t xml:space="preserve"> Plays of the Royal Residency: </w:t>
      </w:r>
      <w:r w:rsidRPr="004829BB">
        <w:t xml:space="preserve">Wrap-up”, March 17, 2003, </w:t>
      </w:r>
      <w:r w:rsidR="00520E88" w:rsidRPr="00520E88">
        <w:rPr>
          <w:vanish/>
        </w:rPr>
        <w:t>%pfb</w:t>
      </w:r>
      <w:r w:rsidRPr="004829BB">
        <w:t xml:space="preserve"> (VHS Tape) </w:t>
      </w:r>
      <w:r w:rsidR="00520E88" w:rsidRPr="00520E88">
        <w:rPr>
          <w:vanish/>
        </w:rPr>
        <w:t>%pfe</w:t>
      </w:r>
    </w:p>
    <w:p w:rsidR="00D84A35" w:rsidRPr="00E01562" w:rsidRDefault="00D84A35" w:rsidP="00D84A35">
      <w:pPr>
        <w:pStyle w:val="level3item"/>
      </w:pPr>
      <w:r w:rsidRPr="00E01562">
        <w:t>"X-Ray Vision," physics Lecturer Don Smith, October 13, 2001</w:t>
      </w:r>
      <w:r>
        <w:t>,</w:t>
      </w:r>
      <w:r w:rsidRPr="00E01562">
        <w:t xml:space="preserve"> </w:t>
      </w:r>
      <w:r w:rsidR="00520E88" w:rsidRPr="00520E88">
        <w:rPr>
          <w:vanish/>
        </w:rPr>
        <w:t>%pfb</w:t>
      </w:r>
      <w:r>
        <w:t xml:space="preserve"> (DVCam Tape) </w:t>
      </w:r>
      <w:r w:rsidR="00520E88" w:rsidRPr="00520E88">
        <w:rPr>
          <w:vanish/>
        </w:rPr>
        <w:t>%pfe</w:t>
      </w:r>
    </w:p>
    <w:p w:rsidR="00D84A35" w:rsidRPr="00E01562" w:rsidRDefault="00D84A35" w:rsidP="00D84A35">
      <w:pPr>
        <w:pStyle w:val="level3item"/>
      </w:pPr>
      <w:r w:rsidRPr="00E01562">
        <w:t xml:space="preserve">"How Stars </w:t>
      </w:r>
      <w:proofErr w:type="gramStart"/>
      <w:r w:rsidRPr="00E01562">
        <w:t>Die</w:t>
      </w:r>
      <w:proofErr w:type="gramEnd"/>
      <w:r w:rsidRPr="00E01562">
        <w:t>," physics Lecturer Don Smith, October 20, 2001</w:t>
      </w:r>
      <w:r>
        <w:t>,</w:t>
      </w:r>
      <w:r w:rsidRPr="00E01562">
        <w:t xml:space="preserve"> </w:t>
      </w:r>
      <w:r w:rsidR="00520E88" w:rsidRPr="00520E88">
        <w:rPr>
          <w:vanish/>
        </w:rPr>
        <w:t>%pfb</w:t>
      </w:r>
      <w:r>
        <w:t xml:space="preserve"> (DVCam Tape) </w:t>
      </w:r>
      <w:r w:rsidR="00520E88" w:rsidRPr="00520E88">
        <w:rPr>
          <w:vanish/>
        </w:rPr>
        <w:t>%pfe</w:t>
      </w:r>
    </w:p>
    <w:p w:rsidR="00D84A35" w:rsidRPr="00E01562" w:rsidRDefault="00D84A35" w:rsidP="00D84A35">
      <w:pPr>
        <w:pStyle w:val="level3item"/>
      </w:pPr>
      <w:r w:rsidRPr="00E01562">
        <w:t xml:space="preserve">"Why Superconductivity?" physics Lecturer Tobias Eckhause, November 3, 2001; </w:t>
      </w:r>
      <w:r w:rsidR="00520E88" w:rsidRPr="00520E88">
        <w:rPr>
          <w:vanish/>
        </w:rPr>
        <w:t>%pfb</w:t>
      </w:r>
      <w:r>
        <w:t xml:space="preserve"> (DVCam Tape) </w:t>
      </w:r>
      <w:r w:rsidR="00520E88" w:rsidRPr="00520E88">
        <w:rPr>
          <w:vanish/>
        </w:rPr>
        <w:t>%pfe</w:t>
      </w:r>
    </w:p>
    <w:p w:rsidR="00D84A35" w:rsidRPr="00E01562" w:rsidRDefault="00FD07A2" w:rsidP="00D84A35">
      <w:pPr>
        <w:pStyle w:val="level3item"/>
      </w:pPr>
      <w:r>
        <w:t>“S</w:t>
      </w:r>
      <w:r w:rsidR="00D84A35" w:rsidRPr="00E01562">
        <w:t xml:space="preserve">uperconducting Devices and the Constants of Nature," physics Lecturer Tobias Eckhause, November 10, 2001; </w:t>
      </w:r>
      <w:r w:rsidR="00520E88" w:rsidRPr="00520E88">
        <w:rPr>
          <w:vanish/>
        </w:rPr>
        <w:t>%pfb</w:t>
      </w:r>
      <w:r w:rsidR="00D84A35">
        <w:t xml:space="preserve"> (DVCam Tape) </w:t>
      </w:r>
      <w:r w:rsidR="00520E88" w:rsidRPr="00520E88">
        <w:rPr>
          <w:vanish/>
        </w:rPr>
        <w:t>%pfe</w:t>
      </w:r>
    </w:p>
    <w:p w:rsidR="00D84A35" w:rsidRPr="00E01562" w:rsidRDefault="00D84A35" w:rsidP="00D84A35">
      <w:pPr>
        <w:pStyle w:val="level3item"/>
      </w:pPr>
      <w:r w:rsidRPr="00E01562">
        <w:t xml:space="preserve">"High Temperature Superconductors," physics Lecturer Tobias Eckhause, November 17, 2001; </w:t>
      </w:r>
      <w:r w:rsidR="00520E88" w:rsidRPr="00520E88">
        <w:rPr>
          <w:vanish/>
        </w:rPr>
        <w:t>%pfb</w:t>
      </w:r>
      <w:r>
        <w:t xml:space="preserve"> (DVCam Tape) </w:t>
      </w:r>
      <w:r w:rsidR="00520E88" w:rsidRPr="00520E88">
        <w:rPr>
          <w:vanish/>
        </w:rPr>
        <w:t>%pfe</w:t>
      </w:r>
    </w:p>
    <w:p w:rsidR="00D84A35" w:rsidRPr="00E01562" w:rsidRDefault="00D84A35" w:rsidP="00D84A35">
      <w:pPr>
        <w:pStyle w:val="level3item"/>
      </w:pPr>
      <w:r w:rsidRPr="00E01562">
        <w:t xml:space="preserve">"Quantum Mechanics vs. Einstein," physics Research Fellow Jan Pieter van der Schaar, December 1, 2001; </w:t>
      </w:r>
      <w:r w:rsidR="00520E88" w:rsidRPr="00520E88">
        <w:rPr>
          <w:vanish/>
        </w:rPr>
        <w:t>%pfb</w:t>
      </w:r>
      <w:r>
        <w:t xml:space="preserve"> (DVCam Tape) </w:t>
      </w:r>
      <w:r w:rsidR="00520E88" w:rsidRPr="00520E88">
        <w:rPr>
          <w:vanish/>
        </w:rPr>
        <w:t>%pfe</w:t>
      </w:r>
    </w:p>
    <w:p w:rsidR="00D84A35" w:rsidRPr="00E01562" w:rsidRDefault="00D84A35" w:rsidP="00D84A35">
      <w:pPr>
        <w:pStyle w:val="level3item"/>
      </w:pPr>
      <w:r w:rsidRPr="00E01562">
        <w:t xml:space="preserve">"A World Made of Strings," physics Research Fellow Jan Pieter van der Schaar, December 8, 2001; </w:t>
      </w:r>
      <w:r w:rsidR="00520E88" w:rsidRPr="00520E88">
        <w:rPr>
          <w:vanish/>
        </w:rPr>
        <w:t>%pfb</w:t>
      </w:r>
      <w:r>
        <w:t xml:space="preserve"> (DVCam Tape) </w:t>
      </w:r>
      <w:r w:rsidR="00520E88" w:rsidRPr="00520E88">
        <w:rPr>
          <w:vanish/>
        </w:rPr>
        <w:t>%pfe</w:t>
      </w:r>
    </w:p>
    <w:p w:rsidR="00D84A35" w:rsidRPr="00E01562" w:rsidRDefault="00D84A35" w:rsidP="00DB4762">
      <w:pPr>
        <w:pStyle w:val="level3item"/>
      </w:pPr>
      <w:r w:rsidRPr="00E01562">
        <w:t xml:space="preserve">“M-Stands for Mystery String Theory” [Unlisted Professor], December 15, 2001, </w:t>
      </w:r>
      <w:r w:rsidR="00520E88" w:rsidRPr="00520E88">
        <w:rPr>
          <w:vanish/>
        </w:rPr>
        <w:t>%pfb</w:t>
      </w:r>
      <w:r>
        <w:t xml:space="preserve"> (DVCam Tape) </w:t>
      </w:r>
      <w:r w:rsidR="00520E88" w:rsidRPr="00520E88">
        <w:rPr>
          <w:vanish/>
        </w:rPr>
        <w:t>%pfe</w:t>
      </w:r>
    </w:p>
    <w:p w:rsidR="00D84A35" w:rsidRPr="00E01562" w:rsidRDefault="00D84A35" w:rsidP="00D84A35">
      <w:pPr>
        <w:pStyle w:val="level3item"/>
      </w:pPr>
      <w:r w:rsidRPr="00E01562">
        <w:t xml:space="preserve">"The A-Bomb in Nazi Germany and the Soviet Union," physics Professor Emeritus Michael Sanders, March 2, 2002; </w:t>
      </w:r>
      <w:r w:rsidR="00520E88" w:rsidRPr="00520E88">
        <w:rPr>
          <w:vanish/>
        </w:rPr>
        <w:t>%pfb</w:t>
      </w:r>
      <w:r>
        <w:t xml:space="preserve"> (DVCam Tape) </w:t>
      </w:r>
      <w:r w:rsidR="00520E88" w:rsidRPr="00520E88">
        <w:rPr>
          <w:vanish/>
        </w:rPr>
        <w:t>%pfe</w:t>
      </w:r>
    </w:p>
    <w:p w:rsidR="00D84A35" w:rsidRPr="00E01562" w:rsidRDefault="00D84A35" w:rsidP="00D84A35">
      <w:pPr>
        <w:pStyle w:val="level3item"/>
      </w:pPr>
      <w:r w:rsidRPr="00E01562">
        <w:t xml:space="preserve">"Networks," physics Professor Mark Newman, March 9, 2002; </w:t>
      </w:r>
      <w:r w:rsidR="00520E88" w:rsidRPr="00520E88">
        <w:rPr>
          <w:vanish/>
        </w:rPr>
        <w:t>%pfb</w:t>
      </w:r>
      <w:r>
        <w:t xml:space="preserve"> (DVCam Tape) </w:t>
      </w:r>
      <w:r w:rsidR="00520E88" w:rsidRPr="00520E88">
        <w:rPr>
          <w:vanish/>
        </w:rPr>
        <w:t>%pfe</w:t>
      </w:r>
    </w:p>
    <w:p w:rsidR="00D84A35" w:rsidRPr="00E01562" w:rsidRDefault="00D84A35" w:rsidP="00D84A35">
      <w:pPr>
        <w:pStyle w:val="level3item"/>
      </w:pPr>
      <w:r w:rsidRPr="00E01562">
        <w:t xml:space="preserve">"Our Place in the Cosmos," physics Professor August Evrard, March 23, 2002; </w:t>
      </w:r>
      <w:r w:rsidR="00520E88" w:rsidRPr="00520E88">
        <w:rPr>
          <w:vanish/>
        </w:rPr>
        <w:t>%pfb</w:t>
      </w:r>
      <w:r>
        <w:t xml:space="preserve"> (DVCam Tape) </w:t>
      </w:r>
      <w:r w:rsidR="00520E88" w:rsidRPr="00520E88">
        <w:rPr>
          <w:vanish/>
        </w:rPr>
        <w:t>%pfe</w:t>
      </w:r>
    </w:p>
    <w:p w:rsidR="00D84A35" w:rsidRPr="00E01562" w:rsidRDefault="00D84A35" w:rsidP="00D84A35">
      <w:pPr>
        <w:pStyle w:val="level3item"/>
      </w:pPr>
      <w:r w:rsidRPr="00E01562">
        <w:t xml:space="preserve">"Looking at Atoms" by </w:t>
      </w:r>
      <w:r>
        <w:t xml:space="preserve">UM </w:t>
      </w:r>
      <w:r w:rsidRPr="00E01562">
        <w:t xml:space="preserve">physics Professor Gregory Orr, April 13, 2002; </w:t>
      </w:r>
      <w:r w:rsidR="00520E88" w:rsidRPr="00520E88">
        <w:rPr>
          <w:vanish/>
        </w:rPr>
        <w:t>%pfb</w:t>
      </w:r>
      <w:r>
        <w:t xml:space="preserve"> (DVCam Tape) </w:t>
      </w:r>
      <w:r w:rsidR="00520E88" w:rsidRPr="00520E88">
        <w:rPr>
          <w:vanish/>
        </w:rPr>
        <w:t>%pfe</w:t>
      </w:r>
    </w:p>
    <w:p w:rsidR="00D84A35" w:rsidRPr="00E01562" w:rsidRDefault="00D84A35" w:rsidP="00D84A35">
      <w:pPr>
        <w:pStyle w:val="level3item"/>
      </w:pPr>
      <w:r w:rsidRPr="00E01562">
        <w:t xml:space="preserve">"Turbulence," physics Professor Charles Doering, April 20, 2002; </w:t>
      </w:r>
      <w:r w:rsidR="00520E88" w:rsidRPr="00520E88">
        <w:rPr>
          <w:vanish/>
        </w:rPr>
        <w:t>%pfb</w:t>
      </w:r>
      <w:r>
        <w:t xml:space="preserve"> (DVCam Tape) </w:t>
      </w:r>
      <w:r w:rsidR="00520E88" w:rsidRPr="00520E88">
        <w:rPr>
          <w:vanish/>
        </w:rPr>
        <w:t>%pfe</w:t>
      </w:r>
    </w:p>
    <w:p w:rsidR="00D84A35" w:rsidRPr="00E01562" w:rsidRDefault="00D84A35" w:rsidP="00D84A35">
      <w:pPr>
        <w:pStyle w:val="level3item"/>
      </w:pPr>
      <w:r w:rsidRPr="00E01562">
        <w:lastRenderedPageBreak/>
        <w:t xml:space="preserve">"Curiouser and Curiouser," Research Fellow Chitra Rangan, October 19, 2002; "The Pied Piper of Hamilton," physics Research Fellow Chitra Rangan, October 26, 2002; "To the Emerald City," physics Research Fellow Chitra Rangan, November 2, 2002; </w:t>
      </w:r>
      <w:r w:rsidR="00520E88" w:rsidRPr="00520E88">
        <w:rPr>
          <w:vanish/>
        </w:rPr>
        <w:t>%pfb</w:t>
      </w:r>
      <w:r>
        <w:t xml:space="preserve"> (DVCam Tape) </w:t>
      </w:r>
      <w:r w:rsidR="00520E88" w:rsidRPr="00520E88">
        <w:rPr>
          <w:vanish/>
        </w:rPr>
        <w:t>%pfe</w:t>
      </w:r>
    </w:p>
    <w:p w:rsidR="00D84A35" w:rsidRPr="00E01562" w:rsidRDefault="00D84A35" w:rsidP="00D84A35">
      <w:pPr>
        <w:pStyle w:val="level3item"/>
      </w:pPr>
      <w:r w:rsidRPr="00E01562">
        <w:t xml:space="preserve">"Fingerprints of Quantum Mechanics," physics Research Fellow Jeffrey Guest, November 9, 2002; "The Coldest Place in the Universe," Research Fellow Jeffrey Guest, November 16, 2002; "Making Waves, Slowing Light and Keeping Time," Research Fellow Jeffrey Guest, November 23, 2002; </w:t>
      </w:r>
      <w:r w:rsidR="00520E88" w:rsidRPr="00520E88">
        <w:rPr>
          <w:vanish/>
        </w:rPr>
        <w:t>%pfb</w:t>
      </w:r>
      <w:r>
        <w:t xml:space="preserve"> (DVCam Tape) </w:t>
      </w:r>
      <w:r w:rsidR="00520E88" w:rsidRPr="00520E88">
        <w:rPr>
          <w:vanish/>
        </w:rPr>
        <w:t>%pfe</w:t>
      </w:r>
    </w:p>
    <w:p w:rsidR="00D84A35" w:rsidRPr="00EC7A75" w:rsidRDefault="00D84A35" w:rsidP="00D84A35">
      <w:pPr>
        <w:pStyle w:val="level3item"/>
      </w:pPr>
      <w:r w:rsidRPr="00EC7A75">
        <w:t>"A Galaxy Timeline in an Accelerating Universe," Research</w:t>
      </w:r>
      <w:r>
        <w:t xml:space="preserve"> </w:t>
      </w:r>
      <w:r w:rsidRPr="00EC7A75">
        <w:t xml:space="preserve">Fellow Risa Wechsler, December 7, 2002; "Planet Earth: Physics on a Global Scale," Research Fellow Wendy Panero, December 14, 2002; "Peering into the Earth: From Earthquakes to Diamonds," Research Fellow Wendy Panero, December 21, 2002; </w:t>
      </w:r>
      <w:r w:rsidR="00520E88" w:rsidRPr="00520E88">
        <w:rPr>
          <w:vanish/>
        </w:rPr>
        <w:t>%pfb</w:t>
      </w:r>
      <w:r w:rsidRPr="00B7535A">
        <w:rPr>
          <w:vanish/>
        </w:rPr>
        <w:t xml:space="preserve"> </w:t>
      </w:r>
      <w:r w:rsidRPr="00EC7A75">
        <w:t xml:space="preserve">(DVCam Tape) </w:t>
      </w:r>
      <w:r w:rsidR="00520E88" w:rsidRPr="00520E88">
        <w:rPr>
          <w:vanish/>
        </w:rPr>
        <w:t>%pfe</w:t>
      </w:r>
    </w:p>
    <w:p w:rsidR="00735373" w:rsidRDefault="00735373" w:rsidP="00735373">
      <w:pPr>
        <w:pStyle w:val="L2newpage"/>
        <w:rPr>
          <w:b/>
        </w:rPr>
      </w:pPr>
    </w:p>
    <w:p w:rsidR="00735373" w:rsidRDefault="00735373" w:rsidP="00735373">
      <w:pPr>
        <w:pStyle w:val="L2newpage"/>
        <w:rPr>
          <w:b/>
        </w:rPr>
      </w:pPr>
    </w:p>
    <w:p w:rsidR="00735373" w:rsidRPr="00E00108" w:rsidRDefault="00735373" w:rsidP="00735373">
      <w:pPr>
        <w:pStyle w:val="L2newpage"/>
        <w:rPr>
          <w:b/>
        </w:rPr>
      </w:pPr>
      <w:r w:rsidRPr="00E00108">
        <w:rPr>
          <w:b/>
        </w:rPr>
        <w:t>Saturday Morning Physics Lectures (2001 – 2005) (Cont.)</w:t>
      </w:r>
    </w:p>
    <w:p w:rsidR="00735373" w:rsidRPr="00E01562" w:rsidRDefault="00735373" w:rsidP="00735373">
      <w:pPr>
        <w:pStyle w:val="Boxnewpage"/>
      </w:pPr>
      <w:r>
        <w:t>Box 7 (Cont.)</w:t>
      </w:r>
    </w:p>
    <w:p w:rsidR="00D84A35" w:rsidRPr="00E01562" w:rsidRDefault="00D84A35" w:rsidP="00D84A35">
      <w:pPr>
        <w:pStyle w:val="level3item"/>
      </w:pPr>
      <w:r w:rsidRPr="00E01562">
        <w:t xml:space="preserve">"The Philosophy of Time," physics Professor Thomas Hofweber, February 1, 2000; "The Arrow of Time in Physics," physics Professor Tim McKay, February 8, 2003; "The Timing of Biological Evolution," Molecular, Cellular and Developmental Biology Professor Vaughn Cooper, February 15, 2003; </w:t>
      </w:r>
      <w:r w:rsidR="00520E88" w:rsidRPr="00520E88">
        <w:rPr>
          <w:vanish/>
        </w:rPr>
        <w:t>%pfb</w:t>
      </w:r>
      <w:r>
        <w:t xml:space="preserve"> (DVCam Tape) </w:t>
      </w:r>
      <w:r w:rsidR="00520E88" w:rsidRPr="00520E88">
        <w:rPr>
          <w:vanish/>
        </w:rPr>
        <w:t>%pfe</w:t>
      </w:r>
    </w:p>
    <w:p w:rsidR="00D84A35" w:rsidRPr="00BB7C28" w:rsidRDefault="00D84A35" w:rsidP="00D84A35">
      <w:pPr>
        <w:pStyle w:val="level3item"/>
      </w:pPr>
      <w:r w:rsidRPr="00BB7C28">
        <w:t xml:space="preserve">Saturday Morning Physics, Gregory Tarle, April 3, 2004, April 17, 2004, </w:t>
      </w:r>
      <w:r w:rsidR="00520E88" w:rsidRPr="00520E88">
        <w:rPr>
          <w:vanish/>
        </w:rPr>
        <w:t>%pfb</w:t>
      </w:r>
      <w:r w:rsidRPr="00BB7C28">
        <w:t xml:space="preserve"> (DVCam Tape) </w:t>
      </w:r>
      <w:r w:rsidR="00520E88" w:rsidRPr="00520E88">
        <w:rPr>
          <w:vanish/>
        </w:rPr>
        <w:t>%pfe</w:t>
      </w:r>
    </w:p>
    <w:p w:rsidR="00D84A35" w:rsidRPr="00BB7C28" w:rsidRDefault="00D84A35" w:rsidP="00D84A35">
      <w:pPr>
        <w:pStyle w:val="level3item"/>
      </w:pPr>
      <w:r w:rsidRPr="00BB7C28">
        <w:t xml:space="preserve">Saturday Morning Physics, 2005: 01, 2005: 02, </w:t>
      </w:r>
      <w:r w:rsidR="00520E88" w:rsidRPr="00520E88">
        <w:rPr>
          <w:vanish/>
        </w:rPr>
        <w:t>%pfb</w:t>
      </w:r>
      <w:r w:rsidRPr="00BB7C28">
        <w:t xml:space="preserve"> (DVCam Tape) </w:t>
      </w:r>
      <w:r w:rsidR="00520E88" w:rsidRPr="00520E88">
        <w:rPr>
          <w:vanish/>
        </w:rPr>
        <w:t>%pfe</w:t>
      </w:r>
    </w:p>
    <w:p w:rsidR="00D84A35" w:rsidRPr="00BB7C28" w:rsidRDefault="00D84A35" w:rsidP="00D84A35">
      <w:pPr>
        <w:pStyle w:val="level3item"/>
      </w:pPr>
      <w:r w:rsidRPr="00BB7C28">
        <w:t xml:space="preserve">Saturday Morning Physics, 2005: 03, 2005: 04, </w:t>
      </w:r>
      <w:r w:rsidR="00520E88" w:rsidRPr="00520E88">
        <w:rPr>
          <w:vanish/>
        </w:rPr>
        <w:t>%pfb</w:t>
      </w:r>
      <w:r w:rsidRPr="00BB7C28">
        <w:t xml:space="preserve"> (DVCam Tape) </w:t>
      </w:r>
      <w:r w:rsidR="00520E88" w:rsidRPr="00520E88">
        <w:rPr>
          <w:vanish/>
        </w:rPr>
        <w:t>%pfe</w:t>
      </w:r>
    </w:p>
    <w:p w:rsidR="00D84A35" w:rsidRPr="00BB7C28" w:rsidRDefault="00D84A35" w:rsidP="00D84A35">
      <w:pPr>
        <w:pStyle w:val="level3item"/>
      </w:pPr>
      <w:r w:rsidRPr="00BB7C28">
        <w:t xml:space="preserve">Saturday Morning Physics, 5, 6, 7; 2005, </w:t>
      </w:r>
      <w:r w:rsidR="00520E88" w:rsidRPr="00520E88">
        <w:rPr>
          <w:vanish/>
        </w:rPr>
        <w:t>%pfb</w:t>
      </w:r>
      <w:r w:rsidRPr="00BB7C28">
        <w:t xml:space="preserve"> (DVCam Tape) </w:t>
      </w:r>
      <w:r w:rsidR="00520E88" w:rsidRPr="00520E88">
        <w:rPr>
          <w:vanish/>
        </w:rPr>
        <w:t>%pfe</w:t>
      </w:r>
    </w:p>
    <w:p w:rsidR="00D84A35" w:rsidRPr="00BB7C28" w:rsidRDefault="00D84A35" w:rsidP="00D84A35">
      <w:pPr>
        <w:pStyle w:val="level3item"/>
      </w:pPr>
      <w:r w:rsidRPr="00BB7C28">
        <w:t xml:space="preserve">Saturday Morning Physics, Zurbuchen: 1905 Einstein &amp; Bern, October 1, 2005, </w:t>
      </w:r>
      <w:r w:rsidR="00520E88" w:rsidRPr="00520E88">
        <w:rPr>
          <w:vanish/>
        </w:rPr>
        <w:t>%pfb</w:t>
      </w:r>
      <w:r w:rsidRPr="00BB7C28">
        <w:t xml:space="preserve"> (DVCam Tape) </w:t>
      </w:r>
      <w:r w:rsidR="00520E88" w:rsidRPr="00520E88">
        <w:rPr>
          <w:vanish/>
        </w:rPr>
        <w:t>%pfe</w:t>
      </w:r>
    </w:p>
    <w:p w:rsidR="00D84A35" w:rsidRPr="00BB7C28" w:rsidRDefault="00D84A35" w:rsidP="00D84A35">
      <w:pPr>
        <w:pStyle w:val="level3item"/>
      </w:pPr>
      <w:r w:rsidRPr="00BB7C28">
        <w:t xml:space="preserve">Saturday Morning Physics; Sarah Yost, “Special Relativity Lecture #1, October 15, 2005, </w:t>
      </w:r>
      <w:r w:rsidR="00520E88" w:rsidRPr="00520E88">
        <w:rPr>
          <w:vanish/>
        </w:rPr>
        <w:t>%pfb</w:t>
      </w:r>
      <w:r w:rsidRPr="00BB7C28">
        <w:t xml:space="preserve"> (DVCam Tape) </w:t>
      </w:r>
      <w:r w:rsidR="00520E88" w:rsidRPr="00520E88">
        <w:rPr>
          <w:vanish/>
        </w:rPr>
        <w:t>%pfe</w:t>
      </w:r>
    </w:p>
    <w:p w:rsidR="004E7ED2" w:rsidRDefault="004E7ED2" w:rsidP="00D84A35">
      <w:pPr>
        <w:pStyle w:val="L2Subseries"/>
      </w:pPr>
    </w:p>
    <w:p w:rsidR="00D84A35" w:rsidRDefault="00D84A35" w:rsidP="00D84A35">
      <w:pPr>
        <w:pStyle w:val="L2Subseries"/>
      </w:pPr>
      <w:r>
        <w:t>Science Lectures</w:t>
      </w:r>
      <w:r w:rsidR="0098419F">
        <w:t xml:space="preserve"> (1992 – 2005)</w:t>
      </w:r>
    </w:p>
    <w:p w:rsidR="00D449A4" w:rsidRDefault="00D449A4" w:rsidP="00D449A4">
      <w:pPr>
        <w:pStyle w:val="boxnumber"/>
      </w:pPr>
      <w:r>
        <w:t>Box 13</w:t>
      </w:r>
    </w:p>
    <w:p w:rsidR="00D84A35" w:rsidRDefault="00D84A35" w:rsidP="00D84A35">
      <w:pPr>
        <w:pStyle w:val="level3item"/>
      </w:pPr>
      <w:r>
        <w:t xml:space="preserve">TLE Movie, Original Remediation, Insitu Air Stripping, [Undated]. </w:t>
      </w:r>
      <w:r w:rsidR="00520E88" w:rsidRPr="00520E88">
        <w:rPr>
          <w:vanish/>
        </w:rPr>
        <w:t>%pfb</w:t>
      </w:r>
      <w:r>
        <w:t xml:space="preserve"> (Betacam Tape) </w:t>
      </w:r>
      <w:r w:rsidR="00520E88" w:rsidRPr="00520E88">
        <w:rPr>
          <w:vanish/>
        </w:rPr>
        <w:t>%pfe</w:t>
      </w:r>
    </w:p>
    <w:p w:rsidR="00D84A35" w:rsidRDefault="009D5A9B" w:rsidP="00D84A35">
      <w:pPr>
        <w:pStyle w:val="level3item"/>
      </w:pPr>
      <w:r>
        <w:t>3</w:t>
      </w:r>
      <w:r w:rsidR="00D84A35">
        <w:t xml:space="preserve">D Animations of Ground Water Contamination, Institute of Water Research &amp; Development, MSU, October, 1992, </w:t>
      </w:r>
      <w:r w:rsidR="00520E88" w:rsidRPr="00520E88">
        <w:rPr>
          <w:vanish/>
        </w:rPr>
        <w:t>%pfb</w:t>
      </w:r>
      <w:r w:rsidR="00D84A35">
        <w:t xml:space="preserve"> (Betacam Tape) </w:t>
      </w:r>
      <w:r w:rsidR="00520E88" w:rsidRPr="00520E88">
        <w:rPr>
          <w:vanish/>
        </w:rPr>
        <w:t>%pfe</w:t>
      </w:r>
    </w:p>
    <w:p w:rsidR="00D84A35" w:rsidRDefault="00D84A35" w:rsidP="00D84A35">
      <w:pPr>
        <w:pStyle w:val="level3item"/>
      </w:pPr>
      <w:r>
        <w:t xml:space="preserve">National Association of Conservation Districts “Clean Water, Clear Choices”, July 17, 1991, </w:t>
      </w:r>
      <w:r w:rsidR="00520E88" w:rsidRPr="00520E88">
        <w:rPr>
          <w:vanish/>
        </w:rPr>
        <w:t>%pfb</w:t>
      </w:r>
      <w:r>
        <w:t xml:space="preserve"> (Betacam Tape) </w:t>
      </w:r>
      <w:r w:rsidR="00520E88" w:rsidRPr="00520E88">
        <w:rPr>
          <w:vanish/>
        </w:rPr>
        <w:t>%pfe</w:t>
      </w:r>
    </w:p>
    <w:p w:rsidR="00D84A35" w:rsidRDefault="00D84A35" w:rsidP="00D84A35">
      <w:pPr>
        <w:pStyle w:val="level3item"/>
      </w:pPr>
      <w:r>
        <w:t xml:space="preserve">UM School of Natural Resources, HSRC, February 18, 1991, </w:t>
      </w:r>
      <w:r w:rsidR="00520E88" w:rsidRPr="00520E88">
        <w:rPr>
          <w:vanish/>
        </w:rPr>
        <w:t>%pfb</w:t>
      </w:r>
      <w:r>
        <w:t xml:space="preserve"> (U-Matic Tape) </w:t>
      </w:r>
      <w:r w:rsidR="00520E88" w:rsidRPr="00520E88">
        <w:rPr>
          <w:vanish/>
        </w:rPr>
        <w:t>%pfe</w:t>
      </w:r>
    </w:p>
    <w:p w:rsidR="00D84A35" w:rsidRDefault="00D84A35" w:rsidP="00D84A35">
      <w:pPr>
        <w:pStyle w:val="level3item"/>
      </w:pPr>
      <w:r>
        <w:t xml:space="preserve">UM School of Natural Resources, HSRC, February 18, 1991, </w:t>
      </w:r>
      <w:r w:rsidR="00520E88" w:rsidRPr="00520E88">
        <w:rPr>
          <w:vanish/>
        </w:rPr>
        <w:t>%pfb</w:t>
      </w:r>
      <w:r>
        <w:t xml:space="preserve"> (U-Matic Tape) </w:t>
      </w:r>
      <w:r w:rsidR="00520E88" w:rsidRPr="00520E88">
        <w:rPr>
          <w:vanish/>
        </w:rPr>
        <w:t>%pfe</w:t>
      </w:r>
    </w:p>
    <w:p w:rsidR="00D84A35" w:rsidRDefault="00D84A35" w:rsidP="00D84A35">
      <w:pPr>
        <w:pStyle w:val="level3item"/>
      </w:pPr>
      <w:r>
        <w:lastRenderedPageBreak/>
        <w:t xml:space="preserve">UM School of Natural Resources: Waste Minimization Module, December 1991, </w:t>
      </w:r>
      <w:r w:rsidR="00520E88" w:rsidRPr="00520E88">
        <w:rPr>
          <w:vanish/>
        </w:rPr>
        <w:t>%pfb</w:t>
      </w:r>
      <w:r>
        <w:t xml:space="preserve"> (Betacam Tape) </w:t>
      </w:r>
      <w:r w:rsidR="00520E88" w:rsidRPr="00520E88">
        <w:rPr>
          <w:vanish/>
        </w:rPr>
        <w:t>%pfe</w:t>
      </w:r>
    </w:p>
    <w:p w:rsidR="00D84A35" w:rsidRDefault="00D84A35" w:rsidP="00D84A35">
      <w:pPr>
        <w:pStyle w:val="level3item"/>
      </w:pPr>
      <w:r>
        <w:t xml:space="preserve">UM School of Natural Resources Doe Cercla Site Assessment, 1994, </w:t>
      </w:r>
      <w:r w:rsidR="00520E88" w:rsidRPr="00520E88">
        <w:rPr>
          <w:vanish/>
        </w:rPr>
        <w:t>%pfb</w:t>
      </w:r>
      <w:r>
        <w:t xml:space="preserve"> (Betacam Tape) </w:t>
      </w:r>
      <w:r w:rsidR="00520E88" w:rsidRPr="00520E88">
        <w:rPr>
          <w:vanish/>
        </w:rPr>
        <w:t>%pfe</w:t>
      </w:r>
    </w:p>
    <w:p w:rsidR="00D84A35" w:rsidRPr="001D169D" w:rsidRDefault="00D84A35" w:rsidP="00D84A35">
      <w:pPr>
        <w:pStyle w:val="level3item"/>
      </w:pPr>
      <w:r w:rsidRPr="001D169D">
        <w:t xml:space="preserve">"The Earth's Changing Atmosphere," Arthur F. Thurnau Professor and Professor of Atmospheric, Oceanic and Space Sciences Perry Samson, January 26, 2002, </w:t>
      </w:r>
      <w:r w:rsidR="00520E88" w:rsidRPr="00520E88">
        <w:rPr>
          <w:vanish/>
        </w:rPr>
        <w:t>%pfb</w:t>
      </w:r>
      <w:r w:rsidRPr="001D169D">
        <w:t xml:space="preserve"> (VHS Tape) </w:t>
      </w:r>
      <w:r w:rsidR="00520E88" w:rsidRPr="00520E88">
        <w:rPr>
          <w:vanish/>
        </w:rPr>
        <w:t>%pfe</w:t>
      </w:r>
    </w:p>
    <w:p w:rsidR="00D84A35" w:rsidRDefault="00D84A35" w:rsidP="00D84A35">
      <w:pPr>
        <w:pStyle w:val="level3item"/>
      </w:pPr>
      <w:r>
        <w:t>AOSS “The Sun’s Changing Atmosphere” Professor Leonard Fisk, February 2, 2002</w:t>
      </w:r>
      <w:r w:rsidRPr="00E01562">
        <w:t xml:space="preserve">, </w:t>
      </w:r>
      <w:r w:rsidR="00520E88" w:rsidRPr="00520E88">
        <w:rPr>
          <w:vanish/>
        </w:rPr>
        <w:t>%pfb</w:t>
      </w:r>
      <w:r>
        <w:t xml:space="preserve"> (DVCam Tape) </w:t>
      </w:r>
      <w:r w:rsidR="00520E88" w:rsidRPr="00520E88">
        <w:rPr>
          <w:vanish/>
        </w:rPr>
        <w:t>%pfe</w:t>
      </w:r>
    </w:p>
    <w:p w:rsidR="00D84A35" w:rsidRDefault="00D84A35" w:rsidP="00D84A35">
      <w:pPr>
        <w:pStyle w:val="level3item"/>
      </w:pPr>
      <w:r>
        <w:t>Stephen Wolfram, “A New Kind of Science”, October 8, 2002</w:t>
      </w:r>
      <w:r w:rsidRPr="00E01562">
        <w:t xml:space="preserve">, </w:t>
      </w:r>
      <w:r w:rsidR="00520E88" w:rsidRPr="00520E88">
        <w:rPr>
          <w:vanish/>
        </w:rPr>
        <w:t>%pfb</w:t>
      </w:r>
      <w:r>
        <w:t xml:space="preserve"> (DVCam Tape) </w:t>
      </w:r>
      <w:r w:rsidR="00520E88" w:rsidRPr="00520E88">
        <w:rPr>
          <w:vanish/>
        </w:rPr>
        <w:t>%pfe</w:t>
      </w:r>
    </w:p>
    <w:p w:rsidR="00D84A35" w:rsidRDefault="00D84A35" w:rsidP="00D84A35">
      <w:pPr>
        <w:pStyle w:val="level3item"/>
      </w:pPr>
      <w:r>
        <w:t>Life Style of a Galaxy in an Accelerating Universe, December 7, 2002</w:t>
      </w:r>
      <w:r w:rsidRPr="00E01562">
        <w:t xml:space="preserve">, </w:t>
      </w:r>
      <w:r w:rsidR="00520E88" w:rsidRPr="00520E88">
        <w:rPr>
          <w:vanish/>
        </w:rPr>
        <w:t>%pfb</w:t>
      </w:r>
      <w:r>
        <w:t xml:space="preserve"> (DVCam Tape) </w:t>
      </w:r>
      <w:r w:rsidR="00520E88" w:rsidRPr="00520E88">
        <w:rPr>
          <w:vanish/>
        </w:rPr>
        <w:t>%pfe</w:t>
      </w:r>
    </w:p>
    <w:p w:rsidR="00D84A35" w:rsidRDefault="00D84A35" w:rsidP="00D84A35">
      <w:pPr>
        <w:pStyle w:val="level3item"/>
      </w:pPr>
      <w:r>
        <w:t>From Imes to Moore I, March 17, 2004</w:t>
      </w:r>
      <w:r w:rsidRPr="00E01562">
        <w:t xml:space="preserve">, </w:t>
      </w:r>
      <w:r w:rsidR="00520E88" w:rsidRPr="00520E88">
        <w:rPr>
          <w:vanish/>
        </w:rPr>
        <w:t>%pfb</w:t>
      </w:r>
      <w:r>
        <w:t xml:space="preserve"> (DVCam Tape) </w:t>
      </w:r>
      <w:r w:rsidR="00520E88" w:rsidRPr="00520E88">
        <w:rPr>
          <w:vanish/>
        </w:rPr>
        <w:t>%pfe</w:t>
      </w:r>
    </w:p>
    <w:p w:rsidR="00D84A35" w:rsidRDefault="00D84A35" w:rsidP="00D84A35">
      <w:pPr>
        <w:pStyle w:val="level3item"/>
      </w:pPr>
      <w:r>
        <w:t>From Imes to Moore II, March 17, 2004, UM 22 Edit</w:t>
      </w:r>
      <w:r w:rsidRPr="00E01562">
        <w:t xml:space="preserve">, </w:t>
      </w:r>
      <w:r w:rsidR="00520E88" w:rsidRPr="00520E88">
        <w:rPr>
          <w:vanish/>
        </w:rPr>
        <w:t>%pfb</w:t>
      </w:r>
      <w:r>
        <w:t xml:space="preserve"> (DVCam Tape) </w:t>
      </w:r>
      <w:r w:rsidR="00520E88" w:rsidRPr="00520E88">
        <w:rPr>
          <w:vanish/>
        </w:rPr>
        <w:t>%pfe</w:t>
      </w:r>
    </w:p>
    <w:p w:rsidR="00D84A35" w:rsidRDefault="00D84A35" w:rsidP="00D84A35">
      <w:pPr>
        <w:pStyle w:val="level3item"/>
      </w:pPr>
      <w:r>
        <w:t>Global Warming, Fossil Fuels, and the Audacity of Imagining We Can Shape Our Energy Future, September 28, 2004, Michigan TV 2 Edit</w:t>
      </w:r>
      <w:r w:rsidRPr="00E01562">
        <w:t xml:space="preserve">, </w:t>
      </w:r>
      <w:r w:rsidR="00520E88" w:rsidRPr="00520E88">
        <w:rPr>
          <w:vanish/>
        </w:rPr>
        <w:t>%pfb</w:t>
      </w:r>
      <w:r>
        <w:t xml:space="preserve"> (DVCam Tape) </w:t>
      </w:r>
      <w:r w:rsidR="00520E88" w:rsidRPr="00520E88">
        <w:rPr>
          <w:vanish/>
        </w:rPr>
        <w:t>%pfe</w:t>
      </w:r>
    </w:p>
    <w:p w:rsidR="00D84A35" w:rsidRDefault="00D84A35" w:rsidP="00D84A35">
      <w:pPr>
        <w:pStyle w:val="level3item"/>
      </w:pPr>
      <w:r>
        <w:t>The Public Perception of Genes, Maxine Singer, October 20, 2004</w:t>
      </w:r>
      <w:r w:rsidRPr="00E01562">
        <w:t xml:space="preserve">, </w:t>
      </w:r>
      <w:r w:rsidR="00520E88" w:rsidRPr="00520E88">
        <w:rPr>
          <w:vanish/>
        </w:rPr>
        <w:t>%pfb</w:t>
      </w:r>
      <w:r>
        <w:t xml:space="preserve"> (DVCam Tape) </w:t>
      </w:r>
      <w:r w:rsidR="00520E88" w:rsidRPr="00520E88">
        <w:rPr>
          <w:vanish/>
        </w:rPr>
        <w:t>%pfe</w:t>
      </w:r>
    </w:p>
    <w:p w:rsidR="00D65280" w:rsidRDefault="00D65280" w:rsidP="00D65280">
      <w:pPr>
        <w:pStyle w:val="L2Subseries"/>
      </w:pPr>
    </w:p>
    <w:p w:rsidR="00D65280" w:rsidRDefault="00D65280" w:rsidP="00D65280">
      <w:pPr>
        <w:pStyle w:val="L2Subseries"/>
      </w:pPr>
    </w:p>
    <w:p w:rsidR="00D65280" w:rsidRPr="00D65280" w:rsidRDefault="00D65280" w:rsidP="00D65280">
      <w:pPr>
        <w:pStyle w:val="L2newpage"/>
        <w:rPr>
          <w:b/>
        </w:rPr>
      </w:pPr>
      <w:r w:rsidRPr="00D65280">
        <w:rPr>
          <w:b/>
        </w:rPr>
        <w:t>Science Lectures (1992 – 2005) (Cont.)</w:t>
      </w:r>
    </w:p>
    <w:p w:rsidR="00D65280" w:rsidRDefault="00D65280" w:rsidP="00D65280">
      <w:pPr>
        <w:pStyle w:val="Boxnewpage"/>
      </w:pPr>
      <w:r>
        <w:t>Box 13 (Cont.)</w:t>
      </w:r>
    </w:p>
    <w:p w:rsidR="00D84A35" w:rsidRDefault="00D84A35" w:rsidP="00D84A35">
      <w:pPr>
        <w:pStyle w:val="level3item"/>
        <w:rPr>
          <w:vanish/>
        </w:rPr>
      </w:pPr>
      <w:r w:rsidRPr="00654B8F">
        <w:t>Risk Science; John D. Graham, John H. Marburger III, September 15-16, 2005</w:t>
      </w:r>
      <w:r w:rsidRPr="00E01562">
        <w:t xml:space="preserve">, </w:t>
      </w:r>
      <w:r w:rsidR="00520E88" w:rsidRPr="00520E88">
        <w:rPr>
          <w:vanish/>
        </w:rPr>
        <w:t>%pfb</w:t>
      </w:r>
      <w:r>
        <w:t xml:space="preserve"> (DVCam Tape) </w:t>
      </w:r>
      <w:r w:rsidR="00520E88" w:rsidRPr="00520E88">
        <w:rPr>
          <w:vanish/>
        </w:rPr>
        <w:t>%pfe</w:t>
      </w:r>
    </w:p>
    <w:p w:rsidR="00033B56" w:rsidRPr="005A36EB" w:rsidRDefault="00033B56" w:rsidP="00033B56">
      <w:pPr>
        <w:pStyle w:val="level3item"/>
      </w:pPr>
      <w:r w:rsidRPr="005A36EB">
        <w:t xml:space="preserve">Science Abled Good Minds at Work, [Undated], </w:t>
      </w:r>
      <w:r w:rsidRPr="00520E88">
        <w:rPr>
          <w:vanish/>
        </w:rPr>
        <w:t>%pfb</w:t>
      </w:r>
      <w:r w:rsidRPr="005A36EB">
        <w:t xml:space="preserve"> (VHS Tape) </w:t>
      </w:r>
      <w:r w:rsidRPr="00520E88">
        <w:rPr>
          <w:vanish/>
        </w:rPr>
        <w:t>%pfe</w:t>
      </w:r>
    </w:p>
    <w:p w:rsidR="00D84A35" w:rsidRDefault="00D84A35" w:rsidP="00D84A35">
      <w:pPr>
        <w:pStyle w:val="L2Subseries"/>
      </w:pPr>
    </w:p>
    <w:p w:rsidR="00D84A35" w:rsidRDefault="00D84A35" w:rsidP="00D84A35">
      <w:pPr>
        <w:pStyle w:val="L2Subseries"/>
      </w:pPr>
      <w:r w:rsidRPr="00E01562">
        <w:t>Statements and Media Events with University Presidents</w:t>
      </w:r>
      <w:r w:rsidR="00E31EAF">
        <w:t xml:space="preserve"> (1982 - 2005)</w:t>
      </w:r>
    </w:p>
    <w:p w:rsidR="0049531F" w:rsidRPr="00E01562" w:rsidRDefault="0049531F" w:rsidP="0049531F">
      <w:pPr>
        <w:pStyle w:val="boxnumber"/>
      </w:pPr>
      <w:r>
        <w:t>Box 12</w:t>
      </w:r>
    </w:p>
    <w:p w:rsidR="00D84A35" w:rsidRPr="00E01562" w:rsidRDefault="00D84A35" w:rsidP="00D84A35">
      <w:pPr>
        <w:pStyle w:val="level3item"/>
      </w:pPr>
      <w:r>
        <w:t xml:space="preserve">UM </w:t>
      </w:r>
      <w:r w:rsidRPr="00E01562">
        <w:t xml:space="preserve">President Harold Shapiro and UCLA Chancellor Charles Young on NBC-TV's "Today" December 28, 1982, </w:t>
      </w:r>
      <w:r w:rsidR="00520E88" w:rsidRPr="00520E88">
        <w:rPr>
          <w:vanish/>
        </w:rPr>
        <w:t>%pfb</w:t>
      </w:r>
      <w:r>
        <w:t xml:space="preserve"> (U-Matic Tape) </w:t>
      </w:r>
      <w:r w:rsidR="00520E88" w:rsidRPr="00520E88">
        <w:rPr>
          <w:vanish/>
        </w:rPr>
        <w:t>%pfe</w:t>
      </w:r>
    </w:p>
    <w:p w:rsidR="00FD2CB0" w:rsidRPr="00FD2CB0" w:rsidRDefault="00D84A35" w:rsidP="00D84A35">
      <w:pPr>
        <w:pStyle w:val="level3item"/>
      </w:pPr>
      <w:r w:rsidRPr="00E01562">
        <w:t xml:space="preserve">Regional TV coverage of James Duderstadt being named </w:t>
      </w:r>
      <w:r>
        <w:t xml:space="preserve">UM </w:t>
      </w:r>
      <w:r w:rsidRPr="00E01562">
        <w:t xml:space="preserve">president: WXYZ-TV, WDIV-TV, WKBD-TV. June 10, 1988, </w:t>
      </w:r>
      <w:r w:rsidR="00520E88" w:rsidRPr="00520E88">
        <w:rPr>
          <w:vanish/>
        </w:rPr>
        <w:t>%pfb</w:t>
      </w:r>
      <w:r>
        <w:t xml:space="preserve"> (U-Matic Tape) </w:t>
      </w:r>
      <w:r w:rsidR="00520E88" w:rsidRPr="00520E88">
        <w:rPr>
          <w:vanish/>
        </w:rPr>
        <w:t>%pfe</w:t>
      </w:r>
    </w:p>
    <w:p w:rsidR="00D84A35" w:rsidRPr="00E01562" w:rsidRDefault="00D84A35" w:rsidP="00D84A35">
      <w:pPr>
        <w:pStyle w:val="level3item"/>
      </w:pPr>
      <w:r w:rsidRPr="00EC2D9C">
        <w:t xml:space="preserve">PRES; Edited JJD Inauguration with Rose Bowl Scenes, 1989 </w:t>
      </w:r>
      <w:r w:rsidR="00520E88" w:rsidRPr="00520E88">
        <w:rPr>
          <w:vanish/>
        </w:rPr>
        <w:t>%pfb</w:t>
      </w:r>
      <w:r w:rsidRPr="00EC2D9C">
        <w:t xml:space="preserve"> (U-Matic Tape) </w:t>
      </w:r>
      <w:r w:rsidR="00520E88" w:rsidRPr="00520E88">
        <w:rPr>
          <w:vanish/>
        </w:rPr>
        <w:t>%pfe</w:t>
      </w:r>
    </w:p>
    <w:p w:rsidR="00D84A35" w:rsidRPr="00E01562" w:rsidRDefault="00D84A35" w:rsidP="00D84A35">
      <w:pPr>
        <w:pStyle w:val="level3item"/>
      </w:pPr>
      <w:r w:rsidRPr="00E01562">
        <w:t xml:space="preserve">Regional TV coverage of James Duderstadt being named </w:t>
      </w:r>
      <w:r>
        <w:t xml:space="preserve">UM </w:t>
      </w:r>
      <w:r w:rsidRPr="00E01562">
        <w:t xml:space="preserve">president: WXYZ-TV, WDIV-TV, WKBD-TV; followed by </w:t>
      </w:r>
      <w:r>
        <w:t xml:space="preserve">UM </w:t>
      </w:r>
      <w:r w:rsidRPr="00E01562">
        <w:t xml:space="preserve">Biomedical Communications' recording of the Regents meeting, June 10, 1988, </w:t>
      </w:r>
      <w:r w:rsidR="00520E88" w:rsidRPr="00520E88">
        <w:rPr>
          <w:vanish/>
        </w:rPr>
        <w:t>%pfb</w:t>
      </w:r>
      <w:r>
        <w:t xml:space="preserve"> (VHS Tape) </w:t>
      </w:r>
      <w:r w:rsidR="00520E88" w:rsidRPr="00520E88">
        <w:rPr>
          <w:vanish/>
        </w:rPr>
        <w:t>%pfe</w:t>
      </w:r>
    </w:p>
    <w:p w:rsidR="00D84A35" w:rsidRPr="00E01562" w:rsidRDefault="00D84A35" w:rsidP="00D84A35">
      <w:pPr>
        <w:pStyle w:val="level3item"/>
      </w:pPr>
      <w:r w:rsidRPr="00E01562">
        <w:t xml:space="preserve">UM President James Duderstadt's 1988 State of the University Address, 1988, </w:t>
      </w:r>
      <w:r w:rsidR="00520E88" w:rsidRPr="00520E88">
        <w:rPr>
          <w:vanish/>
        </w:rPr>
        <w:t>%pfb</w:t>
      </w:r>
      <w:r>
        <w:t xml:space="preserve"> (U-Matic Tape) </w:t>
      </w:r>
      <w:r w:rsidR="00520E88" w:rsidRPr="00520E88">
        <w:rPr>
          <w:vanish/>
        </w:rPr>
        <w:t>%pfe</w:t>
      </w:r>
    </w:p>
    <w:p w:rsidR="00D84A35" w:rsidRPr="00E01562" w:rsidRDefault="00D84A35" w:rsidP="00D84A35">
      <w:pPr>
        <w:pStyle w:val="level3item"/>
      </w:pPr>
      <w:r w:rsidRPr="00E01562">
        <w:t xml:space="preserve">Regional TV coverage of James Duderstadt's first State of the University address: WDIV-TV, WXYZ-TV, Detroit. October 3, 1988, </w:t>
      </w:r>
      <w:r w:rsidR="00520E88" w:rsidRPr="00520E88">
        <w:rPr>
          <w:vanish/>
        </w:rPr>
        <w:t>%pfb</w:t>
      </w:r>
      <w:r>
        <w:t xml:space="preserve"> (U-Matic Tape) </w:t>
      </w:r>
      <w:r w:rsidR="00520E88" w:rsidRPr="00520E88">
        <w:rPr>
          <w:vanish/>
        </w:rPr>
        <w:t>%pfe</w:t>
      </w:r>
    </w:p>
    <w:p w:rsidR="00D84A35" w:rsidRPr="00E01562" w:rsidRDefault="00D84A35" w:rsidP="00D84A35">
      <w:pPr>
        <w:pStyle w:val="level3item"/>
      </w:pPr>
      <w:r w:rsidRPr="00E01562">
        <w:lastRenderedPageBreak/>
        <w:t xml:space="preserve">Regional TV coverage of the inauguration of UM President James Duderstadt: WXYZ-TV, WDIV-TV, WJRT-TV, Detroit; WILX-TV, Lansing/Jackson; WNEM-TV, Saginaw, October 6-7, 1988, </w:t>
      </w:r>
      <w:r w:rsidR="00520E88" w:rsidRPr="00520E88">
        <w:rPr>
          <w:vanish/>
        </w:rPr>
        <w:t>%pfb</w:t>
      </w:r>
      <w:r>
        <w:t xml:space="preserve"> (U-Matic Tape) </w:t>
      </w:r>
      <w:r w:rsidR="00520E88" w:rsidRPr="00520E88">
        <w:rPr>
          <w:vanish/>
        </w:rPr>
        <w:t>%pfe</w:t>
      </w:r>
    </w:p>
    <w:p w:rsidR="00D84A35" w:rsidRPr="00E01562" w:rsidRDefault="00D84A35" w:rsidP="00D84A35">
      <w:pPr>
        <w:pStyle w:val="level3item"/>
      </w:pPr>
      <w:r w:rsidRPr="00E01562">
        <w:t xml:space="preserve">UM President James Duderstadt outlines the Michigan Mandate at the Renaissance Center in Detroit, November 10, 1988, </w:t>
      </w:r>
      <w:r w:rsidR="00520E88" w:rsidRPr="00520E88">
        <w:rPr>
          <w:vanish/>
        </w:rPr>
        <w:t>%pfb</w:t>
      </w:r>
      <w:r>
        <w:t xml:space="preserve"> (U-Matic Tape) </w:t>
      </w:r>
      <w:r w:rsidR="00520E88" w:rsidRPr="00520E88">
        <w:rPr>
          <w:vanish/>
        </w:rPr>
        <w:t>%pfe</w:t>
      </w:r>
    </w:p>
    <w:p w:rsidR="00D84A35" w:rsidRPr="00E01562" w:rsidRDefault="00D84A35" w:rsidP="00D84A35">
      <w:pPr>
        <w:pStyle w:val="level3item"/>
      </w:pPr>
      <w:r w:rsidRPr="00E01562">
        <w:t xml:space="preserve">President Duderstadt in a one-hour satellite broadcast to alumni groups around the nation, originating in the Presidents house, April 9,1989, </w:t>
      </w:r>
      <w:r w:rsidR="00520E88" w:rsidRPr="00520E88">
        <w:rPr>
          <w:vanish/>
        </w:rPr>
        <w:t>%pfb</w:t>
      </w:r>
      <w:r>
        <w:t xml:space="preserve"> (VHS Tape) </w:t>
      </w:r>
      <w:r w:rsidR="00520E88" w:rsidRPr="00520E88">
        <w:rPr>
          <w:vanish/>
        </w:rPr>
        <w:t>%pfe</w:t>
      </w:r>
    </w:p>
    <w:p w:rsidR="00D84A35" w:rsidRPr="00E01562" w:rsidRDefault="00D84A35" w:rsidP="00D84A35">
      <w:pPr>
        <w:pStyle w:val="level3item"/>
      </w:pPr>
      <w:r w:rsidRPr="00E01562">
        <w:t xml:space="preserve">UM President James Duderstadt outlining the Michigan Mandate for new student orientation, April 27, 1989, </w:t>
      </w:r>
      <w:r w:rsidR="00520E88" w:rsidRPr="00520E88">
        <w:rPr>
          <w:vanish/>
        </w:rPr>
        <w:t>%pfb</w:t>
      </w:r>
      <w:r>
        <w:t xml:space="preserve"> (U-Matic Tape) </w:t>
      </w:r>
      <w:r w:rsidR="00520E88" w:rsidRPr="00520E88">
        <w:rPr>
          <w:vanish/>
        </w:rPr>
        <w:t>%pfe</w:t>
      </w:r>
    </w:p>
    <w:p w:rsidR="00D84A35" w:rsidRPr="00E01562" w:rsidRDefault="00D84A35" w:rsidP="00D84A35">
      <w:pPr>
        <w:pStyle w:val="level3item"/>
      </w:pPr>
      <w:r w:rsidRPr="00E01562">
        <w:t xml:space="preserve">UM President James Duderstadt at a news conference announcing the Campaign for Michigan, 1991, </w:t>
      </w:r>
      <w:r w:rsidR="00520E88" w:rsidRPr="00520E88">
        <w:rPr>
          <w:vanish/>
        </w:rPr>
        <w:t>%pfb</w:t>
      </w:r>
      <w:r>
        <w:t xml:space="preserve"> (VHS Tape) </w:t>
      </w:r>
      <w:r w:rsidR="00520E88" w:rsidRPr="00520E88">
        <w:rPr>
          <w:vanish/>
        </w:rPr>
        <w:t>%pfe</w:t>
      </w:r>
    </w:p>
    <w:p w:rsidR="00D84A35" w:rsidRPr="00E01562" w:rsidRDefault="00D84A35" w:rsidP="00D84A35">
      <w:pPr>
        <w:pStyle w:val="level3item"/>
      </w:pPr>
      <w:r w:rsidRPr="00E01562">
        <w:t xml:space="preserve">"A Conversation with University Leaders," produced by WFUM-TV, January, 1992, </w:t>
      </w:r>
      <w:r w:rsidR="00520E88" w:rsidRPr="00520E88">
        <w:rPr>
          <w:vanish/>
        </w:rPr>
        <w:t>%pfb</w:t>
      </w:r>
      <w:r>
        <w:t xml:space="preserve"> (U-Matic Tape) </w:t>
      </w:r>
      <w:r w:rsidR="00520E88" w:rsidRPr="00520E88">
        <w:rPr>
          <w:vanish/>
        </w:rPr>
        <w:t>%pfe</w:t>
      </w:r>
    </w:p>
    <w:p w:rsidR="00D84A35" w:rsidRPr="00E01562" w:rsidRDefault="00D84A35" w:rsidP="00D84A35">
      <w:pPr>
        <w:pStyle w:val="level3item"/>
      </w:pPr>
      <w:r w:rsidRPr="00E01562">
        <w:t>“A Conversation with President Duderstadt: Graduate Education,” with Rackham Graduate School Dean John D’Arms and five graduate students produced by WFUM-TV, 1992-19</w:t>
      </w:r>
      <w:r>
        <w:t xml:space="preserve">93 </w:t>
      </w:r>
      <w:r w:rsidR="00520E88" w:rsidRPr="00520E88">
        <w:rPr>
          <w:vanish/>
        </w:rPr>
        <w:t>%pfb</w:t>
      </w:r>
      <w:r>
        <w:t xml:space="preserve"> (Betacam Tape) </w:t>
      </w:r>
      <w:r w:rsidR="00520E88" w:rsidRPr="00520E88">
        <w:rPr>
          <w:vanish/>
        </w:rPr>
        <w:t>%pfe</w:t>
      </w:r>
      <w:r>
        <w:t xml:space="preserve"> [two tapes],</w:t>
      </w:r>
      <w:r w:rsidRPr="00E01562">
        <w:t xml:space="preserve"> </w:t>
      </w:r>
      <w:r w:rsidR="00520E88" w:rsidRPr="00520E88">
        <w:rPr>
          <w:vanish/>
        </w:rPr>
        <w:t>%pfb</w:t>
      </w:r>
      <w:r>
        <w:t xml:space="preserve"> (VHS Tape) </w:t>
      </w:r>
      <w:r w:rsidR="00520E88" w:rsidRPr="00520E88">
        <w:rPr>
          <w:vanish/>
        </w:rPr>
        <w:t>%pfe</w:t>
      </w:r>
      <w:r>
        <w:t xml:space="preserve"> [two tapes]</w:t>
      </w:r>
    </w:p>
    <w:p w:rsidR="00D84A35" w:rsidRPr="00E01562" w:rsidRDefault="00D84A35" w:rsidP="00D84A35">
      <w:pPr>
        <w:pStyle w:val="level3item"/>
      </w:pPr>
      <w:r>
        <w:t>“</w:t>
      </w:r>
      <w:r w:rsidRPr="00E01562">
        <w:t>A</w:t>
      </w:r>
      <w:r>
        <w:t>n Afternoon with the Presidents”</w:t>
      </w:r>
      <w:r w:rsidRPr="00E01562">
        <w:t xml:space="preserve"> is a discussion before an audience in Power Center of their </w:t>
      </w:r>
      <w:r>
        <w:t xml:space="preserve">UM </w:t>
      </w:r>
      <w:r w:rsidRPr="00E01562">
        <w:t xml:space="preserve">experiences by President James Duderstadt and former </w:t>
      </w:r>
      <w:r>
        <w:t xml:space="preserve">UM </w:t>
      </w:r>
      <w:r w:rsidRPr="00E01562">
        <w:t xml:space="preserve">presidents Robben Fleming, Harlan Hatcher and Harold Shapiro and former acting president Allen Smith, November </w:t>
      </w:r>
      <w:r>
        <w:t>10, 1992,</w:t>
      </w:r>
      <w:r w:rsidRPr="00E01562">
        <w:t xml:space="preserve"> </w:t>
      </w:r>
      <w:r w:rsidR="00520E88" w:rsidRPr="00520E88">
        <w:rPr>
          <w:vanish/>
        </w:rPr>
        <w:t>%pfb</w:t>
      </w:r>
      <w:r>
        <w:t xml:space="preserve"> (U-Matic Tape) </w:t>
      </w:r>
      <w:r w:rsidR="00520E88" w:rsidRPr="00520E88">
        <w:rPr>
          <w:vanish/>
        </w:rPr>
        <w:t>%pfe</w:t>
      </w:r>
      <w:r>
        <w:t xml:space="preserve"> [two tapes]</w:t>
      </w:r>
      <w:r w:rsidRPr="00E01562">
        <w:t xml:space="preserve"> </w:t>
      </w:r>
    </w:p>
    <w:p w:rsidR="00D65280" w:rsidRDefault="00D65280" w:rsidP="00D65280">
      <w:pPr>
        <w:pStyle w:val="L2newpage"/>
        <w:rPr>
          <w:b/>
        </w:rPr>
      </w:pPr>
    </w:p>
    <w:p w:rsidR="00D65280" w:rsidRDefault="00D65280" w:rsidP="00D65280">
      <w:pPr>
        <w:pStyle w:val="L2newpage"/>
        <w:rPr>
          <w:b/>
        </w:rPr>
      </w:pPr>
    </w:p>
    <w:p w:rsidR="00D65280" w:rsidRPr="00E31EAF" w:rsidRDefault="00D65280" w:rsidP="00D65280">
      <w:pPr>
        <w:pStyle w:val="L2newpage"/>
        <w:rPr>
          <w:b/>
        </w:rPr>
      </w:pPr>
      <w:proofErr w:type="gramStart"/>
      <w:r w:rsidRPr="00E31EAF">
        <w:rPr>
          <w:b/>
        </w:rPr>
        <w:t>Statements and Media Events with University Presidents (1982 - 2005) (Cont.)</w:t>
      </w:r>
      <w:proofErr w:type="gramEnd"/>
    </w:p>
    <w:p w:rsidR="00D65280" w:rsidRPr="00E01562" w:rsidRDefault="00D65280" w:rsidP="00D65280">
      <w:pPr>
        <w:pStyle w:val="Boxnewpage"/>
      </w:pPr>
      <w:r>
        <w:t>Box 12 (Cont.)</w:t>
      </w:r>
    </w:p>
    <w:p w:rsidR="00D84A35" w:rsidRPr="00E01562" w:rsidRDefault="00D84A35" w:rsidP="00D84A35">
      <w:pPr>
        <w:pStyle w:val="level3item"/>
      </w:pPr>
      <w:r w:rsidRPr="00E01562">
        <w:t xml:space="preserve">“Michigan at Risk: Higher Education” with a panel of university presidents---James Duderstadt (University of Michigan), M. Peter McPherson (Michigan State University), Davad Adamany (Wayne State University) and Arend D. Lubbers (Grand Valley State University). Produced by Michigan Public Broadcasting, February 1994, </w:t>
      </w:r>
      <w:r w:rsidR="00520E88" w:rsidRPr="00520E88">
        <w:rPr>
          <w:vanish/>
        </w:rPr>
        <w:t>%pfb</w:t>
      </w:r>
      <w:r>
        <w:t xml:space="preserve"> (VHS Tape) </w:t>
      </w:r>
      <w:r w:rsidR="00520E88" w:rsidRPr="00520E88">
        <w:rPr>
          <w:vanish/>
        </w:rPr>
        <w:t>%pfe</w:t>
      </w:r>
    </w:p>
    <w:p w:rsidR="00D84A35" w:rsidRPr="00E01562" w:rsidRDefault="00D84A35" w:rsidP="00D84A35">
      <w:pPr>
        <w:pStyle w:val="level3item"/>
      </w:pPr>
      <w:r w:rsidRPr="00E01562">
        <w:t xml:space="preserve">UM President James Duderstadt outlining the Michigan Agenda for Women at a Warner Lambert-Parke Davis seminar, March 6, 1995, </w:t>
      </w:r>
      <w:r w:rsidR="00520E88" w:rsidRPr="00520E88">
        <w:rPr>
          <w:vanish/>
        </w:rPr>
        <w:t>%pfb</w:t>
      </w:r>
      <w:r>
        <w:t xml:space="preserve"> (VHS Tape) </w:t>
      </w:r>
      <w:r w:rsidR="00520E88" w:rsidRPr="00520E88">
        <w:rPr>
          <w:vanish/>
        </w:rPr>
        <w:t>%pfe</w:t>
      </w:r>
    </w:p>
    <w:p w:rsidR="00D84A35" w:rsidRPr="00E01562" w:rsidRDefault="00D84A35" w:rsidP="00D84A35">
      <w:pPr>
        <w:pStyle w:val="level3item"/>
      </w:pPr>
      <w:r w:rsidRPr="00E01562">
        <w:t xml:space="preserve">WXYZ-TV's "Spotlight on the News" is an interview with </w:t>
      </w:r>
      <w:r>
        <w:t xml:space="preserve">UM </w:t>
      </w:r>
      <w:r w:rsidRPr="00E01562">
        <w:t xml:space="preserve">President James Duderstadt, November 12, 1995, </w:t>
      </w:r>
      <w:r w:rsidR="00520E88" w:rsidRPr="00520E88">
        <w:rPr>
          <w:vanish/>
        </w:rPr>
        <w:t>%pfb</w:t>
      </w:r>
      <w:r>
        <w:t xml:space="preserve"> (VHS Tape) </w:t>
      </w:r>
      <w:r w:rsidR="00520E88" w:rsidRPr="00520E88">
        <w:rPr>
          <w:vanish/>
        </w:rPr>
        <w:t>%pfe</w:t>
      </w:r>
    </w:p>
    <w:p w:rsidR="00D84A35" w:rsidRPr="00E01562" w:rsidRDefault="00D84A35" w:rsidP="00D84A35">
      <w:pPr>
        <w:pStyle w:val="level3item"/>
      </w:pPr>
      <w:r w:rsidRPr="00E01562">
        <w:t xml:space="preserve">Inauguration of Lee Bollinger as </w:t>
      </w:r>
      <w:r>
        <w:t xml:space="preserve">UM </w:t>
      </w:r>
      <w:r w:rsidRPr="00E01562">
        <w:t xml:space="preserve">president, September 19, 1997, </w:t>
      </w:r>
      <w:r w:rsidR="00520E88" w:rsidRPr="00520E88">
        <w:rPr>
          <w:vanish/>
        </w:rPr>
        <w:t>%pfb</w:t>
      </w:r>
      <w:r>
        <w:t xml:space="preserve"> (VHS Tape) </w:t>
      </w:r>
      <w:r w:rsidR="00520E88" w:rsidRPr="00520E88">
        <w:rPr>
          <w:vanish/>
        </w:rPr>
        <w:t>%pfe</w:t>
      </w:r>
    </w:p>
    <w:p w:rsidR="00D84A35" w:rsidRPr="00E01562" w:rsidRDefault="00D84A35" w:rsidP="00D84A35">
      <w:pPr>
        <w:pStyle w:val="level3item"/>
      </w:pPr>
      <w:r w:rsidRPr="00E01562">
        <w:t xml:space="preserve">Inauguration of Lee Bollinger as </w:t>
      </w:r>
      <w:r>
        <w:t xml:space="preserve">UM </w:t>
      </w:r>
      <w:r w:rsidRPr="00E01562">
        <w:t xml:space="preserve">president, September 19, 1997, </w:t>
      </w:r>
      <w:r w:rsidR="00520E88" w:rsidRPr="00520E88">
        <w:rPr>
          <w:vanish/>
        </w:rPr>
        <w:t>%pfb</w:t>
      </w:r>
      <w:r>
        <w:t xml:space="preserve"> (U-Matic Tape) </w:t>
      </w:r>
      <w:r w:rsidR="00520E88" w:rsidRPr="00520E88">
        <w:rPr>
          <w:vanish/>
        </w:rPr>
        <w:t>%pfe</w:t>
      </w:r>
    </w:p>
    <w:p w:rsidR="00D84A35" w:rsidRPr="00E01562" w:rsidRDefault="00D84A35" w:rsidP="00D84A35">
      <w:pPr>
        <w:pStyle w:val="level3item"/>
      </w:pPr>
      <w:r w:rsidRPr="00E01562">
        <w:t xml:space="preserve">ESPN's "Outside the Lines" segment with former </w:t>
      </w:r>
      <w:r>
        <w:t xml:space="preserve">UM </w:t>
      </w:r>
      <w:r w:rsidRPr="00E01562">
        <w:t xml:space="preserve">President James Duderstadt discussing college sports, January 1, 2001, </w:t>
      </w:r>
      <w:r w:rsidR="00520E88" w:rsidRPr="00520E88">
        <w:rPr>
          <w:vanish/>
        </w:rPr>
        <w:t>%pfb</w:t>
      </w:r>
      <w:r>
        <w:t xml:space="preserve"> (VHS Tape) </w:t>
      </w:r>
      <w:r w:rsidR="00520E88" w:rsidRPr="00520E88">
        <w:rPr>
          <w:vanish/>
        </w:rPr>
        <w:t>%pfe</w:t>
      </w:r>
    </w:p>
    <w:p w:rsidR="00D84A35" w:rsidRPr="009E6259" w:rsidRDefault="00D84A35" w:rsidP="00D84A35">
      <w:pPr>
        <w:pStyle w:val="level3item"/>
      </w:pPr>
      <w:r w:rsidRPr="00E01562">
        <w:lastRenderedPageBreak/>
        <w:t xml:space="preserve">Television coverage of Mary Sue Coleman announcing she would </w:t>
      </w:r>
      <w:r w:rsidRPr="009E6259">
        <w:t xml:space="preserve">leave the University of Iowa for the University of Michigan, April 29-30, 2002 </w:t>
      </w:r>
      <w:r w:rsidR="00520E88" w:rsidRPr="00520E88">
        <w:rPr>
          <w:vanish/>
        </w:rPr>
        <w:t>%pfb</w:t>
      </w:r>
      <w:r w:rsidRPr="009E6259">
        <w:t xml:space="preserve"> (VHS Tape) </w:t>
      </w:r>
      <w:r w:rsidR="00520E88" w:rsidRPr="00520E88">
        <w:rPr>
          <w:vanish/>
        </w:rPr>
        <w:t>%pfe</w:t>
      </w:r>
    </w:p>
    <w:p w:rsidR="00D84A35" w:rsidRPr="009E6259" w:rsidRDefault="00D84A35" w:rsidP="00D84A35">
      <w:pPr>
        <w:pStyle w:val="level3item"/>
      </w:pPr>
      <w:r w:rsidRPr="009E6259">
        <w:t xml:space="preserve">Regents meeting at which Mary Sue Coleman was named </w:t>
      </w:r>
      <w:r>
        <w:t xml:space="preserve">UM </w:t>
      </w:r>
      <w:r w:rsidRPr="009E6259">
        <w:t xml:space="preserve">president, May 29, 2002, </w:t>
      </w:r>
      <w:r w:rsidR="00520E88" w:rsidRPr="00520E88">
        <w:rPr>
          <w:vanish/>
        </w:rPr>
        <w:t>%pfb</w:t>
      </w:r>
      <w:r w:rsidRPr="009E6259">
        <w:t xml:space="preserve"> (VHS Tape) </w:t>
      </w:r>
      <w:r w:rsidR="00520E88" w:rsidRPr="00520E88">
        <w:rPr>
          <w:vanish/>
        </w:rPr>
        <w:t>%pfe</w:t>
      </w:r>
    </w:p>
    <w:p w:rsidR="00D84A35" w:rsidRPr="009E6259" w:rsidRDefault="00D84A35" w:rsidP="00D84A35">
      <w:pPr>
        <w:pStyle w:val="level3item"/>
      </w:pPr>
      <w:r w:rsidRPr="009E6259">
        <w:t xml:space="preserve">Mary Sue Coleman Address, September 26, 2002 MiTV2 Edit, </w:t>
      </w:r>
      <w:r w:rsidR="00520E88" w:rsidRPr="00520E88">
        <w:rPr>
          <w:vanish/>
        </w:rPr>
        <w:t>%pfb</w:t>
      </w:r>
      <w:r w:rsidRPr="009E6259">
        <w:t xml:space="preserve"> (DVCam Tape) </w:t>
      </w:r>
      <w:r w:rsidR="00520E88" w:rsidRPr="00520E88">
        <w:rPr>
          <w:vanish/>
        </w:rPr>
        <w:t>%pfe</w:t>
      </w:r>
    </w:p>
    <w:p w:rsidR="00D84A35" w:rsidRPr="009E6259" w:rsidRDefault="00D84A35" w:rsidP="00D84A35">
      <w:pPr>
        <w:pStyle w:val="level3item"/>
      </w:pPr>
      <w:r w:rsidRPr="009E6259">
        <w:t xml:space="preserve">Implications of Expanding Concepts of Literacy in Higher Education; UM President’s Panel, October 4, 2002 UMTV 22 Edit, </w:t>
      </w:r>
      <w:r w:rsidR="00520E88" w:rsidRPr="00520E88">
        <w:rPr>
          <w:vanish/>
        </w:rPr>
        <w:t>%pfb</w:t>
      </w:r>
      <w:r w:rsidRPr="009E6259">
        <w:t xml:space="preserve"> (DVCam Tape) </w:t>
      </w:r>
      <w:r w:rsidR="00520E88" w:rsidRPr="00520E88">
        <w:rPr>
          <w:vanish/>
        </w:rPr>
        <w:t>%pfe</w:t>
      </w:r>
    </w:p>
    <w:p w:rsidR="00D84A35" w:rsidRPr="009E6259" w:rsidRDefault="00D84A35" w:rsidP="00D84A35">
      <w:pPr>
        <w:pStyle w:val="level3item"/>
      </w:pPr>
      <w:r w:rsidRPr="009E6259">
        <w:t xml:space="preserve">President Mary Sue Coleman Addresses Senate Assembly, October 13, 2002, UMTV 22 Edit, </w:t>
      </w:r>
      <w:r w:rsidR="00520E88" w:rsidRPr="00520E88">
        <w:rPr>
          <w:vanish/>
        </w:rPr>
        <w:t>%pfb</w:t>
      </w:r>
      <w:r w:rsidRPr="009E6259">
        <w:t xml:space="preserve"> (DVCam Tape) </w:t>
      </w:r>
      <w:r w:rsidR="00520E88" w:rsidRPr="00520E88">
        <w:rPr>
          <w:vanish/>
        </w:rPr>
        <w:t>%pfe</w:t>
      </w:r>
    </w:p>
    <w:p w:rsidR="00D84A35" w:rsidRPr="009E6259" w:rsidRDefault="00D84A35" w:rsidP="00D84A35">
      <w:pPr>
        <w:pStyle w:val="level3item"/>
      </w:pPr>
      <w:r w:rsidRPr="009E6259">
        <w:t xml:space="preserve">Regent Candidates Forum October 14, 2002 UMTV 22 Edit, </w:t>
      </w:r>
      <w:r w:rsidR="00520E88" w:rsidRPr="00520E88">
        <w:rPr>
          <w:vanish/>
        </w:rPr>
        <w:t>%pfb</w:t>
      </w:r>
      <w:r w:rsidRPr="009E6259">
        <w:t xml:space="preserve"> (DVCam Tape) </w:t>
      </w:r>
      <w:r w:rsidR="00520E88" w:rsidRPr="00520E88">
        <w:rPr>
          <w:vanish/>
        </w:rPr>
        <w:t>%pfe</w:t>
      </w:r>
    </w:p>
    <w:p w:rsidR="00FD2CB0" w:rsidRPr="00FD2CB0" w:rsidRDefault="00D84A35" w:rsidP="00D84A35">
      <w:pPr>
        <w:pStyle w:val="level3item"/>
      </w:pPr>
      <w:r w:rsidRPr="009E6259">
        <w:t xml:space="preserve">Mary Sue Coleman addresses the American Council on Education via satellite from the Ann Arbor campus, February 17, 2003, </w:t>
      </w:r>
      <w:r w:rsidR="00520E88" w:rsidRPr="00520E88">
        <w:rPr>
          <w:vanish/>
        </w:rPr>
        <w:t>%pfb</w:t>
      </w:r>
      <w:r w:rsidRPr="009E6259">
        <w:t xml:space="preserve"> (VHS Tape) </w:t>
      </w:r>
      <w:r w:rsidR="00EE2052" w:rsidRPr="0031113F">
        <w:rPr>
          <w:vanish/>
        </w:rPr>
        <w:t>%pfe</w:t>
      </w:r>
    </w:p>
    <w:p w:rsidR="00D84A35" w:rsidRPr="009E6259" w:rsidRDefault="00D84A35" w:rsidP="00D84A35">
      <w:pPr>
        <w:pStyle w:val="level3item"/>
      </w:pPr>
      <w:r w:rsidRPr="009E6259">
        <w:t xml:space="preserve">For the University of the World; Inauguration Symposium; March 27, 2003; UMTV 22 Edit, </w:t>
      </w:r>
      <w:r w:rsidR="00520E88" w:rsidRPr="00520E88">
        <w:rPr>
          <w:vanish/>
        </w:rPr>
        <w:t>%pfb</w:t>
      </w:r>
      <w:r w:rsidRPr="009E6259">
        <w:t xml:space="preserve"> (DVCam Tape) </w:t>
      </w:r>
      <w:r w:rsidR="00520E88" w:rsidRPr="00520E88">
        <w:rPr>
          <w:vanish/>
        </w:rPr>
        <w:t>%pfe</w:t>
      </w:r>
    </w:p>
    <w:p w:rsidR="00D84A35" w:rsidRPr="009E6259" w:rsidRDefault="00D84A35" w:rsidP="00D84A35">
      <w:pPr>
        <w:pStyle w:val="level3item"/>
      </w:pPr>
      <w:r w:rsidRPr="009E6259">
        <w:t xml:space="preserve">State of the Universities Address, November 12, 2003, UM 22 Badged, </w:t>
      </w:r>
      <w:r w:rsidR="00520E88" w:rsidRPr="00520E88">
        <w:rPr>
          <w:vanish/>
        </w:rPr>
        <w:t>%pfb</w:t>
      </w:r>
      <w:r w:rsidRPr="009E6259">
        <w:t xml:space="preserve"> (DVCam Tape) </w:t>
      </w:r>
      <w:r w:rsidR="00520E88" w:rsidRPr="00520E88">
        <w:rPr>
          <w:vanish/>
        </w:rPr>
        <w:t>%pfe</w:t>
      </w:r>
    </w:p>
    <w:p w:rsidR="00D84A35" w:rsidRPr="009E6259" w:rsidRDefault="00D84A35" w:rsidP="00D84A35">
      <w:pPr>
        <w:pStyle w:val="level3item"/>
      </w:pPr>
      <w:r w:rsidRPr="009E6259">
        <w:t xml:space="preserve">Mary Sue Coleman’s Future Directions, April 22, 2004, Arthur Greene Concert, December 4, 2003, </w:t>
      </w:r>
      <w:r w:rsidR="00520E88" w:rsidRPr="00520E88">
        <w:rPr>
          <w:vanish/>
        </w:rPr>
        <w:t>%pfb</w:t>
      </w:r>
      <w:r w:rsidRPr="009E6259">
        <w:t xml:space="preserve"> (DVCam Tape) </w:t>
      </w:r>
      <w:r w:rsidR="00520E88" w:rsidRPr="00520E88">
        <w:rPr>
          <w:vanish/>
        </w:rPr>
        <w:t>%pfe</w:t>
      </w:r>
    </w:p>
    <w:p w:rsidR="00D84A35" w:rsidRPr="009E6259" w:rsidRDefault="00D84A35" w:rsidP="00D84A35">
      <w:pPr>
        <w:pStyle w:val="level3item"/>
      </w:pPr>
      <w:r w:rsidRPr="009E6259">
        <w:t xml:space="preserve">President </w:t>
      </w:r>
      <w:r>
        <w:t xml:space="preserve">Mary Sue </w:t>
      </w:r>
      <w:r w:rsidRPr="009E6259">
        <w:t xml:space="preserve">Coleman’s Address, September 20, 2004, </w:t>
      </w:r>
      <w:r w:rsidR="00520E88" w:rsidRPr="00520E88">
        <w:rPr>
          <w:vanish/>
        </w:rPr>
        <w:t>%pfb</w:t>
      </w:r>
      <w:r w:rsidRPr="009E6259">
        <w:t xml:space="preserve"> (DVCam Tape) </w:t>
      </w:r>
      <w:r w:rsidR="00520E88" w:rsidRPr="00520E88">
        <w:rPr>
          <w:vanish/>
        </w:rPr>
        <w:t>%pfe</w:t>
      </w:r>
    </w:p>
    <w:p w:rsidR="00CE3AB7" w:rsidRDefault="00CE3AB7" w:rsidP="00D84A35">
      <w:pPr>
        <w:pStyle w:val="L2Subseries"/>
      </w:pPr>
    </w:p>
    <w:p w:rsidR="00D84A35" w:rsidRDefault="00D84A35" w:rsidP="00D84A35">
      <w:pPr>
        <w:pStyle w:val="L2Subseries"/>
      </w:pPr>
      <w:r>
        <w:t>University Orientation Video</w:t>
      </w:r>
      <w:r w:rsidR="00534BBA">
        <w:t xml:space="preserve"> (1989</w:t>
      </w:r>
      <w:r w:rsidR="00C60431">
        <w:t xml:space="preserve"> – 1999)</w:t>
      </w:r>
    </w:p>
    <w:p w:rsidR="009D5A9B" w:rsidRDefault="009D5A9B" w:rsidP="009D5A9B">
      <w:pPr>
        <w:pStyle w:val="boxnumber"/>
      </w:pPr>
      <w:r>
        <w:t>Box 26</w:t>
      </w:r>
    </w:p>
    <w:p w:rsidR="009D5A9B" w:rsidRDefault="009D5A9B" w:rsidP="009D5A9B">
      <w:pPr>
        <w:pStyle w:val="level3item"/>
      </w:pPr>
      <w:r>
        <w:t xml:space="preserve">Student Orientation Video Rough cut Kris </w:t>
      </w:r>
      <w:proofErr w:type="spellStart"/>
      <w:r>
        <w:t>Korzecke</w:t>
      </w:r>
      <w:proofErr w:type="spellEnd"/>
      <w:r>
        <w:t xml:space="preserve">, April 27, 1992, </w:t>
      </w:r>
      <w:r w:rsidRPr="002E7A60">
        <w:rPr>
          <w:vanish/>
        </w:rPr>
        <w:t>%pfb</w:t>
      </w:r>
      <w:r>
        <w:t xml:space="preserve"> (VHS Tape) </w:t>
      </w:r>
      <w:r w:rsidRPr="002E7A60">
        <w:rPr>
          <w:vanish/>
        </w:rPr>
        <w:t>%pfe</w:t>
      </w:r>
    </w:p>
    <w:p w:rsidR="009D5A9B" w:rsidRDefault="009D5A9B" w:rsidP="009D5A9B">
      <w:pPr>
        <w:pStyle w:val="level3item"/>
      </w:pPr>
      <w:r>
        <w:t xml:space="preserve">Student Orientation Video, April 30, 1992, </w:t>
      </w:r>
      <w:r w:rsidRPr="002E7A60">
        <w:rPr>
          <w:vanish/>
        </w:rPr>
        <w:t>%pfb</w:t>
      </w:r>
      <w:r>
        <w:t xml:space="preserve"> (VHS Tape) </w:t>
      </w:r>
      <w:r w:rsidRPr="002E7A60">
        <w:rPr>
          <w:vanish/>
        </w:rPr>
        <w:t>%pfe</w:t>
      </w:r>
    </w:p>
    <w:p w:rsidR="009D5A9B" w:rsidRDefault="009D5A9B" w:rsidP="009D5A9B">
      <w:pPr>
        <w:pStyle w:val="level3item"/>
      </w:pPr>
      <w:r>
        <w:t xml:space="preserve">Student Orientation Video, September 29, 1989, </w:t>
      </w:r>
      <w:r w:rsidRPr="002E7A60">
        <w:rPr>
          <w:vanish/>
        </w:rPr>
        <w:t>%pfb</w:t>
      </w:r>
      <w:r>
        <w:t xml:space="preserve"> (VHS Tape) </w:t>
      </w:r>
      <w:r w:rsidRPr="002E7A60">
        <w:rPr>
          <w:vanish/>
        </w:rPr>
        <w:t>%pfe</w:t>
      </w:r>
    </w:p>
    <w:p w:rsidR="00D65280" w:rsidRPr="00262BA1" w:rsidRDefault="00D65280" w:rsidP="00D65280">
      <w:pPr>
        <w:pStyle w:val="L2newpage"/>
        <w:rPr>
          <w:b/>
        </w:rPr>
      </w:pPr>
      <w:proofErr w:type="gramStart"/>
      <w:r w:rsidRPr="00262BA1">
        <w:rPr>
          <w:b/>
        </w:rPr>
        <w:t>University Orientation Video (1989 – 1999) (Cont.)</w:t>
      </w:r>
      <w:proofErr w:type="gramEnd"/>
    </w:p>
    <w:p w:rsidR="00D65280" w:rsidRDefault="00D65280" w:rsidP="00D65280">
      <w:pPr>
        <w:pStyle w:val="Boxnewpage"/>
      </w:pPr>
      <w:r>
        <w:t>Box 26 (Cont.)</w:t>
      </w:r>
    </w:p>
    <w:p w:rsidR="009D5A9B" w:rsidRDefault="009D5A9B" w:rsidP="009D5A9B">
      <w:pPr>
        <w:pStyle w:val="level3item"/>
      </w:pPr>
      <w:r>
        <w:t xml:space="preserve">Student Orientation Video Rough cut Andre </w:t>
      </w:r>
      <w:proofErr w:type="spellStart"/>
      <w:r>
        <w:t>McKoy</w:t>
      </w:r>
      <w:proofErr w:type="spellEnd"/>
      <w:r>
        <w:t xml:space="preserve">, April 17, 1992, </w:t>
      </w:r>
      <w:r w:rsidRPr="002E7A60">
        <w:rPr>
          <w:vanish/>
        </w:rPr>
        <w:t>%pfb</w:t>
      </w:r>
      <w:r>
        <w:t xml:space="preserve"> (VHS Tape) </w:t>
      </w:r>
      <w:r w:rsidRPr="002E7A60">
        <w:rPr>
          <w:vanish/>
        </w:rPr>
        <w:t>%pfe</w:t>
      </w:r>
    </w:p>
    <w:p w:rsidR="009D5A9B" w:rsidRDefault="009D5A9B" w:rsidP="009D5A9B">
      <w:pPr>
        <w:pStyle w:val="level3item"/>
      </w:pPr>
      <w:r>
        <w:t xml:space="preserve">Student Orientation Video Rough cut Brooke Lutz, April 27, 1992, </w:t>
      </w:r>
      <w:r w:rsidRPr="002E7A60">
        <w:rPr>
          <w:vanish/>
        </w:rPr>
        <w:t>%pfb</w:t>
      </w:r>
      <w:r>
        <w:t xml:space="preserve"> (VHS Tape) </w:t>
      </w:r>
      <w:r w:rsidRPr="002E7A60">
        <w:rPr>
          <w:vanish/>
        </w:rPr>
        <w:t>%pfe</w:t>
      </w:r>
    </w:p>
    <w:p w:rsidR="009D5A9B" w:rsidRDefault="009D5A9B" w:rsidP="009D5A9B">
      <w:pPr>
        <w:pStyle w:val="level3item"/>
      </w:pPr>
      <w:r>
        <w:t xml:space="preserve">Orientation I, Undated, </w:t>
      </w:r>
      <w:r w:rsidRPr="002E7A60">
        <w:rPr>
          <w:vanish/>
        </w:rPr>
        <w:t>%pfb</w:t>
      </w:r>
      <w:r>
        <w:t xml:space="preserve"> (VHS Tape) </w:t>
      </w:r>
      <w:r w:rsidRPr="002E7A60">
        <w:rPr>
          <w:vanish/>
        </w:rPr>
        <w:t>%pfe</w:t>
      </w:r>
    </w:p>
    <w:p w:rsidR="009D5A9B" w:rsidRDefault="009D5A9B" w:rsidP="009D5A9B">
      <w:pPr>
        <w:pStyle w:val="level3item"/>
      </w:pPr>
      <w:r>
        <w:t xml:space="preserve">Student Orientation Video, May 20, 1992, </w:t>
      </w:r>
      <w:r w:rsidRPr="002E7A60">
        <w:rPr>
          <w:vanish/>
        </w:rPr>
        <w:t>%pfb</w:t>
      </w:r>
      <w:r>
        <w:t xml:space="preserve"> (VHS Tape) </w:t>
      </w:r>
      <w:r w:rsidRPr="002E7A60">
        <w:rPr>
          <w:vanish/>
        </w:rPr>
        <w:t>%pfe</w:t>
      </w:r>
    </w:p>
    <w:p w:rsidR="009D5A9B" w:rsidRDefault="009D5A9B" w:rsidP="009D5A9B">
      <w:pPr>
        <w:pStyle w:val="level3item"/>
      </w:pPr>
      <w:r>
        <w:t xml:space="preserve">U of M Orientation, interview with Jason Harrison, August 6, 1992, </w:t>
      </w:r>
      <w:r w:rsidRPr="002E7A60">
        <w:rPr>
          <w:vanish/>
        </w:rPr>
        <w:t>%pfb</w:t>
      </w:r>
      <w:r>
        <w:t xml:space="preserve"> (VHS Tape) </w:t>
      </w:r>
      <w:r w:rsidRPr="002E7A60">
        <w:rPr>
          <w:vanish/>
        </w:rPr>
        <w:t>%pfe</w:t>
      </w:r>
    </w:p>
    <w:p w:rsidR="009D5A9B" w:rsidRDefault="009D5A9B" w:rsidP="009D5A9B">
      <w:pPr>
        <w:pStyle w:val="level3item"/>
      </w:pPr>
      <w:r>
        <w:t xml:space="preserve">Student Orientation, September 29, 1989, </w:t>
      </w:r>
      <w:r w:rsidRPr="002E7A60">
        <w:rPr>
          <w:vanish/>
        </w:rPr>
        <w:t>%pfb</w:t>
      </w:r>
      <w:r>
        <w:t xml:space="preserve"> (U-Matic Tape) </w:t>
      </w:r>
      <w:r w:rsidRPr="002E7A60">
        <w:rPr>
          <w:vanish/>
        </w:rPr>
        <w:t>%pfe</w:t>
      </w:r>
    </w:p>
    <w:p w:rsidR="009D5A9B" w:rsidRDefault="009D5A9B" w:rsidP="009D5A9B">
      <w:pPr>
        <w:pStyle w:val="level3item"/>
      </w:pPr>
      <w:r>
        <w:t xml:space="preserve">Student Orientation, </w:t>
      </w:r>
      <w:proofErr w:type="gramStart"/>
      <w:r>
        <w:t>October  16</w:t>
      </w:r>
      <w:proofErr w:type="gramEnd"/>
      <w:r>
        <w:t xml:space="preserve">, 1989, </w:t>
      </w:r>
      <w:r w:rsidRPr="002E7A60">
        <w:rPr>
          <w:vanish/>
        </w:rPr>
        <w:t>%pfb</w:t>
      </w:r>
      <w:r>
        <w:t xml:space="preserve"> (VHS Tape) </w:t>
      </w:r>
      <w:r w:rsidRPr="002E7A60">
        <w:rPr>
          <w:vanish/>
        </w:rPr>
        <w:t>%pfe</w:t>
      </w:r>
    </w:p>
    <w:p w:rsidR="009D5A9B" w:rsidRDefault="009D5A9B" w:rsidP="009D5A9B">
      <w:pPr>
        <w:pStyle w:val="level3item"/>
      </w:pPr>
      <w:r>
        <w:t xml:space="preserve">Orientation 1987, May 19, 1987, </w:t>
      </w:r>
      <w:r w:rsidRPr="002E7A60">
        <w:rPr>
          <w:vanish/>
        </w:rPr>
        <w:t>%pfb</w:t>
      </w:r>
      <w:r>
        <w:t xml:space="preserve"> (VHS Tape) </w:t>
      </w:r>
      <w:r w:rsidRPr="002E7A60">
        <w:rPr>
          <w:vanish/>
        </w:rPr>
        <w:t>%pfe</w:t>
      </w:r>
    </w:p>
    <w:p w:rsidR="009D5A9B" w:rsidRDefault="009D5A9B" w:rsidP="009D5A9B">
      <w:pPr>
        <w:pStyle w:val="level3item"/>
      </w:pPr>
      <w:r>
        <w:t xml:space="preserve">Student Orientation, </w:t>
      </w:r>
      <w:proofErr w:type="gramStart"/>
      <w:r>
        <w:t>August  2</w:t>
      </w:r>
      <w:proofErr w:type="gramEnd"/>
      <w:r>
        <w:t xml:space="preserve">-3, 1989, </w:t>
      </w:r>
      <w:r w:rsidRPr="002E7A60">
        <w:rPr>
          <w:vanish/>
        </w:rPr>
        <w:t>%pfb</w:t>
      </w:r>
      <w:r>
        <w:t xml:space="preserve"> (U-Matic Tape) </w:t>
      </w:r>
      <w:r w:rsidRPr="002E7A60">
        <w:rPr>
          <w:vanish/>
        </w:rPr>
        <w:t>%pfe</w:t>
      </w:r>
    </w:p>
    <w:p w:rsidR="009D5A9B" w:rsidRDefault="009D5A9B" w:rsidP="00D84A35">
      <w:pPr>
        <w:pStyle w:val="L2Subseries"/>
      </w:pPr>
    </w:p>
    <w:p w:rsidR="001D1BB5" w:rsidRDefault="001D1BB5" w:rsidP="001D1BB5">
      <w:pPr>
        <w:pStyle w:val="boxnumber"/>
      </w:pPr>
      <w:r>
        <w:t>Box 15</w:t>
      </w:r>
    </w:p>
    <w:p w:rsidR="00D84A35" w:rsidRPr="00B37509" w:rsidRDefault="00D84A35" w:rsidP="00D84A35">
      <w:pPr>
        <w:pStyle w:val="level3item"/>
      </w:pPr>
      <w:r w:rsidRPr="00B37509">
        <w:t xml:space="preserve">Orientation 1998, Campus Shots, Tom Sims, Erik Olsen, April 24, 1998, </w:t>
      </w:r>
      <w:r w:rsidR="00520E88" w:rsidRPr="00520E88">
        <w:rPr>
          <w:vanish/>
        </w:rPr>
        <w:t>%pfb</w:t>
      </w:r>
      <w:r w:rsidR="007B11DF">
        <w:t xml:space="preserve"> (Betacam</w:t>
      </w:r>
      <w:r w:rsidRPr="00B37509">
        <w:t xml:space="preserve"> Tape) </w:t>
      </w:r>
      <w:r w:rsidR="00520E88" w:rsidRPr="00520E88">
        <w:rPr>
          <w:vanish/>
        </w:rPr>
        <w:t>%pfe</w:t>
      </w:r>
    </w:p>
    <w:p w:rsidR="00D84A35" w:rsidRPr="00B37509" w:rsidRDefault="00D84A35" w:rsidP="00D84A35">
      <w:pPr>
        <w:pStyle w:val="level3item"/>
      </w:pPr>
      <w:r w:rsidRPr="00B37509">
        <w:lastRenderedPageBreak/>
        <w:t xml:space="preserve">Orientation 1998, Ethernet Summit, May 6, 1998, </w:t>
      </w:r>
      <w:r w:rsidR="00520E88" w:rsidRPr="00520E88">
        <w:rPr>
          <w:vanish/>
        </w:rPr>
        <w:t>%pfb</w:t>
      </w:r>
      <w:r w:rsidRPr="00B37509">
        <w:t xml:space="preserve"> (Betacam Tape) </w:t>
      </w:r>
      <w:r w:rsidR="00520E88" w:rsidRPr="00520E88">
        <w:rPr>
          <w:vanish/>
        </w:rPr>
        <w:t>%pfe</w:t>
      </w:r>
    </w:p>
    <w:p w:rsidR="00D84A35" w:rsidRPr="00B37509" w:rsidRDefault="00D84A35" w:rsidP="00D84A35">
      <w:pPr>
        <w:pStyle w:val="level3item"/>
      </w:pPr>
      <w:r w:rsidRPr="00B37509">
        <w:t xml:space="preserve">Orientation 1998, Ethernet Summit, May 6, 1998, </w:t>
      </w:r>
      <w:r w:rsidR="00520E88" w:rsidRPr="00520E88">
        <w:rPr>
          <w:vanish/>
        </w:rPr>
        <w:t>%pfb</w:t>
      </w:r>
      <w:r w:rsidRPr="00B37509">
        <w:t xml:space="preserve"> (Betacam Tape) </w:t>
      </w:r>
      <w:r w:rsidR="00520E88" w:rsidRPr="00520E88">
        <w:rPr>
          <w:vanish/>
        </w:rPr>
        <w:t>%pfe</w:t>
      </w:r>
    </w:p>
    <w:p w:rsidR="00D84A35" w:rsidRPr="00B37509" w:rsidRDefault="00D84A35" w:rsidP="00D84A35">
      <w:pPr>
        <w:pStyle w:val="level3item"/>
      </w:pPr>
      <w:r>
        <w:t xml:space="preserve">Orientation </w:t>
      </w:r>
      <w:r w:rsidRPr="00B37509">
        <w:t>Rough Footage, Tom Sims, Erik Olsen,</w:t>
      </w:r>
      <w:r>
        <w:t xml:space="preserve"> Tape 1,</w:t>
      </w:r>
      <w:r w:rsidRPr="00B37509">
        <w:t xml:space="preserve"> July 31, 1998, </w:t>
      </w:r>
      <w:r w:rsidR="00520E88" w:rsidRPr="00520E88">
        <w:rPr>
          <w:vanish/>
        </w:rPr>
        <w:t>%pfb</w:t>
      </w:r>
      <w:r w:rsidRPr="00B37509">
        <w:t xml:space="preserve"> (Betacam Tape) </w:t>
      </w:r>
      <w:r w:rsidR="00520E88" w:rsidRPr="00520E88">
        <w:rPr>
          <w:vanish/>
        </w:rPr>
        <w:t>%pfe</w:t>
      </w:r>
    </w:p>
    <w:p w:rsidR="00D84A35" w:rsidRPr="00B37509" w:rsidRDefault="00D84A35" w:rsidP="00D84A35">
      <w:pPr>
        <w:pStyle w:val="level3item"/>
      </w:pPr>
      <w:r w:rsidRPr="00B37509">
        <w:t>Orientation Rough Footage, Tom Sims, Erik Olsen,</w:t>
      </w:r>
      <w:r>
        <w:t xml:space="preserve"> Tape 2,</w:t>
      </w:r>
      <w:r w:rsidRPr="00B37509">
        <w:t xml:space="preserve"> July 31, 1998, </w:t>
      </w:r>
      <w:r w:rsidR="00520E88" w:rsidRPr="00520E88">
        <w:rPr>
          <w:vanish/>
        </w:rPr>
        <w:t>%pfb</w:t>
      </w:r>
      <w:r w:rsidRPr="00B37509">
        <w:t xml:space="preserve"> (Betacam Tape) </w:t>
      </w:r>
      <w:r w:rsidR="00520E88" w:rsidRPr="00520E88">
        <w:rPr>
          <w:vanish/>
        </w:rPr>
        <w:t>%pfe</w:t>
      </w:r>
    </w:p>
    <w:p w:rsidR="00D84A35" w:rsidRPr="00B37509" w:rsidRDefault="00D84A35" w:rsidP="00D84A35">
      <w:pPr>
        <w:pStyle w:val="level3item"/>
      </w:pPr>
      <w:r w:rsidRPr="00B37509">
        <w:t xml:space="preserve">Pete’s Great Adventure, 1998 Orientation, August 10, 1998, </w:t>
      </w:r>
      <w:r w:rsidR="00520E88" w:rsidRPr="00520E88">
        <w:rPr>
          <w:vanish/>
        </w:rPr>
        <w:t>%pfb</w:t>
      </w:r>
      <w:r w:rsidRPr="00B37509">
        <w:t xml:space="preserve"> (Betacam Tape) </w:t>
      </w:r>
      <w:r w:rsidR="00520E88" w:rsidRPr="00520E88">
        <w:rPr>
          <w:vanish/>
        </w:rPr>
        <w:t>%pfe</w:t>
      </w:r>
    </w:p>
    <w:p w:rsidR="00D84A35" w:rsidRPr="00B37509" w:rsidRDefault="00D84A35" w:rsidP="00D84A35">
      <w:pPr>
        <w:pStyle w:val="level3item"/>
      </w:pPr>
      <w:r w:rsidRPr="00B37509">
        <w:t xml:space="preserve">Computer Showcase Orientation, 99, May 3, 1999, </w:t>
      </w:r>
      <w:r w:rsidR="00520E88" w:rsidRPr="00520E88">
        <w:rPr>
          <w:vanish/>
        </w:rPr>
        <w:t>%pfb</w:t>
      </w:r>
      <w:r w:rsidRPr="00B37509">
        <w:t xml:space="preserve"> (Betacam Tape) </w:t>
      </w:r>
      <w:r w:rsidR="00520E88" w:rsidRPr="00520E88">
        <w:rPr>
          <w:vanish/>
        </w:rPr>
        <w:t>%pfe</w:t>
      </w:r>
    </w:p>
    <w:p w:rsidR="00D84A35" w:rsidRPr="00B37509" w:rsidRDefault="00D84A35" w:rsidP="00D84A35">
      <w:pPr>
        <w:pStyle w:val="level3item"/>
      </w:pPr>
      <w:r w:rsidRPr="00B37509">
        <w:t xml:space="preserve">Orientation </w:t>
      </w:r>
      <w:r>
        <w:t>19</w:t>
      </w:r>
      <w:r w:rsidRPr="00B37509">
        <w:t xml:space="preserve">99, May 4, 1999, </w:t>
      </w:r>
      <w:r w:rsidR="00520E88" w:rsidRPr="00520E88">
        <w:rPr>
          <w:vanish/>
        </w:rPr>
        <w:t>%pfb</w:t>
      </w:r>
      <w:r w:rsidRPr="00B37509">
        <w:t xml:space="preserve"> (Betacam Tape) </w:t>
      </w:r>
      <w:r w:rsidR="00520E88" w:rsidRPr="00520E88">
        <w:rPr>
          <w:vanish/>
        </w:rPr>
        <w:t>%pfe</w:t>
      </w:r>
    </w:p>
    <w:p w:rsidR="00FD2CB0" w:rsidRPr="00FD2CB0" w:rsidRDefault="00D84A35" w:rsidP="00D84A35">
      <w:pPr>
        <w:pStyle w:val="level3item"/>
      </w:pPr>
      <w:r w:rsidRPr="00B37509">
        <w:t xml:space="preserve">Orientation 1999, May 5, 1999, </w:t>
      </w:r>
      <w:r w:rsidR="00520E88" w:rsidRPr="00520E88">
        <w:rPr>
          <w:vanish/>
        </w:rPr>
        <w:t>%pfb</w:t>
      </w:r>
      <w:r w:rsidRPr="00B37509">
        <w:t xml:space="preserve"> (Betacam Tape) </w:t>
      </w:r>
      <w:r w:rsidR="00520E88" w:rsidRPr="00520E88">
        <w:rPr>
          <w:vanish/>
        </w:rPr>
        <w:t>%pfe</w:t>
      </w:r>
    </w:p>
    <w:p w:rsidR="007B11DF" w:rsidRPr="00B37509" w:rsidRDefault="007B11DF" w:rsidP="007B11DF">
      <w:pPr>
        <w:pStyle w:val="level3item"/>
      </w:pPr>
      <w:r w:rsidRPr="00B37509">
        <w:t xml:space="preserve">Orientation Open and Close, Master Footage, July 21, 1999, </w:t>
      </w:r>
      <w:r w:rsidRPr="00520E88">
        <w:rPr>
          <w:vanish/>
        </w:rPr>
        <w:t>%pfb</w:t>
      </w:r>
      <w:r w:rsidRPr="00B37509">
        <w:t xml:space="preserve"> (Betacam Tape) </w:t>
      </w:r>
      <w:r w:rsidRPr="00520E88">
        <w:rPr>
          <w:vanish/>
        </w:rPr>
        <w:t>%pfe</w:t>
      </w:r>
    </w:p>
    <w:p w:rsidR="00D84A35" w:rsidRDefault="00D84A35" w:rsidP="00D84A35">
      <w:pPr>
        <w:pStyle w:val="level3item"/>
      </w:pPr>
      <w:r>
        <w:t xml:space="preserve">Consider Michigan! [Undated] </w:t>
      </w:r>
      <w:r w:rsidR="00520E88" w:rsidRPr="00520E88">
        <w:rPr>
          <w:vanish/>
        </w:rPr>
        <w:t>%pfb</w:t>
      </w:r>
      <w:r>
        <w:t xml:space="preserve"> (VHS Tape) </w:t>
      </w:r>
      <w:r w:rsidR="00520E88" w:rsidRPr="00520E88">
        <w:rPr>
          <w:vanish/>
        </w:rPr>
        <w:t>%pfe</w:t>
      </w:r>
    </w:p>
    <w:p w:rsidR="00D84A35" w:rsidRDefault="00D84A35" w:rsidP="00D84A35">
      <w:pPr>
        <w:pStyle w:val="level3item"/>
        <w:rPr>
          <w:vanish/>
        </w:rPr>
      </w:pPr>
      <w:r>
        <w:t xml:space="preserve">Discover the Michigan Advantage, [Undated], </w:t>
      </w:r>
      <w:r w:rsidR="00520E88" w:rsidRPr="00520E88">
        <w:rPr>
          <w:vanish/>
        </w:rPr>
        <w:t>%pfb</w:t>
      </w:r>
      <w:r>
        <w:t xml:space="preserve"> (VHS Tape) </w:t>
      </w:r>
      <w:r w:rsidR="00520E88" w:rsidRPr="00520E88">
        <w:rPr>
          <w:vanish/>
        </w:rPr>
        <w:t>%pfe</w:t>
      </w:r>
    </w:p>
    <w:p w:rsidR="00E43072" w:rsidRDefault="00E43072" w:rsidP="00D65280">
      <w:pPr>
        <w:pStyle w:val="level3item"/>
      </w:pPr>
      <w:r>
        <w:t>UM Freshmen Program; [Undated]</w:t>
      </w:r>
      <w:r w:rsidRPr="00E01562">
        <w:t xml:space="preserve">, </w:t>
      </w:r>
      <w:r w:rsidRPr="00520E88">
        <w:rPr>
          <w:vanish/>
        </w:rPr>
        <w:t>%pfb</w:t>
      </w:r>
      <w:r>
        <w:t xml:space="preserve"> (DVCam Tape) </w:t>
      </w:r>
      <w:r w:rsidRPr="00520E88">
        <w:rPr>
          <w:vanish/>
        </w:rPr>
        <w:t>%pfe</w:t>
      </w:r>
    </w:p>
    <w:p w:rsidR="00D84A35" w:rsidRPr="00E01562" w:rsidRDefault="00C60431" w:rsidP="00D84A35">
      <w:pPr>
        <w:pStyle w:val="L2Subseries"/>
      </w:pPr>
      <w:r>
        <w:t>U</w:t>
      </w:r>
      <w:r w:rsidR="00D84A35" w:rsidRPr="00E01562">
        <w:t>M Solar Car Events</w:t>
      </w:r>
      <w:r>
        <w:t xml:space="preserve"> (1990 – 1993)</w:t>
      </w:r>
    </w:p>
    <w:p w:rsidR="00D84A35" w:rsidRPr="00E01562" w:rsidRDefault="006A5786" w:rsidP="006A5786">
      <w:pPr>
        <w:pStyle w:val="boxnumber"/>
      </w:pPr>
      <w:r>
        <w:t>Box 14</w:t>
      </w:r>
    </w:p>
    <w:p w:rsidR="00D84A35" w:rsidRPr="00E01562" w:rsidRDefault="00D84A35" w:rsidP="00D84A35">
      <w:pPr>
        <w:pStyle w:val="level3item"/>
      </w:pPr>
      <w:r>
        <w:t>Sunrun</w:t>
      </w:r>
      <w:r w:rsidRPr="00E01562">
        <w:t xml:space="preserve">ner </w:t>
      </w:r>
      <w:r>
        <w:t xml:space="preserve">UM </w:t>
      </w:r>
      <w:r w:rsidRPr="00E01562">
        <w:t xml:space="preserve">solar car unveiling, Sunrayce start at Disneyworld, solar cars on the road during race and Sunrunner arriving at race finish line in Warren, Michigan, 1990, </w:t>
      </w:r>
      <w:r w:rsidR="00520E88" w:rsidRPr="00520E88">
        <w:rPr>
          <w:vanish/>
        </w:rPr>
        <w:t>%pfb</w:t>
      </w:r>
      <w:r>
        <w:t xml:space="preserve"> (U-Matic Tape) </w:t>
      </w:r>
      <w:r w:rsidR="00520E88" w:rsidRPr="00520E88">
        <w:rPr>
          <w:vanish/>
        </w:rPr>
        <w:t>%pfe</w:t>
      </w:r>
    </w:p>
    <w:p w:rsidR="00D84A35" w:rsidRPr="00E01562" w:rsidRDefault="00D84A35" w:rsidP="00D84A35">
      <w:pPr>
        <w:pStyle w:val="level3item"/>
      </w:pPr>
      <w:r w:rsidRPr="00E01562">
        <w:t xml:space="preserve">Sunrunner </w:t>
      </w:r>
      <w:r>
        <w:t xml:space="preserve">UM </w:t>
      </w:r>
      <w:r w:rsidRPr="00E01562">
        <w:t xml:space="preserve">solar car unveiling, 1990, </w:t>
      </w:r>
      <w:r w:rsidR="00520E88" w:rsidRPr="00520E88">
        <w:rPr>
          <w:vanish/>
        </w:rPr>
        <w:t>%pfb</w:t>
      </w:r>
      <w:r>
        <w:t xml:space="preserve"> (Betacam Tape) </w:t>
      </w:r>
      <w:r w:rsidR="00520E88" w:rsidRPr="00520E88">
        <w:rPr>
          <w:vanish/>
        </w:rPr>
        <w:t>%pfe</w:t>
      </w:r>
    </w:p>
    <w:p w:rsidR="00D84A35" w:rsidRPr="00E01562" w:rsidRDefault="00D84A35" w:rsidP="00D84A35">
      <w:pPr>
        <w:pStyle w:val="level3item"/>
      </w:pPr>
      <w:r w:rsidRPr="00E01562">
        <w:t xml:space="preserve">Sunrunner </w:t>
      </w:r>
      <w:r>
        <w:t xml:space="preserve">UM </w:t>
      </w:r>
      <w:r w:rsidRPr="00E01562">
        <w:t xml:space="preserve">solar car tests at Michigan International Speedway, June 6, 1990, </w:t>
      </w:r>
      <w:r w:rsidR="00520E88" w:rsidRPr="00520E88">
        <w:rPr>
          <w:vanish/>
        </w:rPr>
        <w:t>%pfb</w:t>
      </w:r>
      <w:r>
        <w:t xml:space="preserve"> (U-Matic Tape) </w:t>
      </w:r>
      <w:r w:rsidR="00520E88" w:rsidRPr="00520E88">
        <w:rPr>
          <w:vanish/>
        </w:rPr>
        <w:t>%pfe</w:t>
      </w:r>
    </w:p>
    <w:p w:rsidR="00D84A35" w:rsidRPr="00E01562" w:rsidRDefault="00D84A35" w:rsidP="00D84A35">
      <w:pPr>
        <w:pStyle w:val="level3item"/>
      </w:pPr>
      <w:r w:rsidRPr="00E01562">
        <w:t xml:space="preserve">Detroit TV coverage of end of Sunrayce:  WJBK-TV, WDIV-TV and WXYZ-TV. July 19, 1990, </w:t>
      </w:r>
      <w:r w:rsidR="00520E88" w:rsidRPr="00520E88">
        <w:rPr>
          <w:vanish/>
        </w:rPr>
        <w:t>%pfb</w:t>
      </w:r>
      <w:r>
        <w:t xml:space="preserve"> (U-Matic Tape) </w:t>
      </w:r>
      <w:r w:rsidR="00520E88" w:rsidRPr="00520E88">
        <w:rPr>
          <w:vanish/>
        </w:rPr>
        <w:t>%pfe</w:t>
      </w:r>
    </w:p>
    <w:p w:rsidR="00D84A35" w:rsidRPr="00E01562" w:rsidRDefault="00D84A35" w:rsidP="00D84A35">
      <w:pPr>
        <w:pStyle w:val="level3item"/>
      </w:pPr>
      <w:r w:rsidRPr="00E01562">
        <w:t>Sunru</w:t>
      </w:r>
      <w:r>
        <w:t xml:space="preserve">nner UM solar car, July 1990, </w:t>
      </w:r>
      <w:r w:rsidR="00520E88" w:rsidRPr="00520E88">
        <w:rPr>
          <w:vanish/>
        </w:rPr>
        <w:t>%pfb</w:t>
      </w:r>
      <w:r>
        <w:t xml:space="preserve"> (U-Matic Tape) </w:t>
      </w:r>
      <w:r w:rsidR="00520E88" w:rsidRPr="00520E88">
        <w:rPr>
          <w:vanish/>
        </w:rPr>
        <w:t>%pfe</w:t>
      </w:r>
      <w:r>
        <w:t xml:space="preserve"> [two tapes]</w:t>
      </w:r>
    </w:p>
    <w:p w:rsidR="00D84A35" w:rsidRPr="00E01562" w:rsidRDefault="00D84A35" w:rsidP="00D84A35">
      <w:pPr>
        <w:pStyle w:val="level3item"/>
      </w:pPr>
      <w:r w:rsidRPr="00E01562">
        <w:t xml:space="preserve">Top three Sunrayce solar car finishers, 1990, </w:t>
      </w:r>
      <w:r w:rsidR="00520E88" w:rsidRPr="00520E88">
        <w:rPr>
          <w:vanish/>
        </w:rPr>
        <w:t>%pfb</w:t>
      </w:r>
      <w:r>
        <w:t xml:space="preserve"> (U-Matic Tape) </w:t>
      </w:r>
      <w:r w:rsidR="00520E88" w:rsidRPr="00520E88">
        <w:rPr>
          <w:vanish/>
        </w:rPr>
        <w:t>%pfe</w:t>
      </w:r>
    </w:p>
    <w:p w:rsidR="00D84A35" w:rsidRPr="00E01562" w:rsidRDefault="00D84A35" w:rsidP="00D84A35">
      <w:pPr>
        <w:pStyle w:val="level3item"/>
      </w:pPr>
      <w:r w:rsidRPr="00E01562">
        <w:t>Impact Environmental Reports: Two reports by the UM Solar Car Team, February 3, 1992</w:t>
      </w:r>
    </w:p>
    <w:p w:rsidR="00D84A35" w:rsidRPr="00E01562" w:rsidRDefault="00D84A35" w:rsidP="00D84A35">
      <w:pPr>
        <w:pStyle w:val="level3item"/>
      </w:pPr>
      <w:r>
        <w:t xml:space="preserve">UM </w:t>
      </w:r>
      <w:r w:rsidRPr="00E01562">
        <w:t xml:space="preserve">solar car promo tape, 1993, </w:t>
      </w:r>
      <w:r w:rsidR="00520E88" w:rsidRPr="00520E88">
        <w:rPr>
          <w:vanish/>
        </w:rPr>
        <w:t>%pfb</w:t>
      </w:r>
      <w:r>
        <w:t xml:space="preserve"> (VHS Tape) </w:t>
      </w:r>
      <w:r w:rsidR="00520E88" w:rsidRPr="00520E88">
        <w:rPr>
          <w:vanish/>
        </w:rPr>
        <w:t>%pfe</w:t>
      </w:r>
    </w:p>
    <w:p w:rsidR="00D84A35" w:rsidRPr="00E01562" w:rsidRDefault="00D84A35" w:rsidP="00D84A35">
      <w:pPr>
        <w:pStyle w:val="level3item"/>
      </w:pPr>
      <w:r w:rsidRPr="00E01562">
        <w:t xml:space="preserve">UM solar car and two other solar cars competing in Sunrayce 93, Summer 1993, </w:t>
      </w:r>
      <w:r w:rsidR="00520E88" w:rsidRPr="00520E88">
        <w:rPr>
          <w:vanish/>
        </w:rPr>
        <w:t>%pfb</w:t>
      </w:r>
      <w:r>
        <w:t xml:space="preserve"> (U-Matic Tape) </w:t>
      </w:r>
      <w:r w:rsidR="00520E88" w:rsidRPr="00520E88">
        <w:rPr>
          <w:vanish/>
        </w:rPr>
        <w:t>%pfe</w:t>
      </w:r>
    </w:p>
    <w:p w:rsidR="00D65280" w:rsidRDefault="00D65280" w:rsidP="00D65280">
      <w:pPr>
        <w:pStyle w:val="L2Subseries"/>
      </w:pPr>
    </w:p>
    <w:p w:rsidR="00D65280" w:rsidRDefault="00D65280" w:rsidP="00D65280">
      <w:pPr>
        <w:pStyle w:val="L2Subseries"/>
      </w:pPr>
    </w:p>
    <w:p w:rsidR="00D65280" w:rsidRPr="00D65280" w:rsidRDefault="00D65280" w:rsidP="00D65280">
      <w:pPr>
        <w:pStyle w:val="L2newpage"/>
        <w:rPr>
          <w:b/>
        </w:rPr>
      </w:pPr>
      <w:proofErr w:type="gramStart"/>
      <w:r w:rsidRPr="00D65280">
        <w:rPr>
          <w:b/>
        </w:rPr>
        <w:t>UM Solar Car Events (1990 – 1993) (Cont.)</w:t>
      </w:r>
      <w:proofErr w:type="gramEnd"/>
    </w:p>
    <w:p w:rsidR="00D65280" w:rsidRPr="00E01562" w:rsidRDefault="00D65280" w:rsidP="00D65280">
      <w:pPr>
        <w:pStyle w:val="Boxnewpage"/>
      </w:pPr>
      <w:r>
        <w:t>Box 14 (Cont.)</w:t>
      </w:r>
    </w:p>
    <w:p w:rsidR="00D84A35" w:rsidRPr="00E01562" w:rsidRDefault="00D84A35" w:rsidP="00D84A35">
      <w:pPr>
        <w:pStyle w:val="level3item"/>
      </w:pPr>
      <w:r w:rsidRPr="00E01562">
        <w:t>UM solar car and two other solar cars competing in Sunrayce 93</w:t>
      </w:r>
      <w:r>
        <w:t>,</w:t>
      </w:r>
      <w:r w:rsidRPr="00E01562">
        <w:t xml:space="preserve">  Copies were distributed to regional TV stations, Summer 1993, </w:t>
      </w:r>
      <w:r w:rsidR="00520E88" w:rsidRPr="00520E88">
        <w:rPr>
          <w:vanish/>
        </w:rPr>
        <w:t>%pfb</w:t>
      </w:r>
      <w:r>
        <w:t xml:space="preserve"> (Betacam Tape) </w:t>
      </w:r>
      <w:r w:rsidR="00520E88" w:rsidRPr="00520E88">
        <w:rPr>
          <w:vanish/>
        </w:rPr>
        <w:t>%pfe</w:t>
      </w:r>
    </w:p>
    <w:p w:rsidR="00FD2CB0" w:rsidRPr="00FD2CB0" w:rsidRDefault="00D84A35" w:rsidP="00D84A35">
      <w:pPr>
        <w:pStyle w:val="level3item"/>
      </w:pPr>
      <w:r w:rsidRPr="00E01562">
        <w:t xml:space="preserve">Regional TV coverage of the Maize and Blue </w:t>
      </w:r>
      <w:r>
        <w:t xml:space="preserve">UM </w:t>
      </w:r>
      <w:r w:rsidRPr="00E01562">
        <w:t xml:space="preserve">solar car in Sunrayce 1993:  WJBK-TV, WXYZ-TV, WDIV-TV, WKBD-TV (Detroit); WWMT-TV (Kalamazoo/Grand Rapids), June 20-28, 1993, </w:t>
      </w:r>
      <w:r w:rsidR="00520E88" w:rsidRPr="00520E88">
        <w:rPr>
          <w:vanish/>
        </w:rPr>
        <w:t>%pfb</w:t>
      </w:r>
      <w:r>
        <w:t xml:space="preserve"> (U-</w:t>
      </w:r>
      <w:r w:rsidRPr="00CE4ED1">
        <w:t>Matic Tape</w:t>
      </w:r>
      <w:r>
        <w:t>)</w:t>
      </w:r>
      <w:r w:rsidR="00EE2052" w:rsidRPr="0031113F">
        <w:rPr>
          <w:vanish/>
        </w:rPr>
        <w:t>%pfe</w:t>
      </w:r>
    </w:p>
    <w:p w:rsidR="00D84A35" w:rsidRDefault="00D84A35" w:rsidP="00D84A35">
      <w:pPr>
        <w:pStyle w:val="L2Subseries"/>
      </w:pPr>
      <w:r>
        <w:t>Wolverine Sports Magazine</w:t>
      </w:r>
      <w:r w:rsidR="00D57BBF">
        <w:t xml:space="preserve"> (2000 - 2006)</w:t>
      </w:r>
    </w:p>
    <w:p w:rsidR="006A5786" w:rsidRPr="00B16056" w:rsidRDefault="006A5786" w:rsidP="006A5786">
      <w:pPr>
        <w:pStyle w:val="boxnumber"/>
      </w:pPr>
      <w:r>
        <w:lastRenderedPageBreak/>
        <w:t>Box 7</w:t>
      </w:r>
    </w:p>
    <w:p w:rsidR="00D84A35" w:rsidRPr="001D169D" w:rsidRDefault="00D84A35" w:rsidP="00D84A35">
      <w:pPr>
        <w:pStyle w:val="level3item"/>
        <w:ind w:left="2016" w:firstLine="0"/>
      </w:pPr>
      <w:r w:rsidRPr="001D169D">
        <w:t xml:space="preserve">Features for the Sports Television series "Wolverine Sports Magazine", [between 1990 and 2000] </w:t>
      </w:r>
      <w:r w:rsidR="00520E88" w:rsidRPr="00520E88">
        <w:rPr>
          <w:vanish/>
        </w:rPr>
        <w:t>%pfb</w:t>
      </w:r>
      <w:r w:rsidRPr="001D169D">
        <w:t xml:space="preserve"> (DVCam Tape) </w:t>
      </w:r>
      <w:r w:rsidR="00520E88" w:rsidRPr="00520E88">
        <w:rPr>
          <w:vanish/>
        </w:rPr>
        <w:t>%pfe</w:t>
      </w:r>
    </w:p>
    <w:p w:rsidR="00D84A35" w:rsidRDefault="00D84A35" w:rsidP="00D84A35">
      <w:pPr>
        <w:pStyle w:val="level3item"/>
        <w:ind w:left="2016" w:firstLine="0"/>
      </w:pPr>
      <w:r>
        <w:t>The Mag 2003-2004 II</w:t>
      </w:r>
      <w:r w:rsidRPr="00E01562">
        <w:t xml:space="preserve">, </w:t>
      </w:r>
      <w:r w:rsidR="00520E88" w:rsidRPr="00520E88">
        <w:rPr>
          <w:vanish/>
        </w:rPr>
        <w:t>%pfb</w:t>
      </w:r>
      <w:r>
        <w:t xml:space="preserve"> (DVCam Tape) </w:t>
      </w:r>
      <w:r w:rsidR="00520E88" w:rsidRPr="00520E88">
        <w:rPr>
          <w:vanish/>
        </w:rPr>
        <w:t>%pfe</w:t>
      </w:r>
    </w:p>
    <w:p w:rsidR="00D84A35" w:rsidRDefault="00D84A35" w:rsidP="00D84A35">
      <w:pPr>
        <w:pStyle w:val="level3item"/>
        <w:ind w:left="2016" w:firstLine="0"/>
      </w:pPr>
      <w:r>
        <w:t>The Mag 2003-2004 III</w:t>
      </w:r>
      <w:r w:rsidRPr="00E01562">
        <w:t xml:space="preserve">, </w:t>
      </w:r>
      <w:r w:rsidR="00520E88" w:rsidRPr="00520E88">
        <w:rPr>
          <w:vanish/>
        </w:rPr>
        <w:t>%pfb</w:t>
      </w:r>
      <w:r>
        <w:t xml:space="preserve"> (DVCam Tape) </w:t>
      </w:r>
      <w:r w:rsidR="00520E88" w:rsidRPr="00520E88">
        <w:rPr>
          <w:vanish/>
        </w:rPr>
        <w:t>%pfe</w:t>
      </w:r>
    </w:p>
    <w:p w:rsidR="00D84A35" w:rsidRDefault="00D84A35" w:rsidP="00D84A35">
      <w:pPr>
        <w:pStyle w:val="level3item"/>
        <w:ind w:left="2016" w:firstLine="0"/>
      </w:pPr>
      <w:r>
        <w:t>The Mag 2003-2004 IV,</w:t>
      </w:r>
      <w:r w:rsidRPr="00E01562">
        <w:t xml:space="preserve"> </w:t>
      </w:r>
      <w:r w:rsidR="00520E88" w:rsidRPr="00520E88">
        <w:rPr>
          <w:vanish/>
        </w:rPr>
        <w:t>%pfb</w:t>
      </w:r>
      <w:r>
        <w:t xml:space="preserve"> (DVCam Tape) </w:t>
      </w:r>
      <w:r w:rsidR="00520E88" w:rsidRPr="00520E88">
        <w:rPr>
          <w:vanish/>
        </w:rPr>
        <w:t>%pfe</w:t>
      </w:r>
    </w:p>
    <w:p w:rsidR="00D84A35" w:rsidRDefault="00D84A35" w:rsidP="00D84A35">
      <w:pPr>
        <w:pStyle w:val="level3item"/>
        <w:ind w:left="2016" w:firstLine="0"/>
      </w:pPr>
      <w:r>
        <w:t xml:space="preserve">The Mag 2003-2004 V, </w:t>
      </w:r>
      <w:r w:rsidR="00520E88" w:rsidRPr="00520E88">
        <w:rPr>
          <w:vanish/>
        </w:rPr>
        <w:t>%pfb</w:t>
      </w:r>
      <w:r>
        <w:t xml:space="preserve"> (DVCam Tape) </w:t>
      </w:r>
      <w:r w:rsidR="00520E88" w:rsidRPr="00520E88">
        <w:rPr>
          <w:vanish/>
        </w:rPr>
        <w:t>%pfe</w:t>
      </w:r>
    </w:p>
    <w:p w:rsidR="00D84A35" w:rsidRDefault="00D84A35" w:rsidP="00D84A35">
      <w:pPr>
        <w:pStyle w:val="level3item"/>
        <w:ind w:left="2016" w:firstLine="0"/>
      </w:pPr>
      <w:r>
        <w:t>The Mag 2003-2004 VI</w:t>
      </w:r>
      <w:r w:rsidRPr="00E01562">
        <w:t xml:space="preserve">, </w:t>
      </w:r>
      <w:r w:rsidR="00520E88" w:rsidRPr="00520E88">
        <w:rPr>
          <w:vanish/>
        </w:rPr>
        <w:t>%pfb</w:t>
      </w:r>
      <w:r>
        <w:t xml:space="preserve"> (DVCam Tape) </w:t>
      </w:r>
      <w:r w:rsidR="00520E88" w:rsidRPr="00520E88">
        <w:rPr>
          <w:vanish/>
        </w:rPr>
        <w:t>%pfe</w:t>
      </w:r>
    </w:p>
    <w:p w:rsidR="00D84A35" w:rsidRDefault="00D84A35" w:rsidP="00D84A35">
      <w:pPr>
        <w:pStyle w:val="level3item"/>
        <w:ind w:left="2016" w:firstLine="0"/>
      </w:pPr>
      <w:r>
        <w:t>The Mag 2004-2005 I</w:t>
      </w:r>
      <w:r w:rsidRPr="00E01562">
        <w:t xml:space="preserve">, </w:t>
      </w:r>
      <w:r w:rsidR="00520E88" w:rsidRPr="00520E88">
        <w:rPr>
          <w:vanish/>
        </w:rPr>
        <w:t>%pfb</w:t>
      </w:r>
      <w:r>
        <w:t xml:space="preserve"> (DVCam Tape) </w:t>
      </w:r>
      <w:r w:rsidR="00520E88" w:rsidRPr="00520E88">
        <w:rPr>
          <w:vanish/>
        </w:rPr>
        <w:t>%pfe</w:t>
      </w:r>
    </w:p>
    <w:p w:rsidR="00D84A35" w:rsidRDefault="00D84A35" w:rsidP="00D84A35">
      <w:pPr>
        <w:pStyle w:val="level3item"/>
        <w:ind w:left="2016" w:firstLine="0"/>
      </w:pPr>
      <w:r>
        <w:t>The Mag 2004-2005 II</w:t>
      </w:r>
      <w:r w:rsidRPr="00E01562">
        <w:t xml:space="preserve">, </w:t>
      </w:r>
      <w:r w:rsidR="00520E88" w:rsidRPr="00520E88">
        <w:rPr>
          <w:vanish/>
        </w:rPr>
        <w:t>%pfb</w:t>
      </w:r>
      <w:r>
        <w:t xml:space="preserve"> (DVCam Tape) </w:t>
      </w:r>
      <w:r w:rsidR="00520E88" w:rsidRPr="00520E88">
        <w:rPr>
          <w:vanish/>
        </w:rPr>
        <w:t>%pfe</w:t>
      </w:r>
    </w:p>
    <w:p w:rsidR="00D84A35" w:rsidRDefault="00D84A35" w:rsidP="00D84A35">
      <w:pPr>
        <w:pStyle w:val="level3item"/>
        <w:ind w:left="2016" w:firstLine="0"/>
      </w:pPr>
      <w:r>
        <w:t>The Mag 2004-2005 IV</w:t>
      </w:r>
      <w:r w:rsidRPr="00E01562">
        <w:t xml:space="preserve">, </w:t>
      </w:r>
      <w:r w:rsidR="00520E88" w:rsidRPr="00520E88">
        <w:rPr>
          <w:vanish/>
        </w:rPr>
        <w:t>%pfb</w:t>
      </w:r>
      <w:r>
        <w:t xml:space="preserve"> (DVCam Tape) </w:t>
      </w:r>
      <w:r w:rsidR="00520E88" w:rsidRPr="00520E88">
        <w:rPr>
          <w:vanish/>
        </w:rPr>
        <w:t>%pfe</w:t>
      </w:r>
    </w:p>
    <w:p w:rsidR="00D84A35" w:rsidRDefault="00D84A35" w:rsidP="00D84A35">
      <w:pPr>
        <w:pStyle w:val="level3item"/>
        <w:ind w:left="2016" w:firstLine="0"/>
      </w:pPr>
      <w:r>
        <w:t>The Mag 2004-2005 V</w:t>
      </w:r>
      <w:r w:rsidRPr="00E01562">
        <w:t xml:space="preserve">, </w:t>
      </w:r>
      <w:r w:rsidR="00520E88" w:rsidRPr="00520E88">
        <w:rPr>
          <w:vanish/>
        </w:rPr>
        <w:t>%pfb</w:t>
      </w:r>
      <w:r>
        <w:t xml:space="preserve"> (DVCam Tape) </w:t>
      </w:r>
      <w:r w:rsidR="00520E88" w:rsidRPr="00520E88">
        <w:rPr>
          <w:vanish/>
        </w:rPr>
        <w:t>%pfe</w:t>
      </w:r>
    </w:p>
    <w:p w:rsidR="00D84A35" w:rsidRDefault="00D84A35" w:rsidP="00D84A35">
      <w:pPr>
        <w:pStyle w:val="level3item"/>
        <w:ind w:left="2016" w:firstLine="0"/>
      </w:pPr>
      <w:r>
        <w:t>The Mag 2004-2005 V</w:t>
      </w:r>
      <w:r w:rsidRPr="00E01562">
        <w:t xml:space="preserve">, </w:t>
      </w:r>
      <w:r w:rsidR="00520E88" w:rsidRPr="00520E88">
        <w:rPr>
          <w:vanish/>
        </w:rPr>
        <w:t>%pfb</w:t>
      </w:r>
      <w:r>
        <w:t xml:space="preserve"> (DVCam Tape) </w:t>
      </w:r>
      <w:r w:rsidR="00520E88" w:rsidRPr="00520E88">
        <w:rPr>
          <w:vanish/>
        </w:rPr>
        <w:t>%pfe</w:t>
      </w:r>
    </w:p>
    <w:p w:rsidR="00D84A35" w:rsidRDefault="00D84A35" w:rsidP="00D84A35">
      <w:pPr>
        <w:pStyle w:val="level3item"/>
        <w:ind w:left="2016" w:firstLine="0"/>
      </w:pPr>
      <w:r>
        <w:t>The Mag 2004-2005 VI</w:t>
      </w:r>
      <w:r w:rsidRPr="00E01562">
        <w:t xml:space="preserve">, </w:t>
      </w:r>
      <w:r w:rsidR="00520E88" w:rsidRPr="00520E88">
        <w:rPr>
          <w:vanish/>
        </w:rPr>
        <w:t>%pfb</w:t>
      </w:r>
      <w:r>
        <w:t xml:space="preserve"> (DVCam Tape) </w:t>
      </w:r>
      <w:r w:rsidR="00520E88" w:rsidRPr="00520E88">
        <w:rPr>
          <w:vanish/>
        </w:rPr>
        <w:t>%pfe</w:t>
      </w:r>
    </w:p>
    <w:p w:rsidR="00D84A35" w:rsidRDefault="00D84A35" w:rsidP="00D84A35">
      <w:pPr>
        <w:pStyle w:val="level3item"/>
        <w:ind w:left="2016" w:firstLine="0"/>
      </w:pPr>
      <w:r>
        <w:t>The Mag 2005-2006 Raw I</w:t>
      </w:r>
      <w:r w:rsidRPr="00E01562">
        <w:t xml:space="preserve">, </w:t>
      </w:r>
      <w:r w:rsidR="00520E88" w:rsidRPr="00520E88">
        <w:rPr>
          <w:vanish/>
        </w:rPr>
        <w:t>%pfb</w:t>
      </w:r>
      <w:r>
        <w:t xml:space="preserve"> (DVCam Tape) </w:t>
      </w:r>
      <w:r w:rsidR="00520E88" w:rsidRPr="00520E88">
        <w:rPr>
          <w:vanish/>
        </w:rPr>
        <w:t>%pfe</w:t>
      </w:r>
    </w:p>
    <w:p w:rsidR="00D84A35" w:rsidRDefault="00D84A35" w:rsidP="00D84A35">
      <w:pPr>
        <w:pStyle w:val="level3item"/>
        <w:ind w:left="2016" w:firstLine="0"/>
      </w:pPr>
      <w:r>
        <w:t>The Mag 2005-2006 Edit I</w:t>
      </w:r>
      <w:r w:rsidRPr="00E01562">
        <w:t xml:space="preserve">, </w:t>
      </w:r>
      <w:r w:rsidR="00520E88" w:rsidRPr="00520E88">
        <w:rPr>
          <w:vanish/>
        </w:rPr>
        <w:t>%pfb</w:t>
      </w:r>
      <w:r>
        <w:t xml:space="preserve"> (DVCam Tape) </w:t>
      </w:r>
      <w:r w:rsidR="00520E88" w:rsidRPr="00520E88">
        <w:rPr>
          <w:vanish/>
        </w:rPr>
        <w:t>%pfe</w:t>
      </w:r>
    </w:p>
    <w:p w:rsidR="00D84A35" w:rsidRDefault="00D84A35" w:rsidP="004E7ED2">
      <w:pPr>
        <w:pStyle w:val="level3item"/>
      </w:pPr>
      <w:r>
        <w:t>The Mag: [Undated]</w:t>
      </w:r>
      <w:r w:rsidRPr="00E01562">
        <w:t xml:space="preserve">, </w:t>
      </w:r>
      <w:r w:rsidR="00520E88" w:rsidRPr="00520E88">
        <w:rPr>
          <w:vanish/>
        </w:rPr>
        <w:t>%pfb</w:t>
      </w:r>
      <w:r>
        <w:t xml:space="preserve"> (DVCam Tape) </w:t>
      </w:r>
      <w:r w:rsidR="00520E88" w:rsidRPr="00520E88">
        <w:rPr>
          <w:vanish/>
        </w:rPr>
        <w:t>%pfe</w:t>
      </w:r>
    </w:p>
    <w:p w:rsidR="004E7ED2" w:rsidRDefault="004E7ED2" w:rsidP="004E7ED2">
      <w:pPr>
        <w:pStyle w:val="L1Series"/>
      </w:pPr>
    </w:p>
    <w:p w:rsidR="00743950" w:rsidRPr="004E7ED2" w:rsidRDefault="004E7ED2" w:rsidP="004E7ED2">
      <w:pPr>
        <w:pStyle w:val="L1Series"/>
      </w:pPr>
      <w:r>
        <w:t>A</w:t>
      </w:r>
      <w:r w:rsidR="00B90534">
        <w:t xml:space="preserve">udio </w:t>
      </w:r>
      <w:r w:rsidR="00743950">
        <w:t>Podcasts</w:t>
      </w:r>
      <w:r w:rsidR="00851A5A">
        <w:t xml:space="preserve"> (</w:t>
      </w:r>
      <w:r w:rsidR="00B90534">
        <w:t>2006</w:t>
      </w:r>
      <w:r w:rsidR="00FE4C05">
        <w:t xml:space="preserve"> </w:t>
      </w:r>
      <w:r w:rsidR="00B90534">
        <w:t>-</w:t>
      </w:r>
      <w:r w:rsidR="00FE4C05">
        <w:t xml:space="preserve"> </w:t>
      </w:r>
      <w:r w:rsidR="00B90534">
        <w:t>2010</w:t>
      </w:r>
      <w:r w:rsidR="00851A5A">
        <w:t>)</w:t>
      </w:r>
    </w:p>
    <w:p w:rsidR="00CA57D6" w:rsidRDefault="004D38D9" w:rsidP="00930620">
      <w:pPr>
        <w:pStyle w:val="L2Subseries"/>
      </w:pPr>
      <w:r>
        <w:t>Podcasts (2006)</w:t>
      </w:r>
    </w:p>
    <w:p w:rsidR="002B487E" w:rsidRDefault="002B487E" w:rsidP="002B487E">
      <w:pPr>
        <w:pStyle w:val="boxnumber"/>
      </w:pPr>
      <w:r>
        <w:t>Online</w:t>
      </w:r>
    </w:p>
    <w:p w:rsidR="00CA57D6" w:rsidRPr="006230A9" w:rsidRDefault="00CA57D6" w:rsidP="006230A9">
      <w:pPr>
        <w:pStyle w:val="level3item"/>
      </w:pPr>
      <w:r w:rsidRPr="006230A9">
        <w:t xml:space="preserve">Keynote Address for the Professional and Scholarly Publishing Division of the Association of American Publishers; 7/11/2006; President Mary Sue Coleman delivered the keynote opening address of the 2006 conference of the Professional and Scholarly Publishing Division of the Association of American Publishers in Washington, D.C., Feb. 6, 2006; MSC_AAPpod.mp3; 24:07; audio/x-mpeg); </w:t>
      </w:r>
      <w:r w:rsidRPr="006230A9">
        <w:rPr>
          <w:rStyle w:val="daolink"/>
        </w:rPr>
        <w:t>2027.42/85054</w:t>
      </w:r>
    </w:p>
    <w:p w:rsidR="006230A9" w:rsidRPr="006230A9" w:rsidRDefault="006230A9" w:rsidP="006230A9">
      <w:pPr>
        <w:pStyle w:val="level3item"/>
      </w:pPr>
      <w:r w:rsidRPr="006230A9">
        <w:t>Inauguration, March 27, 2003; 7/11/2006; President Mary Sue Coleman's remarks at her inauguration as the University of Michigan's 13th president; MSC_inaugpod.mp3</w:t>
      </w:r>
      <w:proofErr w:type="gramStart"/>
      <w:r w:rsidRPr="006230A9">
        <w:t>; ;</w:t>
      </w:r>
      <w:proofErr w:type="gramEnd"/>
      <w:r w:rsidRPr="006230A9">
        <w:t xml:space="preserve"> audio/x-mpeg); </w:t>
      </w:r>
      <w:r w:rsidRPr="006230A9">
        <w:rPr>
          <w:rStyle w:val="daolink"/>
        </w:rPr>
        <w:t>2027.42/85055</w:t>
      </w:r>
    </w:p>
    <w:p w:rsidR="00CA57D6" w:rsidRPr="006230A9" w:rsidRDefault="00CA57D6" w:rsidP="006230A9">
      <w:pPr>
        <w:pStyle w:val="level3item"/>
      </w:pPr>
      <w:r w:rsidRPr="006230A9">
        <w:t xml:space="preserve">President Mary Sue Coleman Speech at National Press Club; 7/11/2006; President Mary Sue Coleman at the National Press Club in Washington, D.C., March 7, 2006; MSC_NPCpod.mp3; ; audio/x-mpeg); </w:t>
      </w:r>
      <w:r w:rsidRPr="006230A9">
        <w:rPr>
          <w:rStyle w:val="daolink"/>
        </w:rPr>
        <w:t>2027.42/85057</w:t>
      </w:r>
    </w:p>
    <w:p w:rsidR="00CA57D6" w:rsidRPr="006230A9" w:rsidRDefault="00CA57D6" w:rsidP="006230A9">
      <w:pPr>
        <w:pStyle w:val="level3item"/>
      </w:pPr>
      <w:r w:rsidRPr="006230A9">
        <w:t xml:space="preserve">President Mary Sue Coleman's Remarks to Graduates, 2005 Spring Commencement; 7/11/2006; President Mary Sue Coleman's remarks to graduates at Spring Commencement, April 30 2005, in Michigan Stadium; MSC_sprcom05pod.mp3; ; audio/x-mpeg); </w:t>
      </w:r>
      <w:r w:rsidRPr="006230A9">
        <w:rPr>
          <w:rStyle w:val="daolink"/>
        </w:rPr>
        <w:t>2027.42/85059</w:t>
      </w:r>
    </w:p>
    <w:p w:rsidR="00D65280" w:rsidRDefault="00D65280" w:rsidP="00D65280">
      <w:pPr>
        <w:pStyle w:val="L2newpage"/>
        <w:rPr>
          <w:b/>
        </w:rPr>
      </w:pPr>
    </w:p>
    <w:p w:rsidR="00D65280" w:rsidRPr="002B487E" w:rsidRDefault="00D65280" w:rsidP="00D65280">
      <w:pPr>
        <w:pStyle w:val="L2newpage"/>
        <w:rPr>
          <w:b/>
        </w:rPr>
      </w:pPr>
      <w:proofErr w:type="gramStart"/>
      <w:r w:rsidRPr="002B487E">
        <w:rPr>
          <w:b/>
        </w:rPr>
        <w:t>Podcasts (2006) (Cont.)</w:t>
      </w:r>
      <w:proofErr w:type="gramEnd"/>
    </w:p>
    <w:p w:rsidR="00D65280" w:rsidRDefault="00D65280" w:rsidP="00D65280">
      <w:pPr>
        <w:pStyle w:val="Boxnewpage"/>
      </w:pPr>
      <w:proofErr w:type="gramStart"/>
      <w:r>
        <w:t>Online (Cont.)</w:t>
      </w:r>
      <w:proofErr w:type="gramEnd"/>
    </w:p>
    <w:p w:rsidR="00CA57D6" w:rsidRPr="006230A9" w:rsidRDefault="00CA57D6" w:rsidP="006230A9">
      <w:pPr>
        <w:pStyle w:val="level3item"/>
      </w:pPr>
      <w:r w:rsidRPr="006230A9">
        <w:t xml:space="preserve">President Mary Sue Coleman's Remarks to Graduates, 2006 Spring Commencement; 7/11/2006; President Mary Sue Coleman's remarks to graduates at Spring Commencement, April 29 2006, in Michigan Stadium; MSC_sprcom06pod.mp3; ; audio/x-mpeg); </w:t>
      </w:r>
      <w:r w:rsidRPr="006230A9">
        <w:rPr>
          <w:rStyle w:val="daolink"/>
        </w:rPr>
        <w:t>2027.42/85060</w:t>
      </w:r>
    </w:p>
    <w:p w:rsidR="00CA57D6" w:rsidRPr="006230A9" w:rsidRDefault="00CA57D6" w:rsidP="006230A9">
      <w:pPr>
        <w:pStyle w:val="level3item"/>
      </w:pPr>
      <w:r w:rsidRPr="006230A9">
        <w:lastRenderedPageBreak/>
        <w:t xml:space="preserve">President Mary Sue Coleman's Remarks to Graduates, 2004 Winter Commencement; 7/11/2006; President Mary Sue Coleman's remarks to graduates at Winter Commencement, Dec. 19, 2004, in Michigan Stadium; MSC_wincom04pod.mp3; ; audio/x-mpeg); </w:t>
      </w:r>
      <w:r w:rsidRPr="006230A9">
        <w:rPr>
          <w:rStyle w:val="daolink"/>
        </w:rPr>
        <w:t>2027.42/85062</w:t>
      </w:r>
    </w:p>
    <w:p w:rsidR="00806CAB" w:rsidRDefault="00806CAB" w:rsidP="00806CAB">
      <w:pPr>
        <w:pStyle w:val="L2newpage"/>
        <w:rPr>
          <w:b/>
        </w:rPr>
      </w:pPr>
    </w:p>
    <w:p w:rsidR="00CA57D6" w:rsidRPr="006230A9" w:rsidRDefault="00CA57D6" w:rsidP="006230A9">
      <w:pPr>
        <w:pStyle w:val="level3item"/>
      </w:pPr>
      <w:r w:rsidRPr="006230A9">
        <w:t xml:space="preserve">President Mary Sue Coleman's Remarks to Graduates, 2005 Winter Commencement; 7/11/2006; President Mary Sue Coleman's remarks to graduates at Winter Commencement, Dec. 18, 2005, in Michigan Stadium; MSC_wincom05pod.mp3; ; audio/x-mpeg); </w:t>
      </w:r>
      <w:r w:rsidRPr="006230A9">
        <w:rPr>
          <w:rStyle w:val="daolink"/>
        </w:rPr>
        <w:t>2027.42/85063</w:t>
      </w:r>
    </w:p>
    <w:p w:rsidR="00CA57D6" w:rsidRPr="006230A9" w:rsidRDefault="00CA57D6" w:rsidP="006230A9">
      <w:pPr>
        <w:pStyle w:val="level3item"/>
      </w:pPr>
      <w:r w:rsidRPr="006230A9">
        <w:t xml:space="preserve">Cell phone survey; 7/13/2006; Michael Traugott </w:t>
      </w:r>
      <w:proofErr w:type="spellStart"/>
      <w:r w:rsidRPr="006230A9">
        <w:t>dicusses</w:t>
      </w:r>
      <w:proofErr w:type="spellEnd"/>
      <w:r w:rsidRPr="006230A9">
        <w:t xml:space="preserve"> a survey done about opinions on the public use of cell </w:t>
      </w:r>
      <w:proofErr w:type="gramStart"/>
      <w:r w:rsidRPr="006230A9">
        <w:t>phones</w:t>
      </w:r>
      <w:r w:rsidR="003C3B25" w:rsidRPr="006230A9">
        <w:t>.;</w:t>
      </w:r>
      <w:proofErr w:type="gramEnd"/>
      <w:r w:rsidR="003C3B25" w:rsidRPr="006230A9">
        <w:t xml:space="preserve"> (</w:t>
      </w:r>
      <w:r w:rsidRPr="006230A9">
        <w:t xml:space="preserve">traugottpodrs2.mp3; 3:43; audio/x-mpeg); </w:t>
      </w:r>
      <w:r w:rsidRPr="006230A9">
        <w:rPr>
          <w:rStyle w:val="daolink"/>
        </w:rPr>
        <w:t>2027.42/84967</w:t>
      </w:r>
    </w:p>
    <w:p w:rsidR="00CA57D6" w:rsidRPr="006230A9" w:rsidRDefault="00CA57D6" w:rsidP="006230A9">
      <w:pPr>
        <w:pStyle w:val="level3item"/>
      </w:pPr>
      <w:r w:rsidRPr="006230A9">
        <w:t>Targeting cancer stem cell; 7/14/2006; Cancer has rejuvenating stem cells, just like organs do. Sean Morrison's group has found a way to selectively identify and kill just the cancerous stem cells in mice with leukemia, leaving healthy blood-forming stem cells alone</w:t>
      </w:r>
      <w:r w:rsidR="003C3B25" w:rsidRPr="006230A9">
        <w:t>.; (</w:t>
      </w:r>
      <w:r w:rsidRPr="006230A9">
        <w:t xml:space="preserve">MorrisonESC.mp3; 4:31; audio/x-mpeg); </w:t>
      </w:r>
      <w:r w:rsidRPr="006230A9">
        <w:rPr>
          <w:rStyle w:val="daolink"/>
        </w:rPr>
        <w:t>2027.42/85051</w:t>
      </w:r>
    </w:p>
    <w:p w:rsidR="00CA57D6" w:rsidRPr="006230A9" w:rsidRDefault="00CA57D6" w:rsidP="006230A9">
      <w:pPr>
        <w:pStyle w:val="level3item"/>
      </w:pPr>
      <w:r w:rsidRPr="006230A9">
        <w:t>Women on TV; 7/24/2006; From "</w:t>
      </w:r>
      <w:proofErr w:type="spellStart"/>
      <w:r w:rsidRPr="006230A9">
        <w:t>Xena</w:t>
      </w:r>
      <w:proofErr w:type="spellEnd"/>
      <w:r w:rsidRPr="006230A9">
        <w:t>: Warrior Princess" to "Judging Amy," television shows are redefining women in dramatic roles by telling diverse stories about their lives, a University of Michigan analysis shows</w:t>
      </w:r>
      <w:r w:rsidR="003C3B25" w:rsidRPr="006230A9">
        <w:t>.; (</w:t>
      </w:r>
      <w:r w:rsidRPr="006230A9">
        <w:t xml:space="preserve">Lotz_Ready.mp3; 6:06; audio/x-mpeg); </w:t>
      </w:r>
      <w:r w:rsidRPr="006230A9">
        <w:rPr>
          <w:rStyle w:val="daolink"/>
        </w:rPr>
        <w:t>2027.42/85038</w:t>
      </w:r>
    </w:p>
    <w:p w:rsidR="00CA57D6" w:rsidRPr="006230A9" w:rsidRDefault="00CA57D6" w:rsidP="006230A9">
      <w:pPr>
        <w:pStyle w:val="level3item"/>
      </w:pPr>
      <w:r w:rsidRPr="006230A9">
        <w:t xml:space="preserve">Stock-Option Dating Games; 7/28/2006; U.S. executives engage in stock-option dating games to boost </w:t>
      </w:r>
      <w:proofErr w:type="gramStart"/>
      <w:r w:rsidRPr="006230A9">
        <w:t>pay</w:t>
      </w:r>
      <w:r w:rsidR="003C3B25" w:rsidRPr="006230A9">
        <w:t>.;</w:t>
      </w:r>
      <w:proofErr w:type="gramEnd"/>
      <w:r w:rsidR="003C3B25" w:rsidRPr="006230A9">
        <w:t xml:space="preserve"> (</w:t>
      </w:r>
      <w:r w:rsidRPr="006230A9">
        <w:t xml:space="preserve">Seyhun-Narayananpod.mp3; 6:06; audio/x-mpeg); </w:t>
      </w:r>
      <w:r w:rsidRPr="006230A9">
        <w:rPr>
          <w:rStyle w:val="daolink"/>
        </w:rPr>
        <w:t>2027.42/84943</w:t>
      </w:r>
    </w:p>
    <w:p w:rsidR="00CA57D6" w:rsidRPr="006230A9" w:rsidRDefault="00CA57D6" w:rsidP="006230A9">
      <w:pPr>
        <w:pStyle w:val="level3item"/>
      </w:pPr>
      <w:r w:rsidRPr="006230A9">
        <w:t>Tobacco and IQ; 8/11/2006; University of Michigan Research Assistant Prof. Jennifer Glass says her research indicates years of tobacco use may dim the speed and accuracy of a person's thinking ability and bring down their IQ</w:t>
      </w:r>
      <w:r w:rsidR="003C3B25" w:rsidRPr="006230A9">
        <w:t>.; (</w:t>
      </w:r>
      <w:r w:rsidRPr="006230A9">
        <w:t xml:space="preserve">Glasspod.mp3; 2:58; audio/x-mpeg); </w:t>
      </w:r>
      <w:r w:rsidRPr="006230A9">
        <w:rPr>
          <w:rStyle w:val="daolink"/>
        </w:rPr>
        <w:t>2027.42/84998</w:t>
      </w:r>
    </w:p>
    <w:p w:rsidR="00CA57D6" w:rsidRPr="006230A9" w:rsidRDefault="00CA57D6" w:rsidP="006230A9">
      <w:pPr>
        <w:pStyle w:val="level3item"/>
      </w:pPr>
      <w:r w:rsidRPr="006230A9">
        <w:t xml:space="preserve">Bone loss and menopause; 8/18/2006; Bone loss actually starts before estrogen and the decline of estrogen levels, probably because of another hormone's </w:t>
      </w:r>
      <w:proofErr w:type="gramStart"/>
      <w:r w:rsidRPr="006230A9">
        <w:t>activity</w:t>
      </w:r>
      <w:r w:rsidR="003C3B25" w:rsidRPr="006230A9">
        <w:t>.;</w:t>
      </w:r>
      <w:proofErr w:type="gramEnd"/>
      <w:r w:rsidR="003C3B25" w:rsidRPr="006230A9">
        <w:t xml:space="preserve"> (</w:t>
      </w:r>
      <w:r w:rsidRPr="006230A9">
        <w:t xml:space="preserve">Sowers_Ready.mp3; 5:46; audio/x-mpeg); </w:t>
      </w:r>
      <w:r w:rsidRPr="006230A9">
        <w:rPr>
          <w:rStyle w:val="daolink"/>
        </w:rPr>
        <w:t>2027.42/84953</w:t>
      </w:r>
    </w:p>
    <w:p w:rsidR="00CA57D6" w:rsidRPr="006230A9" w:rsidRDefault="00CA57D6" w:rsidP="006230A9">
      <w:pPr>
        <w:pStyle w:val="level3item"/>
      </w:pPr>
      <w:r w:rsidRPr="006230A9">
        <w:t>A gene for 'middle aged spread'; 8/18/2006; Stephen Weiss' research team was looking for a gene that affected the development of the circulatory system in mice. Quite by mistake, they found a 'molecular scissors' that loosens the collagen belt around fat cells, allowing them to expand</w:t>
      </w:r>
      <w:r w:rsidR="003C3B25" w:rsidRPr="006230A9">
        <w:t>.; (</w:t>
      </w:r>
      <w:r w:rsidRPr="006230A9">
        <w:t xml:space="preserve">WeissFatt_Ready.mp3; 5:46; audio/x-mpeg); </w:t>
      </w:r>
      <w:r w:rsidRPr="006230A9">
        <w:rPr>
          <w:rStyle w:val="daolink"/>
        </w:rPr>
        <w:t>2027.42/84977</w:t>
      </w:r>
    </w:p>
    <w:p w:rsidR="00D65280" w:rsidRDefault="00D65280" w:rsidP="00D65280">
      <w:pPr>
        <w:pStyle w:val="L2newpage"/>
        <w:rPr>
          <w:b/>
        </w:rPr>
      </w:pPr>
    </w:p>
    <w:p w:rsidR="00D65280" w:rsidRDefault="00D65280" w:rsidP="00D65280">
      <w:pPr>
        <w:pStyle w:val="L2newpage"/>
        <w:rPr>
          <w:b/>
        </w:rPr>
      </w:pPr>
    </w:p>
    <w:p w:rsidR="00D65280" w:rsidRDefault="00D65280" w:rsidP="00D65280">
      <w:pPr>
        <w:pStyle w:val="L2newpage"/>
        <w:rPr>
          <w:b/>
        </w:rPr>
      </w:pPr>
    </w:p>
    <w:p w:rsidR="00D65280" w:rsidRPr="002B487E" w:rsidRDefault="00D65280" w:rsidP="00D65280">
      <w:pPr>
        <w:pStyle w:val="L2newpage"/>
        <w:rPr>
          <w:b/>
        </w:rPr>
      </w:pPr>
      <w:proofErr w:type="gramStart"/>
      <w:r w:rsidRPr="002B487E">
        <w:rPr>
          <w:b/>
        </w:rPr>
        <w:t>Podcasts (2006) (Cont.)</w:t>
      </w:r>
      <w:proofErr w:type="gramEnd"/>
    </w:p>
    <w:p w:rsidR="00D65280" w:rsidRDefault="00D65280" w:rsidP="00D65280">
      <w:pPr>
        <w:pStyle w:val="Boxnewpage"/>
      </w:pPr>
      <w:proofErr w:type="gramStart"/>
      <w:r>
        <w:t>Online (Cont.)</w:t>
      </w:r>
      <w:proofErr w:type="gramEnd"/>
    </w:p>
    <w:p w:rsidR="00CA57D6" w:rsidRPr="006230A9" w:rsidRDefault="00CA57D6" w:rsidP="006230A9">
      <w:pPr>
        <w:pStyle w:val="level3item"/>
      </w:pPr>
      <w:r w:rsidRPr="006230A9">
        <w:t xml:space="preserve">Biology without a book; 8/25/2006; Professor Dan </w:t>
      </w:r>
      <w:proofErr w:type="spellStart"/>
      <w:r w:rsidRPr="006230A9">
        <w:t>Klionsky</w:t>
      </w:r>
      <w:proofErr w:type="spellEnd"/>
      <w:r w:rsidRPr="006230A9">
        <w:t xml:space="preserve"> in the Life Science Institute believes that students can learn biology without books or </w:t>
      </w:r>
      <w:proofErr w:type="gramStart"/>
      <w:r w:rsidRPr="006230A9">
        <w:t>lectures</w:t>
      </w:r>
      <w:r w:rsidR="003C3B25" w:rsidRPr="006230A9">
        <w:t>.;</w:t>
      </w:r>
      <w:proofErr w:type="gramEnd"/>
      <w:r w:rsidR="003C3B25" w:rsidRPr="006230A9">
        <w:t xml:space="preserve"> (</w:t>
      </w:r>
      <w:r w:rsidRPr="006230A9">
        <w:t xml:space="preserve">Klionsky_Readynew.mp3; 5:46; audio/x-mpeg); </w:t>
      </w:r>
      <w:r w:rsidRPr="006230A9">
        <w:rPr>
          <w:rStyle w:val="daolink"/>
        </w:rPr>
        <w:t>2027.42/85023</w:t>
      </w:r>
    </w:p>
    <w:p w:rsidR="00CA57D6" w:rsidRPr="006230A9" w:rsidRDefault="00CA57D6" w:rsidP="006230A9">
      <w:pPr>
        <w:pStyle w:val="level3item"/>
      </w:pPr>
      <w:r w:rsidRPr="006230A9">
        <w:lastRenderedPageBreak/>
        <w:t>Who helps the poor</w:t>
      </w:r>
      <w:proofErr w:type="gramStart"/>
      <w:r w:rsidRPr="006230A9">
        <w:t>?;</w:t>
      </w:r>
      <w:proofErr w:type="gramEnd"/>
      <w:r w:rsidRPr="006230A9">
        <w:t xml:space="preserve"> 9/4/2006; University of Michigan public policy Prof. Sheldon </w:t>
      </w:r>
      <w:proofErr w:type="spellStart"/>
      <w:r w:rsidRPr="006230A9">
        <w:t>Danziger</w:t>
      </w:r>
      <w:proofErr w:type="spellEnd"/>
      <w:r w:rsidRPr="006230A9">
        <w:t xml:space="preserve"> discusses latest poverty trends</w:t>
      </w:r>
      <w:r w:rsidR="003C3B25" w:rsidRPr="006230A9">
        <w:t>.; (</w:t>
      </w:r>
      <w:r w:rsidRPr="006230A9">
        <w:t xml:space="preserve">Danzigerpod.mp3; 8:26; audio/x-mpeg); </w:t>
      </w:r>
      <w:r w:rsidRPr="006230A9">
        <w:rPr>
          <w:rStyle w:val="daolink"/>
        </w:rPr>
        <w:t>2027.42/84195</w:t>
      </w:r>
    </w:p>
    <w:p w:rsidR="00CA57D6" w:rsidRPr="006230A9" w:rsidRDefault="00CA57D6" w:rsidP="006230A9">
      <w:pPr>
        <w:pStyle w:val="level3item"/>
      </w:pPr>
      <w:r w:rsidRPr="006230A9">
        <w:t>9/11 five years later; 9/10/2006; University of Michigan history Prof. Juan Cole discusses whether or not we are winning the fight against al-Qaeda</w:t>
      </w:r>
      <w:r w:rsidR="003C3B25" w:rsidRPr="006230A9">
        <w:t>.; (</w:t>
      </w:r>
      <w:r w:rsidRPr="006230A9">
        <w:t xml:space="preserve">JColepod.mp3; 6:50; audio/x-mpeg); </w:t>
      </w:r>
      <w:r w:rsidRPr="006230A9">
        <w:rPr>
          <w:rStyle w:val="daolink"/>
        </w:rPr>
        <w:t>2027.42/85018</w:t>
      </w:r>
    </w:p>
    <w:p w:rsidR="00CA57D6" w:rsidRPr="006230A9" w:rsidRDefault="00CA57D6" w:rsidP="006230A9">
      <w:pPr>
        <w:pStyle w:val="level3item"/>
      </w:pPr>
      <w:r w:rsidRPr="006230A9">
        <w:t xml:space="preserve">UMMA expands; 9/18/2006; University </w:t>
      </w:r>
      <w:proofErr w:type="spellStart"/>
      <w:r w:rsidRPr="006230A9">
        <w:t>or</w:t>
      </w:r>
      <w:proofErr w:type="spellEnd"/>
      <w:r w:rsidRPr="006230A9">
        <w:t xml:space="preserve"> Michigan Museum of Art (UMMA) Director James Steward discusses UMMA's expansion and </w:t>
      </w:r>
      <w:proofErr w:type="gramStart"/>
      <w:r w:rsidRPr="006230A9">
        <w:t>renovation</w:t>
      </w:r>
      <w:r w:rsidR="003C3B25" w:rsidRPr="006230A9">
        <w:t>.;</w:t>
      </w:r>
      <w:proofErr w:type="gramEnd"/>
      <w:r w:rsidR="003C3B25" w:rsidRPr="006230A9">
        <w:t xml:space="preserve"> (</w:t>
      </w:r>
      <w:r w:rsidRPr="006230A9">
        <w:t xml:space="preserve">Stewardpod.mp3; 10:28; audio/x-mpeg); </w:t>
      </w:r>
      <w:r w:rsidRPr="006230A9">
        <w:rPr>
          <w:rStyle w:val="daolink"/>
        </w:rPr>
        <w:t>2027.42/84959</w:t>
      </w:r>
    </w:p>
    <w:p w:rsidR="00CA57D6" w:rsidRPr="006230A9" w:rsidRDefault="00CA57D6" w:rsidP="006230A9">
      <w:pPr>
        <w:pStyle w:val="level3item"/>
      </w:pPr>
      <w:r w:rsidRPr="006230A9">
        <w:t>People Accounting; 9/25/2006; Research by UM psychologists suggests that people commonly consider social categories when making decisions about who to hire, etc</w:t>
      </w:r>
      <w:r w:rsidR="003C3B25" w:rsidRPr="006230A9">
        <w:t>.; (</w:t>
      </w:r>
      <w:r w:rsidRPr="006230A9">
        <w:t xml:space="preserve">Garciapod.mp3; 6:10; audio/x-mpeg); </w:t>
      </w:r>
      <w:r w:rsidRPr="006230A9">
        <w:rPr>
          <w:rStyle w:val="daolink"/>
        </w:rPr>
        <w:t>2027.42/84993</w:t>
      </w:r>
    </w:p>
    <w:p w:rsidR="00CA57D6" w:rsidRPr="006230A9" w:rsidRDefault="00CA57D6" w:rsidP="006230A9">
      <w:pPr>
        <w:pStyle w:val="level3item"/>
      </w:pPr>
      <w:r w:rsidRPr="006230A9">
        <w:t>Sparling on Graham; 10/6/2006; From 1973-1987 Sparling was a principal dancer with the Graham Company, having previously danced with the Jose Limon Dance Company</w:t>
      </w:r>
      <w:r w:rsidR="003C3B25" w:rsidRPr="006230A9">
        <w:t>.; (</w:t>
      </w:r>
      <w:r w:rsidRPr="006230A9">
        <w:t xml:space="preserve">Sparlingpod.mp3; 9:28; audio/x-mpeg); </w:t>
      </w:r>
      <w:r w:rsidRPr="006230A9">
        <w:rPr>
          <w:rStyle w:val="daolink"/>
        </w:rPr>
        <w:t>2027.42/84954</w:t>
      </w:r>
    </w:p>
    <w:p w:rsidR="00CA57D6" w:rsidRPr="006230A9" w:rsidRDefault="00CA57D6" w:rsidP="006230A9">
      <w:pPr>
        <w:pStyle w:val="level3item"/>
      </w:pPr>
      <w:r w:rsidRPr="006230A9">
        <w:t xml:space="preserve">The legacy of Gerald Ford; 10/15/2006; Steven and Susan Ford were on the University of Michigan campus for the dedication of the Gerald R. Ford School of Public Policy's new home, Joan and Sanford Weill Hall; Fordpod.mp3; 7:45; audio/x-mpeg); </w:t>
      </w:r>
      <w:r w:rsidRPr="006230A9">
        <w:rPr>
          <w:rStyle w:val="daolink"/>
        </w:rPr>
        <w:t>2027.42/84962</w:t>
      </w:r>
    </w:p>
    <w:p w:rsidR="00CA57D6" w:rsidRPr="006230A9" w:rsidRDefault="00CA57D6" w:rsidP="006230A9">
      <w:pPr>
        <w:pStyle w:val="level3item"/>
      </w:pPr>
      <w:r w:rsidRPr="006230A9">
        <w:t xml:space="preserve">Scientific integrity; 10/17/2006; University of Michigan ecology and evolutionary biology Prof. </w:t>
      </w:r>
      <w:proofErr w:type="spellStart"/>
      <w:r w:rsidRPr="006230A9">
        <w:t>Knute</w:t>
      </w:r>
      <w:proofErr w:type="spellEnd"/>
      <w:r w:rsidRPr="006230A9">
        <w:t xml:space="preserve"> </w:t>
      </w:r>
      <w:proofErr w:type="spellStart"/>
      <w:r w:rsidRPr="006230A9">
        <w:t>Nadelhoffer</w:t>
      </w:r>
      <w:proofErr w:type="spellEnd"/>
      <w:r w:rsidRPr="006230A9">
        <w:t xml:space="preserve"> organized a Summit on Scientific Integrity at the U-M Biological Station in July 2006 that brought together researchers, politicians and citizens</w:t>
      </w:r>
      <w:r w:rsidR="003C3B25" w:rsidRPr="006230A9">
        <w:t>.; (</w:t>
      </w:r>
      <w:r w:rsidRPr="006230A9">
        <w:t xml:space="preserve">Nadelpod.mp3; 10:53; audio/x-mpeg); </w:t>
      </w:r>
      <w:r w:rsidRPr="006230A9">
        <w:rPr>
          <w:rStyle w:val="daolink"/>
        </w:rPr>
        <w:t>2027.42/85066</w:t>
      </w:r>
    </w:p>
    <w:p w:rsidR="00CA57D6" w:rsidRPr="006230A9" w:rsidRDefault="00CA57D6" w:rsidP="006230A9">
      <w:pPr>
        <w:pStyle w:val="level3item"/>
      </w:pPr>
      <w:r w:rsidRPr="006230A9">
        <w:t xml:space="preserve">Michigan Memorial Phoenix Energy Institute; 10/20/2006; The University of Michigan is launching an interdisciplinary institute to increase the university's commitment to energy </w:t>
      </w:r>
      <w:proofErr w:type="gramStart"/>
      <w:r w:rsidRPr="006230A9">
        <w:t>research</w:t>
      </w:r>
      <w:r w:rsidR="003C3B25" w:rsidRPr="006230A9">
        <w:t>.;</w:t>
      </w:r>
      <w:proofErr w:type="gramEnd"/>
      <w:r w:rsidR="003C3B25" w:rsidRPr="006230A9">
        <w:t xml:space="preserve"> (</w:t>
      </w:r>
      <w:r w:rsidRPr="006230A9">
        <w:t xml:space="preserve">Waspod.mp3; 8:19; audio/x-mpeg); </w:t>
      </w:r>
      <w:r w:rsidRPr="006230A9">
        <w:rPr>
          <w:rStyle w:val="daolink"/>
        </w:rPr>
        <w:t>2027.42/84975</w:t>
      </w:r>
    </w:p>
    <w:p w:rsidR="00CA57D6" w:rsidRPr="006230A9" w:rsidRDefault="00CA57D6" w:rsidP="006230A9">
      <w:pPr>
        <w:pStyle w:val="level3item"/>
      </w:pPr>
      <w:r w:rsidRPr="006230A9">
        <w:t>Why are Americans so bad at math</w:t>
      </w:r>
      <w:proofErr w:type="gramStart"/>
      <w:r w:rsidRPr="006230A9">
        <w:t>?;</w:t>
      </w:r>
      <w:proofErr w:type="gramEnd"/>
      <w:r w:rsidRPr="006230A9">
        <w:t xml:space="preserve"> 11/3/2006; It's become common for Americans to laughingly say "oh well, I am no good at math so my child is not either." Could you imagine anyone saying those words about reading? Deborah Ball, a member of a White House panel on improving math instruction and dean of the U-M School of Education, talks about how Americans as a society got so far behind in math and what we need to do to get back to where we need to be. Why is it important to be proficient at math and how can we get there? Ball explains </w:t>
      </w:r>
      <w:proofErr w:type="gramStart"/>
      <w:r w:rsidRPr="006230A9">
        <w:t>why</w:t>
      </w:r>
      <w:r w:rsidR="003C3B25" w:rsidRPr="006230A9">
        <w:t>.;</w:t>
      </w:r>
      <w:proofErr w:type="gramEnd"/>
      <w:r w:rsidR="003C3B25" w:rsidRPr="006230A9">
        <w:t xml:space="preserve"> (</w:t>
      </w:r>
      <w:r w:rsidRPr="006230A9">
        <w:t xml:space="preserve">ballmath.mp3; 6:23; audio/x-mpeg); </w:t>
      </w:r>
      <w:r w:rsidRPr="006230A9">
        <w:rPr>
          <w:rStyle w:val="daolink"/>
        </w:rPr>
        <w:t>2027.42/84159</w:t>
      </w:r>
    </w:p>
    <w:p w:rsidR="00D65280" w:rsidRDefault="00D65280" w:rsidP="00D65280">
      <w:pPr>
        <w:pStyle w:val="L2newpage"/>
        <w:rPr>
          <w:b/>
        </w:rPr>
      </w:pPr>
    </w:p>
    <w:p w:rsidR="00D65280" w:rsidRPr="002B487E" w:rsidRDefault="00D65280" w:rsidP="00D65280">
      <w:pPr>
        <w:pStyle w:val="L2newpage"/>
        <w:rPr>
          <w:b/>
        </w:rPr>
      </w:pPr>
      <w:proofErr w:type="gramStart"/>
      <w:r w:rsidRPr="002B487E">
        <w:rPr>
          <w:b/>
        </w:rPr>
        <w:t>Podcasts (2006) (Cont.)</w:t>
      </w:r>
      <w:proofErr w:type="gramEnd"/>
    </w:p>
    <w:p w:rsidR="00D65280" w:rsidRDefault="00D65280" w:rsidP="00D65280">
      <w:pPr>
        <w:pStyle w:val="Boxnewpage"/>
      </w:pPr>
      <w:proofErr w:type="gramStart"/>
      <w:r>
        <w:t>Online (Cont.)</w:t>
      </w:r>
      <w:proofErr w:type="gramEnd"/>
    </w:p>
    <w:p w:rsidR="00CA57D6" w:rsidRPr="006230A9" w:rsidRDefault="00CA57D6" w:rsidP="006230A9">
      <w:pPr>
        <w:pStyle w:val="level3item"/>
      </w:pPr>
      <w:r w:rsidRPr="006230A9">
        <w:t xml:space="preserve">Boys with </w:t>
      </w:r>
      <w:proofErr w:type="spellStart"/>
      <w:r w:rsidRPr="006230A9">
        <w:t>Crucifices</w:t>
      </w:r>
      <w:proofErr w:type="spellEnd"/>
      <w:r w:rsidRPr="006230A9">
        <w:t xml:space="preserve"> - Poem by Ray McDaniel; 11/3/2006</w:t>
      </w:r>
      <w:proofErr w:type="gramStart"/>
      <w:r w:rsidRPr="006230A9">
        <w:t>; ;</w:t>
      </w:r>
      <w:proofErr w:type="gramEnd"/>
      <w:r w:rsidRPr="006230A9">
        <w:t xml:space="preserve"> boys.mp3; ; audio/x-mpeg); </w:t>
      </w:r>
      <w:r w:rsidRPr="006230A9">
        <w:rPr>
          <w:rStyle w:val="daolink"/>
        </w:rPr>
        <w:t>2027.42/84170</w:t>
      </w:r>
    </w:p>
    <w:p w:rsidR="00CA57D6" w:rsidRPr="006230A9" w:rsidRDefault="00CA57D6" w:rsidP="006230A9">
      <w:pPr>
        <w:pStyle w:val="level3item"/>
      </w:pPr>
      <w:r w:rsidRPr="006230A9">
        <w:t>Fever of the Divine - Poem by Ray McDaniel; 11/3/2006</w:t>
      </w:r>
      <w:proofErr w:type="gramStart"/>
      <w:r w:rsidRPr="006230A9">
        <w:t>; ;</w:t>
      </w:r>
      <w:proofErr w:type="gramEnd"/>
      <w:r w:rsidRPr="006230A9">
        <w:t xml:space="preserve"> fever.mp3; ; audio/x-mpeg); </w:t>
      </w:r>
      <w:r w:rsidRPr="006230A9">
        <w:rPr>
          <w:rStyle w:val="daolink"/>
        </w:rPr>
        <w:t>2027.42/84951</w:t>
      </w:r>
    </w:p>
    <w:p w:rsidR="00CA57D6" w:rsidRPr="006230A9" w:rsidRDefault="00CA57D6" w:rsidP="006230A9">
      <w:pPr>
        <w:pStyle w:val="level3item"/>
      </w:pPr>
      <w:r w:rsidRPr="006230A9">
        <w:lastRenderedPageBreak/>
        <w:t>Through the Shotgun House, with Violins - Poem by Ray McDaniel; 11/3/2006</w:t>
      </w:r>
      <w:proofErr w:type="gramStart"/>
      <w:r w:rsidRPr="006230A9">
        <w:t>; ;</w:t>
      </w:r>
      <w:proofErr w:type="gramEnd"/>
      <w:r w:rsidRPr="006230A9">
        <w:t xml:space="preserve"> through.mp3; ; audio/x-mpeg); </w:t>
      </w:r>
      <w:r w:rsidRPr="006230A9">
        <w:rPr>
          <w:rStyle w:val="daolink"/>
        </w:rPr>
        <w:t>2027.42/84961</w:t>
      </w:r>
    </w:p>
    <w:p w:rsidR="00CA57D6" w:rsidRPr="006230A9" w:rsidRDefault="00CA57D6" w:rsidP="006230A9">
      <w:pPr>
        <w:pStyle w:val="level3item"/>
      </w:pPr>
      <w:r w:rsidRPr="006230A9">
        <w:t>Post-traumatic stress syndrome after disasters; 11/3/2006; In the year after a hurricane, tornado, terrorist attack or other natural or man-made disaster, 30-40 percent of adults who were directly affected may suffer from post-traumatic stress disorder</w:t>
      </w:r>
      <w:r w:rsidR="003C3B25" w:rsidRPr="006230A9">
        <w:t>.; (</w:t>
      </w:r>
      <w:r w:rsidRPr="006230A9">
        <w:t xml:space="preserve">Galeapod.mp3; 8:20; audio/x-mpeg); </w:t>
      </w:r>
      <w:r w:rsidRPr="006230A9">
        <w:rPr>
          <w:rStyle w:val="daolink"/>
        </w:rPr>
        <w:t>2027.42/84989</w:t>
      </w:r>
    </w:p>
    <w:p w:rsidR="00CA57D6" w:rsidRPr="006230A9" w:rsidRDefault="00CA57D6" w:rsidP="006230A9">
      <w:pPr>
        <w:pStyle w:val="level3item"/>
      </w:pPr>
      <w:r w:rsidRPr="006230A9">
        <w:t xml:space="preserve">International adoptions; 11/3/2006; Interest in international adoptions has grown tremendously within the last two </w:t>
      </w:r>
      <w:proofErr w:type="gramStart"/>
      <w:r w:rsidRPr="006230A9">
        <w:t>decades</w:t>
      </w:r>
      <w:r w:rsidR="003C3B25" w:rsidRPr="006230A9">
        <w:t>.;</w:t>
      </w:r>
      <w:proofErr w:type="gramEnd"/>
      <w:r w:rsidR="003C3B25" w:rsidRPr="006230A9">
        <w:t xml:space="preserve"> (</w:t>
      </w:r>
      <w:r w:rsidRPr="006230A9">
        <w:t xml:space="preserve">Hollingsworthpod.mp3; 7:58; audio/x-mpeg); </w:t>
      </w:r>
      <w:r w:rsidRPr="006230A9">
        <w:rPr>
          <w:rStyle w:val="daolink"/>
        </w:rPr>
        <w:t>2027.42/85010</w:t>
      </w:r>
    </w:p>
    <w:p w:rsidR="00CA57D6" w:rsidRPr="006230A9" w:rsidRDefault="00CA57D6" w:rsidP="006230A9">
      <w:pPr>
        <w:pStyle w:val="level3item"/>
      </w:pPr>
      <w:r w:rsidRPr="006230A9">
        <w:t>Letter with No Address - Poem by Donald Hall; 11/3/2006</w:t>
      </w:r>
      <w:proofErr w:type="gramStart"/>
      <w:r w:rsidRPr="006230A9">
        <w:t>; ;</w:t>
      </w:r>
      <w:proofErr w:type="gramEnd"/>
      <w:r w:rsidRPr="006230A9">
        <w:t xml:space="preserve"> letterwithnoaddress_donalhall.mp3; ; audio/x-mpeg); </w:t>
      </w:r>
      <w:r w:rsidRPr="006230A9">
        <w:rPr>
          <w:rStyle w:val="daolink"/>
        </w:rPr>
        <w:t>2027.42/85036</w:t>
      </w:r>
    </w:p>
    <w:p w:rsidR="00CA57D6" w:rsidRPr="006230A9" w:rsidRDefault="00CA57D6" w:rsidP="006230A9">
      <w:pPr>
        <w:pStyle w:val="level3item"/>
      </w:pPr>
      <w:r w:rsidRPr="006230A9">
        <w:t xml:space="preserve">Striving toward perfection; 11/3/2006; President Mary Sue Coleman's address to University of Michigan Faculty Senate Assembly, October 30, 2006; MSC_SA_Oct06pod.mp3; 31:05; audio/x-mpeg); </w:t>
      </w:r>
      <w:r w:rsidRPr="006230A9">
        <w:rPr>
          <w:rStyle w:val="daolink"/>
        </w:rPr>
        <w:t>2027.42/85058</w:t>
      </w:r>
    </w:p>
    <w:p w:rsidR="00CA57D6" w:rsidRPr="006230A9" w:rsidRDefault="00CA57D6" w:rsidP="006230A9">
      <w:pPr>
        <w:pStyle w:val="level3item"/>
      </w:pPr>
      <w:r w:rsidRPr="006230A9">
        <w:t>Blue Tips - Poem by Sean Norton; 11/8/2006</w:t>
      </w:r>
      <w:proofErr w:type="gramStart"/>
      <w:r w:rsidRPr="006230A9">
        <w:t>; ;</w:t>
      </w:r>
      <w:proofErr w:type="gramEnd"/>
      <w:r w:rsidRPr="006230A9">
        <w:t xml:space="preserve"> blue_tip.mp3; ; audio/x-mpeg); </w:t>
      </w:r>
      <w:r w:rsidRPr="006230A9">
        <w:rPr>
          <w:rStyle w:val="daolink"/>
        </w:rPr>
        <w:t>2027.42/84168</w:t>
      </w:r>
    </w:p>
    <w:p w:rsidR="00CA57D6" w:rsidRPr="006230A9" w:rsidRDefault="00CA57D6" w:rsidP="006230A9">
      <w:pPr>
        <w:pStyle w:val="level3item"/>
      </w:pPr>
      <w:r w:rsidRPr="006230A9">
        <w:t xml:space="preserve">A Bowl Full of Pearls - Poem by Britta </w:t>
      </w:r>
      <w:proofErr w:type="spellStart"/>
      <w:r w:rsidRPr="006230A9">
        <w:t>Ameel</w:t>
      </w:r>
      <w:proofErr w:type="spellEnd"/>
      <w:r w:rsidRPr="006230A9">
        <w:t xml:space="preserve"> 06 MFA; 11/8/2006</w:t>
      </w:r>
      <w:proofErr w:type="gramStart"/>
      <w:r w:rsidRPr="006230A9">
        <w:t>; ;</w:t>
      </w:r>
      <w:proofErr w:type="gramEnd"/>
      <w:r w:rsidRPr="006230A9">
        <w:t xml:space="preserve"> britta_ameel.mp3; ; audio/x-mpeg); </w:t>
      </w:r>
      <w:r w:rsidRPr="006230A9">
        <w:rPr>
          <w:rStyle w:val="daolink"/>
        </w:rPr>
        <w:t>2027.42/84173</w:t>
      </w:r>
    </w:p>
    <w:p w:rsidR="00CA57D6" w:rsidRPr="006230A9" w:rsidRDefault="00CA57D6" w:rsidP="006230A9">
      <w:pPr>
        <w:pStyle w:val="level3item"/>
      </w:pPr>
      <w:r w:rsidRPr="006230A9">
        <w:t xml:space="preserve">After the Gallatin River, Outside Bozeman, Montana - Poem by Britta </w:t>
      </w:r>
      <w:proofErr w:type="spellStart"/>
      <w:r w:rsidRPr="006230A9">
        <w:t>Ameel</w:t>
      </w:r>
      <w:proofErr w:type="spellEnd"/>
      <w:r w:rsidRPr="006230A9">
        <w:t xml:space="preserve"> 06 MFA; 11/8/2006</w:t>
      </w:r>
      <w:proofErr w:type="gramStart"/>
      <w:r w:rsidRPr="006230A9">
        <w:t>; ;</w:t>
      </w:r>
      <w:proofErr w:type="gramEnd"/>
      <w:r w:rsidRPr="006230A9">
        <w:t xml:space="preserve"> britta_ameel1.mp3; ; audio/x-mpeg); </w:t>
      </w:r>
      <w:r w:rsidRPr="006230A9">
        <w:rPr>
          <w:rStyle w:val="daolink"/>
        </w:rPr>
        <w:t>2027.42/84174</w:t>
      </w:r>
    </w:p>
    <w:p w:rsidR="00CA57D6" w:rsidRPr="006230A9" w:rsidRDefault="00CA57D6" w:rsidP="006230A9">
      <w:pPr>
        <w:pStyle w:val="level3item"/>
      </w:pPr>
      <w:r w:rsidRPr="006230A9">
        <w:t>December - Poem By Erin Morris; 11/8/2006</w:t>
      </w:r>
      <w:proofErr w:type="gramStart"/>
      <w:r w:rsidRPr="006230A9">
        <w:t>; ;</w:t>
      </w:r>
      <w:proofErr w:type="gramEnd"/>
      <w:r w:rsidRPr="006230A9">
        <w:t xml:space="preserve"> december.mp3; ; audio/x-mpeg); </w:t>
      </w:r>
      <w:r w:rsidRPr="006230A9">
        <w:rPr>
          <w:rStyle w:val="daolink"/>
        </w:rPr>
        <w:t>2027.42/84199</w:t>
      </w:r>
    </w:p>
    <w:p w:rsidR="00CA57D6" w:rsidRPr="006230A9" w:rsidRDefault="00CA57D6" w:rsidP="006230A9">
      <w:pPr>
        <w:pStyle w:val="level3item"/>
      </w:pPr>
      <w:r w:rsidRPr="006230A9">
        <w:t>Umbilical Poem - Poem By Erin Morris; 11/8/2006</w:t>
      </w:r>
      <w:proofErr w:type="gramStart"/>
      <w:r w:rsidRPr="006230A9">
        <w:t>; ;</w:t>
      </w:r>
      <w:proofErr w:type="gramEnd"/>
      <w:r w:rsidRPr="006230A9">
        <w:t xml:space="preserve"> umbilical.mp3; ; audio/x-mpeg); </w:t>
      </w:r>
      <w:r w:rsidRPr="006230A9">
        <w:rPr>
          <w:rStyle w:val="daolink"/>
        </w:rPr>
        <w:t>2027.42/84969</w:t>
      </w:r>
    </w:p>
    <w:p w:rsidR="00CA57D6" w:rsidRPr="006230A9" w:rsidRDefault="00CA57D6" w:rsidP="006230A9">
      <w:pPr>
        <w:pStyle w:val="level3item"/>
      </w:pPr>
      <w:r w:rsidRPr="006230A9">
        <w:t>The potential of nuclear power as a clean energy option; 11/27/2006; Nuclear engineering and radiological sciences deals with the human application of subatomic particles with energies from fractions of an electron volt to millions of electron volt, and with the interactions of radiation with matter</w:t>
      </w:r>
      <w:r w:rsidR="003C3B25" w:rsidRPr="006230A9">
        <w:t>.; (</w:t>
      </w:r>
      <w:r w:rsidRPr="006230A9">
        <w:t xml:space="preserve">WMartinpod1.mp3; 4:39; audio/x-mpeg); </w:t>
      </w:r>
      <w:r w:rsidRPr="006230A9">
        <w:rPr>
          <w:rStyle w:val="daolink"/>
        </w:rPr>
        <w:t>2027.42/84979</w:t>
      </w:r>
    </w:p>
    <w:p w:rsidR="00CA57D6" w:rsidRPr="006230A9" w:rsidRDefault="00CA57D6" w:rsidP="006230A9">
      <w:pPr>
        <w:pStyle w:val="level3item"/>
      </w:pPr>
      <w:r w:rsidRPr="006230A9">
        <w:t>The evolution of sexual selection; 12/13/2006; Facial masculinity may serve as a visual cue in female mate choice, much as the tail of the male peacock signals females about male fitness to reproduce</w:t>
      </w:r>
      <w:r w:rsidR="003C3B25" w:rsidRPr="006230A9">
        <w:t>.; (</w:t>
      </w:r>
      <w:r w:rsidRPr="006230A9">
        <w:t xml:space="preserve">Krugerpod.mp3; 7:33; audio/x-mpeg); </w:t>
      </w:r>
      <w:r w:rsidRPr="006230A9">
        <w:rPr>
          <w:rStyle w:val="daolink"/>
        </w:rPr>
        <w:t>2027.42/85034</w:t>
      </w:r>
    </w:p>
    <w:p w:rsidR="00CA57D6" w:rsidRPr="006230A9" w:rsidRDefault="00CA57D6" w:rsidP="006230A9">
      <w:pPr>
        <w:pStyle w:val="level3item"/>
        <w:rPr>
          <w:rStyle w:val="daolink"/>
        </w:rPr>
      </w:pPr>
      <w:r w:rsidRPr="006230A9">
        <w:t xml:space="preserve">Composers' work inspiration for dance; 12/13/2006; Composers' work inspiration for dance performance that was be part of 2006-07 national tour; matjias.mp3; 5:43; audio/x-mpeg); </w:t>
      </w:r>
      <w:r w:rsidRPr="006230A9">
        <w:rPr>
          <w:rStyle w:val="daolink"/>
        </w:rPr>
        <w:t>2027.42/85043</w:t>
      </w:r>
    </w:p>
    <w:p w:rsidR="000C0FB7" w:rsidRPr="006230A9" w:rsidRDefault="000C0FB7" w:rsidP="006230A9">
      <w:pPr>
        <w:pStyle w:val="level3item"/>
      </w:pPr>
    </w:p>
    <w:p w:rsidR="00CA57D6" w:rsidRDefault="0019132D" w:rsidP="00930620">
      <w:pPr>
        <w:pStyle w:val="L2Subseries"/>
      </w:pPr>
      <w:r>
        <w:t>Podcasts (</w:t>
      </w:r>
      <w:r w:rsidR="00CA57D6">
        <w:t>2007</w:t>
      </w:r>
      <w:r>
        <w:t>)</w:t>
      </w:r>
    </w:p>
    <w:p w:rsidR="00CD297C" w:rsidRDefault="00CD297C" w:rsidP="00CD297C">
      <w:pPr>
        <w:pStyle w:val="boxnumber"/>
      </w:pPr>
      <w:r>
        <w:lastRenderedPageBreak/>
        <w:t>Online</w:t>
      </w:r>
    </w:p>
    <w:p w:rsidR="00CA57D6" w:rsidRPr="006230A9" w:rsidRDefault="00CA57D6" w:rsidP="006230A9">
      <w:pPr>
        <w:pStyle w:val="level3item"/>
      </w:pPr>
      <w:r w:rsidRPr="006230A9">
        <w:t xml:space="preserve">Accreditation creates new steps for School of Dance; 1/2/2007; DeYoung says, "Through our teaching and key collaborations around the University, we've proven that the dance is perhaps the most agile of all art forms, drawing on many disciplines, from the visual arts to science."; DeYoungpod.mp3; 5:40; audio/x-mpeg); </w:t>
      </w:r>
      <w:r w:rsidRPr="006230A9">
        <w:rPr>
          <w:rStyle w:val="daolink"/>
        </w:rPr>
        <w:t>2027.42/85002</w:t>
      </w:r>
    </w:p>
    <w:p w:rsidR="00CA57D6" w:rsidRPr="006230A9" w:rsidRDefault="00CA57D6" w:rsidP="006230A9">
      <w:pPr>
        <w:pStyle w:val="level3item"/>
      </w:pPr>
      <w:r w:rsidRPr="006230A9">
        <w:t xml:space="preserve">Fortifying bridge from Ann Arbor to Detroit; 1/8/2007; Dec. 5 trip is </w:t>
      </w:r>
      <w:proofErr w:type="spellStart"/>
      <w:r w:rsidRPr="006230A9">
        <w:t>upclose</w:t>
      </w:r>
      <w:proofErr w:type="spellEnd"/>
      <w:r w:rsidRPr="006230A9">
        <w:t xml:space="preserve"> look at potential impact of new site; Deans.mp3; 4:39; audio/x-mpeg); </w:t>
      </w:r>
      <w:r w:rsidRPr="006230A9">
        <w:rPr>
          <w:rStyle w:val="daolink"/>
        </w:rPr>
        <w:t>2027.42/84198</w:t>
      </w:r>
    </w:p>
    <w:p w:rsidR="00CA57D6" w:rsidRPr="006230A9" w:rsidRDefault="00CA57D6" w:rsidP="006230A9">
      <w:pPr>
        <w:pStyle w:val="level3item"/>
      </w:pPr>
      <w:r w:rsidRPr="006230A9">
        <w:t>Smoking rates higher among low-income African-Americans; 1/15/2007; As overall smoking rates in the U.S. decline, the smoking rate among low-income African-Americans increases</w:t>
      </w:r>
      <w:r w:rsidR="003C3B25" w:rsidRPr="006230A9">
        <w:t>.; (</w:t>
      </w:r>
      <w:r w:rsidRPr="006230A9">
        <w:t xml:space="preserve">Delvapod.mp3; 6:55; audio/x-mpeg); </w:t>
      </w:r>
      <w:r w:rsidRPr="006230A9">
        <w:rPr>
          <w:rStyle w:val="daolink"/>
        </w:rPr>
        <w:t>2027.42/84201</w:t>
      </w:r>
    </w:p>
    <w:p w:rsidR="00CA57D6" w:rsidRPr="006230A9" w:rsidRDefault="00CA57D6" w:rsidP="006230A9">
      <w:pPr>
        <w:pStyle w:val="level3item"/>
      </w:pPr>
      <w:r w:rsidRPr="006230A9">
        <w:t xml:space="preserve">Poems by Roy Alan </w:t>
      </w:r>
      <w:proofErr w:type="spellStart"/>
      <w:r w:rsidRPr="006230A9">
        <w:t>Jacobstein</w:t>
      </w:r>
      <w:proofErr w:type="spellEnd"/>
      <w:r w:rsidRPr="006230A9">
        <w:t>; 1/18/2007</w:t>
      </w:r>
      <w:proofErr w:type="gramStart"/>
      <w:r w:rsidRPr="006230A9">
        <w:t>; ;</w:t>
      </w:r>
      <w:proofErr w:type="gramEnd"/>
      <w:r w:rsidRPr="006230A9">
        <w:t xml:space="preserve"> safari.mp3; ; audio/x-mpeg); </w:t>
      </w:r>
      <w:r w:rsidRPr="006230A9">
        <w:rPr>
          <w:rStyle w:val="daolink"/>
        </w:rPr>
        <w:t>2027.42/84936</w:t>
      </w:r>
    </w:p>
    <w:p w:rsidR="00CA57D6" w:rsidRPr="006230A9" w:rsidRDefault="00CA57D6" w:rsidP="006230A9">
      <w:pPr>
        <w:pStyle w:val="level3item"/>
      </w:pPr>
      <w:r w:rsidRPr="006230A9">
        <w:t>Spanking isn't the only solution; 1/22/2007; Andrew Grogan-</w:t>
      </w:r>
      <w:proofErr w:type="spellStart"/>
      <w:r w:rsidRPr="006230A9">
        <w:t>Kaylor</w:t>
      </w:r>
      <w:proofErr w:type="spellEnd"/>
      <w:r w:rsidRPr="006230A9">
        <w:t xml:space="preserve"> says his new study indicates children who get high levels of intellectual stimulation at home, such as books and educational games, had parents who rarely used physical punishment</w:t>
      </w:r>
      <w:r w:rsidR="003C3B25" w:rsidRPr="006230A9">
        <w:t>.; (</w:t>
      </w:r>
      <w:r w:rsidRPr="006230A9">
        <w:t xml:space="preserve">Grogan-Kaylorpod.mp3; 5:26; audio/x-mpeg); </w:t>
      </w:r>
      <w:r w:rsidRPr="006230A9">
        <w:rPr>
          <w:rStyle w:val="daolink"/>
        </w:rPr>
        <w:t>2027.42/85006</w:t>
      </w:r>
    </w:p>
    <w:p w:rsidR="00CA57D6" w:rsidRPr="006230A9" w:rsidRDefault="00CA57D6" w:rsidP="006230A9">
      <w:pPr>
        <w:pStyle w:val="level3item"/>
      </w:pPr>
      <w:r w:rsidRPr="006230A9">
        <w:t xml:space="preserve">Time, money and who does the laundry; 1/30/2007; Women and girls still spend more time than men and boys on </w:t>
      </w:r>
      <w:proofErr w:type="gramStart"/>
      <w:r w:rsidRPr="006230A9">
        <w:t>housework</w:t>
      </w:r>
      <w:r w:rsidR="003C3B25" w:rsidRPr="006230A9">
        <w:t>.;</w:t>
      </w:r>
      <w:proofErr w:type="gramEnd"/>
      <w:r w:rsidR="003C3B25" w:rsidRPr="006230A9">
        <w:t xml:space="preserve"> (</w:t>
      </w:r>
      <w:r w:rsidRPr="006230A9">
        <w:t xml:space="preserve">Staffordpod.mp3; 8:35; audio/x-mpeg); </w:t>
      </w:r>
      <w:r w:rsidRPr="006230A9">
        <w:rPr>
          <w:rStyle w:val="daolink"/>
        </w:rPr>
        <w:t>2027.42/84957</w:t>
      </w:r>
    </w:p>
    <w:p w:rsidR="00CA57D6" w:rsidRPr="006230A9" w:rsidRDefault="00CA57D6" w:rsidP="006230A9">
      <w:pPr>
        <w:pStyle w:val="level3item"/>
      </w:pPr>
      <w:r w:rsidRPr="006230A9">
        <w:t>Black History Month is still relevant today; 2/2/2007; Percy Bates says it's important for society, especially young people, to know about the history of other races. While it's great that one month focuses on the contributions of African-Americans, he would like to see black history -- as well as the history of other ethnic groups -- taught year round</w:t>
      </w:r>
      <w:r w:rsidR="003C3B25" w:rsidRPr="006230A9">
        <w:t>.; (</w:t>
      </w:r>
      <w:r w:rsidRPr="006230A9">
        <w:t xml:space="preserve">Batespod.mp3; 7:40; audio/x-mpeg); </w:t>
      </w:r>
      <w:r w:rsidRPr="006230A9">
        <w:rPr>
          <w:rStyle w:val="daolink"/>
        </w:rPr>
        <w:t>2027.42/84161</w:t>
      </w:r>
    </w:p>
    <w:p w:rsidR="00CA57D6" w:rsidRPr="006230A9" w:rsidRDefault="00CA57D6" w:rsidP="006230A9">
      <w:pPr>
        <w:pStyle w:val="level3item"/>
      </w:pPr>
      <w:r w:rsidRPr="006230A9">
        <w:t>Nuclear power generates waste with special needs; 2/12/2007; Nuclear engineering and radiological science Prof. William Martin outlines research projects in nuclear energy at the U-M and discusses how nuclear waste is to be disposed in the U.S</w:t>
      </w:r>
      <w:r w:rsidR="003C3B25" w:rsidRPr="006230A9">
        <w:t>.; (</w:t>
      </w:r>
      <w:r w:rsidRPr="006230A9">
        <w:t xml:space="preserve">WMartinpod2.mp3; 7:08; audio/x-mpeg); </w:t>
      </w:r>
      <w:r w:rsidRPr="006230A9">
        <w:rPr>
          <w:rStyle w:val="daolink"/>
        </w:rPr>
        <w:t>2027.42/84980</w:t>
      </w:r>
    </w:p>
    <w:p w:rsidR="00CA57D6" w:rsidRPr="006230A9" w:rsidRDefault="00CA57D6" w:rsidP="006230A9">
      <w:pPr>
        <w:pStyle w:val="level3item"/>
      </w:pPr>
      <w:r w:rsidRPr="006230A9">
        <w:t>Not your father's addictions..</w:t>
      </w:r>
      <w:r w:rsidR="003C3B25" w:rsidRPr="006230A9">
        <w:t>.; (</w:t>
      </w:r>
      <w:r w:rsidRPr="006230A9">
        <w:t xml:space="preserve">2/19/2007; U-M Research Professor Lloyd Johnston compares today's teens with teens of 33 years ago and everyone in between. His Monitoring the Future survey has surveyed more than 1 million teens since the study began in 1975 asking them about drug use, smoking, drinking and other habits every year. A Distinguished Research Scientist at U-M's Institute for Social Research, </w:t>
      </w:r>
      <w:proofErr w:type="gramStart"/>
      <w:r w:rsidRPr="006230A9">
        <w:t>Johnston  is</w:t>
      </w:r>
      <w:proofErr w:type="gramEnd"/>
      <w:r w:rsidRPr="006230A9">
        <w:t xml:space="preserve"> principal investigator of the Monitoring the Future study</w:t>
      </w:r>
      <w:r w:rsidR="003C3B25" w:rsidRPr="006230A9">
        <w:t>.; (</w:t>
      </w:r>
      <w:r w:rsidRPr="006230A9">
        <w:t xml:space="preserve">johnstonpod.mp3; 7:45; audio/x-mpeg); </w:t>
      </w:r>
      <w:r w:rsidRPr="006230A9">
        <w:rPr>
          <w:rStyle w:val="daolink"/>
        </w:rPr>
        <w:t>2027.42/85020</w:t>
      </w:r>
    </w:p>
    <w:p w:rsidR="00D65280" w:rsidRDefault="00D65280" w:rsidP="00D65280">
      <w:pPr>
        <w:pStyle w:val="L2newpage"/>
        <w:rPr>
          <w:b/>
        </w:rPr>
      </w:pPr>
    </w:p>
    <w:p w:rsidR="00D65280" w:rsidRDefault="00D65280" w:rsidP="00D65280">
      <w:pPr>
        <w:pStyle w:val="L2newpage"/>
        <w:rPr>
          <w:b/>
        </w:rPr>
      </w:pPr>
    </w:p>
    <w:p w:rsidR="00D65280" w:rsidRDefault="00D65280" w:rsidP="00D65280">
      <w:pPr>
        <w:pStyle w:val="L2newpage"/>
        <w:rPr>
          <w:b/>
        </w:rPr>
      </w:pPr>
    </w:p>
    <w:p w:rsidR="00D65280" w:rsidRDefault="00D65280" w:rsidP="00D65280">
      <w:pPr>
        <w:pStyle w:val="L2newpage"/>
        <w:rPr>
          <w:b/>
        </w:rPr>
      </w:pPr>
    </w:p>
    <w:p w:rsidR="00D65280" w:rsidRPr="002B487E" w:rsidRDefault="00D65280" w:rsidP="00D65280">
      <w:pPr>
        <w:pStyle w:val="L2newpage"/>
        <w:rPr>
          <w:b/>
        </w:rPr>
      </w:pPr>
      <w:proofErr w:type="gramStart"/>
      <w:r w:rsidRPr="002B487E">
        <w:rPr>
          <w:b/>
        </w:rPr>
        <w:t>Podcasts (200</w:t>
      </w:r>
      <w:r>
        <w:rPr>
          <w:b/>
        </w:rPr>
        <w:t>7</w:t>
      </w:r>
      <w:r w:rsidRPr="002B487E">
        <w:rPr>
          <w:b/>
        </w:rPr>
        <w:t>) (Cont.)</w:t>
      </w:r>
      <w:proofErr w:type="gramEnd"/>
    </w:p>
    <w:p w:rsidR="00D65280" w:rsidRDefault="00D65280" w:rsidP="00D65280">
      <w:pPr>
        <w:pStyle w:val="Boxnewpage"/>
      </w:pPr>
      <w:proofErr w:type="gramStart"/>
      <w:r>
        <w:lastRenderedPageBreak/>
        <w:t>Online (Cont.)</w:t>
      </w:r>
      <w:proofErr w:type="gramEnd"/>
    </w:p>
    <w:p w:rsidR="00CA57D6" w:rsidRPr="006230A9" w:rsidRDefault="00CA57D6" w:rsidP="006230A9">
      <w:pPr>
        <w:pStyle w:val="level3item"/>
      </w:pPr>
      <w:r w:rsidRPr="006230A9">
        <w:t xml:space="preserve">TV and chubby children; 3/5/2007; University of Michigan researchers found that 3-year-old children exposed to two or more hours of TV a day were nearly three times more likely to be overweight than children who either watched or were in a room with a TV on for fewer than two hours a day,; Lumengjun06pod.mp3; 4:46; audio/x-mpeg); </w:t>
      </w:r>
      <w:r w:rsidRPr="006230A9">
        <w:rPr>
          <w:rStyle w:val="daolink"/>
        </w:rPr>
        <w:t>2027.42/85040</w:t>
      </w:r>
    </w:p>
    <w:p w:rsidR="00CA57D6" w:rsidRPr="006230A9" w:rsidRDefault="00CA57D6" w:rsidP="006230A9">
      <w:pPr>
        <w:pStyle w:val="level3item"/>
      </w:pPr>
      <w:r w:rsidRPr="006230A9">
        <w:t>Prisoner art exhibition; 3/19/2007; With participation and attendance increasing since the first exhibit 12 years ago, the Annual Exhibition of Art by Michigan Prisoners is making connections between prisoners and the community, and deconstructing stereotypes about those incarcerated</w:t>
      </w:r>
      <w:r w:rsidR="003C3B25" w:rsidRPr="006230A9">
        <w:t>.; (</w:t>
      </w:r>
      <w:r w:rsidRPr="006230A9">
        <w:t xml:space="preserve">PCAP.mp3; 8:15; audio/x-mpeg); </w:t>
      </w:r>
      <w:r w:rsidRPr="006230A9">
        <w:rPr>
          <w:rStyle w:val="daolink"/>
        </w:rPr>
        <w:t>2027.42/85075</w:t>
      </w:r>
    </w:p>
    <w:p w:rsidR="00CA57D6" w:rsidRPr="006230A9" w:rsidRDefault="00CA57D6" w:rsidP="006230A9">
      <w:pPr>
        <w:pStyle w:val="level3item"/>
      </w:pPr>
      <w:r w:rsidRPr="006230A9">
        <w:t xml:space="preserve">Arthur Miller Theatre opening; 3/26/2007; University of Michigan professor Enoch </w:t>
      </w:r>
      <w:proofErr w:type="spellStart"/>
      <w:r w:rsidRPr="006230A9">
        <w:t>Brater</w:t>
      </w:r>
      <w:proofErr w:type="spellEnd"/>
      <w:r w:rsidRPr="006230A9">
        <w:t xml:space="preserve"> talks about playwright Arthur Miller as the University hosts a grand opening of the Arthur Miller Theatre, the only one in the world named after Miller</w:t>
      </w:r>
      <w:r w:rsidR="003C3B25" w:rsidRPr="006230A9">
        <w:t>.; (</w:t>
      </w:r>
      <w:r w:rsidRPr="006230A9">
        <w:t xml:space="preserve">Brater.mp3; 9:32; audio/x-mpeg); </w:t>
      </w:r>
      <w:r w:rsidRPr="006230A9">
        <w:rPr>
          <w:rStyle w:val="daolink"/>
        </w:rPr>
        <w:t>2027.42/84172</w:t>
      </w:r>
    </w:p>
    <w:p w:rsidR="00CA57D6" w:rsidRPr="006230A9" w:rsidRDefault="00CA57D6" w:rsidP="006230A9">
      <w:pPr>
        <w:pStyle w:val="level3item"/>
      </w:pPr>
      <w:r w:rsidRPr="006230A9">
        <w:t xml:space="preserve">Asymmetric journalism; 4/2/2007; McDonald is a veteran newspaper correspondent who has done several tours in Iraq and </w:t>
      </w:r>
      <w:proofErr w:type="gramStart"/>
      <w:r w:rsidRPr="006230A9">
        <w:t>Afghanistan</w:t>
      </w:r>
      <w:r w:rsidR="003C3B25" w:rsidRPr="006230A9">
        <w:t>.;</w:t>
      </w:r>
      <w:proofErr w:type="gramEnd"/>
      <w:r w:rsidR="003C3B25" w:rsidRPr="006230A9">
        <w:t xml:space="preserve"> (</w:t>
      </w:r>
      <w:r w:rsidRPr="006230A9">
        <w:t xml:space="preserve">McDonaldpod.mp3; 5:48; audio/x-mpeg); </w:t>
      </w:r>
      <w:r w:rsidRPr="006230A9">
        <w:rPr>
          <w:rStyle w:val="daolink"/>
        </w:rPr>
        <w:t>2027.42/85044</w:t>
      </w:r>
    </w:p>
    <w:p w:rsidR="00CA57D6" w:rsidRPr="006230A9" w:rsidRDefault="00CA57D6" w:rsidP="006230A9">
      <w:pPr>
        <w:pStyle w:val="level3item"/>
      </w:pPr>
      <w:r w:rsidRPr="006230A9">
        <w:t xml:space="preserve">Are you High Testosterone and is that good?; 4/9/2007; U-M psychology professor Oliver </w:t>
      </w:r>
      <w:proofErr w:type="spellStart"/>
      <w:r w:rsidRPr="006230A9">
        <w:t>Schultheiss</w:t>
      </w:r>
      <w:proofErr w:type="spellEnd"/>
      <w:r w:rsidRPr="006230A9">
        <w:t xml:space="preserve">, who runs the Human Motivation and Affective Neuroscience Lab, talks about how hormones like testosterone impact human behavior. </w:t>
      </w:r>
      <w:proofErr w:type="spellStart"/>
      <w:r w:rsidRPr="006230A9">
        <w:t>Schultheiss</w:t>
      </w:r>
      <w:proofErr w:type="spellEnd"/>
      <w:r w:rsidRPr="006230A9">
        <w:t xml:space="preserve"> describes how to tell if </w:t>
      </w:r>
      <w:proofErr w:type="spellStart"/>
      <w:r w:rsidRPr="006230A9">
        <w:t>youÃ¢â</w:t>
      </w:r>
      <w:proofErr w:type="spellEnd"/>
      <w:r w:rsidRPr="006230A9">
        <w:t>‚¬</w:t>
      </w:r>
      <w:proofErr w:type="spellStart"/>
      <w:r w:rsidRPr="006230A9">
        <w:t>â„¢re</w:t>
      </w:r>
      <w:proofErr w:type="spellEnd"/>
      <w:r w:rsidRPr="006230A9">
        <w:t xml:space="preserve"> "high testosterone" and the pluses and </w:t>
      </w:r>
      <w:proofErr w:type="gramStart"/>
      <w:r w:rsidRPr="006230A9">
        <w:t>minuses</w:t>
      </w:r>
      <w:r w:rsidR="003C3B25" w:rsidRPr="006230A9">
        <w:t>.;</w:t>
      </w:r>
      <w:proofErr w:type="gramEnd"/>
      <w:r w:rsidR="003C3B25" w:rsidRPr="006230A9">
        <w:t xml:space="preserve"> (</w:t>
      </w:r>
      <w:r w:rsidRPr="006230A9">
        <w:t xml:space="preserve">Schultheisspod.mp3; 6:21; audio/x-mpeg); </w:t>
      </w:r>
      <w:r w:rsidRPr="006230A9">
        <w:rPr>
          <w:rStyle w:val="daolink"/>
        </w:rPr>
        <w:t>2027.42/84941</w:t>
      </w:r>
    </w:p>
    <w:p w:rsidR="00CA57D6" w:rsidRPr="006230A9" w:rsidRDefault="00CA57D6" w:rsidP="006230A9">
      <w:pPr>
        <w:pStyle w:val="level3item"/>
      </w:pPr>
      <w:r w:rsidRPr="006230A9">
        <w:t xml:space="preserve">Obese children twice as likely to have diabetes; 4/19/2007; "Among school-aged children, obese children have a greater than twofold chance of having diabetes, compared with children of normal weight," Dr. Joyce Lee says. "The large number of children with diabetes in the U.S., and the potential for increasing numbers of children developing diabetes with the obesity epidemic, has serious implications for how these children will receive appropriate health care now and as they grow into adulthood."; JLeepod.mp3; 3:22; audio/x-mpeg); </w:t>
      </w:r>
      <w:r w:rsidRPr="006230A9">
        <w:rPr>
          <w:rStyle w:val="daolink"/>
        </w:rPr>
        <w:t>2027.42/85019</w:t>
      </w:r>
    </w:p>
    <w:p w:rsidR="00CA57D6" w:rsidRPr="006230A9" w:rsidRDefault="00CA57D6" w:rsidP="006230A9">
      <w:pPr>
        <w:pStyle w:val="level3item"/>
      </w:pPr>
      <w:r w:rsidRPr="006230A9">
        <w:t xml:space="preserve">A seasonal journey; 4/23/2007; Joanne Nesbitt chronicles her walk through one of U-M's most popular cultural attractions; ArbTour1.MP3; 5:50; audio/x-mpeg); </w:t>
      </w:r>
      <w:r w:rsidRPr="006230A9">
        <w:rPr>
          <w:rStyle w:val="daolink"/>
        </w:rPr>
        <w:t>2027.42/84203</w:t>
      </w:r>
    </w:p>
    <w:p w:rsidR="00CA57D6" w:rsidRPr="006230A9" w:rsidRDefault="00CA57D6" w:rsidP="006230A9">
      <w:pPr>
        <w:pStyle w:val="level3item"/>
      </w:pPr>
      <w:r w:rsidRPr="006230A9">
        <w:t>Substance abuse among Chilean Teens; 5/14/2007; This interdisciplinary effort will result in a 15-year perspective study that will not only lend insight into Latin America, but also should be applicable to further the understanding of substance use among all youths in the United States</w:t>
      </w:r>
      <w:r w:rsidR="003C3B25" w:rsidRPr="006230A9">
        <w:t>.; (</w:t>
      </w:r>
      <w:r w:rsidRPr="006230A9">
        <w:t xml:space="preserve">Delva_May07pod.mp3; 5:36; audio/x-mpeg); </w:t>
      </w:r>
      <w:r w:rsidRPr="006230A9">
        <w:rPr>
          <w:rStyle w:val="daolink"/>
        </w:rPr>
        <w:t>2027.42/84200</w:t>
      </w:r>
    </w:p>
    <w:p w:rsidR="00D65280" w:rsidRDefault="00D65280" w:rsidP="00D65280">
      <w:pPr>
        <w:pStyle w:val="L2newpage"/>
        <w:rPr>
          <w:b/>
        </w:rPr>
      </w:pPr>
    </w:p>
    <w:p w:rsidR="00D65280" w:rsidRDefault="00D65280" w:rsidP="00D65280">
      <w:pPr>
        <w:pStyle w:val="L2newpage"/>
        <w:rPr>
          <w:b/>
        </w:rPr>
      </w:pPr>
    </w:p>
    <w:p w:rsidR="00D65280" w:rsidRDefault="00D65280" w:rsidP="00D65280">
      <w:pPr>
        <w:pStyle w:val="L2newpage"/>
        <w:rPr>
          <w:b/>
        </w:rPr>
      </w:pPr>
    </w:p>
    <w:p w:rsidR="00D65280" w:rsidRDefault="00D65280" w:rsidP="00D65280">
      <w:pPr>
        <w:pStyle w:val="L2newpage"/>
        <w:rPr>
          <w:b/>
        </w:rPr>
      </w:pPr>
    </w:p>
    <w:p w:rsidR="00D65280" w:rsidRPr="002B487E" w:rsidRDefault="00D65280" w:rsidP="00D65280">
      <w:pPr>
        <w:pStyle w:val="L2newpage"/>
        <w:rPr>
          <w:b/>
        </w:rPr>
      </w:pPr>
      <w:proofErr w:type="gramStart"/>
      <w:r w:rsidRPr="002B487E">
        <w:rPr>
          <w:b/>
        </w:rPr>
        <w:t>Podcasts (200</w:t>
      </w:r>
      <w:r>
        <w:rPr>
          <w:b/>
        </w:rPr>
        <w:t>7</w:t>
      </w:r>
      <w:r w:rsidRPr="002B487E">
        <w:rPr>
          <w:b/>
        </w:rPr>
        <w:t>) (Cont.)</w:t>
      </w:r>
      <w:proofErr w:type="gramEnd"/>
    </w:p>
    <w:p w:rsidR="00D65280" w:rsidRDefault="00D65280" w:rsidP="00D65280">
      <w:pPr>
        <w:pStyle w:val="Boxnewpage"/>
      </w:pPr>
      <w:proofErr w:type="gramStart"/>
      <w:r>
        <w:lastRenderedPageBreak/>
        <w:t>Online (Cont.)</w:t>
      </w:r>
      <w:proofErr w:type="gramEnd"/>
    </w:p>
    <w:p w:rsidR="00CA57D6" w:rsidRPr="006230A9" w:rsidRDefault="00CA57D6" w:rsidP="006230A9">
      <w:pPr>
        <w:pStyle w:val="level3item"/>
      </w:pPr>
      <w:r w:rsidRPr="006230A9">
        <w:t xml:space="preserve">Improving the environment, creating economic opportunity; 5/25/2007; Policy blueprint, Michigan at a Climate Crossroads Strategies for Guiding the State in a Carbon-Constrained World, presented to Michigan legislators on May 23 presents compelling case that time is at hand to reform state regulations; greenhouse.mp3; 7:59; audio/x-mpeg); </w:t>
      </w:r>
      <w:r w:rsidRPr="006230A9">
        <w:rPr>
          <w:rStyle w:val="daolink"/>
        </w:rPr>
        <w:t>2027.42/85003</w:t>
      </w:r>
    </w:p>
    <w:p w:rsidR="00CA57D6" w:rsidRPr="006230A9" w:rsidRDefault="00CA57D6" w:rsidP="006230A9">
      <w:pPr>
        <w:pStyle w:val="level3item"/>
      </w:pPr>
      <w:r w:rsidRPr="006230A9">
        <w:t xml:space="preserve">Immigration and Higher Education; 6/4/2007; John Burkhardt, is a U-M professor of higher education and director of the National Forum on Higher Education for the Public Good. He also serves as a special assistant to the provost for University engagement and organized ``Challenges and Opportunities: Conversations about immigration and higher education. He talks about where the nation is on this major issue being debated in </w:t>
      </w:r>
      <w:proofErr w:type="gramStart"/>
      <w:r w:rsidRPr="006230A9">
        <w:t>Congress</w:t>
      </w:r>
      <w:r w:rsidR="003C3B25" w:rsidRPr="006230A9">
        <w:t>.;</w:t>
      </w:r>
      <w:proofErr w:type="gramEnd"/>
      <w:r w:rsidR="003C3B25" w:rsidRPr="006230A9">
        <w:t xml:space="preserve"> (</w:t>
      </w:r>
      <w:r w:rsidRPr="006230A9">
        <w:t xml:space="preserve">Immigration.mp3; 6:29; audio/x-mpeg); </w:t>
      </w:r>
      <w:r w:rsidRPr="006230A9">
        <w:rPr>
          <w:rStyle w:val="daolink"/>
        </w:rPr>
        <w:t>2027.42/85015</w:t>
      </w:r>
    </w:p>
    <w:p w:rsidR="00CA57D6" w:rsidRPr="006230A9" w:rsidRDefault="00CA57D6" w:rsidP="006230A9">
      <w:pPr>
        <w:pStyle w:val="level3item"/>
      </w:pPr>
      <w:r w:rsidRPr="006230A9">
        <w:t xml:space="preserve">Star Light Star Bright; 6/8/2007; </w:t>
      </w:r>
      <w:proofErr w:type="gramStart"/>
      <w:r w:rsidRPr="006230A9">
        <w:t>We</w:t>
      </w:r>
      <w:proofErr w:type="gramEnd"/>
      <w:r w:rsidRPr="006230A9">
        <w:t xml:space="preserve"> talk to U-M astronomer John </w:t>
      </w:r>
      <w:proofErr w:type="spellStart"/>
      <w:r w:rsidRPr="006230A9">
        <w:t>Monnier</w:t>
      </w:r>
      <w:proofErr w:type="spellEnd"/>
      <w:r w:rsidRPr="006230A9">
        <w:t xml:space="preserve"> and graduate student Ming Zhao. They led an international team that combined light from four widely separated telescopes to produce the first picture showing surface details on a sun-like star beyond our solar system. It was a rapidly rotating, hot star called </w:t>
      </w:r>
      <w:proofErr w:type="gramStart"/>
      <w:r w:rsidRPr="006230A9">
        <w:t>Altair</w:t>
      </w:r>
      <w:r w:rsidR="003C3B25" w:rsidRPr="006230A9">
        <w:t>.;</w:t>
      </w:r>
      <w:proofErr w:type="gramEnd"/>
      <w:r w:rsidR="003C3B25" w:rsidRPr="006230A9">
        <w:t xml:space="preserve"> (</w:t>
      </w:r>
      <w:r w:rsidRPr="006230A9">
        <w:t xml:space="preserve">starlight.mp3; 7:14; audio/x-mpeg); </w:t>
      </w:r>
      <w:r w:rsidRPr="006230A9">
        <w:rPr>
          <w:rStyle w:val="daolink"/>
        </w:rPr>
        <w:t>2027.42/84958</w:t>
      </w:r>
    </w:p>
    <w:p w:rsidR="00CA57D6" w:rsidRPr="006230A9" w:rsidRDefault="00CA57D6" w:rsidP="006230A9">
      <w:pPr>
        <w:pStyle w:val="level3item"/>
      </w:pPr>
      <w:r w:rsidRPr="006230A9">
        <w:t>Michigan Economy; 6/25/2007; Michigan will be a poorer state over the next decade, but its universities and resources like the Great Lakes can help reverse its declining economy</w:t>
      </w:r>
      <w:r w:rsidR="003C3B25" w:rsidRPr="006230A9">
        <w:t>.; (</w:t>
      </w:r>
      <w:r w:rsidRPr="006230A9">
        <w:t xml:space="preserve">Grimes.mp3; 7:26; audio/x-mpeg); </w:t>
      </w:r>
      <w:r w:rsidRPr="006230A9">
        <w:rPr>
          <w:rStyle w:val="daolink"/>
        </w:rPr>
        <w:t>2027.42/85005</w:t>
      </w:r>
    </w:p>
    <w:p w:rsidR="00CA57D6" w:rsidRPr="006230A9" w:rsidRDefault="00CA57D6" w:rsidP="006230A9">
      <w:pPr>
        <w:pStyle w:val="level3item"/>
      </w:pPr>
      <w:r w:rsidRPr="006230A9">
        <w:t>Diabetes: Healthy knees and joints; 7/2/2007; People with diabetes who keep their blood sugar in check today will probably have a far lower chance of developing foot pain or other nerve damage tomorrow</w:t>
      </w:r>
      <w:r w:rsidR="003C3B25" w:rsidRPr="006230A9">
        <w:t>.; (</w:t>
      </w:r>
      <w:r w:rsidRPr="006230A9">
        <w:t xml:space="preserve">Feldmanpod.mp3; 6:38; audio/x-mpeg); </w:t>
      </w:r>
      <w:r w:rsidRPr="006230A9">
        <w:rPr>
          <w:rStyle w:val="daolink"/>
        </w:rPr>
        <w:t>2027.42/84940</w:t>
      </w:r>
    </w:p>
    <w:p w:rsidR="00CA57D6" w:rsidRPr="006230A9" w:rsidRDefault="00CA57D6" w:rsidP="006230A9">
      <w:pPr>
        <w:pStyle w:val="level3item"/>
      </w:pPr>
      <w:r w:rsidRPr="006230A9">
        <w:t xml:space="preserve">Considering History; 7/27/2007; Knowing the past sheds light on future possibilities; Dann052107.mp3; 5:36; audio/x-mpeg); </w:t>
      </w:r>
      <w:r w:rsidRPr="006230A9">
        <w:rPr>
          <w:rStyle w:val="daolink"/>
        </w:rPr>
        <w:t>2027.42/84193</w:t>
      </w:r>
    </w:p>
    <w:p w:rsidR="00CA57D6" w:rsidRPr="006230A9" w:rsidRDefault="00CA57D6" w:rsidP="006230A9">
      <w:pPr>
        <w:pStyle w:val="level3item"/>
      </w:pPr>
      <w:r w:rsidRPr="006230A9">
        <w:t xml:space="preserve">Monitoring the Future 1: How it Began; 8/3/2007; </w:t>
      </w:r>
      <w:proofErr w:type="gramStart"/>
      <w:r w:rsidRPr="006230A9">
        <w:t>Every</w:t>
      </w:r>
      <w:proofErr w:type="gramEnd"/>
      <w:r w:rsidRPr="006230A9">
        <w:t xml:space="preserve"> year since 1975, University of Michigan researcher Lloyd Johnston's team has conducted the Monitoring the Future study of 50,000 young Americans. In this first part of a multi-part interview, Johnston describes how the survey that has interviewed more than 1 million people all </w:t>
      </w:r>
      <w:proofErr w:type="gramStart"/>
      <w:r w:rsidRPr="006230A9">
        <w:t>began</w:t>
      </w:r>
      <w:r w:rsidR="003C3B25" w:rsidRPr="006230A9">
        <w:t>.;</w:t>
      </w:r>
      <w:proofErr w:type="gramEnd"/>
      <w:r w:rsidR="003C3B25" w:rsidRPr="006230A9">
        <w:t xml:space="preserve"> (</w:t>
      </w:r>
      <w:r w:rsidRPr="006230A9">
        <w:t xml:space="preserve">MtF1.mp3; 7:45; audio/x-mpeg); </w:t>
      </w:r>
      <w:r w:rsidRPr="006230A9">
        <w:rPr>
          <w:rStyle w:val="daolink"/>
        </w:rPr>
        <w:t>2027.42/85064</w:t>
      </w:r>
    </w:p>
    <w:p w:rsidR="00CA57D6" w:rsidRPr="006230A9" w:rsidRDefault="00CA57D6" w:rsidP="006230A9">
      <w:pPr>
        <w:pStyle w:val="level3item"/>
      </w:pPr>
      <w:r w:rsidRPr="006230A9">
        <w:t xml:space="preserve">Auto talks; 8/7/2007; Current UAW contract talks with U.S. automakers may be the most important in </w:t>
      </w:r>
      <w:proofErr w:type="gramStart"/>
      <w:r w:rsidRPr="006230A9">
        <w:t>decades</w:t>
      </w:r>
      <w:r w:rsidR="003C3B25" w:rsidRPr="006230A9">
        <w:t>.;</w:t>
      </w:r>
      <w:proofErr w:type="gramEnd"/>
      <w:r w:rsidR="003C3B25" w:rsidRPr="006230A9">
        <w:t xml:space="preserve"> (</w:t>
      </w:r>
      <w:r w:rsidRPr="006230A9">
        <w:t xml:space="preserve">belzowski02_mixdown.mp3; 5:13; audio/x-mpeg); </w:t>
      </w:r>
      <w:r w:rsidRPr="006230A9">
        <w:rPr>
          <w:rStyle w:val="daolink"/>
        </w:rPr>
        <w:t>2027.42/84163</w:t>
      </w:r>
    </w:p>
    <w:p w:rsidR="00CA57D6" w:rsidRPr="006230A9" w:rsidRDefault="00CA57D6" w:rsidP="006230A9">
      <w:pPr>
        <w:pStyle w:val="level3item"/>
      </w:pPr>
      <w:r w:rsidRPr="006230A9">
        <w:t xml:space="preserve">Knee injuries fairly common; 8/12/2007; discussion with professor about ACL injuries and research into </w:t>
      </w:r>
      <w:proofErr w:type="gramStart"/>
      <w:r w:rsidRPr="006230A9">
        <w:t>these</w:t>
      </w:r>
      <w:r w:rsidR="003C3B25" w:rsidRPr="006230A9">
        <w:t>.;</w:t>
      </w:r>
      <w:proofErr w:type="gramEnd"/>
      <w:r w:rsidR="003C3B25" w:rsidRPr="006230A9">
        <w:t xml:space="preserve"> (</w:t>
      </w:r>
      <w:r w:rsidRPr="006230A9">
        <w:t xml:space="preserve">Palmieri-Smithpod.mp3; 6:26; audio/x-mpeg); </w:t>
      </w:r>
      <w:r w:rsidRPr="006230A9">
        <w:rPr>
          <w:rStyle w:val="daolink"/>
        </w:rPr>
        <w:t>2027.42/85074</w:t>
      </w:r>
    </w:p>
    <w:p w:rsidR="00D65280" w:rsidRDefault="00D65280" w:rsidP="00D65280">
      <w:pPr>
        <w:pStyle w:val="L2newpage"/>
        <w:rPr>
          <w:b/>
        </w:rPr>
      </w:pPr>
    </w:p>
    <w:p w:rsidR="00D65280" w:rsidRDefault="00D65280" w:rsidP="00D65280">
      <w:pPr>
        <w:pStyle w:val="L2newpage"/>
        <w:rPr>
          <w:b/>
        </w:rPr>
      </w:pPr>
    </w:p>
    <w:p w:rsidR="00D65280" w:rsidRPr="002B487E" w:rsidRDefault="00D65280" w:rsidP="00D65280">
      <w:pPr>
        <w:pStyle w:val="L2newpage"/>
        <w:rPr>
          <w:b/>
        </w:rPr>
      </w:pPr>
      <w:proofErr w:type="gramStart"/>
      <w:r w:rsidRPr="002B487E">
        <w:rPr>
          <w:b/>
        </w:rPr>
        <w:t>Podcasts (200</w:t>
      </w:r>
      <w:r>
        <w:rPr>
          <w:b/>
        </w:rPr>
        <w:t>7</w:t>
      </w:r>
      <w:r w:rsidRPr="002B487E">
        <w:rPr>
          <w:b/>
        </w:rPr>
        <w:t>) (Cont.)</w:t>
      </w:r>
      <w:proofErr w:type="gramEnd"/>
    </w:p>
    <w:p w:rsidR="00D65280" w:rsidRDefault="00D65280" w:rsidP="00D65280">
      <w:pPr>
        <w:pStyle w:val="Boxnewpage"/>
      </w:pPr>
      <w:proofErr w:type="gramStart"/>
      <w:r>
        <w:lastRenderedPageBreak/>
        <w:t>Online (Cont.)</w:t>
      </w:r>
      <w:proofErr w:type="gramEnd"/>
    </w:p>
    <w:p w:rsidR="00CA57D6" w:rsidRPr="006230A9" w:rsidRDefault="00CA57D6" w:rsidP="006230A9">
      <w:pPr>
        <w:pStyle w:val="level3item"/>
      </w:pPr>
      <w:r w:rsidRPr="006230A9">
        <w:t xml:space="preserve">The cars of the future; 8/24/2007; Engineering </w:t>
      </w:r>
      <w:proofErr w:type="gramStart"/>
      <w:r w:rsidRPr="006230A9">
        <w:t>professor</w:t>
      </w:r>
      <w:proofErr w:type="gramEnd"/>
      <w:r w:rsidRPr="006230A9">
        <w:t xml:space="preserve"> Zoran </w:t>
      </w:r>
      <w:proofErr w:type="spellStart"/>
      <w:r w:rsidRPr="006230A9">
        <w:t>Filipi</w:t>
      </w:r>
      <w:proofErr w:type="spellEnd"/>
      <w:r w:rsidRPr="006230A9">
        <w:t xml:space="preserve"> believes plug-in hybrid electric vehicles will be common on the highways of tomorrow. He explains how they work and why they could help reduce greenhouse </w:t>
      </w:r>
      <w:proofErr w:type="gramStart"/>
      <w:r w:rsidRPr="006230A9">
        <w:t>gases</w:t>
      </w:r>
      <w:r w:rsidR="003C3B25" w:rsidRPr="006230A9">
        <w:t>.;</w:t>
      </w:r>
      <w:proofErr w:type="gramEnd"/>
      <w:r w:rsidR="003C3B25" w:rsidRPr="006230A9">
        <w:t xml:space="preserve"> (</w:t>
      </w:r>
      <w:r w:rsidRPr="006230A9">
        <w:t xml:space="preserve">cars_of_future_mixdown.mp3; 4:46; audio/x-mpeg); </w:t>
      </w:r>
      <w:r w:rsidRPr="006230A9">
        <w:rPr>
          <w:rStyle w:val="daolink"/>
        </w:rPr>
        <w:t>2027.42/84185</w:t>
      </w:r>
    </w:p>
    <w:p w:rsidR="00CA57D6" w:rsidRPr="006230A9" w:rsidRDefault="00CA57D6" w:rsidP="006230A9">
      <w:pPr>
        <w:pStyle w:val="level3item"/>
      </w:pPr>
      <w:r w:rsidRPr="006230A9">
        <w:t>Future forests; 8/31/2007; Birches will likely drive out aspens in northern forests as carbon dioxide levels continue to mount in coming decades</w:t>
      </w:r>
      <w:r w:rsidR="003C3B25" w:rsidRPr="006230A9">
        <w:t>.; (</w:t>
      </w:r>
      <w:r w:rsidRPr="006230A9">
        <w:t xml:space="preserve">trees.mp3; 7:01; audio/x-mpeg); </w:t>
      </w:r>
      <w:r w:rsidRPr="006230A9">
        <w:rPr>
          <w:rStyle w:val="daolink"/>
        </w:rPr>
        <w:t>2027.42/84968</w:t>
      </w:r>
    </w:p>
    <w:p w:rsidR="00CA57D6" w:rsidRPr="006230A9" w:rsidRDefault="00CA57D6" w:rsidP="006230A9">
      <w:pPr>
        <w:pStyle w:val="level3item"/>
      </w:pPr>
      <w:r w:rsidRPr="006230A9">
        <w:t xml:space="preserve">Round gobies rising; 9/7/2007; Jude and </w:t>
      </w:r>
      <w:proofErr w:type="spellStart"/>
      <w:r w:rsidRPr="006230A9">
        <w:t>Hensler</w:t>
      </w:r>
      <w:proofErr w:type="spellEnd"/>
      <w:r w:rsidRPr="006230A9">
        <w:t xml:space="preserve"> discovered that newly hatched round gobies leave their lake bottom homes and swim to the surface at night, a nocturnal migration that increases the chances that large numbers of hatchlings will get sucked into the ballast tanks of Great Lakes freighters</w:t>
      </w:r>
      <w:r w:rsidR="003C3B25" w:rsidRPr="006230A9">
        <w:t>.; (</w:t>
      </w:r>
      <w:r w:rsidRPr="006230A9">
        <w:t xml:space="preserve">gobies_mixdown.mp3; 7:03; audio/x-mpeg); </w:t>
      </w:r>
      <w:r w:rsidRPr="006230A9">
        <w:rPr>
          <w:rStyle w:val="daolink"/>
        </w:rPr>
        <w:t>2027.42/84999</w:t>
      </w:r>
    </w:p>
    <w:p w:rsidR="00CA57D6" w:rsidRPr="006230A9" w:rsidRDefault="00CA57D6" w:rsidP="006230A9">
      <w:pPr>
        <w:pStyle w:val="level3item"/>
      </w:pPr>
      <w:proofErr w:type="spellStart"/>
      <w:r w:rsidRPr="006230A9">
        <w:t>Frenk</w:t>
      </w:r>
      <w:proofErr w:type="spellEnd"/>
      <w:r w:rsidRPr="006230A9">
        <w:t xml:space="preserve"> speaks at  U-M; 9/14/2007; Julio </w:t>
      </w:r>
      <w:proofErr w:type="spellStart"/>
      <w:r w:rsidRPr="006230A9">
        <w:t>Frenk</w:t>
      </w:r>
      <w:proofErr w:type="spellEnd"/>
      <w:r w:rsidRPr="006230A9">
        <w:t xml:space="preserve">, former minister of health of Mexico, and current counsel to the Bill and Melinda Gates Foundation talks about disaster preparedness at School of Public Health  symposium on Sept. 11, 2007; Frenkpod.mp3; 6:50; audio/x-mpeg); </w:t>
      </w:r>
      <w:r w:rsidRPr="006230A9">
        <w:rPr>
          <w:rStyle w:val="daolink"/>
        </w:rPr>
        <w:t>2027.42/84987</w:t>
      </w:r>
    </w:p>
    <w:p w:rsidR="00CA57D6" w:rsidRPr="006230A9" w:rsidRDefault="00CA57D6" w:rsidP="006230A9">
      <w:pPr>
        <w:pStyle w:val="level3item"/>
      </w:pPr>
      <w:r w:rsidRPr="006230A9">
        <w:t xml:space="preserve">Renowned pianist visits U-M students on October 4, 2007; 9/21/2007; U-M Department of Music offers </w:t>
      </w:r>
      <w:proofErr w:type="spellStart"/>
      <w:r w:rsidRPr="006230A9">
        <w:t>upclose</w:t>
      </w:r>
      <w:proofErr w:type="spellEnd"/>
      <w:r w:rsidRPr="006230A9">
        <w:t xml:space="preserve"> interaction with preeminent </w:t>
      </w:r>
      <w:proofErr w:type="gramStart"/>
      <w:r w:rsidRPr="006230A9">
        <w:t>pianist</w:t>
      </w:r>
      <w:r w:rsidR="003C3B25" w:rsidRPr="006230A9">
        <w:t>.;</w:t>
      </w:r>
      <w:proofErr w:type="gramEnd"/>
      <w:r w:rsidR="003C3B25" w:rsidRPr="006230A9">
        <w:t xml:space="preserve"> (</w:t>
      </w:r>
      <w:r w:rsidRPr="006230A9">
        <w:t xml:space="preserve">Sonata_mixdown.mp3; 6:00; audio/x-mpeg); </w:t>
      </w:r>
      <w:r w:rsidRPr="006230A9">
        <w:rPr>
          <w:rStyle w:val="daolink"/>
        </w:rPr>
        <w:t>2027.42/84950</w:t>
      </w:r>
    </w:p>
    <w:p w:rsidR="00CA57D6" w:rsidRPr="006230A9" w:rsidRDefault="00CA57D6" w:rsidP="006230A9">
      <w:pPr>
        <w:pStyle w:val="level3item"/>
      </w:pPr>
      <w:r w:rsidRPr="006230A9">
        <w:t xml:space="preserve">Bo's Lasting Lessons; 9/28/2007; </w:t>
      </w:r>
      <w:proofErr w:type="gramStart"/>
      <w:r w:rsidRPr="006230A9">
        <w:t>In</w:t>
      </w:r>
      <w:proofErr w:type="gramEnd"/>
      <w:r w:rsidRPr="006230A9">
        <w:t xml:space="preserve"> the last years of his life, Bo Schembechler passed his leadership secrets to writer John U. Bacon. The result is a book, "Bo's Lasting Lessons: The Legendary Coach Teaches the Timeless Fundamentals of Leadership" that offers leaders both penetrating insight ("You can't lead people unless you like people") and practical advice ("Recruit for character"). Bacon discusses Bo's leadership style, and describes what it was like to work for the notoriously demanding </w:t>
      </w:r>
      <w:proofErr w:type="gramStart"/>
      <w:r w:rsidRPr="006230A9">
        <w:t>coach</w:t>
      </w:r>
      <w:r w:rsidR="003C3B25" w:rsidRPr="006230A9">
        <w:t>.;</w:t>
      </w:r>
      <w:proofErr w:type="gramEnd"/>
      <w:r w:rsidR="003C3B25" w:rsidRPr="006230A9">
        <w:t xml:space="preserve"> (</w:t>
      </w:r>
      <w:r w:rsidRPr="006230A9">
        <w:t xml:space="preserve">bacon.mp3; 6:58; audio/x-mpeg); </w:t>
      </w:r>
      <w:r w:rsidRPr="006230A9">
        <w:rPr>
          <w:rStyle w:val="daolink"/>
        </w:rPr>
        <w:t>2027.42/84204</w:t>
      </w:r>
    </w:p>
    <w:p w:rsidR="00CA57D6" w:rsidRPr="006230A9" w:rsidRDefault="00CA57D6" w:rsidP="006230A9">
      <w:pPr>
        <w:pStyle w:val="level3item"/>
      </w:pPr>
      <w:r w:rsidRPr="006230A9">
        <w:t xml:space="preserve">The high costs of financial services for the poor; 10/4/2007; Low-income households in the United States often lack access to bank accounts and face high costs for conducting basic financial transactions through check cashers and other alternative financial service providers. Law professor Michael Barr says these families find it more difficult to save and plan financially for the </w:t>
      </w:r>
      <w:proofErr w:type="gramStart"/>
      <w:r w:rsidRPr="006230A9">
        <w:t>future</w:t>
      </w:r>
      <w:r w:rsidR="003C3B25" w:rsidRPr="006230A9">
        <w:t>.;</w:t>
      </w:r>
      <w:proofErr w:type="gramEnd"/>
      <w:r w:rsidR="003C3B25" w:rsidRPr="006230A9">
        <w:t xml:space="preserve"> (</w:t>
      </w:r>
      <w:r w:rsidRPr="006230A9">
        <w:t xml:space="preserve">Barrpod.mp3; 4:53; audio/x-mpeg); </w:t>
      </w:r>
      <w:r w:rsidRPr="006230A9">
        <w:rPr>
          <w:rStyle w:val="daolink"/>
        </w:rPr>
        <w:t>2027.42/84160</w:t>
      </w:r>
    </w:p>
    <w:p w:rsidR="00CA57D6" w:rsidRPr="006230A9" w:rsidRDefault="00CA57D6" w:rsidP="006230A9">
      <w:pPr>
        <w:pStyle w:val="level3item"/>
      </w:pPr>
      <w:r w:rsidRPr="006230A9">
        <w:t xml:space="preserve">Provocative exhibit in cyberspace; 10/27/2007; UM curators transform eBay into art gallery; MeBayaday.mp3; 5:41; audio/x-mpeg); </w:t>
      </w:r>
      <w:r w:rsidRPr="006230A9">
        <w:rPr>
          <w:rStyle w:val="daolink"/>
        </w:rPr>
        <w:t>2027.42/85049</w:t>
      </w:r>
    </w:p>
    <w:p w:rsidR="00CA57D6" w:rsidRPr="006230A9" w:rsidRDefault="00CA57D6" w:rsidP="006230A9">
      <w:pPr>
        <w:pStyle w:val="level3item"/>
      </w:pPr>
      <w:r w:rsidRPr="006230A9">
        <w:t xml:space="preserve">Schmoozing is good for the brain; 10/29/2007; Shooting the breeze for just 10 minutes boosts mental </w:t>
      </w:r>
      <w:proofErr w:type="gramStart"/>
      <w:r w:rsidRPr="006230A9">
        <w:t>performance</w:t>
      </w:r>
      <w:r w:rsidR="003C3B25" w:rsidRPr="006230A9">
        <w:t>.;</w:t>
      </w:r>
      <w:proofErr w:type="gramEnd"/>
      <w:r w:rsidR="003C3B25" w:rsidRPr="006230A9">
        <w:t xml:space="preserve"> (</w:t>
      </w:r>
      <w:r w:rsidRPr="006230A9">
        <w:t xml:space="preserve">Ybarrapod.mp3; 5:53; audio/x-mpeg); </w:t>
      </w:r>
      <w:r w:rsidRPr="006230A9">
        <w:rPr>
          <w:rStyle w:val="daolink"/>
        </w:rPr>
        <w:t>2027.42/84985</w:t>
      </w:r>
    </w:p>
    <w:p w:rsidR="00846326" w:rsidRDefault="00846326" w:rsidP="00846326">
      <w:pPr>
        <w:pStyle w:val="L2newpage"/>
        <w:rPr>
          <w:b/>
        </w:rPr>
      </w:pPr>
    </w:p>
    <w:p w:rsidR="00846326" w:rsidRDefault="00846326" w:rsidP="00846326">
      <w:pPr>
        <w:pStyle w:val="L2newpage"/>
        <w:rPr>
          <w:b/>
        </w:rPr>
      </w:pPr>
    </w:p>
    <w:p w:rsidR="00846326" w:rsidRPr="002B487E" w:rsidRDefault="00846326" w:rsidP="00846326">
      <w:pPr>
        <w:pStyle w:val="L2newpage"/>
        <w:rPr>
          <w:b/>
        </w:rPr>
      </w:pPr>
      <w:proofErr w:type="gramStart"/>
      <w:r w:rsidRPr="002B487E">
        <w:rPr>
          <w:b/>
        </w:rPr>
        <w:t>Podcasts (200</w:t>
      </w:r>
      <w:r>
        <w:rPr>
          <w:b/>
        </w:rPr>
        <w:t>7</w:t>
      </w:r>
      <w:r w:rsidRPr="002B487E">
        <w:rPr>
          <w:b/>
        </w:rPr>
        <w:t>) (Cont.)</w:t>
      </w:r>
      <w:proofErr w:type="gramEnd"/>
    </w:p>
    <w:p w:rsidR="00846326" w:rsidRDefault="00846326" w:rsidP="00846326">
      <w:pPr>
        <w:pStyle w:val="Boxnewpage"/>
      </w:pPr>
      <w:proofErr w:type="gramStart"/>
      <w:r>
        <w:lastRenderedPageBreak/>
        <w:t>Online (Cont.)</w:t>
      </w:r>
      <w:proofErr w:type="gramEnd"/>
    </w:p>
    <w:p w:rsidR="00CA57D6" w:rsidRPr="006230A9" w:rsidRDefault="00CA57D6" w:rsidP="006230A9">
      <w:pPr>
        <w:pStyle w:val="level3item"/>
      </w:pPr>
      <w:r w:rsidRPr="006230A9">
        <w:t xml:space="preserve">Identifying with fictional characters; 11/5/2007; Men looked more favorably toward smoking when they saw movie character John </w:t>
      </w:r>
      <w:proofErr w:type="spellStart"/>
      <w:r w:rsidRPr="006230A9">
        <w:t>McCane</w:t>
      </w:r>
      <w:proofErr w:type="spellEnd"/>
      <w:r w:rsidRPr="006230A9">
        <w:t xml:space="preserve"> (Die Hard) smoke; Dal_Cinpod.mp3; 5:28; audio/x-mpeg); </w:t>
      </w:r>
      <w:r w:rsidRPr="006230A9">
        <w:rPr>
          <w:rStyle w:val="daolink"/>
        </w:rPr>
        <w:t>2027.42/84192</w:t>
      </w:r>
    </w:p>
    <w:p w:rsidR="00CA57D6" w:rsidRPr="006230A9" w:rsidRDefault="00CA57D6" w:rsidP="006230A9">
      <w:pPr>
        <w:pStyle w:val="level3item"/>
      </w:pPr>
      <w:r w:rsidRPr="006230A9">
        <w:t>What is MRSA</w:t>
      </w:r>
      <w:proofErr w:type="gramStart"/>
      <w:r w:rsidRPr="006230A9">
        <w:t>?;</w:t>
      </w:r>
      <w:proofErr w:type="gramEnd"/>
      <w:r w:rsidRPr="006230A9">
        <w:t xml:space="preserve"> 11/12/2007; Listen to Prof. Aiello explain how we protect ourselves against MRSA, and what the emergence of this in schools really means</w:t>
      </w:r>
      <w:r w:rsidR="003C3B25" w:rsidRPr="006230A9">
        <w:t>.; (</w:t>
      </w:r>
      <w:r w:rsidRPr="006230A9">
        <w:t xml:space="preserve">Aiellopod.mp3; 4:27; audio/x-mpeg); </w:t>
      </w:r>
      <w:r w:rsidRPr="006230A9">
        <w:rPr>
          <w:rStyle w:val="daolink"/>
        </w:rPr>
        <w:t>2027.42/84202</w:t>
      </w:r>
    </w:p>
    <w:p w:rsidR="00CA57D6" w:rsidRPr="006230A9" w:rsidRDefault="00CA57D6" w:rsidP="006230A9">
      <w:pPr>
        <w:pStyle w:val="level3item"/>
      </w:pPr>
      <w:r w:rsidRPr="006230A9">
        <w:t xml:space="preserve">Dwindling drinking water; 11/16/2007; </w:t>
      </w:r>
      <w:proofErr w:type="gramStart"/>
      <w:r w:rsidRPr="006230A9">
        <w:t>To</w:t>
      </w:r>
      <w:proofErr w:type="gramEnd"/>
      <w:r w:rsidRPr="006230A9">
        <w:t xml:space="preserve"> cope with dwindling freshwater supplies, U-M professor Walter Weber discusses treating wastewater for drinking. He talks about his ideas for better water management and how we could extract energy from toilet </w:t>
      </w:r>
      <w:proofErr w:type="gramStart"/>
      <w:r w:rsidRPr="006230A9">
        <w:t>water</w:t>
      </w:r>
      <w:r w:rsidR="003C3B25" w:rsidRPr="006230A9">
        <w:t>.;</w:t>
      </w:r>
      <w:proofErr w:type="gramEnd"/>
      <w:r w:rsidR="003C3B25" w:rsidRPr="006230A9">
        <w:t xml:space="preserve"> (</w:t>
      </w:r>
      <w:r w:rsidRPr="006230A9">
        <w:t xml:space="preserve">weber.mp3; 5:26; audio/x-mpeg); </w:t>
      </w:r>
      <w:r w:rsidRPr="006230A9">
        <w:rPr>
          <w:rStyle w:val="daolink"/>
        </w:rPr>
        <w:t>2027.42/84976</w:t>
      </w:r>
    </w:p>
    <w:p w:rsidR="00CA57D6" w:rsidRPr="006230A9" w:rsidRDefault="00CA57D6" w:rsidP="006230A9">
      <w:pPr>
        <w:pStyle w:val="level3item"/>
      </w:pPr>
      <w:r w:rsidRPr="006230A9">
        <w:t>Seven years of bad luck; 11/16/2007; Michigan's economy has seen seven years of great plenty, followed by seven years of economic famine---but, unfortunately, it's not over yet, say University of Michigan economists</w:t>
      </w:r>
      <w:r w:rsidR="003C3B25" w:rsidRPr="006230A9">
        <w:t>.; (</w:t>
      </w:r>
      <w:r w:rsidRPr="006230A9">
        <w:t xml:space="preserve">Fultonpod.mp3; 4:47; audio/x-mpeg); </w:t>
      </w:r>
      <w:r w:rsidRPr="006230A9">
        <w:rPr>
          <w:rStyle w:val="daolink"/>
        </w:rPr>
        <w:t>2027.42/84988</w:t>
      </w:r>
    </w:p>
    <w:p w:rsidR="00CA57D6" w:rsidRPr="006230A9" w:rsidRDefault="00CA57D6" w:rsidP="006230A9">
      <w:pPr>
        <w:pStyle w:val="level3item"/>
      </w:pPr>
      <w:r w:rsidRPr="006230A9">
        <w:t>Sleep: Getting enough</w:t>
      </w:r>
      <w:proofErr w:type="gramStart"/>
      <w:r w:rsidRPr="006230A9">
        <w:t>?;</w:t>
      </w:r>
      <w:proofErr w:type="gramEnd"/>
      <w:r w:rsidRPr="006230A9">
        <w:t xml:space="preserve"> 11/29/2007; U-M Psychology Chair Terri Lee is an expert on sleep and the circadian rhythms we all live by. Changing your natural rhythms -- particularly during adolescence -- can cause major problems, she </w:t>
      </w:r>
      <w:proofErr w:type="gramStart"/>
      <w:r w:rsidRPr="006230A9">
        <w:t>warns</w:t>
      </w:r>
      <w:r w:rsidR="003C3B25" w:rsidRPr="006230A9">
        <w:t>.;</w:t>
      </w:r>
      <w:proofErr w:type="gramEnd"/>
      <w:r w:rsidR="003C3B25" w:rsidRPr="006230A9">
        <w:t xml:space="preserve"> (</w:t>
      </w:r>
      <w:r w:rsidRPr="006230A9">
        <w:t xml:space="preserve">TLeepod.mp3; 5:31; audio/x-mpeg); </w:t>
      </w:r>
      <w:r w:rsidRPr="006230A9">
        <w:rPr>
          <w:rStyle w:val="daolink"/>
        </w:rPr>
        <w:t>2027.42/84964</w:t>
      </w:r>
    </w:p>
    <w:p w:rsidR="00CA57D6" w:rsidRPr="006230A9" w:rsidRDefault="00CA57D6" w:rsidP="006230A9">
      <w:pPr>
        <w:pStyle w:val="level3item"/>
      </w:pPr>
      <w:r w:rsidRPr="006230A9">
        <w:t xml:space="preserve">Do you know what your children are watching?; 12/7/2007; "Watching media violence significantly increases the risk that a viewer or video game player will behave aggressively in both the short and long term, according to a University of Michigan study published today in a special issue of the Journal of Adolescent Health. The study, by L. Rowell Huesmann, reviews more than half a century of research on the impact of exposure to violence in television, movies, </w:t>
      </w:r>
      <w:proofErr w:type="gramStart"/>
      <w:r w:rsidRPr="006230A9">
        <w:t>video</w:t>
      </w:r>
      <w:proofErr w:type="gramEnd"/>
      <w:r w:rsidRPr="006230A9">
        <w:t xml:space="preserve"> games and on the </w:t>
      </w:r>
      <w:proofErr w:type="spellStart"/>
      <w:r w:rsidRPr="006230A9">
        <w:t>Internet."The</w:t>
      </w:r>
      <w:proofErr w:type="spellEnd"/>
      <w:r w:rsidRPr="006230A9">
        <w:t xml:space="preserve"> research clearly shows that exposure to virtual violence increases the risk that both children and a</w:t>
      </w:r>
      <w:r w:rsidR="000C0FB7" w:rsidRPr="006230A9">
        <w:t>dults will behave aggressively,</w:t>
      </w:r>
      <w:r w:rsidRPr="006230A9">
        <w:t xml:space="preserve">" said Huesmann, the Amos N. </w:t>
      </w:r>
      <w:proofErr w:type="spellStart"/>
      <w:r w:rsidRPr="006230A9">
        <w:t>Tversky</w:t>
      </w:r>
      <w:proofErr w:type="spellEnd"/>
      <w:r w:rsidRPr="006230A9">
        <w:t xml:space="preserve"> Collegiate Professor of Communication Studies and Psychology, and a senior research scientist at the U-M Institute for Social Research (ISR)."; </w:t>
      </w:r>
      <w:r w:rsidR="00E03DA7">
        <w:t>(</w:t>
      </w:r>
      <w:r w:rsidRPr="006230A9">
        <w:t xml:space="preserve">Huesmannpod.mp3; 4:14; audio/x-mpeg); </w:t>
      </w:r>
      <w:r w:rsidRPr="006230A9">
        <w:rPr>
          <w:rStyle w:val="daolink"/>
        </w:rPr>
        <w:t>2027.42/85011</w:t>
      </w:r>
    </w:p>
    <w:p w:rsidR="00CA57D6" w:rsidRPr="006230A9" w:rsidRDefault="00CA57D6" w:rsidP="006230A9">
      <w:pPr>
        <w:pStyle w:val="level3item"/>
      </w:pPr>
      <w:r w:rsidRPr="006230A9">
        <w:t>Find the right motivation; 12/12/2007; Women who exercise for a body shape motive, such as wanting to lose weight or to become toned, spend about 40 percent less time exercising than women who exercise for motives not related to achieving a certain body shape or weight</w:t>
      </w:r>
      <w:r w:rsidR="003C3B25" w:rsidRPr="006230A9">
        <w:t>.; (</w:t>
      </w:r>
      <w:r w:rsidRPr="006230A9">
        <w:t xml:space="preserve">Segarpod.mp3; 5:00; audio/x-mpeg); </w:t>
      </w:r>
      <w:r w:rsidRPr="006230A9">
        <w:rPr>
          <w:rStyle w:val="daolink"/>
        </w:rPr>
        <w:t>2027.42/84942</w:t>
      </w:r>
    </w:p>
    <w:p w:rsidR="00CA57D6" w:rsidRPr="006230A9" w:rsidRDefault="00CA57D6" w:rsidP="006230A9">
      <w:pPr>
        <w:pStyle w:val="level3item"/>
        <w:rPr>
          <w:rStyle w:val="daolink"/>
        </w:rPr>
      </w:pPr>
      <w:r w:rsidRPr="006230A9">
        <w:t>Can't find the perfect gift</w:t>
      </w:r>
      <w:proofErr w:type="gramStart"/>
      <w:r w:rsidRPr="006230A9">
        <w:t>?;</w:t>
      </w:r>
      <w:proofErr w:type="gramEnd"/>
      <w:r w:rsidRPr="006230A9">
        <w:t xml:space="preserve"> 12/15/2007; </w:t>
      </w:r>
      <w:proofErr w:type="spellStart"/>
      <w:r w:rsidRPr="006230A9">
        <w:t>Gershoff</w:t>
      </w:r>
      <w:proofErr w:type="spellEnd"/>
      <w:r w:rsidRPr="006230A9">
        <w:t xml:space="preserve"> says that we overestimate how much; Gershoffpod.mp3; 3:50; audio/x-mpeg); </w:t>
      </w:r>
      <w:r w:rsidRPr="006230A9">
        <w:rPr>
          <w:rStyle w:val="daolink"/>
        </w:rPr>
        <w:t>2027.42/84996</w:t>
      </w:r>
    </w:p>
    <w:p w:rsidR="000C0FB7" w:rsidRPr="006230A9" w:rsidRDefault="000C0FB7" w:rsidP="006230A9">
      <w:pPr>
        <w:pStyle w:val="level3item"/>
      </w:pPr>
    </w:p>
    <w:p w:rsidR="00846326" w:rsidRDefault="00846326" w:rsidP="00930620">
      <w:pPr>
        <w:pStyle w:val="L2Subseries"/>
      </w:pPr>
    </w:p>
    <w:p w:rsidR="00F743DA" w:rsidRDefault="00F743DA" w:rsidP="00930620">
      <w:pPr>
        <w:pStyle w:val="L2Subseries"/>
      </w:pPr>
    </w:p>
    <w:p w:rsidR="00CA57D6" w:rsidRDefault="00B90534" w:rsidP="00930620">
      <w:pPr>
        <w:pStyle w:val="L2Subseries"/>
      </w:pPr>
      <w:r>
        <w:t xml:space="preserve">Podcasts </w:t>
      </w:r>
      <w:r w:rsidR="00CA6609">
        <w:t>(</w:t>
      </w:r>
      <w:r w:rsidR="00CA57D6">
        <w:t>2008</w:t>
      </w:r>
      <w:r w:rsidR="00CA6609">
        <w:t>)</w:t>
      </w:r>
    </w:p>
    <w:p w:rsidR="00C554F6" w:rsidRDefault="00C554F6" w:rsidP="00C554F6">
      <w:pPr>
        <w:pStyle w:val="boxnumber"/>
      </w:pPr>
      <w:r>
        <w:t>Online</w:t>
      </w:r>
    </w:p>
    <w:p w:rsidR="00CA57D6" w:rsidRPr="006230A9" w:rsidRDefault="00CA57D6" w:rsidP="006230A9">
      <w:pPr>
        <w:pStyle w:val="level3item"/>
      </w:pPr>
      <w:r w:rsidRPr="006230A9">
        <w:t xml:space="preserve">Enhancing shower and bathtub safety for the aged; 1/6/2008; Healthcare professionals should help prevent bathing accidents, not just treat people after they have had a fall in the bathroom; Murphypod.mp3; 4:34; audio/x-mpeg); </w:t>
      </w:r>
      <w:r w:rsidRPr="006230A9">
        <w:rPr>
          <w:rStyle w:val="daolink"/>
        </w:rPr>
        <w:t>2027.42/85065</w:t>
      </w:r>
    </w:p>
    <w:p w:rsidR="00CA57D6" w:rsidRPr="006230A9" w:rsidRDefault="00CA57D6" w:rsidP="006230A9">
      <w:pPr>
        <w:pStyle w:val="level3item"/>
      </w:pPr>
      <w:r w:rsidRPr="006230A9">
        <w:t xml:space="preserve">Popular opinion not always popular; 1/14/2008; </w:t>
      </w:r>
      <w:proofErr w:type="gramStart"/>
      <w:r w:rsidRPr="006230A9">
        <w:t>We</w:t>
      </w:r>
      <w:proofErr w:type="gramEnd"/>
      <w:r w:rsidRPr="006230A9">
        <w:t xml:space="preserve"> often form opinions and make decisions based on a lone, repetitive voice that we mistake for a chorus; Garcia_Jan08pod.mp3; 5:14; audio/x-mpeg); </w:t>
      </w:r>
      <w:r w:rsidRPr="006230A9">
        <w:rPr>
          <w:rStyle w:val="daolink"/>
        </w:rPr>
        <w:t>2027.42/84992</w:t>
      </w:r>
    </w:p>
    <w:p w:rsidR="00CA57D6" w:rsidRPr="006230A9" w:rsidRDefault="00CA57D6" w:rsidP="006230A9">
      <w:pPr>
        <w:pStyle w:val="level3item"/>
      </w:pPr>
      <w:r w:rsidRPr="006230A9">
        <w:t>Relationships over time; 1/21/2008; Analysis of data over 13 years with more than 800 adults shows that we're likely to see our spouses as more irritating and demanding as we age, while we are likely to see our relationships with children and friends more positively</w:t>
      </w:r>
      <w:r w:rsidR="003C3B25" w:rsidRPr="006230A9">
        <w:t>.; (</w:t>
      </w:r>
      <w:r w:rsidRPr="006230A9">
        <w:t xml:space="preserve">Birdittpod.mp3; 3:29; audio/x-mpeg); </w:t>
      </w:r>
      <w:r w:rsidRPr="006230A9">
        <w:rPr>
          <w:rStyle w:val="daolink"/>
        </w:rPr>
        <w:t>2027.42/84167</w:t>
      </w:r>
    </w:p>
    <w:p w:rsidR="00CA57D6" w:rsidRPr="006230A9" w:rsidRDefault="00CA57D6" w:rsidP="006230A9">
      <w:pPr>
        <w:pStyle w:val="level3item"/>
      </w:pPr>
      <w:r w:rsidRPr="006230A9">
        <w:t xml:space="preserve">Fights good for health; 1/21/2008; </w:t>
      </w:r>
      <w:proofErr w:type="gramStart"/>
      <w:r w:rsidRPr="006230A9">
        <w:t>This</w:t>
      </w:r>
      <w:proofErr w:type="gramEnd"/>
      <w:r w:rsidRPr="006230A9">
        <w:t xml:space="preserve"> research is about how couple who resolve conflict live longer than those who do not; Harburgpod.mp3; 4:30; audio/x-mpeg); </w:t>
      </w:r>
      <w:r w:rsidRPr="006230A9">
        <w:rPr>
          <w:rStyle w:val="daolink"/>
        </w:rPr>
        <w:t>2027.42/85008</w:t>
      </w:r>
    </w:p>
    <w:p w:rsidR="00CA57D6" w:rsidRPr="006230A9" w:rsidRDefault="00CA57D6" w:rsidP="006230A9">
      <w:pPr>
        <w:pStyle w:val="level3item"/>
      </w:pPr>
      <w:r w:rsidRPr="006230A9">
        <w:t xml:space="preserve">I'm 25 and I still live with my parents; 1/23/2008; </w:t>
      </w:r>
      <w:proofErr w:type="gramStart"/>
      <w:r w:rsidRPr="006230A9">
        <w:t>It</w:t>
      </w:r>
      <w:proofErr w:type="gramEnd"/>
      <w:r w:rsidRPr="006230A9">
        <w:t xml:space="preserve"> takes young people longer to complete their schooling, settle into steady employment, and delay marriage and childbearing, according to new findings. Thus, it's become socially acceptable living with parents as an </w:t>
      </w:r>
      <w:proofErr w:type="gramStart"/>
      <w:r w:rsidRPr="006230A9">
        <w:t>adult</w:t>
      </w:r>
      <w:r w:rsidR="003C3B25" w:rsidRPr="006230A9">
        <w:t>.;</w:t>
      </w:r>
      <w:proofErr w:type="gramEnd"/>
      <w:r w:rsidR="003C3B25" w:rsidRPr="006230A9">
        <w:t xml:space="preserve"> (</w:t>
      </w:r>
      <w:r w:rsidRPr="006230A9">
        <w:t xml:space="preserve">Danzigerpod_Jan08.mp3; 5:31; audio/x-mpeg); </w:t>
      </w:r>
      <w:r w:rsidRPr="006230A9">
        <w:rPr>
          <w:rStyle w:val="daolink"/>
        </w:rPr>
        <w:t>2027.42/84196</w:t>
      </w:r>
    </w:p>
    <w:p w:rsidR="00CA57D6" w:rsidRPr="006230A9" w:rsidRDefault="00CA57D6" w:rsidP="006230A9">
      <w:pPr>
        <w:pStyle w:val="level3item"/>
      </w:pPr>
      <w:r w:rsidRPr="006230A9">
        <w:t xml:space="preserve">Success elevates profile of U-M screenwriters; 2/9/2008; Impressive list of U-M alumni making impact in Hollywood; Burnstein.mp3; 7:23; audio/x-mpeg); </w:t>
      </w:r>
      <w:r w:rsidRPr="006230A9">
        <w:rPr>
          <w:rStyle w:val="daolink"/>
        </w:rPr>
        <w:t>2027.42/84178</w:t>
      </w:r>
    </w:p>
    <w:p w:rsidR="00CA57D6" w:rsidRPr="006230A9" w:rsidRDefault="00CA57D6" w:rsidP="006230A9">
      <w:pPr>
        <w:pStyle w:val="level3item"/>
      </w:pPr>
      <w:r w:rsidRPr="006230A9">
        <w:t>Subprime mortgage crisis; 2/18/2008; Robert  Van Order of the Ross School of Business says America's faltering economy and overextended borrowers aren't the only causes of the subprime crisis -- lenders and investors are also to blame</w:t>
      </w:r>
      <w:r w:rsidR="003C3B25" w:rsidRPr="006230A9">
        <w:t>.; (</w:t>
      </w:r>
      <w:r w:rsidRPr="006230A9">
        <w:t xml:space="preserve">VanOrderpod.mp3; 4:00; audio/x-mpeg); </w:t>
      </w:r>
      <w:r w:rsidRPr="006230A9">
        <w:rPr>
          <w:rStyle w:val="daolink"/>
        </w:rPr>
        <w:t>2027.42/84971</w:t>
      </w:r>
    </w:p>
    <w:p w:rsidR="00CA57D6" w:rsidRPr="006230A9" w:rsidRDefault="00CA57D6" w:rsidP="006230A9">
      <w:pPr>
        <w:pStyle w:val="level3item"/>
      </w:pPr>
      <w:r w:rsidRPr="006230A9">
        <w:t xml:space="preserve">Good deeds and living longer; 2/25/2008; Helping others is good for the helper; Krausepod.mp3; 4:11; audio/x-mpeg); </w:t>
      </w:r>
      <w:r w:rsidRPr="006230A9">
        <w:rPr>
          <w:rStyle w:val="daolink"/>
        </w:rPr>
        <w:t>2027.42/85026</w:t>
      </w:r>
    </w:p>
    <w:p w:rsidR="00CA57D6" w:rsidRPr="006230A9" w:rsidRDefault="00CA57D6" w:rsidP="006230A9">
      <w:pPr>
        <w:pStyle w:val="level3item"/>
      </w:pPr>
      <w:r w:rsidRPr="006230A9">
        <w:t>Students resolve conflict and bias through small group interactions; 2/29/2008; If students understand what causes conflicts and assumptions about others different from them, they are able to adapt later in life, according to a new University of Michigan study</w:t>
      </w:r>
      <w:r w:rsidR="003C3B25" w:rsidRPr="006230A9">
        <w:t>.; (</w:t>
      </w:r>
      <w:r w:rsidRPr="006230A9">
        <w:t xml:space="preserve">Garvinpod.mp3; 4:41; audio/x-mpeg); </w:t>
      </w:r>
      <w:r w:rsidRPr="006230A9">
        <w:rPr>
          <w:rStyle w:val="daolink"/>
        </w:rPr>
        <w:t>2027.42/84994</w:t>
      </w:r>
    </w:p>
    <w:p w:rsidR="00CA57D6" w:rsidRPr="006230A9" w:rsidRDefault="00CA57D6" w:rsidP="006230A9">
      <w:pPr>
        <w:pStyle w:val="level3item"/>
      </w:pPr>
      <w:r w:rsidRPr="006230A9">
        <w:t xml:space="preserve">Kids who feel safe act more safely; 3/4/2008; Urban kids who feel safe delay gratification, behave less dangerously; Kruger_Mar08pod.mp3; 2:43; audio/x-mpeg); </w:t>
      </w:r>
      <w:r w:rsidRPr="006230A9">
        <w:rPr>
          <w:rStyle w:val="daolink"/>
        </w:rPr>
        <w:t>2027.42/85032</w:t>
      </w:r>
    </w:p>
    <w:p w:rsidR="00CA57D6" w:rsidRPr="006230A9" w:rsidRDefault="00CA57D6" w:rsidP="006230A9">
      <w:pPr>
        <w:pStyle w:val="level3item"/>
      </w:pPr>
      <w:r w:rsidRPr="006230A9">
        <w:t>Is there media bias</w:t>
      </w:r>
      <w:proofErr w:type="gramStart"/>
      <w:r w:rsidRPr="006230A9">
        <w:t>?;</w:t>
      </w:r>
      <w:proofErr w:type="gramEnd"/>
      <w:r w:rsidRPr="006230A9">
        <w:t xml:space="preserve"> 3/7/2008; Hillary Clinton says the media coverage is pro-Barack Obama. This has forced some news organizations to take another look at their presidential election coverage, as well as take a closer look at Obama and his background. </w:t>
      </w:r>
      <w:proofErr w:type="spellStart"/>
      <w:r w:rsidRPr="006230A9">
        <w:t>Bucy</w:t>
      </w:r>
      <w:proofErr w:type="spellEnd"/>
      <w:r w:rsidRPr="006230A9">
        <w:t xml:space="preserve"> discusses the media </w:t>
      </w:r>
      <w:proofErr w:type="gramStart"/>
      <w:r w:rsidRPr="006230A9">
        <w:t>coverage</w:t>
      </w:r>
      <w:r w:rsidR="003C3B25" w:rsidRPr="006230A9">
        <w:t>.;</w:t>
      </w:r>
      <w:proofErr w:type="gramEnd"/>
      <w:r w:rsidR="003C3B25" w:rsidRPr="006230A9">
        <w:t xml:space="preserve"> (</w:t>
      </w:r>
      <w:r w:rsidRPr="006230A9">
        <w:t xml:space="preserve">Bucypod.mp3; 5:49; audio/x-mpeg); </w:t>
      </w:r>
      <w:r w:rsidRPr="006230A9">
        <w:rPr>
          <w:rStyle w:val="daolink"/>
        </w:rPr>
        <w:t>2027.42/84176</w:t>
      </w:r>
    </w:p>
    <w:p w:rsidR="00846326" w:rsidRDefault="00846326" w:rsidP="00846326">
      <w:pPr>
        <w:pStyle w:val="L2newpage"/>
        <w:rPr>
          <w:b/>
        </w:rPr>
      </w:pPr>
    </w:p>
    <w:p w:rsidR="00444D39" w:rsidRDefault="00444D39" w:rsidP="00846326">
      <w:pPr>
        <w:pStyle w:val="L2newpage"/>
        <w:rPr>
          <w:b/>
        </w:rPr>
      </w:pPr>
    </w:p>
    <w:p w:rsidR="00846326" w:rsidRPr="002B487E" w:rsidRDefault="00846326" w:rsidP="00846326">
      <w:pPr>
        <w:pStyle w:val="L2newpage"/>
        <w:rPr>
          <w:b/>
        </w:rPr>
      </w:pPr>
      <w:proofErr w:type="gramStart"/>
      <w:r w:rsidRPr="002B487E">
        <w:rPr>
          <w:b/>
        </w:rPr>
        <w:t>Podcasts (200</w:t>
      </w:r>
      <w:r>
        <w:rPr>
          <w:b/>
        </w:rPr>
        <w:t>8</w:t>
      </w:r>
      <w:r w:rsidRPr="002B487E">
        <w:rPr>
          <w:b/>
        </w:rPr>
        <w:t>) (Cont.)</w:t>
      </w:r>
      <w:proofErr w:type="gramEnd"/>
    </w:p>
    <w:p w:rsidR="00846326" w:rsidRDefault="00846326" w:rsidP="00846326">
      <w:pPr>
        <w:pStyle w:val="Boxnewpage"/>
      </w:pPr>
      <w:proofErr w:type="gramStart"/>
      <w:r>
        <w:t>Online (Cont.)</w:t>
      </w:r>
      <w:proofErr w:type="gramEnd"/>
    </w:p>
    <w:p w:rsidR="00CA57D6" w:rsidRPr="006230A9" w:rsidRDefault="00CA57D6" w:rsidP="006230A9">
      <w:pPr>
        <w:pStyle w:val="level3item"/>
      </w:pPr>
      <w:r w:rsidRPr="006230A9">
        <w:t xml:space="preserve">Power of caricature; 3/18/2008; In Goldstein's view, the power of an irreverent image, cartoon or illustration can appeal to the most people---and leave an indelible impression; Caricaturepod.mp3; 6:19; audio/x-mpeg); </w:t>
      </w:r>
      <w:r w:rsidRPr="006230A9">
        <w:rPr>
          <w:rStyle w:val="daolink"/>
        </w:rPr>
        <w:t>2027.42/84182</w:t>
      </w:r>
    </w:p>
    <w:p w:rsidR="00CA57D6" w:rsidRPr="006230A9" w:rsidRDefault="00CA57D6" w:rsidP="006230A9">
      <w:pPr>
        <w:pStyle w:val="level3item"/>
      </w:pPr>
      <w:r w:rsidRPr="006230A9">
        <w:t>Financial bailouts and the Fed; 3/31/2008; University of Michigan finance professor explains what and why the Federal Reserve intervened in the Bear Stearns banking crisis</w:t>
      </w:r>
      <w:r w:rsidR="003C3B25" w:rsidRPr="006230A9">
        <w:t>.; (</w:t>
      </w:r>
      <w:r w:rsidRPr="006230A9">
        <w:t xml:space="preserve">bailout.mp3; 7:14; audio/x-mpeg); </w:t>
      </w:r>
      <w:r w:rsidRPr="006230A9">
        <w:rPr>
          <w:rStyle w:val="daolink"/>
        </w:rPr>
        <w:t>2027.42/84205</w:t>
      </w:r>
    </w:p>
    <w:p w:rsidR="00CA57D6" w:rsidRPr="006230A9" w:rsidRDefault="00CA57D6" w:rsidP="006230A9">
      <w:pPr>
        <w:pStyle w:val="level3item"/>
      </w:pPr>
      <w:r w:rsidRPr="006230A9">
        <w:t xml:space="preserve">A very intense laser; 4/7/2008; Victor </w:t>
      </w:r>
      <w:proofErr w:type="spellStart"/>
      <w:r w:rsidRPr="006230A9">
        <w:t>Yanovsky</w:t>
      </w:r>
      <w:proofErr w:type="spellEnd"/>
      <w:r w:rsidRPr="006230A9">
        <w:t xml:space="preserve">, research scientist at U-M, discusses the laser beam that sets a world record for </w:t>
      </w:r>
      <w:proofErr w:type="gramStart"/>
      <w:r w:rsidRPr="006230A9">
        <w:t>intensity</w:t>
      </w:r>
      <w:r w:rsidR="003C3B25" w:rsidRPr="006230A9">
        <w:t>.;</w:t>
      </w:r>
      <w:proofErr w:type="gramEnd"/>
      <w:r w:rsidR="003C3B25" w:rsidRPr="006230A9">
        <w:t xml:space="preserve"> (</w:t>
      </w:r>
      <w:r w:rsidRPr="006230A9">
        <w:t xml:space="preserve">laser_mixdown.mp3; 6:44; audio/x-mpeg); </w:t>
      </w:r>
      <w:r w:rsidRPr="006230A9">
        <w:rPr>
          <w:rStyle w:val="daolink"/>
        </w:rPr>
        <w:t>2027.42/85035</w:t>
      </w:r>
    </w:p>
    <w:p w:rsidR="00CA57D6" w:rsidRPr="006230A9" w:rsidRDefault="00CA57D6" w:rsidP="006230A9">
      <w:pPr>
        <w:pStyle w:val="level3item"/>
      </w:pPr>
      <w:r w:rsidRPr="006230A9">
        <w:t>Business and pleasure don't mix; 4/11/2008; Americans may not socialize with colleagues as much as workers in other countries do, but they enjoy it when they do</w:t>
      </w:r>
      <w:r w:rsidR="003C3B25" w:rsidRPr="006230A9">
        <w:t>.; (</w:t>
      </w:r>
      <w:r w:rsidRPr="006230A9">
        <w:t xml:space="preserve">socialize.mp3; 4:06; audio/x-mpeg); </w:t>
      </w:r>
      <w:r w:rsidRPr="006230A9">
        <w:rPr>
          <w:rStyle w:val="daolink"/>
        </w:rPr>
        <w:t>2027.42/84947</w:t>
      </w:r>
    </w:p>
    <w:p w:rsidR="00CA57D6" w:rsidRPr="006230A9" w:rsidRDefault="00CA57D6" w:rsidP="006230A9">
      <w:pPr>
        <w:pStyle w:val="level3item"/>
      </w:pPr>
      <w:r w:rsidRPr="006230A9">
        <w:t>Online Q and A forums hit the mainstream; 4/18/2008; Online question and answer forums are as old as the Internet, but they're reaching the mainstream and making the web more human, say two researchers who have just completed a large-scale study of Yahoo Answers</w:t>
      </w:r>
      <w:r w:rsidR="003C3B25" w:rsidRPr="006230A9">
        <w:t>.; (</w:t>
      </w:r>
      <w:r w:rsidRPr="006230A9">
        <w:t xml:space="preserve">yahoo.mp3; 4:36; audio/x-mpeg); </w:t>
      </w:r>
      <w:r w:rsidRPr="006230A9">
        <w:rPr>
          <w:rStyle w:val="daolink"/>
        </w:rPr>
        <w:t>2027.42/84982</w:t>
      </w:r>
    </w:p>
    <w:p w:rsidR="00CA57D6" w:rsidRPr="006230A9" w:rsidRDefault="00CA57D6" w:rsidP="006230A9">
      <w:pPr>
        <w:pStyle w:val="level3item"/>
      </w:pPr>
      <w:r w:rsidRPr="006230A9">
        <w:t xml:space="preserve">Innocence sought for wrongly convicted; 4/24/2008; The University of Michigan Law School will open a new clinic in January that will assist prisoners convicted in cases where biological evidence like DNA doesn't exist. This Innocence Clinic is unique because other "Innocence Clinics" mainly handle cases involving DNA evidence; nodnapod.mp3; 4:19; audio/x-mpeg); </w:t>
      </w:r>
      <w:r w:rsidRPr="006230A9">
        <w:rPr>
          <w:rStyle w:val="daolink"/>
        </w:rPr>
        <w:t>2027.42/85070</w:t>
      </w:r>
    </w:p>
    <w:p w:rsidR="00CA57D6" w:rsidRPr="006230A9" w:rsidRDefault="00CA57D6" w:rsidP="006230A9">
      <w:pPr>
        <w:pStyle w:val="level3item"/>
      </w:pPr>
      <w:r w:rsidRPr="006230A9">
        <w:t>The 70 Percent Solution for Reduction of Greenhouse Gases; 4/28/2008; MMPEI is working with other organizations on campus to develop a tool to help scientists and engineers project whether new cleaner technologies will take hold</w:t>
      </w:r>
      <w:r w:rsidR="003C3B25" w:rsidRPr="006230A9">
        <w:t>.; (</w:t>
      </w:r>
      <w:r w:rsidRPr="006230A9">
        <w:t xml:space="preserve">70percent_mixdown.mp3; 5:39; audio/x-mpeg); </w:t>
      </w:r>
      <w:r w:rsidRPr="006230A9">
        <w:rPr>
          <w:rStyle w:val="daolink"/>
        </w:rPr>
        <w:t>2027.42/84169</w:t>
      </w:r>
    </w:p>
    <w:p w:rsidR="00CA57D6" w:rsidRPr="006230A9" w:rsidRDefault="00CA57D6" w:rsidP="006230A9">
      <w:pPr>
        <w:pStyle w:val="level3item"/>
      </w:pPr>
      <w:r w:rsidRPr="006230A9">
        <w:t>Pedometers prompting exercise; 5/5/2008; Researchers from the University of Michigan Health System and the Veterans Administration Ann Arbor Healthcare System say sedentary and overweight people with type two diabetes who participated in a walking study were more motivated to walk if they wore pedometers and consulted a Web site that tracked physicals activity</w:t>
      </w:r>
      <w:r w:rsidR="003C3B25" w:rsidRPr="006230A9">
        <w:t>.; (</w:t>
      </w:r>
      <w:r w:rsidRPr="006230A9">
        <w:t xml:space="preserve">Richardsonpod.mp3; 4:10; audio/x-mpeg); </w:t>
      </w:r>
      <w:r w:rsidRPr="006230A9">
        <w:rPr>
          <w:rStyle w:val="daolink"/>
        </w:rPr>
        <w:t>2027.42/84932</w:t>
      </w:r>
    </w:p>
    <w:p w:rsidR="00CA57D6" w:rsidRPr="006230A9" w:rsidRDefault="00CA57D6" w:rsidP="006230A9">
      <w:pPr>
        <w:pStyle w:val="level3item"/>
      </w:pPr>
      <w:r w:rsidRPr="006230A9">
        <w:t>It's not over until..</w:t>
      </w:r>
      <w:r w:rsidR="003C3B25" w:rsidRPr="006230A9">
        <w:t>.; (</w:t>
      </w:r>
      <w:r w:rsidRPr="006230A9">
        <w:t>5/19/2008; The last few primaries for the presidential candidates concludes  soon, but many questions remain in the Democratic Party's two-person race</w:t>
      </w:r>
      <w:r w:rsidR="003C3B25" w:rsidRPr="006230A9">
        <w:t>.; (</w:t>
      </w:r>
      <w:r w:rsidRPr="006230A9">
        <w:t xml:space="preserve">HutchingsMay08pod.mp3; 4:30; audio/x-mpeg); </w:t>
      </w:r>
      <w:r w:rsidRPr="006230A9">
        <w:rPr>
          <w:rStyle w:val="daolink"/>
        </w:rPr>
        <w:t>2027.42/85014</w:t>
      </w:r>
    </w:p>
    <w:p w:rsidR="00846326" w:rsidRDefault="00846326" w:rsidP="00846326">
      <w:pPr>
        <w:pStyle w:val="L2newpage"/>
        <w:rPr>
          <w:b/>
        </w:rPr>
      </w:pPr>
    </w:p>
    <w:p w:rsidR="00846326" w:rsidRDefault="00846326" w:rsidP="00846326">
      <w:pPr>
        <w:pStyle w:val="L2newpage"/>
        <w:rPr>
          <w:b/>
        </w:rPr>
      </w:pPr>
    </w:p>
    <w:p w:rsidR="00444D39" w:rsidRDefault="00444D39" w:rsidP="00846326">
      <w:pPr>
        <w:pStyle w:val="L2newpage"/>
        <w:rPr>
          <w:b/>
        </w:rPr>
      </w:pPr>
    </w:p>
    <w:p w:rsidR="00846326" w:rsidRPr="002B487E" w:rsidRDefault="00846326" w:rsidP="00846326">
      <w:pPr>
        <w:pStyle w:val="L2newpage"/>
        <w:rPr>
          <w:b/>
        </w:rPr>
      </w:pPr>
      <w:proofErr w:type="gramStart"/>
      <w:r w:rsidRPr="002B487E">
        <w:rPr>
          <w:b/>
        </w:rPr>
        <w:t>Podcasts (200</w:t>
      </w:r>
      <w:r>
        <w:rPr>
          <w:b/>
        </w:rPr>
        <w:t>8</w:t>
      </w:r>
      <w:r w:rsidRPr="002B487E">
        <w:rPr>
          <w:b/>
        </w:rPr>
        <w:t>) (Cont.)</w:t>
      </w:r>
      <w:proofErr w:type="gramEnd"/>
    </w:p>
    <w:p w:rsidR="00846326" w:rsidRDefault="00846326" w:rsidP="00846326">
      <w:pPr>
        <w:pStyle w:val="Boxnewpage"/>
      </w:pPr>
      <w:proofErr w:type="gramStart"/>
      <w:r>
        <w:t>Online (Cont.)</w:t>
      </w:r>
      <w:proofErr w:type="gramEnd"/>
    </w:p>
    <w:p w:rsidR="00CA57D6" w:rsidRPr="006230A9" w:rsidRDefault="00CA57D6" w:rsidP="006230A9">
      <w:pPr>
        <w:pStyle w:val="level3item"/>
      </w:pPr>
      <w:r w:rsidRPr="006230A9">
        <w:t xml:space="preserve">Climate change and business; 5/30/2008; Regardless of one's stance on climate change, it makes economic sense for businesses and consumers to take climate-related </w:t>
      </w:r>
      <w:proofErr w:type="gramStart"/>
      <w:r w:rsidRPr="006230A9">
        <w:t>action</w:t>
      </w:r>
      <w:r w:rsidR="003C3B25" w:rsidRPr="006230A9">
        <w:t>.;</w:t>
      </w:r>
      <w:proofErr w:type="gramEnd"/>
      <w:r w:rsidR="003C3B25" w:rsidRPr="006230A9">
        <w:t xml:space="preserve"> (</w:t>
      </w:r>
      <w:r w:rsidRPr="006230A9">
        <w:t xml:space="preserve">climatebiz.mp3; 6:47; audio/x-mpeg); </w:t>
      </w:r>
      <w:r w:rsidRPr="006230A9">
        <w:rPr>
          <w:rStyle w:val="daolink"/>
        </w:rPr>
        <w:t>2027.42/84189</w:t>
      </w:r>
    </w:p>
    <w:p w:rsidR="00CA57D6" w:rsidRPr="006230A9" w:rsidRDefault="00CA57D6" w:rsidP="006230A9">
      <w:pPr>
        <w:pStyle w:val="level3item"/>
      </w:pPr>
      <w:r w:rsidRPr="006230A9">
        <w:t>Energizing the URC; 6/9/2008; University of Michigan President Mary Sue Coleman and her fellow University Research Corridor presidents from Michigan State University and Wayne State University joined forces at the Mackinac Policy Conference. During the conference at the island's famous Grand Hotel, we asked the president about her vision for the URC, an alliance of Michigan's three research universities</w:t>
      </w:r>
      <w:r w:rsidR="003C3B25" w:rsidRPr="006230A9">
        <w:t>.; (</w:t>
      </w:r>
      <w:r w:rsidRPr="006230A9">
        <w:t xml:space="preserve">MSC_URCpod.mp3; 5:19; audio/x-mpeg); </w:t>
      </w:r>
      <w:r w:rsidRPr="006230A9">
        <w:rPr>
          <w:rStyle w:val="daolink"/>
        </w:rPr>
        <w:t>2027.42/85061</w:t>
      </w:r>
    </w:p>
    <w:p w:rsidR="00CA57D6" w:rsidRPr="006230A9" w:rsidRDefault="00CA57D6" w:rsidP="006230A9">
      <w:pPr>
        <w:pStyle w:val="level3item"/>
      </w:pPr>
      <w:r w:rsidRPr="006230A9">
        <w:t xml:space="preserve">Tornado chasing; 6/16/2008; Professor Perry Samson recently returned from a storm chasing trip with students. He talks about where, why and what it was </w:t>
      </w:r>
      <w:proofErr w:type="gramStart"/>
      <w:r w:rsidRPr="006230A9">
        <w:t>like</w:t>
      </w:r>
      <w:r w:rsidR="003C3B25" w:rsidRPr="006230A9">
        <w:t>.;</w:t>
      </w:r>
      <w:proofErr w:type="gramEnd"/>
      <w:r w:rsidR="003C3B25" w:rsidRPr="006230A9">
        <w:t xml:space="preserve"> (</w:t>
      </w:r>
      <w:r w:rsidRPr="006230A9">
        <w:t xml:space="preserve">Samsonpod.mp3; 5:42; audio/x-mpeg); </w:t>
      </w:r>
      <w:r w:rsidRPr="006230A9">
        <w:rPr>
          <w:rStyle w:val="daolink"/>
        </w:rPr>
        <w:t>2027.42/84938</w:t>
      </w:r>
    </w:p>
    <w:p w:rsidR="00CA57D6" w:rsidRPr="006230A9" w:rsidRDefault="00CA57D6" w:rsidP="006230A9">
      <w:pPr>
        <w:pStyle w:val="level3item"/>
      </w:pPr>
      <w:r w:rsidRPr="006230A9">
        <w:t>Picking a U.S. vice president; 6/19/2008; Voters still focus on the first name on the ticket, not the VP choice</w:t>
      </w:r>
      <w:r w:rsidR="003C3B25" w:rsidRPr="006230A9">
        <w:t>.; (</w:t>
      </w:r>
      <w:r w:rsidRPr="006230A9">
        <w:t xml:space="preserve">Kollmanpod.mp3; 5:32; audio/x-mpeg); </w:t>
      </w:r>
      <w:r w:rsidRPr="006230A9">
        <w:rPr>
          <w:rStyle w:val="daolink"/>
        </w:rPr>
        <w:t>2027.42/85025</w:t>
      </w:r>
    </w:p>
    <w:p w:rsidR="00CA57D6" w:rsidRPr="006230A9" w:rsidRDefault="00CA57D6" w:rsidP="006230A9">
      <w:pPr>
        <w:pStyle w:val="level3item"/>
      </w:pPr>
      <w:r w:rsidRPr="006230A9">
        <w:t xml:space="preserve">Remarried caregivers; 6/30/2008; ISR researcher Carey Wexler Sherman is looking for participants in a new study of older remarried caregivers; Shermanpod.mp3; 6:46; audio/x-mpeg); </w:t>
      </w:r>
      <w:r w:rsidRPr="006230A9">
        <w:rPr>
          <w:rStyle w:val="daolink"/>
        </w:rPr>
        <w:t>2027.42/84945</w:t>
      </w:r>
    </w:p>
    <w:p w:rsidR="00CA57D6" w:rsidRPr="006230A9" w:rsidRDefault="00CA57D6" w:rsidP="006230A9">
      <w:pPr>
        <w:pStyle w:val="level3item"/>
      </w:pPr>
      <w:r w:rsidRPr="006230A9">
        <w:t xml:space="preserve">Solar car ready for race; 7/7/2008; </w:t>
      </w:r>
      <w:proofErr w:type="gramStart"/>
      <w:r w:rsidRPr="006230A9">
        <w:t>Two</w:t>
      </w:r>
      <w:proofErr w:type="gramEnd"/>
      <w:r w:rsidRPr="006230A9">
        <w:t xml:space="preserve"> student members of the U-M solar car team discuss the upcoming North American Solar Challenge and compare it to the World Solar Challenge, which took place in October. Spencer Bailey, who was in the car when it crashed in 2007, discusses the </w:t>
      </w:r>
      <w:proofErr w:type="gramStart"/>
      <w:r w:rsidRPr="006230A9">
        <w:t>crash</w:t>
      </w:r>
      <w:r w:rsidR="003C3B25" w:rsidRPr="006230A9">
        <w:t>.;</w:t>
      </w:r>
      <w:proofErr w:type="gramEnd"/>
      <w:r w:rsidR="003C3B25" w:rsidRPr="006230A9">
        <w:t xml:space="preserve"> (</w:t>
      </w:r>
      <w:r w:rsidRPr="006230A9">
        <w:t xml:space="preserve">solarcar_mixdown.mp3; 5:25; audio/x-mpeg); </w:t>
      </w:r>
      <w:r w:rsidRPr="006230A9">
        <w:rPr>
          <w:rStyle w:val="daolink"/>
        </w:rPr>
        <w:t>2027.42/84948</w:t>
      </w:r>
    </w:p>
    <w:p w:rsidR="00CA57D6" w:rsidRPr="006230A9" w:rsidRDefault="00CA57D6" w:rsidP="006230A9">
      <w:pPr>
        <w:pStyle w:val="level3item"/>
      </w:pPr>
      <w:r w:rsidRPr="006230A9">
        <w:t xml:space="preserve">Breaking racial barriers; 7/10/2008; Sports fans know the story of Jackie Robinson, whose debut in 1947 ended an era of Jim Crow in the major leagues. As the Brooklyn Dodgers' president, U-M Law School graduate Branch Rickey signed </w:t>
      </w:r>
      <w:proofErr w:type="gramStart"/>
      <w:r w:rsidRPr="006230A9">
        <w:t>Robinson</w:t>
      </w:r>
      <w:r w:rsidR="003C3B25" w:rsidRPr="006230A9">
        <w:t>.;</w:t>
      </w:r>
      <w:proofErr w:type="gramEnd"/>
      <w:r w:rsidR="003C3B25" w:rsidRPr="006230A9">
        <w:t xml:space="preserve"> (</w:t>
      </w:r>
      <w:r w:rsidRPr="006230A9">
        <w:t xml:space="preserve">BranchRickey.mp3; 6:15; audio/x-mpeg); </w:t>
      </w:r>
      <w:r w:rsidRPr="006230A9">
        <w:rPr>
          <w:rStyle w:val="daolink"/>
        </w:rPr>
        <w:t>2027.42/84171</w:t>
      </w:r>
    </w:p>
    <w:p w:rsidR="00CA57D6" w:rsidRPr="006230A9" w:rsidRDefault="00CA57D6" w:rsidP="006230A9">
      <w:pPr>
        <w:pStyle w:val="level3item"/>
      </w:pPr>
      <w:r w:rsidRPr="006230A9">
        <w:t xml:space="preserve">Surviving sexual abuse; 7/11/2008; Mothers relive traumatic experience of sexual abuse during their childbearing </w:t>
      </w:r>
      <w:proofErr w:type="gramStart"/>
      <w:r w:rsidRPr="006230A9">
        <w:t>years</w:t>
      </w:r>
      <w:r w:rsidR="003C3B25" w:rsidRPr="006230A9">
        <w:t>.;</w:t>
      </w:r>
      <w:proofErr w:type="gramEnd"/>
      <w:r w:rsidR="003C3B25" w:rsidRPr="006230A9">
        <w:t xml:space="preserve"> (</w:t>
      </w:r>
      <w:r w:rsidRPr="006230A9">
        <w:t xml:space="preserve">Sperlichpod.mp3; 5:29; audio/x-mpeg); </w:t>
      </w:r>
      <w:r w:rsidRPr="006230A9">
        <w:rPr>
          <w:rStyle w:val="daolink"/>
        </w:rPr>
        <w:t>2027.42/84955</w:t>
      </w:r>
    </w:p>
    <w:p w:rsidR="00CA57D6" w:rsidRPr="006230A9" w:rsidRDefault="00CA57D6" w:rsidP="006230A9">
      <w:pPr>
        <w:pStyle w:val="level3item"/>
      </w:pPr>
      <w:r w:rsidRPr="006230A9">
        <w:t>U-M students in India; 7/21/2008; Fifteen students will find ways to build bridges between the intellectual pursuits of an academic life and the mystic forces that for millennia shaped everyday life in India</w:t>
      </w:r>
      <w:r w:rsidR="003C3B25" w:rsidRPr="006230A9">
        <w:t>.; (</w:t>
      </w:r>
      <w:r w:rsidRPr="006230A9">
        <w:t xml:space="preserve">indiaclass_mixdown.mp3; 6:27; audio/x-mpeg); </w:t>
      </w:r>
      <w:r w:rsidRPr="006230A9">
        <w:rPr>
          <w:rStyle w:val="daolink"/>
        </w:rPr>
        <w:t>2027.42/85016</w:t>
      </w:r>
    </w:p>
    <w:p w:rsidR="00CA57D6" w:rsidRPr="006230A9" w:rsidRDefault="00CA57D6" w:rsidP="006230A9">
      <w:pPr>
        <w:pStyle w:val="level3item"/>
      </w:pPr>
      <w:r w:rsidRPr="006230A9">
        <w:t>Energy expert Steve Forrest; 7/28/2008; U-M Vice President for Research Steve Forrest, an expert on energy research, discusses the opportunities to developing alternative energy research</w:t>
      </w:r>
      <w:r w:rsidR="003C3B25" w:rsidRPr="006230A9">
        <w:t>.; (</w:t>
      </w:r>
      <w:r w:rsidRPr="006230A9">
        <w:t xml:space="preserve">Forrestpod.mp3; 5:10; audio/x-mpeg); </w:t>
      </w:r>
      <w:r w:rsidRPr="006230A9">
        <w:rPr>
          <w:rStyle w:val="daolink"/>
        </w:rPr>
        <w:t>2027.42/84984</w:t>
      </w:r>
    </w:p>
    <w:p w:rsidR="00846326" w:rsidRDefault="00846326" w:rsidP="00846326">
      <w:pPr>
        <w:pStyle w:val="L2newpage"/>
        <w:rPr>
          <w:b/>
        </w:rPr>
      </w:pPr>
    </w:p>
    <w:p w:rsidR="00444D39" w:rsidRDefault="00444D39" w:rsidP="00846326">
      <w:pPr>
        <w:pStyle w:val="L2newpage"/>
        <w:rPr>
          <w:b/>
        </w:rPr>
      </w:pPr>
    </w:p>
    <w:p w:rsidR="00846326" w:rsidRPr="002B487E" w:rsidRDefault="00846326" w:rsidP="00846326">
      <w:pPr>
        <w:pStyle w:val="L2newpage"/>
        <w:rPr>
          <w:b/>
        </w:rPr>
      </w:pPr>
      <w:bookmarkStart w:id="0" w:name="_GoBack"/>
      <w:bookmarkEnd w:id="0"/>
      <w:r w:rsidRPr="002B487E">
        <w:rPr>
          <w:b/>
        </w:rPr>
        <w:t>Podcasts (200</w:t>
      </w:r>
      <w:r>
        <w:rPr>
          <w:b/>
        </w:rPr>
        <w:t>8</w:t>
      </w:r>
      <w:r w:rsidRPr="002B487E">
        <w:rPr>
          <w:b/>
        </w:rPr>
        <w:t>) (Cont.)</w:t>
      </w:r>
    </w:p>
    <w:p w:rsidR="00846326" w:rsidRDefault="00846326" w:rsidP="00846326">
      <w:pPr>
        <w:pStyle w:val="Boxnewpage"/>
      </w:pPr>
      <w:proofErr w:type="gramStart"/>
      <w:r>
        <w:t>Online (Cont.)</w:t>
      </w:r>
      <w:proofErr w:type="gramEnd"/>
    </w:p>
    <w:p w:rsidR="00CA57D6" w:rsidRPr="006230A9" w:rsidRDefault="00CA57D6" w:rsidP="006230A9">
      <w:pPr>
        <w:pStyle w:val="level3item"/>
      </w:pPr>
      <w:r w:rsidRPr="006230A9">
        <w:t xml:space="preserve">Computers in the classroom; 8/4/2008; Elliot </w:t>
      </w:r>
      <w:proofErr w:type="spellStart"/>
      <w:r w:rsidRPr="006230A9">
        <w:t>Soloway</w:t>
      </w:r>
      <w:proofErr w:type="spellEnd"/>
      <w:r w:rsidRPr="006230A9">
        <w:t xml:space="preserve"> has developed educational software for cell phones that allows them to be used in the classroom as personal computers. He discusses technology in the </w:t>
      </w:r>
      <w:proofErr w:type="gramStart"/>
      <w:r w:rsidRPr="006230A9">
        <w:t>classroom</w:t>
      </w:r>
      <w:r w:rsidR="003C3B25" w:rsidRPr="006230A9">
        <w:t>.;</w:t>
      </w:r>
      <w:proofErr w:type="gramEnd"/>
      <w:r w:rsidR="003C3B25" w:rsidRPr="006230A9">
        <w:t xml:space="preserve"> (</w:t>
      </w:r>
      <w:r w:rsidRPr="006230A9">
        <w:t xml:space="preserve">soloway_mixdown.mp3; 6:39; audio/x-mpeg); </w:t>
      </w:r>
      <w:r w:rsidRPr="006230A9">
        <w:rPr>
          <w:rStyle w:val="daolink"/>
        </w:rPr>
        <w:t>2027.42/84949</w:t>
      </w:r>
    </w:p>
    <w:p w:rsidR="00CA57D6" w:rsidRPr="006230A9" w:rsidRDefault="00CA57D6" w:rsidP="006230A9">
      <w:pPr>
        <w:pStyle w:val="level3item"/>
      </w:pPr>
      <w:r w:rsidRPr="006230A9">
        <w:t>It's time to party; 8/12/2008; Conventions no longer accomplish what they used to, such as shaping key messages and policies. They have turned out to be extravagant parties still covered by the media. U-M professor Michael Traugott talks about what is accomplished at conventions today and the significant moments that can define the remaining months until the November elections</w:t>
      </w:r>
      <w:r w:rsidR="003C3B25" w:rsidRPr="006230A9">
        <w:t>.; (</w:t>
      </w:r>
      <w:r w:rsidRPr="006230A9">
        <w:t xml:space="preserve">Traugott_conventionpod.mp3; 6:19; audio/x-mpeg); </w:t>
      </w:r>
      <w:r w:rsidRPr="006230A9">
        <w:rPr>
          <w:rStyle w:val="daolink"/>
        </w:rPr>
        <w:t>2027.42/84965</w:t>
      </w:r>
    </w:p>
    <w:p w:rsidR="00CA57D6" w:rsidRPr="006230A9" w:rsidRDefault="00CA57D6" w:rsidP="006230A9">
      <w:pPr>
        <w:pStyle w:val="level3item"/>
      </w:pPr>
      <w:r w:rsidRPr="006230A9">
        <w:t xml:space="preserve">Environmental toxicants; 8/18/2008; </w:t>
      </w:r>
      <w:proofErr w:type="gramStart"/>
      <w:r w:rsidRPr="006230A9">
        <w:t>The</w:t>
      </w:r>
      <w:proofErr w:type="gramEnd"/>
      <w:r w:rsidRPr="006230A9">
        <w:t xml:space="preserve"> environment is playing a much larger role in everyday diseases. What are environmental toxicants and why do we know they contribute to health problems? University of Michigan professor Howard Hu </w:t>
      </w:r>
      <w:proofErr w:type="gramStart"/>
      <w:r w:rsidRPr="006230A9">
        <w:t>explains</w:t>
      </w:r>
      <w:r w:rsidR="003C3B25" w:rsidRPr="006230A9">
        <w:t>.;</w:t>
      </w:r>
      <w:proofErr w:type="gramEnd"/>
      <w:r w:rsidR="003C3B25" w:rsidRPr="006230A9">
        <w:t xml:space="preserve"> (</w:t>
      </w:r>
      <w:r w:rsidRPr="006230A9">
        <w:t xml:space="preserve">Hupod.mp3; 6:24; audio/x-mpeg); </w:t>
      </w:r>
      <w:r w:rsidRPr="006230A9">
        <w:rPr>
          <w:rStyle w:val="daolink"/>
        </w:rPr>
        <w:t>2027.42/85012</w:t>
      </w:r>
    </w:p>
    <w:p w:rsidR="00CA57D6" w:rsidRPr="006230A9" w:rsidRDefault="00CA57D6" w:rsidP="006230A9">
      <w:pPr>
        <w:pStyle w:val="level3item"/>
      </w:pPr>
      <w:r w:rsidRPr="006230A9">
        <w:t xml:space="preserve">Dorm room anxiety; 8/25/2008; Anxious college freshmen can relax. No matter who will be sharing their dorm room, they have the power to make the relationship better, say U-M </w:t>
      </w:r>
      <w:proofErr w:type="gramStart"/>
      <w:r w:rsidRPr="006230A9">
        <w:t>researchers</w:t>
      </w:r>
      <w:r w:rsidR="003C3B25" w:rsidRPr="006230A9">
        <w:t>.;</w:t>
      </w:r>
      <w:proofErr w:type="gramEnd"/>
      <w:r w:rsidR="003C3B25" w:rsidRPr="006230A9">
        <w:t xml:space="preserve"> (</w:t>
      </w:r>
      <w:r w:rsidRPr="006230A9">
        <w:t xml:space="preserve">Canevellopod.mp3; 3:58; audio/x-mpeg); </w:t>
      </w:r>
      <w:r w:rsidRPr="006230A9">
        <w:rPr>
          <w:rStyle w:val="daolink"/>
        </w:rPr>
        <w:t>2027.42/84181</w:t>
      </w:r>
    </w:p>
    <w:p w:rsidR="00CA57D6" w:rsidRPr="006230A9" w:rsidRDefault="00CA57D6" w:rsidP="006230A9">
      <w:pPr>
        <w:pStyle w:val="level3item"/>
      </w:pPr>
      <w:r w:rsidRPr="006230A9">
        <w:t xml:space="preserve">Improving literacy; 9/8/2008; Elizabeth </w:t>
      </w:r>
      <w:proofErr w:type="spellStart"/>
      <w:r w:rsidRPr="006230A9">
        <w:t>Moje</w:t>
      </w:r>
      <w:proofErr w:type="spellEnd"/>
      <w:r w:rsidRPr="006230A9">
        <w:t xml:space="preserve"> has spent years following and studying adolescents in southwest Detroit, to discover why many low income students struggle with reading. She's found many answers on how they read and interact and how to better teach the </w:t>
      </w:r>
      <w:proofErr w:type="gramStart"/>
      <w:r w:rsidRPr="006230A9">
        <w:t>teachers</w:t>
      </w:r>
      <w:r w:rsidR="003C3B25" w:rsidRPr="006230A9">
        <w:t>.;</w:t>
      </w:r>
      <w:proofErr w:type="gramEnd"/>
      <w:r w:rsidR="003C3B25" w:rsidRPr="006230A9">
        <w:t xml:space="preserve"> (</w:t>
      </w:r>
      <w:r w:rsidRPr="006230A9">
        <w:t xml:space="preserve">moje2.mp3; 3:54; audio/x-mpeg); </w:t>
      </w:r>
      <w:r w:rsidRPr="006230A9">
        <w:rPr>
          <w:rStyle w:val="daolink"/>
        </w:rPr>
        <w:t>2027.42/85050</w:t>
      </w:r>
    </w:p>
    <w:p w:rsidR="00CA57D6" w:rsidRPr="006230A9" w:rsidRDefault="00CA57D6" w:rsidP="006230A9">
      <w:pPr>
        <w:pStyle w:val="level3item"/>
      </w:pPr>
      <w:r w:rsidRPr="006230A9">
        <w:t xml:space="preserve">American ideal; 9/11/2008; Young women look to their favorite female TV characters as role models for behavior and appearance; Greenwoodpod.mp3; 3:57; audio/x-mpeg); </w:t>
      </w:r>
      <w:r w:rsidRPr="006230A9">
        <w:rPr>
          <w:rStyle w:val="daolink"/>
        </w:rPr>
        <w:t>2027.42/85004</w:t>
      </w:r>
    </w:p>
    <w:p w:rsidR="00CA57D6" w:rsidRPr="006230A9" w:rsidRDefault="00CA57D6" w:rsidP="006230A9">
      <w:pPr>
        <w:pStyle w:val="level3item"/>
      </w:pPr>
      <w:r w:rsidRPr="006230A9">
        <w:t xml:space="preserve">Emotional recovery; 9/17/2008; New research shows that the best way to move ahead emotionally is to analyze one's feelings from a psychologically distanced perspective; Krosspod.mp3; 3:56; audio/x-mpeg); </w:t>
      </w:r>
      <w:r w:rsidRPr="006230A9">
        <w:rPr>
          <w:rStyle w:val="daolink"/>
        </w:rPr>
        <w:t>2027.42/85029</w:t>
      </w:r>
    </w:p>
    <w:p w:rsidR="00CA57D6" w:rsidRPr="006230A9" w:rsidRDefault="00CA57D6" w:rsidP="006230A9">
      <w:pPr>
        <w:pStyle w:val="level3item"/>
      </w:pPr>
      <w:r w:rsidRPr="006230A9">
        <w:t xml:space="preserve">Nightmare on Wall Street; 9/19/2008; The current turmoil in America's financial markets is the worst since the Great Depression and Wall Street's response has made things worse. Regulation will make things better; Bharath_pod.mp3; 5:03; audio/x-mpeg); </w:t>
      </w:r>
      <w:r w:rsidRPr="006230A9">
        <w:rPr>
          <w:rStyle w:val="daolink"/>
        </w:rPr>
        <w:t>2027.42/84165</w:t>
      </w:r>
    </w:p>
    <w:p w:rsidR="00CA57D6" w:rsidRPr="006230A9" w:rsidRDefault="00CA57D6" w:rsidP="006230A9">
      <w:pPr>
        <w:pStyle w:val="level3item"/>
      </w:pPr>
      <w:r w:rsidRPr="006230A9">
        <w:t>Global aging symposium; 9/23/2008; Global aging and why should we care</w:t>
      </w:r>
      <w:proofErr w:type="gramStart"/>
      <w:r w:rsidRPr="006230A9">
        <w:t>?;</w:t>
      </w:r>
      <w:proofErr w:type="gramEnd"/>
      <w:r w:rsidRPr="006230A9">
        <w:t xml:space="preserve"> haanpod.mp3; 4:12; audio/x-mpeg); </w:t>
      </w:r>
      <w:r w:rsidRPr="006230A9">
        <w:rPr>
          <w:rStyle w:val="daolink"/>
        </w:rPr>
        <w:t>2027.42/85007</w:t>
      </w:r>
    </w:p>
    <w:p w:rsidR="00846326" w:rsidRDefault="00846326" w:rsidP="00846326">
      <w:pPr>
        <w:pStyle w:val="L2newpage"/>
        <w:rPr>
          <w:b/>
        </w:rPr>
      </w:pPr>
    </w:p>
    <w:p w:rsidR="00846326" w:rsidRDefault="00846326" w:rsidP="00846326">
      <w:pPr>
        <w:pStyle w:val="L2newpage"/>
        <w:rPr>
          <w:b/>
        </w:rPr>
      </w:pPr>
    </w:p>
    <w:p w:rsidR="00846326" w:rsidRDefault="00846326" w:rsidP="00846326">
      <w:pPr>
        <w:pStyle w:val="L2newpage"/>
        <w:rPr>
          <w:b/>
        </w:rPr>
      </w:pPr>
    </w:p>
    <w:p w:rsidR="00846326" w:rsidRPr="002B487E" w:rsidRDefault="00846326" w:rsidP="00846326">
      <w:pPr>
        <w:pStyle w:val="L2newpage"/>
        <w:rPr>
          <w:b/>
        </w:rPr>
      </w:pPr>
      <w:proofErr w:type="gramStart"/>
      <w:r w:rsidRPr="002B487E">
        <w:rPr>
          <w:b/>
        </w:rPr>
        <w:lastRenderedPageBreak/>
        <w:t>Podcasts (200</w:t>
      </w:r>
      <w:r>
        <w:rPr>
          <w:b/>
        </w:rPr>
        <w:t>8</w:t>
      </w:r>
      <w:r w:rsidRPr="002B487E">
        <w:rPr>
          <w:b/>
        </w:rPr>
        <w:t>) (Cont.)</w:t>
      </w:r>
      <w:proofErr w:type="gramEnd"/>
    </w:p>
    <w:p w:rsidR="00846326" w:rsidRDefault="00846326" w:rsidP="00846326">
      <w:pPr>
        <w:pStyle w:val="Boxnewpage"/>
      </w:pPr>
      <w:proofErr w:type="gramStart"/>
      <w:r>
        <w:t>Online (Cont.)</w:t>
      </w:r>
      <w:proofErr w:type="gramEnd"/>
    </w:p>
    <w:p w:rsidR="00CA57D6" w:rsidRPr="006230A9" w:rsidRDefault="00CA57D6" w:rsidP="006230A9">
      <w:pPr>
        <w:pStyle w:val="level3item"/>
      </w:pPr>
      <w:r w:rsidRPr="006230A9">
        <w:t>Bailout: Unpopular, needed; 10/6/2008; Now that Congress has passed the $700 billion bailout law, the American economy should begin to recover, but regulations are needed to prevent it from happening again</w:t>
      </w:r>
      <w:r w:rsidR="003C3B25" w:rsidRPr="006230A9">
        <w:t>.; (</w:t>
      </w:r>
      <w:r w:rsidRPr="006230A9">
        <w:t xml:space="preserve">narayanan_08.mp3; 3:40; audio/x-mpeg); </w:t>
      </w:r>
      <w:r w:rsidRPr="006230A9">
        <w:rPr>
          <w:rStyle w:val="daolink"/>
        </w:rPr>
        <w:t>2027.42/85068</w:t>
      </w:r>
    </w:p>
    <w:p w:rsidR="00CA57D6" w:rsidRPr="006230A9" w:rsidRDefault="00846326" w:rsidP="006230A9">
      <w:pPr>
        <w:pStyle w:val="level3item"/>
      </w:pPr>
      <w:r>
        <w:t>P</w:t>
      </w:r>
      <w:r w:rsidR="00CA57D6" w:rsidRPr="006230A9">
        <w:t xml:space="preserve">olitical attack mode; 10/8/2008; As the presidential campaigns wind down to their final weeks before Nov. 4th's election day, the number of negative television and radio ads seems to be increasing. University of Michigan professor Arthur </w:t>
      </w:r>
      <w:proofErr w:type="spellStart"/>
      <w:r w:rsidR="00CA57D6" w:rsidRPr="006230A9">
        <w:t>Lupia</w:t>
      </w:r>
      <w:proofErr w:type="spellEnd"/>
      <w:r w:rsidR="00CA57D6" w:rsidRPr="006230A9">
        <w:t xml:space="preserve"> and doctoral student </w:t>
      </w:r>
      <w:proofErr w:type="spellStart"/>
      <w:r w:rsidR="00CA57D6" w:rsidRPr="006230A9">
        <w:t>Yanna</w:t>
      </w:r>
      <w:proofErr w:type="spellEnd"/>
      <w:r w:rsidR="00CA57D6" w:rsidRPr="006230A9">
        <w:t xml:space="preserve"> </w:t>
      </w:r>
      <w:proofErr w:type="spellStart"/>
      <w:r w:rsidR="00CA57D6" w:rsidRPr="006230A9">
        <w:t>Krupnikov</w:t>
      </w:r>
      <w:proofErr w:type="spellEnd"/>
      <w:r w:rsidR="00CA57D6" w:rsidRPr="006230A9">
        <w:t xml:space="preserve"> say voters typically do not like negative ads, especially as some are still deciding which candidate should replace Bush in the Oval Office</w:t>
      </w:r>
      <w:r w:rsidR="003C3B25" w:rsidRPr="006230A9">
        <w:t>.; (</w:t>
      </w:r>
      <w:r w:rsidR="00CA57D6" w:rsidRPr="006230A9">
        <w:t xml:space="preserve">lupia_oct_08.mp3; 5:58; audio/x-mpeg); </w:t>
      </w:r>
      <w:r w:rsidR="00CA57D6" w:rsidRPr="006230A9">
        <w:rPr>
          <w:rStyle w:val="daolink"/>
        </w:rPr>
        <w:t>2027.42/85041</w:t>
      </w:r>
    </w:p>
    <w:p w:rsidR="00CA57D6" w:rsidRPr="006230A9" w:rsidRDefault="00CA57D6" w:rsidP="006230A9">
      <w:pPr>
        <w:pStyle w:val="level3item"/>
      </w:pPr>
      <w:r w:rsidRPr="006230A9">
        <w:t>Values and voting; 10/16/2008; Wayne Baker, a Ross School professor and sociologist at the Institute for Social Research, discusses public reaction to the financial bailout and hot topics in the election</w:t>
      </w:r>
      <w:r w:rsidR="003C3B25" w:rsidRPr="006230A9">
        <w:t>.; (</w:t>
      </w:r>
      <w:r w:rsidRPr="006230A9">
        <w:t xml:space="preserve">baker_oct_08.mp3; 5:24; audio/x-mpeg); </w:t>
      </w:r>
      <w:r w:rsidRPr="006230A9">
        <w:rPr>
          <w:rStyle w:val="daolink"/>
        </w:rPr>
        <w:t>2027.42/84206</w:t>
      </w:r>
    </w:p>
    <w:p w:rsidR="00CA57D6" w:rsidRPr="006230A9" w:rsidRDefault="00CA57D6" w:rsidP="006230A9">
      <w:pPr>
        <w:pStyle w:val="level3item"/>
      </w:pPr>
      <w:r w:rsidRPr="006230A9">
        <w:t xml:space="preserve">M-flu results positive; 10/23/2008; The results suggest that masks and </w:t>
      </w:r>
      <w:proofErr w:type="spellStart"/>
      <w:r w:rsidRPr="006230A9">
        <w:t>handwashing</w:t>
      </w:r>
      <w:proofErr w:type="spellEnd"/>
      <w:r w:rsidRPr="006230A9">
        <w:t xml:space="preserve"> can reduce the spread of symptoms by as much as 50 percent; aiello_oct_08.mp3; 5:32; audio/x-mpeg); </w:t>
      </w:r>
      <w:r w:rsidRPr="006230A9">
        <w:rPr>
          <w:rStyle w:val="daolink"/>
        </w:rPr>
        <w:t>2027.42/84191</w:t>
      </w:r>
    </w:p>
    <w:p w:rsidR="00CA57D6" w:rsidRPr="006230A9" w:rsidRDefault="00CA57D6" w:rsidP="006230A9">
      <w:pPr>
        <w:pStyle w:val="level3item"/>
      </w:pPr>
      <w:r w:rsidRPr="006230A9">
        <w:t xml:space="preserve">Poll position; 10/30/2008; </w:t>
      </w:r>
      <w:proofErr w:type="gramStart"/>
      <w:r w:rsidRPr="006230A9">
        <w:t>In</w:t>
      </w:r>
      <w:proofErr w:type="gramEnd"/>
      <w:r w:rsidRPr="006230A9">
        <w:t xml:space="preserve"> a sense, Nov. 4 is judgment day. Election officials know if their </w:t>
      </w:r>
      <w:proofErr w:type="gramStart"/>
      <w:r w:rsidRPr="006230A9">
        <w:t>efforts to improve the voting process is</w:t>
      </w:r>
      <w:proofErr w:type="gramEnd"/>
      <w:r w:rsidRPr="006230A9">
        <w:t xml:space="preserve"> successful. Pollsters will learn if their reports were </w:t>
      </w:r>
      <w:proofErr w:type="gramStart"/>
      <w:r w:rsidRPr="006230A9">
        <w:t>accurate</w:t>
      </w:r>
      <w:r w:rsidR="003C3B25" w:rsidRPr="006230A9">
        <w:t>.;</w:t>
      </w:r>
      <w:proofErr w:type="gramEnd"/>
      <w:r w:rsidR="003C3B25" w:rsidRPr="006230A9">
        <w:t xml:space="preserve"> (</w:t>
      </w:r>
      <w:r w:rsidRPr="006230A9">
        <w:t xml:space="preserve">traugott_oct_08.mp3; 4:58; audio/x-mpeg); </w:t>
      </w:r>
      <w:r w:rsidRPr="006230A9">
        <w:rPr>
          <w:rStyle w:val="daolink"/>
        </w:rPr>
        <w:t>2027.42/84966</w:t>
      </w:r>
    </w:p>
    <w:p w:rsidR="00CA57D6" w:rsidRPr="006230A9" w:rsidRDefault="00CA57D6" w:rsidP="006230A9">
      <w:pPr>
        <w:pStyle w:val="level3item"/>
      </w:pPr>
      <w:r w:rsidRPr="006230A9">
        <w:t>Obama: How will he govern</w:t>
      </w:r>
      <w:proofErr w:type="gramStart"/>
      <w:r w:rsidRPr="006230A9">
        <w:t>?;</w:t>
      </w:r>
      <w:proofErr w:type="gramEnd"/>
      <w:r w:rsidRPr="006230A9">
        <w:t xml:space="preserve"> 11/6/2008; Americans are eager for President-elect Barack Obama to assume his position in the White. But will his leadership and governing style entail? Can he meet expectations? What does his election mean for the business world</w:t>
      </w:r>
      <w:proofErr w:type="gramStart"/>
      <w:r w:rsidRPr="006230A9">
        <w:t>?;</w:t>
      </w:r>
      <w:proofErr w:type="gramEnd"/>
      <w:r w:rsidRPr="006230A9">
        <w:t xml:space="preserve"> derue_nov_08.mp3; 5:46; audio/x-mpeg); </w:t>
      </w:r>
      <w:r w:rsidRPr="006230A9">
        <w:rPr>
          <w:rStyle w:val="daolink"/>
        </w:rPr>
        <w:t>2027.42/84991</w:t>
      </w:r>
    </w:p>
    <w:p w:rsidR="00CA57D6" w:rsidRPr="006230A9" w:rsidRDefault="00CA57D6" w:rsidP="006230A9">
      <w:pPr>
        <w:pStyle w:val="level3item"/>
      </w:pPr>
      <w:r w:rsidRPr="006230A9">
        <w:t xml:space="preserve">Estrogen can harm heart; 11/18/2008; Describes how women should decide whether to take insulin, and what it means if she has existing heart risk factors; sowers_nov_08.mp3; 6:01; audio/x-mpeg); </w:t>
      </w:r>
      <w:r w:rsidRPr="006230A9">
        <w:rPr>
          <w:rStyle w:val="daolink"/>
        </w:rPr>
        <w:t>2027.42/84952</w:t>
      </w:r>
    </w:p>
    <w:p w:rsidR="00CA57D6" w:rsidRPr="006230A9" w:rsidRDefault="00CA57D6" w:rsidP="006230A9">
      <w:pPr>
        <w:pStyle w:val="level3item"/>
      </w:pPr>
      <w:r w:rsidRPr="006230A9">
        <w:t xml:space="preserve">Black Friday: Deals and deaths; 12/2/2008; Retail marketing professor </w:t>
      </w:r>
      <w:proofErr w:type="spellStart"/>
      <w:r w:rsidRPr="006230A9">
        <w:t>Aradhna</w:t>
      </w:r>
      <w:proofErr w:type="spellEnd"/>
      <w:r w:rsidRPr="006230A9">
        <w:t xml:space="preserve"> Krishna suggests four policies to prevent store stampedes</w:t>
      </w:r>
      <w:r w:rsidR="003C3B25" w:rsidRPr="006230A9">
        <w:t>.; (</w:t>
      </w:r>
      <w:r w:rsidRPr="006230A9">
        <w:t xml:space="preserve">krishna_dec_08.mp3; 5:19; audio/x-mpeg); </w:t>
      </w:r>
      <w:r w:rsidRPr="006230A9">
        <w:rPr>
          <w:rStyle w:val="daolink"/>
        </w:rPr>
        <w:t>2027.42/85027</w:t>
      </w:r>
    </w:p>
    <w:p w:rsidR="00CA57D6" w:rsidRPr="006230A9" w:rsidRDefault="00CA57D6" w:rsidP="006230A9">
      <w:pPr>
        <w:pStyle w:val="level3item"/>
      </w:pPr>
      <w:r w:rsidRPr="006230A9">
        <w:t>Cure for gum disease</w:t>
      </w:r>
      <w:proofErr w:type="gramStart"/>
      <w:r w:rsidRPr="006230A9">
        <w:t>?;</w:t>
      </w:r>
      <w:proofErr w:type="gramEnd"/>
      <w:r w:rsidRPr="006230A9">
        <w:t xml:space="preserve"> 12/9/2008; Researchers discover a way to use gene therapy to slow and reverse the progression of periodontal disease</w:t>
      </w:r>
      <w:r w:rsidR="003C3B25" w:rsidRPr="006230A9">
        <w:t>.; (</w:t>
      </w:r>
      <w:r w:rsidRPr="006230A9">
        <w:t xml:space="preserve">giannobile_dec_08.mp3; 4:12; audio/x-mpeg); </w:t>
      </w:r>
      <w:r w:rsidRPr="006230A9">
        <w:rPr>
          <w:rStyle w:val="daolink"/>
        </w:rPr>
        <w:t>2027.42/84997</w:t>
      </w:r>
    </w:p>
    <w:p w:rsidR="00CA57D6" w:rsidRPr="006230A9" w:rsidRDefault="00CA57D6" w:rsidP="006230A9">
      <w:pPr>
        <w:pStyle w:val="level3item"/>
      </w:pPr>
      <w:r w:rsidRPr="006230A9">
        <w:t>Hardwired to overspend</w:t>
      </w:r>
      <w:proofErr w:type="gramStart"/>
      <w:r w:rsidRPr="006230A9">
        <w:t>?;</w:t>
      </w:r>
      <w:proofErr w:type="gramEnd"/>
      <w:r w:rsidRPr="006230A9">
        <w:t xml:space="preserve"> 12/9/2008; Professor Daniel Kruger looks to evolution to explain why we overspend; kruger_dec_08.mp3; 2:49; audio/x-mpeg); </w:t>
      </w:r>
      <w:r w:rsidRPr="006230A9">
        <w:rPr>
          <w:rStyle w:val="daolink"/>
        </w:rPr>
        <w:t>2027.42/85030</w:t>
      </w:r>
    </w:p>
    <w:p w:rsidR="00CA6609" w:rsidRDefault="00CA6609" w:rsidP="00930620">
      <w:pPr>
        <w:pStyle w:val="L2Subseries"/>
      </w:pPr>
    </w:p>
    <w:p w:rsidR="00846326" w:rsidRDefault="00846326" w:rsidP="00930620">
      <w:pPr>
        <w:pStyle w:val="L2Subseries"/>
      </w:pPr>
    </w:p>
    <w:p w:rsidR="00CA57D6" w:rsidRDefault="00B90534" w:rsidP="00930620">
      <w:pPr>
        <w:pStyle w:val="L2Subseries"/>
      </w:pPr>
      <w:r>
        <w:lastRenderedPageBreak/>
        <w:t xml:space="preserve">Podcasts </w:t>
      </w:r>
      <w:r w:rsidR="003B0134">
        <w:t>(2009)</w:t>
      </w:r>
    </w:p>
    <w:p w:rsidR="00E60F66" w:rsidRDefault="00E60F66" w:rsidP="00E60F66">
      <w:pPr>
        <w:pStyle w:val="boxnumber"/>
      </w:pPr>
      <w:r>
        <w:t>Online</w:t>
      </w:r>
    </w:p>
    <w:p w:rsidR="00CA57D6" w:rsidRPr="006230A9" w:rsidRDefault="00CA57D6" w:rsidP="006230A9">
      <w:pPr>
        <w:pStyle w:val="level3item"/>
      </w:pPr>
      <w:r w:rsidRPr="006230A9">
        <w:t xml:space="preserve">Do the right thing; 1/11/2009; Chamberlin talks about politicians and business executives acting unethically; chamberlin_jan_09.mp3; 5:10; audio/x-mpeg); </w:t>
      </w:r>
      <w:r w:rsidRPr="006230A9">
        <w:rPr>
          <w:rStyle w:val="daolink"/>
        </w:rPr>
        <w:t>2027.42/84186</w:t>
      </w:r>
    </w:p>
    <w:p w:rsidR="00CA57D6" w:rsidRPr="006230A9" w:rsidRDefault="00CA57D6" w:rsidP="006230A9">
      <w:pPr>
        <w:pStyle w:val="level3item"/>
      </w:pPr>
      <w:r w:rsidRPr="006230A9">
        <w:t xml:space="preserve">Detroit Auto Show 2009; 1/19/2009; UMTRI's Bruce </w:t>
      </w:r>
      <w:proofErr w:type="spellStart"/>
      <w:r w:rsidRPr="006230A9">
        <w:t>Belzowski</w:t>
      </w:r>
      <w:proofErr w:type="spellEnd"/>
      <w:r w:rsidRPr="006230A9">
        <w:t xml:space="preserve"> provides overview of what GM, Ford, Chrysler, Honda and Toyota are featuring at this year's Detroit auto show</w:t>
      </w:r>
      <w:r w:rsidR="003C3B25" w:rsidRPr="006230A9">
        <w:t>.; (</w:t>
      </w:r>
      <w:r w:rsidRPr="006230A9">
        <w:t xml:space="preserve">belzowski_jan_09.mp3; 4:28; audio/x-mpeg); </w:t>
      </w:r>
      <w:r w:rsidRPr="006230A9">
        <w:rPr>
          <w:rStyle w:val="daolink"/>
        </w:rPr>
        <w:t>2027.42/84162</w:t>
      </w:r>
    </w:p>
    <w:p w:rsidR="00CA57D6" w:rsidRPr="006230A9" w:rsidRDefault="00CA57D6" w:rsidP="006230A9">
      <w:pPr>
        <w:pStyle w:val="level3item"/>
      </w:pPr>
      <w:proofErr w:type="spellStart"/>
      <w:r w:rsidRPr="006230A9">
        <w:t>Joycelyn</w:t>
      </w:r>
      <w:proofErr w:type="spellEnd"/>
      <w:r w:rsidRPr="006230A9">
        <w:t xml:space="preserve"> Elders visits U-M; 1/22/2009; </w:t>
      </w:r>
      <w:proofErr w:type="spellStart"/>
      <w:r w:rsidRPr="006230A9">
        <w:t>Joycelyn</w:t>
      </w:r>
      <w:proofErr w:type="spellEnd"/>
      <w:r w:rsidRPr="006230A9">
        <w:t xml:space="preserve"> Elders, 15th Surgeon General under then President Bill Clinton, discusses current pressing public health issues of today; elders_jan_09.mp3; 6:53; audio/x-mpeg); </w:t>
      </w:r>
      <w:r w:rsidRPr="006230A9">
        <w:rPr>
          <w:rStyle w:val="daolink"/>
        </w:rPr>
        <w:t>2027.42/85045</w:t>
      </w:r>
    </w:p>
    <w:p w:rsidR="00CA57D6" w:rsidRPr="006230A9" w:rsidRDefault="00CA57D6" w:rsidP="006230A9">
      <w:pPr>
        <w:pStyle w:val="level3item"/>
      </w:pPr>
      <w:r w:rsidRPr="006230A9">
        <w:t xml:space="preserve">Intelligence: How to get it; 2/1/2009; Social psychologist Richard </w:t>
      </w:r>
      <w:proofErr w:type="spellStart"/>
      <w:r w:rsidRPr="006230A9">
        <w:t>Nisbett</w:t>
      </w:r>
      <w:proofErr w:type="spellEnd"/>
      <w:r w:rsidRPr="006230A9">
        <w:t xml:space="preserve"> discusses the impact of environment, including schools and culture, on the development of intelligence</w:t>
      </w:r>
      <w:r w:rsidR="003C3B25" w:rsidRPr="006230A9">
        <w:t>.; (</w:t>
      </w:r>
      <w:r w:rsidRPr="006230A9">
        <w:t xml:space="preserve">nisbett_jan_09.mp3; 5:19; audio/x-mpeg); </w:t>
      </w:r>
      <w:r w:rsidRPr="006230A9">
        <w:rPr>
          <w:rStyle w:val="daolink"/>
        </w:rPr>
        <w:t>2027.42/85069</w:t>
      </w:r>
    </w:p>
    <w:p w:rsidR="00CA57D6" w:rsidRPr="006230A9" w:rsidRDefault="00CA57D6" w:rsidP="006230A9">
      <w:pPr>
        <w:pStyle w:val="level3item"/>
      </w:pPr>
      <w:r w:rsidRPr="006230A9">
        <w:t xml:space="preserve">A change in foreign policy; 2/6/2009; Morrow talks about changes in foreign policy under the Obama administration; morrow_jan_09.mp3; 4:04; audio/x-mpeg); </w:t>
      </w:r>
      <w:r w:rsidRPr="006230A9">
        <w:rPr>
          <w:rStyle w:val="daolink"/>
        </w:rPr>
        <w:t>2027.42/85052</w:t>
      </w:r>
    </w:p>
    <w:p w:rsidR="00CA57D6" w:rsidRPr="006230A9" w:rsidRDefault="00CA57D6" w:rsidP="006230A9">
      <w:pPr>
        <w:pStyle w:val="level3item"/>
      </w:pPr>
      <w:r w:rsidRPr="006230A9">
        <w:t>U-M energy research on rise; 2/13/2009; Collaborative energy-research partnerships will enable the University of Michigan to prosper while helping to diversify and revive the state's economy, according to Vice President for Research Stephen Forrest</w:t>
      </w:r>
      <w:r w:rsidR="003C3B25" w:rsidRPr="006230A9">
        <w:t>.; (</w:t>
      </w:r>
      <w:r w:rsidRPr="006230A9">
        <w:t xml:space="preserve">forrest_feb_09.mp3; 4:49; audio/x-mpeg); </w:t>
      </w:r>
      <w:r w:rsidRPr="006230A9">
        <w:rPr>
          <w:rStyle w:val="daolink"/>
        </w:rPr>
        <w:t>2027.42/84973</w:t>
      </w:r>
    </w:p>
    <w:p w:rsidR="00CA57D6" w:rsidRPr="006230A9" w:rsidRDefault="00CA57D6" w:rsidP="006230A9">
      <w:pPr>
        <w:pStyle w:val="level3item"/>
      </w:pPr>
      <w:r w:rsidRPr="006230A9">
        <w:t>The  impact of violent media; 3/1/2009; New research shows that playing violent video games and watching violent moves make people less empathic and sensitive to the suffering of others</w:t>
      </w:r>
      <w:r w:rsidR="003C3B25" w:rsidRPr="006230A9">
        <w:t>.; (</w:t>
      </w:r>
      <w:r w:rsidRPr="006230A9">
        <w:t xml:space="preserve">Numb.mp3; 4:03; audio/x-mpeg); </w:t>
      </w:r>
      <w:r w:rsidRPr="006230A9">
        <w:rPr>
          <w:rStyle w:val="daolink"/>
        </w:rPr>
        <w:t>2027.42/85071</w:t>
      </w:r>
    </w:p>
    <w:p w:rsidR="00CA57D6" w:rsidRPr="006230A9" w:rsidRDefault="00CA57D6" w:rsidP="006230A9">
      <w:pPr>
        <w:pStyle w:val="level3item"/>
      </w:pPr>
      <w:r w:rsidRPr="006230A9">
        <w:t xml:space="preserve">Greener computer data centers; 3/5/2009; </w:t>
      </w:r>
      <w:proofErr w:type="gramStart"/>
      <w:r w:rsidRPr="006230A9">
        <w:t>By</w:t>
      </w:r>
      <w:proofErr w:type="gramEnd"/>
      <w:r w:rsidRPr="006230A9">
        <w:t xml:space="preserve"> 2011, the nation's computer data centers will consume more power than 8 million average U.S. households. A new strategy cuts down on their energy waste by putting servers to sleep when they're not in use</w:t>
      </w:r>
      <w:r w:rsidR="003C3B25" w:rsidRPr="006230A9">
        <w:t>.; (</w:t>
      </w:r>
      <w:r w:rsidRPr="006230A9">
        <w:t xml:space="preserve">wenischmarch09.mp3; 5:48; audio/x-mpeg); </w:t>
      </w:r>
      <w:r w:rsidRPr="006230A9">
        <w:rPr>
          <w:rStyle w:val="daolink"/>
        </w:rPr>
        <w:t>2027.42/84978</w:t>
      </w:r>
    </w:p>
    <w:p w:rsidR="00CA57D6" w:rsidRPr="006230A9" w:rsidRDefault="00CA57D6" w:rsidP="006230A9">
      <w:pPr>
        <w:pStyle w:val="level3item"/>
      </w:pPr>
      <w:r w:rsidRPr="006230A9">
        <w:t xml:space="preserve">Execs on the hot seat; 3/6/2009; The days of the cozy relationship between executives and boards are </w:t>
      </w:r>
      <w:proofErr w:type="gramStart"/>
      <w:r w:rsidRPr="006230A9">
        <w:t>gone</w:t>
      </w:r>
      <w:r w:rsidR="003C3B25" w:rsidRPr="006230A9">
        <w:t>.;</w:t>
      </w:r>
      <w:proofErr w:type="gramEnd"/>
      <w:r w:rsidR="003C3B25" w:rsidRPr="006230A9">
        <w:t xml:space="preserve"> (</w:t>
      </w:r>
      <w:r w:rsidRPr="006230A9">
        <w:t xml:space="preserve">tichy_feb_09.mp3; 5:12; audio/x-mpeg); </w:t>
      </w:r>
      <w:r w:rsidRPr="006230A9">
        <w:rPr>
          <w:rStyle w:val="daolink"/>
        </w:rPr>
        <w:t>2027.42/84963</w:t>
      </w:r>
    </w:p>
    <w:p w:rsidR="00CA57D6" w:rsidRPr="006230A9" w:rsidRDefault="00CA57D6" w:rsidP="006230A9">
      <w:pPr>
        <w:pStyle w:val="level3item"/>
      </w:pPr>
      <w:r w:rsidRPr="006230A9">
        <w:t xml:space="preserve">Financial health of Europe; 3/16/2009; The European Union and the United States must work together to solve the world's economic </w:t>
      </w:r>
      <w:proofErr w:type="gramStart"/>
      <w:r w:rsidRPr="006230A9">
        <w:t>crisis</w:t>
      </w:r>
      <w:r w:rsidR="003C3B25" w:rsidRPr="006230A9">
        <w:t>.;</w:t>
      </w:r>
      <w:proofErr w:type="gramEnd"/>
      <w:r w:rsidR="003C3B25" w:rsidRPr="006230A9">
        <w:t xml:space="preserve"> (</w:t>
      </w:r>
      <w:r w:rsidRPr="006230A9">
        <w:t xml:space="preserve">svejnar_mar_09.mp3; 5:43; audio/x-mpeg); </w:t>
      </w:r>
      <w:r w:rsidRPr="006230A9">
        <w:rPr>
          <w:rStyle w:val="daolink"/>
        </w:rPr>
        <w:t>2027.42/84960</w:t>
      </w:r>
    </w:p>
    <w:p w:rsidR="00CA57D6" w:rsidRPr="006230A9" w:rsidRDefault="00CA57D6" w:rsidP="006230A9">
      <w:pPr>
        <w:pStyle w:val="level3item"/>
      </w:pPr>
      <w:r w:rsidRPr="006230A9">
        <w:t>No spanking allowed; 3/21/2009; A new University of Michigan analysis finds that physical punishment does not improve children's behavior in the long term</w:t>
      </w:r>
      <w:r w:rsidR="003C3B25" w:rsidRPr="006230A9">
        <w:t>.; (</w:t>
      </w:r>
      <w:r w:rsidRPr="006230A9">
        <w:t xml:space="preserve">gershoff_mar_09.mp3; 4:06; audio/x-mpeg); </w:t>
      </w:r>
      <w:r w:rsidRPr="006230A9">
        <w:rPr>
          <w:rStyle w:val="daolink"/>
        </w:rPr>
        <w:t>2027.42/84995</w:t>
      </w:r>
    </w:p>
    <w:p w:rsidR="00CA57D6" w:rsidRPr="006230A9" w:rsidRDefault="00CA57D6" w:rsidP="006230A9">
      <w:pPr>
        <w:pStyle w:val="level3item"/>
      </w:pPr>
      <w:r w:rsidRPr="006230A9">
        <w:t xml:space="preserve">A modern form of slavery; 3/25/2009; </w:t>
      </w:r>
      <w:proofErr w:type="gramStart"/>
      <w:r w:rsidRPr="006230A9">
        <w:t>Human</w:t>
      </w:r>
      <w:proofErr w:type="gramEnd"/>
      <w:r w:rsidRPr="006230A9">
        <w:t xml:space="preserve"> trafficking is the second largest criminal activity in the world, generating billions of dollars annually. The new law clinic opens fall 2009 to help victims regain their </w:t>
      </w:r>
      <w:proofErr w:type="gramStart"/>
      <w:r w:rsidRPr="006230A9">
        <w:t>lives</w:t>
      </w:r>
      <w:r w:rsidR="003C3B25" w:rsidRPr="006230A9">
        <w:t>.;</w:t>
      </w:r>
      <w:proofErr w:type="gramEnd"/>
      <w:r w:rsidR="003C3B25" w:rsidRPr="006230A9">
        <w:t xml:space="preserve"> (</w:t>
      </w:r>
      <w:r w:rsidRPr="006230A9">
        <w:t xml:space="preserve">carr_mar_09.mp3; 4:16; audio/x-mpeg); </w:t>
      </w:r>
      <w:r w:rsidRPr="006230A9">
        <w:rPr>
          <w:rStyle w:val="daolink"/>
        </w:rPr>
        <w:t>2027.42/84183</w:t>
      </w:r>
    </w:p>
    <w:p w:rsidR="00E60F66" w:rsidRDefault="00E60F66" w:rsidP="00E60F66">
      <w:pPr>
        <w:pStyle w:val="L2newpage"/>
        <w:rPr>
          <w:b/>
        </w:rPr>
      </w:pPr>
    </w:p>
    <w:p w:rsidR="00E60F66" w:rsidRPr="002B487E" w:rsidRDefault="00E60F66" w:rsidP="00E60F66">
      <w:pPr>
        <w:pStyle w:val="L2newpage"/>
        <w:rPr>
          <w:b/>
        </w:rPr>
      </w:pPr>
      <w:proofErr w:type="gramStart"/>
      <w:r w:rsidRPr="002B487E">
        <w:rPr>
          <w:b/>
        </w:rPr>
        <w:lastRenderedPageBreak/>
        <w:t>Podcasts (200</w:t>
      </w:r>
      <w:r>
        <w:rPr>
          <w:b/>
        </w:rPr>
        <w:t>9</w:t>
      </w:r>
      <w:r w:rsidRPr="002B487E">
        <w:rPr>
          <w:b/>
        </w:rPr>
        <w:t>) (Cont.)</w:t>
      </w:r>
      <w:proofErr w:type="gramEnd"/>
    </w:p>
    <w:p w:rsidR="00E60F66" w:rsidRDefault="00E60F66" w:rsidP="00E60F66">
      <w:pPr>
        <w:pStyle w:val="Boxnewpage"/>
      </w:pPr>
      <w:proofErr w:type="gramStart"/>
      <w:r>
        <w:t>Online (Cont.)</w:t>
      </w:r>
      <w:proofErr w:type="gramEnd"/>
    </w:p>
    <w:p w:rsidR="00CA57D6" w:rsidRPr="006230A9" w:rsidRDefault="00CA57D6" w:rsidP="006230A9">
      <w:pPr>
        <w:pStyle w:val="level3item"/>
      </w:pPr>
      <w:r w:rsidRPr="006230A9">
        <w:t>Fostering a change for kids; 4/7/2009; The new advocacy clinic will provide legal representation and social work services to low-income families to prevent unnecessary placement and prolonged stay of children in foster care</w:t>
      </w:r>
      <w:r w:rsidR="003C3B25" w:rsidRPr="006230A9">
        <w:t>.; (</w:t>
      </w:r>
      <w:r w:rsidRPr="006230A9">
        <w:t xml:space="preserve">sankaran_apr_09.mp3; 4:39; audio/x-mpeg); </w:t>
      </w:r>
      <w:r w:rsidRPr="006230A9">
        <w:rPr>
          <w:rStyle w:val="daolink"/>
        </w:rPr>
        <w:t>2027.42/84939</w:t>
      </w:r>
    </w:p>
    <w:p w:rsidR="00CA57D6" w:rsidRPr="006230A9" w:rsidRDefault="00CA57D6" w:rsidP="006230A9">
      <w:pPr>
        <w:pStyle w:val="level3item"/>
      </w:pPr>
      <w:proofErr w:type="gramStart"/>
      <w:r w:rsidRPr="006230A9">
        <w:t>High morale in low times; 4/20/2009; Massive layoffs, budget cuts, closures.</w:t>
      </w:r>
      <w:proofErr w:type="gramEnd"/>
      <w:r w:rsidRPr="006230A9">
        <w:t xml:space="preserve"> The news is bad enough for workers and executives who lose their jobs. But for those still employed, keeping morale high can be </w:t>
      </w:r>
      <w:proofErr w:type="gramStart"/>
      <w:r w:rsidRPr="006230A9">
        <w:t>challenging</w:t>
      </w:r>
      <w:r w:rsidR="003C3B25" w:rsidRPr="006230A9">
        <w:t>.;</w:t>
      </w:r>
      <w:proofErr w:type="gramEnd"/>
      <w:r w:rsidR="003C3B25" w:rsidRPr="006230A9">
        <w:t xml:space="preserve"> (</w:t>
      </w:r>
      <w:r w:rsidRPr="006230A9">
        <w:t xml:space="preserve">spreitzer_apr_09.mp3; 5:45; audio/x-mpeg); </w:t>
      </w:r>
      <w:r w:rsidRPr="006230A9">
        <w:rPr>
          <w:rStyle w:val="daolink"/>
        </w:rPr>
        <w:t>2027.42/84956</w:t>
      </w:r>
    </w:p>
    <w:p w:rsidR="00CA57D6" w:rsidRPr="006230A9" w:rsidRDefault="00CA57D6" w:rsidP="006230A9">
      <w:pPr>
        <w:pStyle w:val="level3item"/>
      </w:pPr>
      <w:r w:rsidRPr="006230A9">
        <w:t xml:space="preserve">Organic molecules in space; 4/27/2009; Astronomy professor Ted Bergin will use the Herschel Space Observatory to search for the building blocks of life in the clouds of gas and dust around young stars. His research could give new insights into how life began on </w:t>
      </w:r>
      <w:proofErr w:type="gramStart"/>
      <w:r w:rsidRPr="006230A9">
        <w:t>Earth</w:t>
      </w:r>
      <w:r w:rsidR="003C3B25" w:rsidRPr="006230A9">
        <w:t>.;</w:t>
      </w:r>
      <w:proofErr w:type="gramEnd"/>
      <w:r w:rsidR="003C3B25" w:rsidRPr="006230A9">
        <w:t xml:space="preserve"> (</w:t>
      </w:r>
      <w:r w:rsidRPr="006230A9">
        <w:t xml:space="preserve">bergin_apr_09.mp3; 5:59; audio/x-mpeg); </w:t>
      </w:r>
      <w:r w:rsidRPr="006230A9">
        <w:rPr>
          <w:rStyle w:val="daolink"/>
        </w:rPr>
        <w:t>2027.42/84164</w:t>
      </w:r>
    </w:p>
    <w:p w:rsidR="00CA57D6" w:rsidRPr="006230A9" w:rsidRDefault="00CA57D6" w:rsidP="006230A9">
      <w:pPr>
        <w:pStyle w:val="level3item"/>
      </w:pPr>
      <w:r w:rsidRPr="006230A9">
        <w:t xml:space="preserve">Coping with depression; 5/4/2009; </w:t>
      </w:r>
      <w:proofErr w:type="gramStart"/>
      <w:r w:rsidRPr="006230A9">
        <w:t>These</w:t>
      </w:r>
      <w:proofErr w:type="gramEnd"/>
      <w:r w:rsidRPr="006230A9">
        <w:t xml:space="preserve"> days, many people feel stressed by the high unemployment rates, foreclosures and personal income. U-M professor Melvin McInnis talks about what's happening and offers tips to cope with depression</w:t>
      </w:r>
      <w:r w:rsidR="003C3B25" w:rsidRPr="006230A9">
        <w:t>.; (</w:t>
      </w:r>
      <w:r w:rsidRPr="006230A9">
        <w:t xml:space="preserve">mcinnis_may_09.mp3; 5:16; audio/x-mpeg); </w:t>
      </w:r>
      <w:r w:rsidRPr="006230A9">
        <w:rPr>
          <w:rStyle w:val="daolink"/>
        </w:rPr>
        <w:t>2027.42/85046</w:t>
      </w:r>
    </w:p>
    <w:p w:rsidR="00CA57D6" w:rsidRPr="006230A9" w:rsidRDefault="00CA57D6" w:rsidP="006230A9">
      <w:pPr>
        <w:pStyle w:val="level3item"/>
      </w:pPr>
      <w:r w:rsidRPr="006230A9">
        <w:t xml:space="preserve">What is the URC?; 5/22/2009; U-M President Mary Sue Coleman will join Michigan State University President Lou Anna Simon and Wayne State University President Jay </w:t>
      </w:r>
      <w:proofErr w:type="spellStart"/>
      <w:r w:rsidRPr="006230A9">
        <w:t>Noren</w:t>
      </w:r>
      <w:proofErr w:type="spellEnd"/>
      <w:r w:rsidRPr="006230A9">
        <w:t xml:space="preserve"> at Mackinac Island May 28 to release a new University Research Corridor report. Coleman answers the question ``What is the URC in this one minute </w:t>
      </w:r>
      <w:proofErr w:type="gramStart"/>
      <w:r w:rsidRPr="006230A9">
        <w:t>podcast</w:t>
      </w:r>
      <w:r w:rsidR="003C3B25" w:rsidRPr="006230A9">
        <w:t>.;</w:t>
      </w:r>
      <w:proofErr w:type="gramEnd"/>
      <w:r w:rsidR="003C3B25" w:rsidRPr="006230A9">
        <w:t xml:space="preserve"> (</w:t>
      </w:r>
      <w:r w:rsidRPr="006230A9">
        <w:t xml:space="preserve">URCmsc.mp3; 1:00; audio/x-mpeg); </w:t>
      </w:r>
      <w:r w:rsidRPr="006230A9">
        <w:rPr>
          <w:rStyle w:val="daolink"/>
        </w:rPr>
        <w:t>2027.42/84970</w:t>
      </w:r>
    </w:p>
    <w:p w:rsidR="00CA57D6" w:rsidRPr="006230A9" w:rsidRDefault="00CA57D6" w:rsidP="006230A9">
      <w:pPr>
        <w:pStyle w:val="level3item"/>
      </w:pPr>
      <w:r w:rsidRPr="006230A9">
        <w:t xml:space="preserve">Adult kids and their parents; 5/29/2009; </w:t>
      </w:r>
      <w:proofErr w:type="gramStart"/>
      <w:r w:rsidRPr="006230A9">
        <w:t>New</w:t>
      </w:r>
      <w:proofErr w:type="gramEnd"/>
      <w:r w:rsidRPr="006230A9">
        <w:t xml:space="preserve"> research shows that it's common for adult children and their parents to annoy each other.  The research identifies common sources of irritation, and how parents and adult kids </w:t>
      </w:r>
      <w:proofErr w:type="gramStart"/>
      <w:r w:rsidRPr="006230A9">
        <w:t>cope</w:t>
      </w:r>
      <w:r w:rsidR="003C3B25" w:rsidRPr="006230A9">
        <w:t>.;</w:t>
      </w:r>
      <w:proofErr w:type="gramEnd"/>
      <w:r w:rsidR="003C3B25" w:rsidRPr="006230A9">
        <w:t xml:space="preserve"> (</w:t>
      </w:r>
      <w:r w:rsidRPr="006230A9">
        <w:t xml:space="preserve">AdultKids.mp3; 3:37; audio/x-mpeg); </w:t>
      </w:r>
      <w:r w:rsidRPr="006230A9">
        <w:rPr>
          <w:rStyle w:val="daolink"/>
        </w:rPr>
        <w:t>2027.42/84180</w:t>
      </w:r>
    </w:p>
    <w:p w:rsidR="00CA57D6" w:rsidRPr="006230A9" w:rsidRDefault="00CA57D6" w:rsidP="006230A9">
      <w:pPr>
        <w:pStyle w:val="level3item"/>
      </w:pPr>
      <w:r w:rsidRPr="006230A9">
        <w:t xml:space="preserve">Scarce men likelier to scram; 6/8/2009; When young men are scarce, they're more likely to play the field than to propose; kruger_jun_09.mp3; 3:46; audio/x-mpeg); </w:t>
      </w:r>
      <w:r w:rsidRPr="006230A9">
        <w:rPr>
          <w:rStyle w:val="daolink"/>
        </w:rPr>
        <w:t>2027.42/85031</w:t>
      </w:r>
    </w:p>
    <w:p w:rsidR="00CA57D6" w:rsidRPr="006230A9" w:rsidRDefault="00CA57D6" w:rsidP="006230A9">
      <w:pPr>
        <w:pStyle w:val="level3item"/>
      </w:pPr>
      <w:r w:rsidRPr="006230A9">
        <w:t xml:space="preserve">Tips  to stop flu spread; 6/12/2009; </w:t>
      </w:r>
      <w:proofErr w:type="spellStart"/>
      <w:r w:rsidRPr="006230A9">
        <w:t>JoLynn</w:t>
      </w:r>
      <w:proofErr w:type="spellEnd"/>
      <w:r w:rsidRPr="006230A9">
        <w:t xml:space="preserve"> Montgomery of the School of Public Health defines pandemic, and provides some simple steps people can take to protect themselves and other from flu symptoms</w:t>
      </w:r>
      <w:r w:rsidR="003C3B25" w:rsidRPr="006230A9">
        <w:t>.; (</w:t>
      </w:r>
      <w:r w:rsidRPr="006230A9">
        <w:t xml:space="preserve">jolynn_mixdown.mp3; 3:59; audio/x-mpeg); </w:t>
      </w:r>
      <w:r w:rsidRPr="006230A9">
        <w:rPr>
          <w:rStyle w:val="daolink"/>
        </w:rPr>
        <w:t>2027.42/85021</w:t>
      </w:r>
    </w:p>
    <w:p w:rsidR="00CA57D6" w:rsidRPr="006230A9" w:rsidRDefault="00CA57D6" w:rsidP="006230A9">
      <w:pPr>
        <w:pStyle w:val="level3item"/>
      </w:pPr>
      <w:r w:rsidRPr="006230A9">
        <w:t xml:space="preserve">Changing poverty; 6/16/2009; More than 37 million people are considered poor. U-M expert Sheldon </w:t>
      </w:r>
      <w:proofErr w:type="spellStart"/>
      <w:r w:rsidRPr="006230A9">
        <w:t>Danziger</w:t>
      </w:r>
      <w:proofErr w:type="spellEnd"/>
      <w:r w:rsidRPr="006230A9">
        <w:t xml:space="preserve"> says the Obama Administration could have policies in place to lower the poverty rate in the next few years</w:t>
      </w:r>
      <w:r w:rsidR="003C3B25" w:rsidRPr="006230A9">
        <w:t>.; (</w:t>
      </w:r>
      <w:r w:rsidRPr="006230A9">
        <w:t xml:space="preserve">danzinger_jun_09.mp3; 5:03; audio/x-mpeg); </w:t>
      </w:r>
      <w:r w:rsidRPr="006230A9">
        <w:rPr>
          <w:rStyle w:val="daolink"/>
        </w:rPr>
        <w:t>2027.42/84197</w:t>
      </w:r>
    </w:p>
    <w:p w:rsidR="00CA57D6" w:rsidRPr="006230A9" w:rsidRDefault="00CA57D6" w:rsidP="006230A9">
      <w:pPr>
        <w:pStyle w:val="level3item"/>
      </w:pPr>
      <w:r w:rsidRPr="006230A9">
        <w:t>Depressed students at risk; 7/7/2009; Eisenberg discusses his research findings related to youth and depression; eisenberg_jul_</w:t>
      </w:r>
      <w:proofErr w:type="gramStart"/>
      <w:r w:rsidRPr="006230A9">
        <w:t>09(</w:t>
      </w:r>
      <w:proofErr w:type="gramEnd"/>
      <w:r w:rsidRPr="006230A9">
        <w:t xml:space="preserve">2).mp3; 4:07; audio/x-mpeg); </w:t>
      </w:r>
    </w:p>
    <w:p w:rsidR="004936E5" w:rsidRDefault="004936E5" w:rsidP="004936E5">
      <w:pPr>
        <w:pStyle w:val="L2newpage"/>
        <w:rPr>
          <w:b/>
        </w:rPr>
      </w:pPr>
    </w:p>
    <w:p w:rsidR="004936E5" w:rsidRPr="002B487E" w:rsidRDefault="004936E5" w:rsidP="004936E5">
      <w:pPr>
        <w:pStyle w:val="L2newpage"/>
        <w:rPr>
          <w:b/>
        </w:rPr>
      </w:pPr>
      <w:proofErr w:type="gramStart"/>
      <w:r w:rsidRPr="002B487E">
        <w:rPr>
          <w:b/>
        </w:rPr>
        <w:lastRenderedPageBreak/>
        <w:t>Podcasts (200</w:t>
      </w:r>
      <w:r>
        <w:rPr>
          <w:b/>
        </w:rPr>
        <w:t>9</w:t>
      </w:r>
      <w:r w:rsidRPr="002B487E">
        <w:rPr>
          <w:b/>
        </w:rPr>
        <w:t>) (Cont.)</w:t>
      </w:r>
      <w:proofErr w:type="gramEnd"/>
    </w:p>
    <w:p w:rsidR="004936E5" w:rsidRDefault="004936E5" w:rsidP="004936E5">
      <w:pPr>
        <w:pStyle w:val="Boxnewpage"/>
      </w:pPr>
      <w:proofErr w:type="gramStart"/>
      <w:r>
        <w:t>Online (Cont.)</w:t>
      </w:r>
      <w:proofErr w:type="gramEnd"/>
    </w:p>
    <w:p w:rsidR="00CA57D6" w:rsidRPr="006230A9" w:rsidRDefault="00CA57D6" w:rsidP="006230A9">
      <w:pPr>
        <w:pStyle w:val="level3item"/>
      </w:pPr>
      <w:r w:rsidRPr="006230A9">
        <w:t xml:space="preserve">Genetic testing debate; 7/15/2009; Researcher Scott Roberts discusses the debate over direct to consumer genetic </w:t>
      </w:r>
      <w:proofErr w:type="gramStart"/>
      <w:r w:rsidRPr="006230A9">
        <w:t>testing</w:t>
      </w:r>
      <w:r w:rsidR="003C3B25" w:rsidRPr="006230A9">
        <w:t>.;</w:t>
      </w:r>
      <w:proofErr w:type="gramEnd"/>
      <w:r w:rsidR="003C3B25" w:rsidRPr="006230A9">
        <w:t xml:space="preserve"> (</w:t>
      </w:r>
      <w:r w:rsidRPr="006230A9">
        <w:t xml:space="preserve">roberts_jul_09.mp3; 3:39; audio/x-mpeg); </w:t>
      </w:r>
      <w:r w:rsidRPr="006230A9">
        <w:rPr>
          <w:rStyle w:val="daolink"/>
        </w:rPr>
        <w:t>2027.42/84933</w:t>
      </w:r>
    </w:p>
    <w:p w:rsidR="00CA57D6" w:rsidRPr="006230A9" w:rsidRDefault="00CA57D6" w:rsidP="006230A9">
      <w:pPr>
        <w:pStyle w:val="level3item"/>
      </w:pPr>
      <w:r w:rsidRPr="006230A9">
        <w:t>The legacy of Apollo 11; 7/16/2009; Forty years after the first lunar landing, astronaut and associate dean in the College of Engineering Tony England discusses the significance of Apollo 11 and the future of U.S. space travel and science</w:t>
      </w:r>
      <w:r w:rsidR="003C3B25" w:rsidRPr="006230A9">
        <w:t>.; (</w:t>
      </w:r>
      <w:r w:rsidRPr="006230A9">
        <w:t xml:space="preserve">england_mixdown.mp3; 4:29; audio/x-mpeg); </w:t>
      </w:r>
      <w:r w:rsidRPr="006230A9">
        <w:rPr>
          <w:rStyle w:val="daolink"/>
        </w:rPr>
        <w:t>2027.42/85067</w:t>
      </w:r>
    </w:p>
    <w:p w:rsidR="00CA57D6" w:rsidRPr="006230A9" w:rsidRDefault="00CA57D6" w:rsidP="006230A9">
      <w:pPr>
        <w:pStyle w:val="level3item"/>
      </w:pPr>
      <w:r w:rsidRPr="006230A9">
        <w:t xml:space="preserve">Sports injury prevention; 7/23/2009; Professor Scott McLean discusses how sports injury prevention training programs could differ in the </w:t>
      </w:r>
      <w:proofErr w:type="gramStart"/>
      <w:r w:rsidRPr="006230A9">
        <w:t>future</w:t>
      </w:r>
      <w:r w:rsidR="003C3B25" w:rsidRPr="006230A9">
        <w:t>.;</w:t>
      </w:r>
      <w:proofErr w:type="gramEnd"/>
      <w:r w:rsidR="003C3B25" w:rsidRPr="006230A9">
        <w:t xml:space="preserve"> (</w:t>
      </w:r>
      <w:r w:rsidRPr="006230A9">
        <w:t xml:space="preserve">mclean_jul_09.mp3; 3:02; audio/x-mpeg); </w:t>
      </w:r>
      <w:r w:rsidRPr="006230A9">
        <w:rPr>
          <w:rStyle w:val="daolink"/>
        </w:rPr>
        <w:t>2027.42/85047</w:t>
      </w:r>
    </w:p>
    <w:p w:rsidR="00CA57D6" w:rsidRPr="006230A9" w:rsidRDefault="00CA57D6" w:rsidP="006230A9">
      <w:pPr>
        <w:pStyle w:val="level3item"/>
      </w:pPr>
      <w:r w:rsidRPr="006230A9">
        <w:t xml:space="preserve">The road ahead for the Fed; 8/7/2009; Assistant professor John </w:t>
      </w:r>
      <w:proofErr w:type="spellStart"/>
      <w:r w:rsidRPr="006230A9">
        <w:t>Ciorciari</w:t>
      </w:r>
      <w:proofErr w:type="spellEnd"/>
      <w:r w:rsidRPr="006230A9">
        <w:t xml:space="preserve"> talks about what is ahead for the Federal Reserve, whose actions have raised concerns about inflation</w:t>
      </w:r>
      <w:r w:rsidR="003C3B25" w:rsidRPr="006230A9">
        <w:t>.; (</w:t>
      </w:r>
      <w:r w:rsidRPr="006230A9">
        <w:t xml:space="preserve">ciorciari_aug_09.mp3; 4:03; audio/x-mpeg); </w:t>
      </w:r>
      <w:r w:rsidRPr="006230A9">
        <w:rPr>
          <w:rStyle w:val="daolink"/>
        </w:rPr>
        <w:t>2027.42/84187</w:t>
      </w:r>
    </w:p>
    <w:p w:rsidR="00CA57D6" w:rsidRPr="006230A9" w:rsidRDefault="00CA57D6" w:rsidP="006230A9">
      <w:pPr>
        <w:pStyle w:val="level3item"/>
      </w:pPr>
      <w:r w:rsidRPr="006230A9">
        <w:t xml:space="preserve">Hoarders vs. </w:t>
      </w:r>
      <w:proofErr w:type="spellStart"/>
      <w:r w:rsidRPr="006230A9">
        <w:t>spartans</w:t>
      </w:r>
      <w:proofErr w:type="spellEnd"/>
      <w:r w:rsidRPr="006230A9">
        <w:t>; 8/18/2009; Do you hoard (hang on to everything), leaving huge stacks of stuff whenever you're not sure if something is trash or might be needed in the future? Or are you a Spartan who throws everything away? U-M Assistant Psychology Professor Stephanie Preston explains what motivates both and what each trait has to do with traits related to survival, planning, anxiety, fear and a need to boost your status</w:t>
      </w:r>
      <w:r w:rsidR="003C3B25" w:rsidRPr="006230A9">
        <w:t>.; (</w:t>
      </w:r>
      <w:r w:rsidRPr="006230A9">
        <w:t xml:space="preserve">preston_aug_09.mp3; 4:35; audio/x-mpeg); </w:t>
      </w:r>
      <w:r w:rsidRPr="006230A9">
        <w:rPr>
          <w:rStyle w:val="daolink"/>
        </w:rPr>
        <w:t>2027.42/84931</w:t>
      </w:r>
    </w:p>
    <w:p w:rsidR="00CA57D6" w:rsidRPr="006230A9" w:rsidRDefault="00CA57D6" w:rsidP="006230A9">
      <w:pPr>
        <w:pStyle w:val="level3item"/>
      </w:pPr>
      <w:r w:rsidRPr="006230A9">
        <w:t>Poverty and Michigan; 9/1/2009</w:t>
      </w:r>
      <w:r w:rsidR="003C3B25" w:rsidRPr="006230A9">
        <w:t>; ;</w:t>
      </w:r>
      <w:proofErr w:type="gramStart"/>
      <w:r w:rsidR="003C3B25" w:rsidRPr="006230A9">
        <w:t>(</w:t>
      </w:r>
      <w:r w:rsidRPr="006230A9">
        <w:t>farley</w:t>
      </w:r>
      <w:proofErr w:type="gramEnd"/>
      <w:r w:rsidRPr="006230A9">
        <w:t xml:space="preserve">_sept_09.mp3; 4:09; audio/x-mpeg); </w:t>
      </w:r>
      <w:r w:rsidRPr="006230A9">
        <w:rPr>
          <w:rStyle w:val="daolink"/>
        </w:rPr>
        <w:t>2027.42/84929</w:t>
      </w:r>
    </w:p>
    <w:p w:rsidR="00CA57D6" w:rsidRPr="006230A9" w:rsidRDefault="00CA57D6" w:rsidP="006230A9">
      <w:pPr>
        <w:pStyle w:val="level3item"/>
      </w:pPr>
      <w:proofErr w:type="gramStart"/>
      <w:r w:rsidRPr="006230A9">
        <w:t>Discovery of obesity gene; 9/9/2009; University of Michigan researchers have identified a gene that acts as a master switch to control obesity in mice.</w:t>
      </w:r>
      <w:proofErr w:type="gramEnd"/>
      <w:r w:rsidRPr="006230A9">
        <w:t xml:space="preserve"> The finding could lead to treatments for obesity, diabetes and complications associated with those </w:t>
      </w:r>
      <w:proofErr w:type="gramStart"/>
      <w:r w:rsidRPr="006230A9">
        <w:t>disorders</w:t>
      </w:r>
      <w:r w:rsidR="003C3B25" w:rsidRPr="006230A9">
        <w:t>.;</w:t>
      </w:r>
      <w:proofErr w:type="gramEnd"/>
      <w:r w:rsidR="003C3B25" w:rsidRPr="006230A9">
        <w:t xml:space="preserve"> (</w:t>
      </w:r>
      <w:r w:rsidRPr="006230A9">
        <w:t xml:space="preserve">saltiel_sept_09.mp3; 3:00; audio/x-mpeg); </w:t>
      </w:r>
      <w:r w:rsidRPr="006230A9">
        <w:rPr>
          <w:rStyle w:val="daolink"/>
        </w:rPr>
        <w:t>2027.42/84937</w:t>
      </w:r>
    </w:p>
    <w:p w:rsidR="00CA57D6" w:rsidRPr="006230A9" w:rsidRDefault="00CA57D6" w:rsidP="006230A9">
      <w:pPr>
        <w:pStyle w:val="level3item"/>
      </w:pPr>
      <w:r w:rsidRPr="006230A9">
        <w:t xml:space="preserve">Olympics in Chicago vote; 10/19/2009; Mark </w:t>
      </w:r>
      <w:proofErr w:type="spellStart"/>
      <w:r w:rsidRPr="006230A9">
        <w:t>Rosentraub</w:t>
      </w:r>
      <w:proofErr w:type="spellEnd"/>
      <w:r w:rsidRPr="006230A9">
        <w:t xml:space="preserve"> discusses why Chicago lost the Olympic bid and if it's possible to make money hosting the </w:t>
      </w:r>
      <w:proofErr w:type="gramStart"/>
      <w:r w:rsidRPr="006230A9">
        <w:t>Olympics</w:t>
      </w:r>
      <w:r w:rsidR="003C3B25" w:rsidRPr="006230A9">
        <w:t>.;</w:t>
      </w:r>
      <w:proofErr w:type="gramEnd"/>
      <w:r w:rsidR="003C3B25" w:rsidRPr="006230A9">
        <w:t xml:space="preserve"> (</w:t>
      </w:r>
      <w:r w:rsidRPr="006230A9">
        <w:t xml:space="preserve">rosen_oct_09.mp3; 3:24; audio/x-mpeg); </w:t>
      </w:r>
      <w:r w:rsidRPr="006230A9">
        <w:rPr>
          <w:rStyle w:val="daolink"/>
        </w:rPr>
        <w:t>2027.42/84935</w:t>
      </w:r>
    </w:p>
    <w:p w:rsidR="00CA57D6" w:rsidRPr="006230A9" w:rsidRDefault="00CA57D6" w:rsidP="006230A9">
      <w:pPr>
        <w:pStyle w:val="level3item"/>
      </w:pPr>
      <w:r w:rsidRPr="006230A9">
        <w:t>Budget for national security; 10/24/2009; The Ford School's Douglas A. Brook says security comes from not only military power, but also the strength of diplomatic and humanitarian functions of government and non-governmental agents acting in a concerted fashion</w:t>
      </w:r>
      <w:r w:rsidR="003C3B25" w:rsidRPr="006230A9">
        <w:t>.; (</w:t>
      </w:r>
      <w:r w:rsidRPr="006230A9">
        <w:t xml:space="preserve">brooks_oct_09.mp3; 4:01; audio/x-mpeg); </w:t>
      </w:r>
      <w:r w:rsidRPr="006230A9">
        <w:rPr>
          <w:rStyle w:val="daolink"/>
        </w:rPr>
        <w:t>2027.42/84175</w:t>
      </w:r>
    </w:p>
    <w:p w:rsidR="00CA57D6" w:rsidRPr="006230A9" w:rsidRDefault="00CA57D6" w:rsidP="006230A9">
      <w:pPr>
        <w:pStyle w:val="level3item"/>
      </w:pPr>
      <w:r w:rsidRPr="006230A9">
        <w:t>Blow-out: Chinese tire tariff; 11/4/2009; U-M professor Linda Lim discusses the U.S. decision to impose a tariff on Chinese tires and how an all-out trade war can be averted</w:t>
      </w:r>
      <w:r w:rsidR="003C3B25" w:rsidRPr="006230A9">
        <w:t>.; (</w:t>
      </w:r>
      <w:r w:rsidRPr="006230A9">
        <w:t xml:space="preserve">limlinda_nov_09.mp3; 4:40; audio/x-mpeg); </w:t>
      </w:r>
      <w:r w:rsidRPr="006230A9">
        <w:rPr>
          <w:rStyle w:val="daolink"/>
        </w:rPr>
        <w:t>2027.42/85037</w:t>
      </w:r>
    </w:p>
    <w:p w:rsidR="00B94B32" w:rsidRDefault="00B94B32" w:rsidP="00B94B32">
      <w:pPr>
        <w:pStyle w:val="L2newpage"/>
        <w:rPr>
          <w:b/>
        </w:rPr>
      </w:pPr>
    </w:p>
    <w:p w:rsidR="00B94B32" w:rsidRDefault="00B94B32" w:rsidP="00B94B32">
      <w:pPr>
        <w:pStyle w:val="L2newpage"/>
        <w:rPr>
          <w:b/>
        </w:rPr>
      </w:pPr>
    </w:p>
    <w:p w:rsidR="00B94B32" w:rsidRDefault="00B94B32" w:rsidP="00B94B32">
      <w:pPr>
        <w:pStyle w:val="L2newpage"/>
        <w:rPr>
          <w:b/>
        </w:rPr>
      </w:pPr>
    </w:p>
    <w:p w:rsidR="00B94B32" w:rsidRPr="002B487E" w:rsidRDefault="00B94B32" w:rsidP="00B94B32">
      <w:pPr>
        <w:pStyle w:val="L2newpage"/>
        <w:rPr>
          <w:b/>
        </w:rPr>
      </w:pPr>
      <w:proofErr w:type="gramStart"/>
      <w:r w:rsidRPr="002B487E">
        <w:rPr>
          <w:b/>
        </w:rPr>
        <w:lastRenderedPageBreak/>
        <w:t>Podcasts (200</w:t>
      </w:r>
      <w:r>
        <w:rPr>
          <w:b/>
        </w:rPr>
        <w:t>9</w:t>
      </w:r>
      <w:r w:rsidRPr="002B487E">
        <w:rPr>
          <w:b/>
        </w:rPr>
        <w:t>) (Cont.)</w:t>
      </w:r>
      <w:proofErr w:type="gramEnd"/>
    </w:p>
    <w:p w:rsidR="00B94B32" w:rsidRDefault="00B94B32" w:rsidP="00B94B32">
      <w:pPr>
        <w:pStyle w:val="Boxnewpage"/>
      </w:pPr>
      <w:proofErr w:type="gramStart"/>
      <w:r>
        <w:t>Online (Cont.)</w:t>
      </w:r>
      <w:proofErr w:type="gramEnd"/>
    </w:p>
    <w:p w:rsidR="00CA57D6" w:rsidRPr="006230A9" w:rsidRDefault="00CA57D6" w:rsidP="006230A9">
      <w:pPr>
        <w:pStyle w:val="level3item"/>
      </w:pPr>
      <w:r w:rsidRPr="006230A9">
        <w:t xml:space="preserve">Climate talks in Copenhagen; 11/23/2009; A discussion with professor Richard Rood, who will attend the COP-15 climate change meeting, about the meeting's significance and the role of higher </w:t>
      </w:r>
      <w:proofErr w:type="spellStart"/>
      <w:r w:rsidRPr="006230A9">
        <w:t>ed</w:t>
      </w:r>
      <w:proofErr w:type="spellEnd"/>
      <w:r w:rsidRPr="006230A9">
        <w:t xml:space="preserve"> in the debate</w:t>
      </w:r>
      <w:r w:rsidR="003C3B25" w:rsidRPr="006230A9">
        <w:t>.; (</w:t>
      </w:r>
      <w:r w:rsidRPr="006230A9">
        <w:t xml:space="preserve">rood_nov_09.mp3; 5:17; audio/x-mpeg); </w:t>
      </w:r>
      <w:r w:rsidRPr="006230A9">
        <w:rPr>
          <w:rStyle w:val="daolink"/>
        </w:rPr>
        <w:t>2027.42/84934</w:t>
      </w:r>
    </w:p>
    <w:p w:rsidR="00CA57D6" w:rsidRPr="006230A9" w:rsidRDefault="00CA57D6" w:rsidP="006230A9">
      <w:pPr>
        <w:pStyle w:val="level3item"/>
      </w:pPr>
      <w:r w:rsidRPr="006230A9">
        <w:t xml:space="preserve">Help wanted; 12/7/2009; Susan Collins, dean of the Gerald R. Ford School of Public Policy, discusses issues raised at the Dec. 3 White House jobs </w:t>
      </w:r>
      <w:proofErr w:type="gramStart"/>
      <w:r w:rsidRPr="006230A9">
        <w:t>summit</w:t>
      </w:r>
      <w:r w:rsidR="003C3B25" w:rsidRPr="006230A9">
        <w:t>.;</w:t>
      </w:r>
      <w:proofErr w:type="gramEnd"/>
      <w:r w:rsidR="003C3B25" w:rsidRPr="006230A9">
        <w:t xml:space="preserve"> (</w:t>
      </w:r>
      <w:r w:rsidRPr="006230A9">
        <w:t xml:space="preserve">collins_dec_09.mp3; 5:41; audio/x-mpeg); </w:t>
      </w:r>
      <w:r w:rsidRPr="006230A9">
        <w:rPr>
          <w:rStyle w:val="daolink"/>
        </w:rPr>
        <w:t>2027.42/84190</w:t>
      </w:r>
    </w:p>
    <w:p w:rsidR="00CA57D6" w:rsidRPr="006230A9" w:rsidRDefault="00CA57D6" w:rsidP="006230A9">
      <w:pPr>
        <w:pStyle w:val="level3item"/>
      </w:pPr>
      <w:r w:rsidRPr="006230A9">
        <w:t xml:space="preserve">Michigan smoking ban; 12/14/2009; University of Michigan School of Public Health Dean Kenneth Warner discusses the benefits of the new smoking ban passed by the Michigan Senate and </w:t>
      </w:r>
      <w:proofErr w:type="gramStart"/>
      <w:r w:rsidRPr="006230A9">
        <w:t>House</w:t>
      </w:r>
      <w:r w:rsidR="003C3B25" w:rsidRPr="006230A9">
        <w:t>.;</w:t>
      </w:r>
      <w:proofErr w:type="gramEnd"/>
      <w:r w:rsidR="003C3B25" w:rsidRPr="006230A9">
        <w:t xml:space="preserve"> (</w:t>
      </w:r>
      <w:r w:rsidRPr="006230A9">
        <w:t xml:space="preserve">warner_dec_09.mp3; 5:17; audio/x-mpeg); </w:t>
      </w:r>
      <w:r w:rsidRPr="006230A9">
        <w:rPr>
          <w:rStyle w:val="daolink"/>
        </w:rPr>
        <w:t>2027.42/84974</w:t>
      </w:r>
    </w:p>
    <w:p w:rsidR="00CA57D6" w:rsidRPr="006230A9" w:rsidRDefault="00CA57D6" w:rsidP="006230A9">
      <w:pPr>
        <w:pStyle w:val="level3item"/>
      </w:pPr>
      <w:r w:rsidRPr="006230A9">
        <w:t xml:space="preserve">Elders cope with holiday blues; 12/21/2009; Professor Louis </w:t>
      </w:r>
      <w:proofErr w:type="spellStart"/>
      <w:r w:rsidRPr="006230A9">
        <w:t>Burgio</w:t>
      </w:r>
      <w:proofErr w:type="spellEnd"/>
      <w:r w:rsidRPr="006230A9">
        <w:t xml:space="preserve"> talks about how the holiday season brings the holiday blues, especially among the elderly</w:t>
      </w:r>
      <w:r w:rsidR="003C3B25" w:rsidRPr="006230A9">
        <w:t>.; (</w:t>
      </w:r>
      <w:r w:rsidRPr="006230A9">
        <w:t xml:space="preserve">burgio_dec_09.mp3; 3:46; audio/x-mpeg); </w:t>
      </w:r>
      <w:r w:rsidRPr="006230A9">
        <w:rPr>
          <w:rStyle w:val="daolink"/>
        </w:rPr>
        <w:t>2027.42/84177</w:t>
      </w:r>
    </w:p>
    <w:p w:rsidR="00A93210" w:rsidRDefault="00A93210" w:rsidP="00930620">
      <w:pPr>
        <w:pStyle w:val="L2Subseries"/>
      </w:pPr>
    </w:p>
    <w:p w:rsidR="00CA57D6" w:rsidRDefault="00B90534" w:rsidP="00930620">
      <w:pPr>
        <w:pStyle w:val="L2Subseries"/>
      </w:pPr>
      <w:r>
        <w:t xml:space="preserve">Podcasts </w:t>
      </w:r>
      <w:r w:rsidR="00E0717C">
        <w:t>(2010)</w:t>
      </w:r>
    </w:p>
    <w:p w:rsidR="008E2F4F" w:rsidRDefault="00B94B32" w:rsidP="00A93210">
      <w:pPr>
        <w:pStyle w:val="boxnumber"/>
      </w:pPr>
      <w:r>
        <w:t>Online</w:t>
      </w:r>
    </w:p>
    <w:p w:rsidR="00CA57D6" w:rsidRPr="006230A9" w:rsidRDefault="00CA57D6" w:rsidP="006230A9">
      <w:pPr>
        <w:pStyle w:val="level3item"/>
      </w:pPr>
      <w:r w:rsidRPr="006230A9">
        <w:t xml:space="preserve">Role of investors in meltdown; 1/5/2010; Professor Tyler Shumway examines ways in which individual investors impacted and reacted to the economic meltdown. His assessment shatters some popular myths and </w:t>
      </w:r>
      <w:proofErr w:type="gramStart"/>
      <w:r w:rsidRPr="006230A9">
        <w:t>attitudes</w:t>
      </w:r>
      <w:r w:rsidR="003C3B25" w:rsidRPr="006230A9">
        <w:t>.;</w:t>
      </w:r>
      <w:proofErr w:type="gramEnd"/>
      <w:r w:rsidR="003C3B25" w:rsidRPr="006230A9">
        <w:t xml:space="preserve"> (</w:t>
      </w:r>
      <w:r w:rsidRPr="006230A9">
        <w:t xml:space="preserve">shumway_jan_10.mp3; 4:08; audio/x-mpeg); </w:t>
      </w:r>
      <w:r w:rsidRPr="006230A9">
        <w:rPr>
          <w:rStyle w:val="daolink"/>
        </w:rPr>
        <w:t>2027.42/84946</w:t>
      </w:r>
    </w:p>
    <w:p w:rsidR="00CA57D6" w:rsidRPr="006230A9" w:rsidRDefault="00CA57D6" w:rsidP="006230A9">
      <w:pPr>
        <w:pStyle w:val="level3item"/>
      </w:pPr>
      <w:r w:rsidRPr="006230A9">
        <w:t>Christmas Day (2009) Airplane bombing attempt; 1/10/2010; Law professor Julian Davis Mortenson discusses the legal issues facing the alleged airplane bomber</w:t>
      </w:r>
      <w:r w:rsidR="003C3B25" w:rsidRPr="006230A9">
        <w:t>.; (</w:t>
      </w:r>
      <w:r w:rsidRPr="006230A9">
        <w:t xml:space="preserve">mortenson_jan_10.mp3; 4:56; audio/x-mpeg); </w:t>
      </w:r>
      <w:r w:rsidRPr="006230A9">
        <w:rPr>
          <w:rStyle w:val="daolink"/>
        </w:rPr>
        <w:t>2027.42/85053</w:t>
      </w:r>
    </w:p>
    <w:p w:rsidR="00CA57D6" w:rsidRPr="006230A9" w:rsidRDefault="00CA57D6" w:rsidP="006230A9">
      <w:pPr>
        <w:pStyle w:val="level3item"/>
      </w:pPr>
      <w:r w:rsidRPr="006230A9">
        <w:t xml:space="preserve">Women on board; 2/10/2010; Public companies in Norway have been negatively </w:t>
      </w:r>
      <w:proofErr w:type="spellStart"/>
      <w:r w:rsidRPr="006230A9">
        <w:t>effected</w:t>
      </w:r>
      <w:proofErr w:type="spellEnd"/>
      <w:r w:rsidRPr="006230A9">
        <w:t xml:space="preserve"> by a recent law requiring corporate boards to have female membership of at least 40 percent---but not because of gender</w:t>
      </w:r>
      <w:r w:rsidR="003C3B25" w:rsidRPr="006230A9">
        <w:t>.; (</w:t>
      </w:r>
      <w:r w:rsidRPr="006230A9">
        <w:t xml:space="preserve">dittmar_feb_10.mp3; 5:57; audio/x-mpeg); </w:t>
      </w:r>
      <w:r w:rsidRPr="006230A9">
        <w:rPr>
          <w:rStyle w:val="daolink"/>
        </w:rPr>
        <w:t>2027.42/85013</w:t>
      </w:r>
    </w:p>
    <w:p w:rsidR="00CA57D6" w:rsidRPr="006230A9" w:rsidRDefault="00CA57D6" w:rsidP="006230A9">
      <w:pPr>
        <w:pStyle w:val="level3item"/>
      </w:pPr>
      <w:r w:rsidRPr="006230A9">
        <w:t>Equality is not a reality; 3/3/2010; Professor Susan Douglas says women have not gained full equality, which is the opposite of what media images tend to show</w:t>
      </w:r>
      <w:r w:rsidR="003C3B25" w:rsidRPr="006230A9">
        <w:t>.; (</w:t>
      </w:r>
      <w:r w:rsidRPr="006230A9">
        <w:t xml:space="preserve">douglas_mar_10.mp3; 4:42; audio/x-mpeg); </w:t>
      </w:r>
      <w:r w:rsidRPr="006230A9">
        <w:rPr>
          <w:rStyle w:val="daolink"/>
        </w:rPr>
        <w:t>2027.42/85024</w:t>
      </w:r>
    </w:p>
    <w:p w:rsidR="00CA57D6" w:rsidRPr="006230A9" w:rsidRDefault="00CA57D6" w:rsidP="006230A9">
      <w:pPr>
        <w:pStyle w:val="level3item"/>
      </w:pPr>
      <w:r w:rsidRPr="006230A9">
        <w:t xml:space="preserve">Saturn: Swimming in water; 3/11/2010; A conversation with </w:t>
      </w:r>
      <w:proofErr w:type="spellStart"/>
      <w:r w:rsidRPr="006230A9">
        <w:t>Tamas</w:t>
      </w:r>
      <w:proofErr w:type="spellEnd"/>
      <w:r w:rsidRPr="006230A9">
        <w:t xml:space="preserve"> </w:t>
      </w:r>
      <w:proofErr w:type="spellStart"/>
      <w:r w:rsidRPr="006230A9">
        <w:t>Gombosi</w:t>
      </w:r>
      <w:proofErr w:type="spellEnd"/>
      <w:r w:rsidRPr="006230A9">
        <w:t>, chair of the Department of Atmospheric, Oceanic and Space Sciences, about what the Cassini spacecraft has taught scientists about Saturn's space environment</w:t>
      </w:r>
      <w:r w:rsidR="003C3B25" w:rsidRPr="006230A9">
        <w:t>.; (</w:t>
      </w:r>
      <w:r w:rsidRPr="006230A9">
        <w:t xml:space="preserve">gombosi_mar_10.mp3; 5:07; audio/x-mpeg); </w:t>
      </w:r>
      <w:r w:rsidRPr="006230A9">
        <w:rPr>
          <w:rStyle w:val="daolink"/>
        </w:rPr>
        <w:t>2027.42/85000</w:t>
      </w:r>
    </w:p>
    <w:p w:rsidR="00B94B32" w:rsidRDefault="00B94B32" w:rsidP="00B94B32">
      <w:pPr>
        <w:pStyle w:val="L2newpage"/>
        <w:rPr>
          <w:b/>
        </w:rPr>
      </w:pPr>
    </w:p>
    <w:p w:rsidR="00B94B32" w:rsidRDefault="00B94B32" w:rsidP="00B94B32">
      <w:pPr>
        <w:pStyle w:val="L2newpage"/>
        <w:rPr>
          <w:b/>
        </w:rPr>
      </w:pPr>
    </w:p>
    <w:p w:rsidR="00B94B32" w:rsidRDefault="00B94B32" w:rsidP="00B94B32">
      <w:pPr>
        <w:pStyle w:val="L2newpage"/>
        <w:rPr>
          <w:b/>
        </w:rPr>
      </w:pPr>
    </w:p>
    <w:p w:rsidR="00B94B32" w:rsidRDefault="00B94B32" w:rsidP="00B94B32">
      <w:pPr>
        <w:pStyle w:val="L2newpage"/>
        <w:rPr>
          <w:b/>
        </w:rPr>
      </w:pPr>
    </w:p>
    <w:p w:rsidR="00B94B32" w:rsidRDefault="00B94B32" w:rsidP="00B94B32">
      <w:pPr>
        <w:pStyle w:val="L2newpage"/>
        <w:rPr>
          <w:b/>
        </w:rPr>
      </w:pPr>
    </w:p>
    <w:p w:rsidR="00B94B32" w:rsidRDefault="00B94B32" w:rsidP="00B94B32">
      <w:pPr>
        <w:pStyle w:val="L2newpage"/>
        <w:rPr>
          <w:b/>
        </w:rPr>
      </w:pPr>
    </w:p>
    <w:p w:rsidR="00B94B32" w:rsidRPr="002B487E" w:rsidRDefault="00B94B32" w:rsidP="00B94B32">
      <w:pPr>
        <w:pStyle w:val="L2newpage"/>
        <w:rPr>
          <w:b/>
        </w:rPr>
      </w:pPr>
      <w:proofErr w:type="gramStart"/>
      <w:r w:rsidRPr="002B487E">
        <w:rPr>
          <w:b/>
        </w:rPr>
        <w:lastRenderedPageBreak/>
        <w:t>Podcasts (20</w:t>
      </w:r>
      <w:r>
        <w:rPr>
          <w:b/>
        </w:rPr>
        <w:t>10</w:t>
      </w:r>
      <w:r w:rsidRPr="002B487E">
        <w:rPr>
          <w:b/>
        </w:rPr>
        <w:t>) (Cont.)</w:t>
      </w:r>
      <w:proofErr w:type="gramEnd"/>
    </w:p>
    <w:p w:rsidR="00B94B32" w:rsidRDefault="00B94B32" w:rsidP="00B94B32">
      <w:pPr>
        <w:pStyle w:val="Boxnewpage"/>
      </w:pPr>
      <w:proofErr w:type="gramStart"/>
      <w:r>
        <w:t>Online (Cont.)</w:t>
      </w:r>
      <w:proofErr w:type="gramEnd"/>
    </w:p>
    <w:p w:rsidR="00CA57D6" w:rsidRPr="006230A9" w:rsidRDefault="00CA57D6" w:rsidP="006230A9">
      <w:pPr>
        <w:pStyle w:val="level3item"/>
      </w:pPr>
      <w:r w:rsidRPr="006230A9">
        <w:t xml:space="preserve">State officials get low marks; 3/20/2010; Michigan's local government leaders expressed an alarming lack of trust in state government leaders in Lansing and significant dissatisfaction with their job performance. This distrust raises questions about the ability of state-level officials to produce policy solutions that depend on local </w:t>
      </w:r>
      <w:proofErr w:type="gramStart"/>
      <w:r w:rsidRPr="006230A9">
        <w:t>implementation</w:t>
      </w:r>
      <w:r w:rsidR="003C3B25" w:rsidRPr="006230A9">
        <w:t>.;</w:t>
      </w:r>
      <w:proofErr w:type="gramEnd"/>
      <w:r w:rsidR="003C3B25" w:rsidRPr="006230A9">
        <w:t xml:space="preserve"> (</w:t>
      </w:r>
      <w:r w:rsidRPr="006230A9">
        <w:t xml:space="preserve">ivacko_mar_10.mp3; 4:30; audio/x-mpeg); </w:t>
      </w:r>
      <w:r w:rsidRPr="006230A9">
        <w:rPr>
          <w:rStyle w:val="daolink"/>
        </w:rPr>
        <w:t>2027.42/85017</w:t>
      </w:r>
    </w:p>
    <w:p w:rsidR="00CA57D6" w:rsidRPr="006230A9" w:rsidRDefault="00CA57D6" w:rsidP="006230A9">
      <w:pPr>
        <w:pStyle w:val="level3item"/>
      </w:pPr>
      <w:r w:rsidRPr="006230A9">
        <w:t>Primary-care reforms urged; 3/23/2010; Joanne Pohl, a professor of nursing at the School of Nursing, served on a health care panel that issued sweeping recommendations that included increasing the number of primary-care providers, which include general-practice physicians, nurse practitioners and physician assistants</w:t>
      </w:r>
      <w:r w:rsidR="003C3B25" w:rsidRPr="006230A9">
        <w:t>.; (</w:t>
      </w:r>
      <w:r w:rsidRPr="006230A9">
        <w:t xml:space="preserve">pohl_mar_10.mp3; 3:38; audio/x-mpeg); </w:t>
      </w:r>
      <w:r w:rsidRPr="006230A9">
        <w:rPr>
          <w:rStyle w:val="daolink"/>
        </w:rPr>
        <w:t>2027.42/85077</w:t>
      </w:r>
    </w:p>
    <w:p w:rsidR="00CA57D6" w:rsidRPr="006230A9" w:rsidRDefault="00CA57D6" w:rsidP="006230A9">
      <w:pPr>
        <w:pStyle w:val="level3item"/>
      </w:pPr>
      <w:r w:rsidRPr="006230A9">
        <w:t>Ban on texting while driving; 4/12/2010; Dr. Paul Green of Driver Interface Group at the University of Michigan discusses banning texting while driving in Michigan</w:t>
      </w:r>
      <w:r w:rsidR="003C3B25" w:rsidRPr="006230A9">
        <w:t>.; (</w:t>
      </w:r>
      <w:r w:rsidRPr="006230A9">
        <w:t xml:space="preserve">green_apr_10.mp3; 3:36; audio/x-mpeg); </w:t>
      </w:r>
      <w:r w:rsidRPr="006230A9">
        <w:rPr>
          <w:rStyle w:val="daolink"/>
        </w:rPr>
        <w:t>2027.42/85001</w:t>
      </w:r>
    </w:p>
    <w:p w:rsidR="00CA57D6" w:rsidRPr="006230A9" w:rsidRDefault="00CA57D6" w:rsidP="006230A9">
      <w:pPr>
        <w:pStyle w:val="level3item"/>
      </w:pPr>
      <w:r w:rsidRPr="006230A9">
        <w:t xml:space="preserve">Empathy in College Students; 5/25/2010; Research shows that today's college students are less empathic than students were before </w:t>
      </w:r>
      <w:proofErr w:type="gramStart"/>
      <w:r w:rsidRPr="006230A9">
        <w:t>2000</w:t>
      </w:r>
      <w:r w:rsidR="003C3B25" w:rsidRPr="006230A9">
        <w:t>.;</w:t>
      </w:r>
      <w:proofErr w:type="gramEnd"/>
      <w:r w:rsidR="003C3B25" w:rsidRPr="006230A9">
        <w:t xml:space="preserve"> (</w:t>
      </w:r>
      <w:r w:rsidRPr="006230A9">
        <w:t xml:space="preserve">empathy_may_10.mp3; 2:59; audio/x-mpeg); </w:t>
      </w:r>
      <w:r w:rsidRPr="006230A9">
        <w:rPr>
          <w:rStyle w:val="daolink"/>
        </w:rPr>
        <w:t>2027.42/85056</w:t>
      </w:r>
    </w:p>
    <w:p w:rsidR="00CA57D6" w:rsidRPr="006230A9" w:rsidRDefault="00CA57D6" w:rsidP="006230A9">
      <w:pPr>
        <w:pStyle w:val="level3item"/>
      </w:pPr>
      <w:r w:rsidRPr="006230A9">
        <w:t xml:space="preserve">Women wed young when scarce; 6/8/2010; When men outnumber women, the women tend to marry younger and men engage in riskier, more aggressive </w:t>
      </w:r>
      <w:proofErr w:type="gramStart"/>
      <w:r w:rsidRPr="006230A9">
        <w:t>behavior</w:t>
      </w:r>
      <w:r w:rsidR="003C3B25" w:rsidRPr="006230A9">
        <w:t>.;</w:t>
      </w:r>
      <w:proofErr w:type="gramEnd"/>
      <w:r w:rsidR="003C3B25" w:rsidRPr="006230A9">
        <w:t xml:space="preserve"> (</w:t>
      </w:r>
      <w:r w:rsidRPr="006230A9">
        <w:t xml:space="preserve">kruger_sep_10.mp3; ; ; </w:t>
      </w:r>
      <w:r w:rsidRPr="006230A9">
        <w:rPr>
          <w:rStyle w:val="daolink"/>
        </w:rPr>
        <w:t>2027.42/85033</w:t>
      </w:r>
    </w:p>
    <w:p w:rsidR="00CA57D6" w:rsidRPr="006230A9" w:rsidRDefault="00CA57D6" w:rsidP="006230A9">
      <w:pPr>
        <w:pStyle w:val="level3item"/>
      </w:pPr>
      <w:proofErr w:type="gramStart"/>
      <w:r w:rsidRPr="006230A9">
        <w:t>Pro sports is</w:t>
      </w:r>
      <w:proofErr w:type="gramEnd"/>
      <w:r w:rsidRPr="006230A9">
        <w:t xml:space="preserve"> a global force; 6/8/2010; Sports has become a global force. Soccer, however, is not as popular in the United States, which prefers football, baseball, basketball and </w:t>
      </w:r>
      <w:proofErr w:type="gramStart"/>
      <w:r w:rsidRPr="006230A9">
        <w:t>hockey</w:t>
      </w:r>
      <w:r w:rsidR="003C3B25" w:rsidRPr="006230A9">
        <w:t>.;</w:t>
      </w:r>
      <w:proofErr w:type="gramEnd"/>
      <w:r w:rsidR="003C3B25" w:rsidRPr="006230A9">
        <w:t xml:space="preserve"> (</w:t>
      </w:r>
      <w:r w:rsidRPr="006230A9">
        <w:t xml:space="preserve">markovits_jun_10.mp3; 4:48; audio/x-mpeg); </w:t>
      </w:r>
      <w:r w:rsidRPr="006230A9">
        <w:rPr>
          <w:rStyle w:val="daolink"/>
        </w:rPr>
        <w:t>2027.42/85042</w:t>
      </w:r>
    </w:p>
    <w:p w:rsidR="00CA57D6" w:rsidRPr="006230A9" w:rsidRDefault="00CA57D6" w:rsidP="006230A9">
      <w:pPr>
        <w:pStyle w:val="level3item"/>
      </w:pPr>
      <w:r w:rsidRPr="006230A9">
        <w:t>Modern form of slavery (2010); 6/9/2010</w:t>
      </w:r>
      <w:proofErr w:type="gramStart"/>
      <w:r w:rsidRPr="006230A9">
        <w:t>; ;</w:t>
      </w:r>
      <w:proofErr w:type="gramEnd"/>
      <w:r w:rsidRPr="006230A9">
        <w:t xml:space="preserve"> carr_jun_10.mp3; 3:54; audio/x-mpeg); </w:t>
      </w:r>
      <w:r w:rsidRPr="006230A9">
        <w:rPr>
          <w:rStyle w:val="daolink"/>
        </w:rPr>
        <w:t>2027.42/84183</w:t>
      </w:r>
    </w:p>
    <w:p w:rsidR="00CA57D6" w:rsidRPr="006230A9" w:rsidRDefault="00CA57D6" w:rsidP="006230A9">
      <w:pPr>
        <w:pStyle w:val="level3item"/>
      </w:pPr>
      <w:r w:rsidRPr="006230A9">
        <w:t>Modern form of slavery (2009); 6/9/2010</w:t>
      </w:r>
      <w:proofErr w:type="gramStart"/>
      <w:r w:rsidRPr="006230A9">
        <w:t>; ;</w:t>
      </w:r>
      <w:proofErr w:type="gramEnd"/>
      <w:r w:rsidRPr="006230A9">
        <w:t xml:space="preserve"> carr_jun_10.mp3; 3:54; audio/x-mpeg); </w:t>
      </w:r>
      <w:r w:rsidRPr="006230A9">
        <w:rPr>
          <w:rStyle w:val="daolink"/>
        </w:rPr>
        <w:t>2027.42/84184</w:t>
      </w:r>
    </w:p>
    <w:p w:rsidR="00CA57D6" w:rsidRPr="006230A9" w:rsidRDefault="00CA57D6" w:rsidP="006230A9">
      <w:pPr>
        <w:pStyle w:val="level3item"/>
      </w:pPr>
      <w:r w:rsidRPr="006230A9">
        <w:t xml:space="preserve">OIC: </w:t>
      </w:r>
      <w:proofErr w:type="spellStart"/>
      <w:r w:rsidRPr="006230A9">
        <w:t>mor</w:t>
      </w:r>
      <w:proofErr w:type="spellEnd"/>
      <w:r w:rsidRPr="006230A9">
        <w:t xml:space="preserve"> teens </w:t>
      </w:r>
      <w:proofErr w:type="spellStart"/>
      <w:r w:rsidRPr="006230A9">
        <w:t>lov</w:t>
      </w:r>
      <w:proofErr w:type="spellEnd"/>
      <w:r w:rsidRPr="006230A9">
        <w:t xml:space="preserve"> 2 txt; 6/11/2010; Interview with University of Michigan assistant professor Scott Campbell about the usage of cellphones by teens</w:t>
      </w:r>
      <w:r w:rsidR="003C3B25" w:rsidRPr="006230A9">
        <w:t>.; (</w:t>
      </w:r>
      <w:r w:rsidRPr="006230A9">
        <w:t xml:space="preserve">campbell_apr_10.mp3; 3:59; audio/x-mpeg); </w:t>
      </w:r>
      <w:r w:rsidRPr="006230A9">
        <w:rPr>
          <w:rStyle w:val="daolink"/>
        </w:rPr>
        <w:t>2027.42/84179</w:t>
      </w:r>
    </w:p>
    <w:p w:rsidR="00CA57D6" w:rsidRPr="006230A9" w:rsidRDefault="00CA57D6" w:rsidP="006230A9">
      <w:pPr>
        <w:pStyle w:val="level3item"/>
      </w:pPr>
      <w:r w:rsidRPr="006230A9">
        <w:t>Parasites visit Bio Station; 6/14/2010; U-M alumni Sharon Shattuck talks about her short documentary Parasites: A User's Guide that she shot at the U-M Biological Station</w:t>
      </w:r>
      <w:r w:rsidR="003C3B25" w:rsidRPr="006230A9">
        <w:t>.; (</w:t>
      </w:r>
      <w:r w:rsidRPr="006230A9">
        <w:t xml:space="preserve">shattuck_jun_10.mp3; 4:33; audio/x-mpeg); </w:t>
      </w:r>
      <w:r w:rsidRPr="006230A9">
        <w:rPr>
          <w:rStyle w:val="daolink"/>
        </w:rPr>
        <w:t>2027.42/84944</w:t>
      </w:r>
    </w:p>
    <w:p w:rsidR="00CA57D6" w:rsidRPr="006230A9" w:rsidRDefault="00CA57D6" w:rsidP="006230A9">
      <w:pPr>
        <w:pStyle w:val="level3item"/>
      </w:pPr>
      <w:r w:rsidRPr="006230A9">
        <w:t xml:space="preserve">A diversity of grief; 7/7/2010; Research reveals significant differences in grieving among Black, white and Hispanic caregivers of Alzheimer's patients; mcnally_jul_10.mp3; 3:51; audio/x-mpeg); </w:t>
      </w:r>
      <w:r w:rsidRPr="006230A9">
        <w:rPr>
          <w:rStyle w:val="daolink"/>
        </w:rPr>
        <w:t>2027.42/85048</w:t>
      </w:r>
    </w:p>
    <w:p w:rsidR="001B5E04" w:rsidRDefault="001B5E04" w:rsidP="001B5E04">
      <w:pPr>
        <w:pStyle w:val="L2newpage"/>
        <w:rPr>
          <w:b/>
        </w:rPr>
      </w:pPr>
    </w:p>
    <w:p w:rsidR="001B5E04" w:rsidRDefault="001B5E04" w:rsidP="001B5E04">
      <w:pPr>
        <w:pStyle w:val="L2newpage"/>
        <w:rPr>
          <w:b/>
        </w:rPr>
      </w:pPr>
    </w:p>
    <w:p w:rsidR="001B5E04" w:rsidRDefault="001B5E04" w:rsidP="001B5E04">
      <w:pPr>
        <w:pStyle w:val="L2newpage"/>
        <w:rPr>
          <w:b/>
        </w:rPr>
      </w:pPr>
    </w:p>
    <w:p w:rsidR="001B5E04" w:rsidRDefault="001B5E04" w:rsidP="001B5E04">
      <w:pPr>
        <w:pStyle w:val="L2newpage"/>
        <w:rPr>
          <w:b/>
        </w:rPr>
      </w:pPr>
    </w:p>
    <w:p w:rsidR="001B5E04" w:rsidRPr="002B487E" w:rsidRDefault="001B5E04" w:rsidP="001B5E04">
      <w:pPr>
        <w:pStyle w:val="L2newpage"/>
        <w:rPr>
          <w:b/>
        </w:rPr>
      </w:pPr>
      <w:proofErr w:type="gramStart"/>
      <w:r w:rsidRPr="002B487E">
        <w:rPr>
          <w:b/>
        </w:rPr>
        <w:lastRenderedPageBreak/>
        <w:t>Podcasts (20</w:t>
      </w:r>
      <w:r>
        <w:rPr>
          <w:b/>
        </w:rPr>
        <w:t>10</w:t>
      </w:r>
      <w:r w:rsidRPr="002B487E">
        <w:rPr>
          <w:b/>
        </w:rPr>
        <w:t>) (Cont.)</w:t>
      </w:r>
      <w:proofErr w:type="gramEnd"/>
    </w:p>
    <w:p w:rsidR="001B5E04" w:rsidRDefault="001B5E04" w:rsidP="001B5E04">
      <w:pPr>
        <w:pStyle w:val="Boxnewpage"/>
      </w:pPr>
      <w:proofErr w:type="gramStart"/>
      <w:r>
        <w:t>Online (Cont.)</w:t>
      </w:r>
      <w:proofErr w:type="gramEnd"/>
    </w:p>
    <w:p w:rsidR="00CA57D6" w:rsidRPr="006230A9" w:rsidRDefault="00CA57D6" w:rsidP="006230A9">
      <w:pPr>
        <w:pStyle w:val="level3item"/>
      </w:pPr>
      <w:r w:rsidRPr="006230A9">
        <w:t>A shift in Made in China; 7/22/2010; China expert Mary Gallagher talks about the impact of migrant workers going on strike to increase wage and to improve working conditions in Chinese manufacturing companies</w:t>
      </w:r>
      <w:r w:rsidR="003C3B25" w:rsidRPr="006230A9">
        <w:t>.; (</w:t>
      </w:r>
      <w:r w:rsidRPr="006230A9">
        <w:t xml:space="preserve">gallagher_jul_10.mp3; 3:46; audio/x-mpeg); </w:t>
      </w:r>
      <w:r w:rsidRPr="006230A9">
        <w:rPr>
          <w:rStyle w:val="daolink"/>
        </w:rPr>
        <w:t>2027.42/84990</w:t>
      </w:r>
    </w:p>
    <w:p w:rsidR="00CA57D6" w:rsidRPr="006230A9" w:rsidRDefault="00CA57D6" w:rsidP="006230A9">
      <w:pPr>
        <w:pStyle w:val="level3item"/>
      </w:pPr>
      <w:r w:rsidRPr="006230A9">
        <w:t>Homework wars; 8/16/2010; U-M research suggests a new tactic that parents can use to increase the odds children will actually do their homework without engaging in all-out battles</w:t>
      </w:r>
      <w:r w:rsidR="003C3B25" w:rsidRPr="006230A9">
        <w:t>.; (</w:t>
      </w:r>
      <w:r w:rsidRPr="006230A9">
        <w:t xml:space="preserve">oyserman_aug_10.mp3; 3:41; audio/x-mpeg); </w:t>
      </w:r>
      <w:r w:rsidRPr="006230A9">
        <w:rPr>
          <w:rStyle w:val="daolink"/>
        </w:rPr>
        <w:t>2027.42/85073</w:t>
      </w:r>
    </w:p>
    <w:p w:rsidR="00CA57D6" w:rsidRPr="006230A9" w:rsidRDefault="00CA57D6" w:rsidP="006230A9">
      <w:pPr>
        <w:pStyle w:val="level3item"/>
      </w:pPr>
      <w:r w:rsidRPr="006230A9">
        <w:t xml:space="preserve">U.S. poverty rising again; 9/13/2010; Sheldon </w:t>
      </w:r>
      <w:proofErr w:type="spellStart"/>
      <w:r w:rsidRPr="006230A9">
        <w:t>Danziger</w:t>
      </w:r>
      <w:proofErr w:type="spellEnd"/>
      <w:r w:rsidRPr="006230A9">
        <w:t>, director of the National Poverty Center at U-M, says poverty levels will exceed 15 percent -- which translates to more than 45 million people</w:t>
      </w:r>
      <w:r w:rsidR="003C3B25" w:rsidRPr="006230A9">
        <w:t>.; (</w:t>
      </w:r>
      <w:r w:rsidRPr="006230A9">
        <w:t xml:space="preserve">danziger_sept_10.mp3; 4:15; audio/x-mpeg); </w:t>
      </w:r>
      <w:r w:rsidRPr="006230A9">
        <w:rPr>
          <w:rStyle w:val="daolink"/>
        </w:rPr>
        <w:t>2027.42/84194</w:t>
      </w:r>
    </w:p>
    <w:p w:rsidR="00CA57D6" w:rsidRPr="006230A9" w:rsidRDefault="00CA57D6" w:rsidP="006230A9">
      <w:pPr>
        <w:pStyle w:val="level3item"/>
      </w:pPr>
      <w:r w:rsidRPr="006230A9">
        <w:t xml:space="preserve">Keeping employees healthy; 10/10/2010; Workplace wellness plans work best when they include all workers, not just those who are already </w:t>
      </w:r>
      <w:proofErr w:type="gramStart"/>
      <w:r w:rsidRPr="006230A9">
        <w:t>sick</w:t>
      </w:r>
      <w:r w:rsidR="003C3B25" w:rsidRPr="006230A9">
        <w:t>.;</w:t>
      </w:r>
      <w:proofErr w:type="gramEnd"/>
      <w:r w:rsidR="003C3B25" w:rsidRPr="006230A9">
        <w:t xml:space="preserve"> (</w:t>
      </w:r>
      <w:r w:rsidRPr="006230A9">
        <w:t xml:space="preserve">workwell.mp3; 4:40; audio/x-mpeg); </w:t>
      </w:r>
      <w:r w:rsidRPr="006230A9">
        <w:rPr>
          <w:rStyle w:val="daolink"/>
        </w:rPr>
        <w:t>2027.42/84981</w:t>
      </w:r>
    </w:p>
    <w:p w:rsidR="00CA57D6" w:rsidRPr="006230A9" w:rsidRDefault="00CA57D6" w:rsidP="006230A9">
      <w:pPr>
        <w:pStyle w:val="level3item"/>
      </w:pPr>
      <w:r w:rsidRPr="006230A9">
        <w:t xml:space="preserve">New drug target for TB; 10/17/2010; Interview with Oleg </w:t>
      </w:r>
      <w:proofErr w:type="spellStart"/>
      <w:r w:rsidRPr="006230A9">
        <w:t>Tsodikov</w:t>
      </w:r>
      <w:proofErr w:type="spellEnd"/>
      <w:r w:rsidRPr="006230A9">
        <w:t xml:space="preserve"> about what this discovery means in the fight to cure tuberculosis; oleg_oct_10.mp3; 3:39; audio/x-mpeg); </w:t>
      </w:r>
      <w:r w:rsidRPr="006230A9">
        <w:rPr>
          <w:rStyle w:val="daolink"/>
        </w:rPr>
        <w:t>2027.42/85072</w:t>
      </w:r>
    </w:p>
    <w:p w:rsidR="00CA57D6" w:rsidRPr="006230A9" w:rsidRDefault="00CA57D6" w:rsidP="006230A9">
      <w:pPr>
        <w:pStyle w:val="level3item"/>
      </w:pPr>
      <w:r w:rsidRPr="006230A9">
        <w:t xml:space="preserve">Friends with mental benefits; 10/26/2010; Friendly conversations improve mental functioning, but competitive encounters do not; ybarra_oct_10.mp3; 4:06; audio/x-mpeg); </w:t>
      </w:r>
      <w:r w:rsidRPr="006230A9">
        <w:rPr>
          <w:rStyle w:val="daolink"/>
        </w:rPr>
        <w:t>2027.42/84983</w:t>
      </w:r>
    </w:p>
    <w:p w:rsidR="00CA57D6" w:rsidRPr="006230A9" w:rsidRDefault="00CA57D6" w:rsidP="006230A9">
      <w:pPr>
        <w:pStyle w:val="level3item"/>
      </w:pPr>
      <w:r w:rsidRPr="006230A9">
        <w:t xml:space="preserve">Vitamin D controversy ongoing; 10/31/2010; </w:t>
      </w:r>
      <w:proofErr w:type="gramStart"/>
      <w:r w:rsidRPr="006230A9">
        <w:t>The</w:t>
      </w:r>
      <w:proofErr w:type="gramEnd"/>
      <w:r w:rsidRPr="006230A9">
        <w:t xml:space="preserve"> debate continues over how much vitamin D we really need. New research shows that lack of Vitamin D in kids is linked to weight </w:t>
      </w:r>
      <w:proofErr w:type="gramStart"/>
      <w:r w:rsidRPr="006230A9">
        <w:t>gain</w:t>
      </w:r>
      <w:r w:rsidR="003C3B25" w:rsidRPr="006230A9">
        <w:t>.;</w:t>
      </w:r>
      <w:proofErr w:type="gramEnd"/>
      <w:r w:rsidR="003C3B25" w:rsidRPr="006230A9">
        <w:t xml:space="preserve"> (</w:t>
      </w:r>
      <w:r w:rsidRPr="006230A9">
        <w:t xml:space="preserve">vitamind_nov_10.mp3; ; ; </w:t>
      </w:r>
      <w:r w:rsidRPr="006230A9">
        <w:rPr>
          <w:rStyle w:val="daolink"/>
        </w:rPr>
        <w:t>2027.42/84972</w:t>
      </w:r>
    </w:p>
    <w:p w:rsidR="00CA57D6" w:rsidRPr="006230A9" w:rsidRDefault="00CA57D6" w:rsidP="006230A9">
      <w:pPr>
        <w:pStyle w:val="level3item"/>
      </w:pPr>
      <w:r w:rsidRPr="006230A9">
        <w:t>Cloud computing for business; 11/2/2010; In a new study, U-M business professor M. S. Krishnan says that cloud computing helps small businesses</w:t>
      </w:r>
      <w:r w:rsidR="003C3B25" w:rsidRPr="006230A9">
        <w:t>.; (</w:t>
      </w:r>
      <w:r w:rsidRPr="006230A9">
        <w:t xml:space="preserve">krishnan_nov_10.mp3; 4:26; audio/x-mpeg); </w:t>
      </w:r>
      <w:r w:rsidRPr="006230A9">
        <w:rPr>
          <w:rStyle w:val="daolink"/>
        </w:rPr>
        <w:t>2027.42/85028</w:t>
      </w:r>
    </w:p>
    <w:p w:rsidR="00CA57D6" w:rsidRPr="006230A9" w:rsidRDefault="00CA57D6" w:rsidP="006230A9">
      <w:pPr>
        <w:pStyle w:val="level3item"/>
      </w:pPr>
      <w:r w:rsidRPr="006230A9">
        <w:t>Which city do you live in?; 11/9/2010; Christopher Peterson's new study shows that some cities are high on heart strengths and some rank high on head strengths</w:t>
      </w:r>
      <w:r w:rsidR="003C3B25" w:rsidRPr="006230A9">
        <w:t>.; (</w:t>
      </w:r>
      <w:r w:rsidRPr="006230A9">
        <w:t xml:space="preserve">peterson_nov_10.mp3; 4:27; audio/x-mpeg); </w:t>
      </w:r>
      <w:r w:rsidRPr="006230A9">
        <w:rPr>
          <w:rStyle w:val="daolink"/>
        </w:rPr>
        <w:t>2027.42/85076</w:t>
      </w:r>
    </w:p>
    <w:p w:rsidR="00CA57D6" w:rsidRPr="006230A9" w:rsidRDefault="00CA57D6" w:rsidP="006230A9">
      <w:pPr>
        <w:pStyle w:val="level3item"/>
      </w:pPr>
      <w:r w:rsidRPr="006230A9">
        <w:t>Seniors seek bankruptcy help; 11/18/2010; Rather than negotiate better terms with creditors or ask for help from family and friends, elder Americans prefer to file for bankruptcy protection</w:t>
      </w:r>
      <w:r w:rsidR="003C3B25" w:rsidRPr="006230A9">
        <w:t>.; (</w:t>
      </w:r>
      <w:r w:rsidRPr="006230A9">
        <w:t xml:space="preserve">pottow_nov_10.mp3; ; audio/x-mpeg); </w:t>
      </w:r>
      <w:r w:rsidRPr="006230A9">
        <w:rPr>
          <w:rStyle w:val="daolink"/>
        </w:rPr>
        <w:t>2027.42/84930</w:t>
      </w:r>
    </w:p>
    <w:p w:rsidR="00CA57D6" w:rsidRPr="006230A9" w:rsidRDefault="00CA57D6" w:rsidP="006230A9">
      <w:pPr>
        <w:pStyle w:val="level3item"/>
      </w:pPr>
      <w:r w:rsidRPr="006230A9">
        <w:t xml:space="preserve">BPA may affect immune system; 11/29/2010; New study from University of Michigan School of Public Health shows that common chemicals may adversely affect our immune </w:t>
      </w:r>
      <w:proofErr w:type="gramStart"/>
      <w:r w:rsidRPr="006230A9">
        <w:t>system</w:t>
      </w:r>
      <w:r w:rsidR="003C3B25" w:rsidRPr="006230A9">
        <w:t>.;</w:t>
      </w:r>
      <w:proofErr w:type="gramEnd"/>
      <w:r w:rsidR="003C3B25" w:rsidRPr="006230A9">
        <w:t xml:space="preserve"> (</w:t>
      </w:r>
      <w:r w:rsidRPr="006230A9">
        <w:t xml:space="preserve">clayton_nov_10.mp3; ; audio/x-mpeg); </w:t>
      </w:r>
      <w:r w:rsidRPr="006230A9">
        <w:rPr>
          <w:rStyle w:val="daolink"/>
        </w:rPr>
        <w:t>2027.42/84188</w:t>
      </w:r>
    </w:p>
    <w:p w:rsidR="001B5E04" w:rsidRDefault="001B5E04" w:rsidP="001B5E04">
      <w:pPr>
        <w:pStyle w:val="L2newpage"/>
        <w:rPr>
          <w:b/>
        </w:rPr>
      </w:pPr>
    </w:p>
    <w:p w:rsidR="001B5E04" w:rsidRDefault="001B5E04" w:rsidP="001B5E04">
      <w:pPr>
        <w:pStyle w:val="L2newpage"/>
        <w:rPr>
          <w:b/>
        </w:rPr>
      </w:pPr>
    </w:p>
    <w:p w:rsidR="001B5E04" w:rsidRPr="002B487E" w:rsidRDefault="001B5E04" w:rsidP="001B5E04">
      <w:pPr>
        <w:pStyle w:val="L2newpage"/>
        <w:rPr>
          <w:b/>
        </w:rPr>
      </w:pPr>
      <w:proofErr w:type="gramStart"/>
      <w:r w:rsidRPr="002B487E">
        <w:rPr>
          <w:b/>
        </w:rPr>
        <w:lastRenderedPageBreak/>
        <w:t>Podcasts (20</w:t>
      </w:r>
      <w:r>
        <w:rPr>
          <w:b/>
        </w:rPr>
        <w:t>10</w:t>
      </w:r>
      <w:r w:rsidRPr="002B487E">
        <w:rPr>
          <w:b/>
        </w:rPr>
        <w:t>) (Cont.)</w:t>
      </w:r>
      <w:proofErr w:type="gramEnd"/>
    </w:p>
    <w:p w:rsidR="001B5E04" w:rsidRDefault="001B5E04" w:rsidP="001B5E04">
      <w:pPr>
        <w:pStyle w:val="Boxnewpage"/>
      </w:pPr>
      <w:proofErr w:type="gramStart"/>
      <w:r>
        <w:t>Online (Cont.)</w:t>
      </w:r>
      <w:proofErr w:type="gramEnd"/>
    </w:p>
    <w:p w:rsidR="00CA57D6" w:rsidRPr="006230A9" w:rsidRDefault="00CA57D6" w:rsidP="006230A9">
      <w:pPr>
        <w:pStyle w:val="level3item"/>
      </w:pPr>
      <w:r w:rsidRPr="006230A9">
        <w:t xml:space="preserve">New supply chain dynamics; 12/23/2010; Professor William Lovejoy explains that relationships of modern manufacturers with large, complex supply chains are constantly </w:t>
      </w:r>
      <w:proofErr w:type="gramStart"/>
      <w:r w:rsidRPr="006230A9">
        <w:t>evolving</w:t>
      </w:r>
      <w:r w:rsidR="003C3B25" w:rsidRPr="006230A9">
        <w:t>.;</w:t>
      </w:r>
      <w:proofErr w:type="gramEnd"/>
      <w:r w:rsidR="003C3B25" w:rsidRPr="006230A9">
        <w:t xml:space="preserve"> (</w:t>
      </w:r>
      <w:r w:rsidRPr="006230A9">
        <w:t xml:space="preserve">lovejoy_dec_10.mp3; 11:08; audio/x-mpeg); </w:t>
      </w:r>
      <w:r w:rsidRPr="006230A9">
        <w:rPr>
          <w:rStyle w:val="daolink"/>
        </w:rPr>
        <w:t>2027.42/85039</w:t>
      </w:r>
    </w:p>
    <w:p w:rsidR="00CA57D6" w:rsidRDefault="007A2F96" w:rsidP="00930620">
      <w:pPr>
        <w:pStyle w:val="L2Subseries"/>
      </w:pPr>
      <w:r>
        <w:t>Podcasts (2011)</w:t>
      </w:r>
    </w:p>
    <w:p w:rsidR="009F6F4E" w:rsidRDefault="009F6F4E" w:rsidP="009F6F4E">
      <w:pPr>
        <w:pStyle w:val="boxnumber"/>
      </w:pPr>
      <w:r>
        <w:t>Online</w:t>
      </w:r>
    </w:p>
    <w:p w:rsidR="00CA57D6" w:rsidRPr="006230A9" w:rsidRDefault="00CA57D6" w:rsidP="006230A9">
      <w:pPr>
        <w:pStyle w:val="level3item"/>
      </w:pPr>
      <w:r w:rsidRPr="006230A9">
        <w:t>Do we need 3-D x-ray</w:t>
      </w:r>
      <w:proofErr w:type="gramStart"/>
      <w:r w:rsidRPr="006230A9">
        <w:t>?;</w:t>
      </w:r>
      <w:proofErr w:type="gramEnd"/>
      <w:r w:rsidRPr="006230A9">
        <w:t xml:space="preserve"> 1/18/2011; Sunil </w:t>
      </w:r>
      <w:proofErr w:type="spellStart"/>
      <w:r w:rsidRPr="006230A9">
        <w:t>Kapila</w:t>
      </w:r>
      <w:proofErr w:type="spellEnd"/>
      <w:r w:rsidRPr="006230A9">
        <w:t xml:space="preserve"> explains that the use of 3-D x-ray in orthodontics and pediatric dentistry should be limited; kapilla_jan_11.mp3; 16:05; audio/x-mpeg); </w:t>
      </w:r>
      <w:r w:rsidRPr="006230A9">
        <w:rPr>
          <w:rStyle w:val="daolink"/>
        </w:rPr>
        <w:t>2027.42/85022</w:t>
      </w:r>
    </w:p>
    <w:p w:rsidR="00CA57D6" w:rsidRDefault="007A2F96" w:rsidP="00930620">
      <w:pPr>
        <w:pStyle w:val="L2Subseries"/>
      </w:pPr>
      <w:r>
        <w:t>Podcasts (Undated)</w:t>
      </w:r>
    </w:p>
    <w:p w:rsidR="00B02652" w:rsidRDefault="00B02652" w:rsidP="00B02652">
      <w:pPr>
        <w:pStyle w:val="boxnumber"/>
      </w:pPr>
      <w:r>
        <w:t>Online</w:t>
      </w:r>
    </w:p>
    <w:p w:rsidR="00CA57D6" w:rsidRPr="006230A9" w:rsidRDefault="00CA57D6" w:rsidP="006230A9">
      <w:pPr>
        <w:pStyle w:val="level3item"/>
      </w:pPr>
      <w:r w:rsidRPr="006230A9">
        <w:t xml:space="preserve">Predicting divorce; Undated; New U-M study shows how fight styles affect marriage; birditt_sept_10.mp3; 3:25; audio/x-mpeg); </w:t>
      </w:r>
      <w:r w:rsidRPr="006230A9">
        <w:rPr>
          <w:rStyle w:val="daolink"/>
        </w:rPr>
        <w:t>2027.42/84166</w:t>
      </w:r>
    </w:p>
    <w:p w:rsidR="00BB5D77" w:rsidRPr="006230A9" w:rsidRDefault="00CA57D6" w:rsidP="006230A9">
      <w:pPr>
        <w:pStyle w:val="level3item"/>
        <w:rPr>
          <w:rStyle w:val="daolink"/>
        </w:rPr>
      </w:pPr>
      <w:r w:rsidRPr="006230A9">
        <w:t>Climate-change strategies in business; Undated; A growing number of companies are learning that implementing sustainable business practices isn't just good for the environment - it can also be good for the bottom line</w:t>
      </w:r>
      <w:r w:rsidR="003C3B25" w:rsidRPr="006230A9">
        <w:t>.; (</w:t>
      </w:r>
      <w:r w:rsidRPr="006230A9">
        <w:t xml:space="preserve">Hoffmanpod.mp3; 8:20; audio/x-mpeg); </w:t>
      </w:r>
      <w:r w:rsidRPr="006230A9">
        <w:rPr>
          <w:rStyle w:val="daolink"/>
        </w:rPr>
        <w:t>2027.42/85009</w:t>
      </w:r>
    </w:p>
    <w:p w:rsidR="000C0FB7" w:rsidRPr="006230A9" w:rsidRDefault="000C0FB7" w:rsidP="006230A9">
      <w:pPr>
        <w:pStyle w:val="level3item"/>
      </w:pPr>
    </w:p>
    <w:p w:rsidR="00B90534" w:rsidRDefault="00B90534" w:rsidP="00B90534">
      <w:pPr>
        <w:pStyle w:val="L1Series"/>
      </w:pPr>
      <w:r>
        <w:t>Digital Video</w:t>
      </w:r>
    </w:p>
    <w:p w:rsidR="00B90534" w:rsidRDefault="000C09C8" w:rsidP="00B90534">
      <w:pPr>
        <w:pStyle w:val="L2Subseries"/>
      </w:pPr>
      <w:r>
        <w:t>Digital Video Commencements (</w:t>
      </w:r>
      <w:r w:rsidR="00B90534">
        <w:t>2004-2011</w:t>
      </w:r>
      <w:r>
        <w:t>)</w:t>
      </w:r>
    </w:p>
    <w:p w:rsidR="00B54117" w:rsidRDefault="00B54117" w:rsidP="00B54117">
      <w:pPr>
        <w:pStyle w:val="boxnumber"/>
      </w:pPr>
      <w:r>
        <w:t>Online</w:t>
      </w:r>
    </w:p>
    <w:p w:rsidR="008355DD" w:rsidRPr="00014A1E" w:rsidRDefault="008355DD" w:rsidP="008355DD">
      <w:pPr>
        <w:pStyle w:val="level3item"/>
      </w:pPr>
      <w:r w:rsidRPr="00014A1E">
        <w:t>2004 Commencement Remarks</w:t>
      </w:r>
      <w:proofErr w:type="gramStart"/>
      <w:r>
        <w:t xml:space="preserve">;  </w:t>
      </w:r>
      <w:r w:rsidRPr="00014A1E">
        <w:t>2004</w:t>
      </w:r>
      <w:proofErr w:type="gramEnd"/>
      <w:r>
        <w:t xml:space="preserve">;  </w:t>
      </w:r>
      <w:r w:rsidRPr="00014A1E">
        <w:t>Mary Sue Coleman gives graduation remarks at Winter Commencement 2004</w:t>
      </w:r>
      <w:r>
        <w:t xml:space="preserve">;  </w:t>
      </w:r>
      <w:r w:rsidRPr="00014A1E">
        <w:t>(2004-Commencement-Remarks.flv; 2004-Commencement-Remarks_bhl-870ff1bf.mp4; 9:41; video/x-</w:t>
      </w:r>
      <w:proofErr w:type="spellStart"/>
      <w:r w:rsidRPr="00014A1E">
        <w:t>flv</w:t>
      </w:r>
      <w:proofErr w:type="spellEnd"/>
      <w:r w:rsidRPr="00014A1E">
        <w:t>; video/mp4)</w:t>
      </w:r>
      <w:r>
        <w:t xml:space="preserve">;  </w:t>
      </w:r>
      <w:r w:rsidRPr="008355DD">
        <w:rPr>
          <w:rStyle w:val="daolink"/>
        </w:rPr>
        <w:t>2027.42/93446</w:t>
      </w:r>
    </w:p>
    <w:p w:rsidR="008355DD" w:rsidRPr="00014A1E" w:rsidRDefault="008355DD" w:rsidP="008355DD">
      <w:pPr>
        <w:pStyle w:val="level3item"/>
      </w:pPr>
      <w:r w:rsidRPr="00014A1E">
        <w:t>2005 Spring Commencement</w:t>
      </w:r>
      <w:r>
        <w:t xml:space="preserve">;  </w:t>
      </w:r>
      <w:r w:rsidRPr="00014A1E">
        <w:t>2005</w:t>
      </w:r>
      <w:r>
        <w:t xml:space="preserve">;  </w:t>
      </w:r>
      <w:r w:rsidRPr="00014A1E">
        <w:t xml:space="preserve">University of Michigan President, Mary Sue Coleman, addresses the university community at the Spring 2005 Commencement held at Michigan Stadium.   Remarks to </w:t>
      </w:r>
      <w:proofErr w:type="gramStart"/>
      <w:r w:rsidRPr="00014A1E">
        <w:t>Graduates  Mary</w:t>
      </w:r>
      <w:proofErr w:type="gramEnd"/>
      <w:r w:rsidRPr="00014A1E">
        <w:t xml:space="preserve"> Sue Coleman gives graduation remarks at Spring Commencement 2005 </w:t>
      </w:r>
      <w:r>
        <w:t xml:space="preserve">;  </w:t>
      </w:r>
      <w:r w:rsidRPr="00014A1E">
        <w:t>(MSC_QTspr05.mp4; 9:11; video/mp4)</w:t>
      </w:r>
      <w:r>
        <w:t xml:space="preserve">;  </w:t>
      </w:r>
    </w:p>
    <w:p w:rsidR="008355DD" w:rsidRPr="00014A1E" w:rsidRDefault="008355DD" w:rsidP="008355DD">
      <w:pPr>
        <w:pStyle w:val="level3item"/>
      </w:pPr>
      <w:r w:rsidRPr="00014A1E">
        <w:t>2006 Spring Commencement</w:t>
      </w:r>
      <w:r>
        <w:t xml:space="preserve">;  </w:t>
      </w:r>
      <w:r w:rsidRPr="00014A1E">
        <w:t>2006</w:t>
      </w:r>
      <w:r>
        <w:t xml:space="preserve">;  </w:t>
      </w:r>
      <w:r w:rsidRPr="00014A1E">
        <w:t>University of Michigan President, Mary Sue Coleman, addresses the university community at the Spring 2006 Commencement held at Michigan Stadium.</w:t>
      </w:r>
      <w:r>
        <w:t xml:space="preserve">;  </w:t>
      </w:r>
      <w:r w:rsidRPr="00014A1E">
        <w:t>(2006-Spring-Commencement.flv; 2006-Spring-Commencement_bhl-197e1dad.mp4; 8:54; video/x-</w:t>
      </w:r>
      <w:proofErr w:type="spellStart"/>
      <w:r w:rsidRPr="00014A1E">
        <w:t>flv</w:t>
      </w:r>
      <w:proofErr w:type="spellEnd"/>
      <w:r w:rsidRPr="00014A1E">
        <w:t>; video/mp4)</w:t>
      </w:r>
      <w:r>
        <w:t xml:space="preserve">;  </w:t>
      </w:r>
      <w:r w:rsidRPr="008355DD">
        <w:rPr>
          <w:rStyle w:val="daolink"/>
        </w:rPr>
        <w:t>2027.42/93444</w:t>
      </w:r>
    </w:p>
    <w:p w:rsidR="008355DD" w:rsidRPr="00014A1E" w:rsidRDefault="008355DD" w:rsidP="008355DD">
      <w:pPr>
        <w:pStyle w:val="level3item"/>
      </w:pPr>
      <w:r w:rsidRPr="00014A1E">
        <w:t>2007 Spring Commencement</w:t>
      </w:r>
      <w:r>
        <w:t xml:space="preserve">;  </w:t>
      </w:r>
      <w:r w:rsidRPr="00014A1E">
        <w:t>2007</w:t>
      </w:r>
      <w:r>
        <w:t xml:space="preserve">;  </w:t>
      </w:r>
      <w:r w:rsidRPr="00014A1E">
        <w:t xml:space="preserve">University of Michigan President, Mary Sue Coleman, addresses the university community at the Spring 2007 Commencement held at Michigan Stadium.   Remarks to </w:t>
      </w:r>
      <w:proofErr w:type="gramStart"/>
      <w:r w:rsidRPr="00014A1E">
        <w:t>Graduates  Mary</w:t>
      </w:r>
      <w:proofErr w:type="gramEnd"/>
      <w:r w:rsidRPr="00014A1E">
        <w:t xml:space="preserve"> Sue Coleman gives graduation remarks at Spring Commencement 2007</w:t>
      </w:r>
      <w:r>
        <w:t xml:space="preserve">;  </w:t>
      </w:r>
      <w:r w:rsidRPr="00014A1E">
        <w:t>(MSC_QTspr07.mp4; 9:25; video/mp4)</w:t>
      </w:r>
      <w:r>
        <w:t xml:space="preserve">;  </w:t>
      </w:r>
      <w:r w:rsidRPr="008355DD">
        <w:rPr>
          <w:rStyle w:val="daolink"/>
        </w:rPr>
        <w:t>2027.42/93445</w:t>
      </w:r>
    </w:p>
    <w:p w:rsidR="00D82140" w:rsidRDefault="00D82140" w:rsidP="00D82140">
      <w:pPr>
        <w:pStyle w:val="L2newpage"/>
        <w:rPr>
          <w:b/>
        </w:rPr>
      </w:pPr>
    </w:p>
    <w:p w:rsidR="00D82140" w:rsidRDefault="00D82140" w:rsidP="00D82140">
      <w:pPr>
        <w:pStyle w:val="L2newpage"/>
        <w:rPr>
          <w:b/>
        </w:rPr>
      </w:pPr>
    </w:p>
    <w:p w:rsidR="00D82140" w:rsidRDefault="00D82140" w:rsidP="00D82140">
      <w:pPr>
        <w:pStyle w:val="L2newpage"/>
        <w:rPr>
          <w:b/>
        </w:rPr>
      </w:pPr>
    </w:p>
    <w:p w:rsidR="00D82140" w:rsidRPr="001370C8" w:rsidRDefault="00D82140" w:rsidP="00D82140">
      <w:pPr>
        <w:pStyle w:val="L2newpage"/>
        <w:rPr>
          <w:b/>
        </w:rPr>
      </w:pPr>
      <w:proofErr w:type="gramStart"/>
      <w:r w:rsidRPr="001370C8">
        <w:rPr>
          <w:b/>
        </w:rPr>
        <w:lastRenderedPageBreak/>
        <w:t>Digital Video Commencements (2004-2011) (Cont.)</w:t>
      </w:r>
      <w:proofErr w:type="gramEnd"/>
    </w:p>
    <w:p w:rsidR="00D82140" w:rsidRDefault="00D82140" w:rsidP="00D82140">
      <w:pPr>
        <w:pStyle w:val="Boxnewpage"/>
      </w:pPr>
      <w:proofErr w:type="gramStart"/>
      <w:r>
        <w:t>Online (Cont.)</w:t>
      </w:r>
      <w:proofErr w:type="gramEnd"/>
    </w:p>
    <w:p w:rsidR="008355DD" w:rsidRDefault="008355DD" w:rsidP="008355DD">
      <w:pPr>
        <w:pStyle w:val="level3item"/>
        <w:rPr>
          <w:rStyle w:val="daolink"/>
        </w:rPr>
      </w:pPr>
      <w:r w:rsidRPr="00014A1E">
        <w:t>2008 Winter Commencement</w:t>
      </w:r>
      <w:proofErr w:type="gramStart"/>
      <w:r>
        <w:t xml:space="preserve">;  </w:t>
      </w:r>
      <w:r w:rsidRPr="00014A1E">
        <w:t>2008</w:t>
      </w:r>
      <w:proofErr w:type="gramEnd"/>
      <w:r>
        <w:t xml:space="preserve">;  </w:t>
      </w:r>
      <w:r w:rsidRPr="00014A1E">
        <w:t>University of Michigan President Mary Sue Coleman's remarks to graduates University of Michigan President Mary Sue Coleman's remarks University of Michigan President Mary Sue Coleman speaks at the University's 2008 Winter Commencement</w:t>
      </w:r>
      <w:r>
        <w:t xml:space="preserve">;  </w:t>
      </w:r>
      <w:r w:rsidRPr="00014A1E">
        <w:t>(msc_dec_08.mov; 7:57; video/</w:t>
      </w:r>
      <w:proofErr w:type="spellStart"/>
      <w:r w:rsidRPr="00014A1E">
        <w:t>quicktime</w:t>
      </w:r>
      <w:proofErr w:type="spellEnd"/>
      <w:r w:rsidRPr="00014A1E">
        <w:t>)</w:t>
      </w:r>
      <w:r>
        <w:t xml:space="preserve">;  </w:t>
      </w:r>
      <w:r w:rsidRPr="008355DD">
        <w:rPr>
          <w:rStyle w:val="daolink"/>
        </w:rPr>
        <w:t>2027.42/93461</w:t>
      </w:r>
    </w:p>
    <w:p w:rsidR="00822693" w:rsidRPr="00014A1E" w:rsidRDefault="00822693" w:rsidP="00822693">
      <w:pPr>
        <w:pStyle w:val="level3item"/>
      </w:pPr>
      <w:r>
        <w:t>2008 Winter Commencement</w:t>
      </w:r>
      <w:proofErr w:type="gramStart"/>
      <w:r>
        <w:t xml:space="preserve">;  </w:t>
      </w:r>
      <w:r w:rsidRPr="00014A1E">
        <w:t>Roger</w:t>
      </w:r>
      <w:proofErr w:type="gramEnd"/>
      <w:r w:rsidRPr="00014A1E">
        <w:t xml:space="preserve"> Penske Remarks</w:t>
      </w:r>
      <w:r>
        <w:t xml:space="preserve">;  </w:t>
      </w:r>
      <w:r w:rsidRPr="00014A1E">
        <w:t>2008</w:t>
      </w:r>
      <w:r>
        <w:t xml:space="preserve">;  </w:t>
      </w:r>
      <w:r w:rsidRPr="00014A1E">
        <w:t xml:space="preserve">Honorary degree recipient Roger Penske speaks at the </w:t>
      </w:r>
      <w:proofErr w:type="spellStart"/>
      <w:r w:rsidRPr="00014A1E">
        <w:t>the</w:t>
      </w:r>
      <w:proofErr w:type="spellEnd"/>
      <w:r w:rsidRPr="00014A1E">
        <w:t xml:space="preserve"> U-M Winter 2008 Commencement. Roger Penske at Winter 2008 Commencement Honorary degree recipient Roger Penske speaks the </w:t>
      </w:r>
      <w:proofErr w:type="spellStart"/>
      <w:r w:rsidRPr="00014A1E">
        <w:t>the</w:t>
      </w:r>
      <w:proofErr w:type="spellEnd"/>
      <w:r w:rsidRPr="00014A1E">
        <w:t xml:space="preserve"> U-M Winter 2008 Commencement.</w:t>
      </w:r>
      <w:proofErr w:type="gramStart"/>
      <w:r>
        <w:t xml:space="preserve">;  </w:t>
      </w:r>
      <w:r w:rsidRPr="00014A1E">
        <w:t>(</w:t>
      </w:r>
      <w:proofErr w:type="gramEnd"/>
      <w:r w:rsidRPr="00014A1E">
        <w:t>penske_dec_08.mov; 20:18; video/</w:t>
      </w:r>
      <w:proofErr w:type="spellStart"/>
      <w:r w:rsidRPr="00014A1E">
        <w:t>quicktime</w:t>
      </w:r>
      <w:proofErr w:type="spellEnd"/>
      <w:r w:rsidRPr="00014A1E">
        <w:t>)</w:t>
      </w:r>
      <w:r>
        <w:t xml:space="preserve">;  </w:t>
      </w:r>
      <w:r w:rsidRPr="008355DD">
        <w:rPr>
          <w:rStyle w:val="daolink"/>
        </w:rPr>
        <w:t>2027.42/93454</w:t>
      </w:r>
    </w:p>
    <w:p w:rsidR="008355DD" w:rsidRPr="00014A1E" w:rsidRDefault="008355DD" w:rsidP="008355DD">
      <w:pPr>
        <w:pStyle w:val="level3item"/>
      </w:pPr>
      <w:r w:rsidRPr="00014A1E">
        <w:t>2009 Spring Commencement</w:t>
      </w:r>
      <w:proofErr w:type="gramStart"/>
      <w:r>
        <w:t xml:space="preserve">;  </w:t>
      </w:r>
      <w:r w:rsidRPr="00014A1E">
        <w:t>2009</w:t>
      </w:r>
      <w:proofErr w:type="gramEnd"/>
      <w:r>
        <w:t xml:space="preserve">;  </w:t>
      </w:r>
      <w:r w:rsidRPr="00014A1E">
        <w:t>University of Michigan President Mary Sue Coleman's remarks to graduates Remarks to graduates University of Michigan President Mary Sue Coleman's remarks to graduates</w:t>
      </w:r>
      <w:r>
        <w:t xml:space="preserve">;  </w:t>
      </w:r>
      <w:r w:rsidRPr="00014A1E">
        <w:t>(msc_sprcom_may_09.mov; 8:45; video/</w:t>
      </w:r>
      <w:proofErr w:type="spellStart"/>
      <w:r w:rsidRPr="00014A1E">
        <w:t>quicktime</w:t>
      </w:r>
      <w:proofErr w:type="spellEnd"/>
      <w:r w:rsidRPr="00014A1E">
        <w:t>)</w:t>
      </w:r>
      <w:r>
        <w:t xml:space="preserve">;  </w:t>
      </w:r>
      <w:r w:rsidRPr="008355DD">
        <w:rPr>
          <w:rStyle w:val="daolink"/>
        </w:rPr>
        <w:t>2027.42/93488</w:t>
      </w:r>
    </w:p>
    <w:p w:rsidR="008355DD" w:rsidRPr="00014A1E" w:rsidRDefault="008355DD" w:rsidP="008355DD">
      <w:pPr>
        <w:pStyle w:val="level3item"/>
      </w:pPr>
      <w:r w:rsidRPr="00014A1E">
        <w:t>2009 Spring Commencement: Student Speaker</w:t>
      </w:r>
      <w:proofErr w:type="gramStart"/>
      <w:r>
        <w:t xml:space="preserve">;  </w:t>
      </w:r>
      <w:r w:rsidRPr="00014A1E">
        <w:t>2009</w:t>
      </w:r>
      <w:proofErr w:type="gramEnd"/>
      <w:r>
        <w:t xml:space="preserve">;  </w:t>
      </w:r>
      <w:r w:rsidRPr="00014A1E">
        <w:t xml:space="preserve">Senior George Dong delivered the students speech at the University of </w:t>
      </w:r>
      <w:proofErr w:type="spellStart"/>
      <w:r w:rsidRPr="00014A1E">
        <w:t>MIchigan's</w:t>
      </w:r>
      <w:proofErr w:type="spellEnd"/>
      <w:r w:rsidRPr="00014A1E">
        <w:t xml:space="preserve"> 2009 Spring Commencement. Senior George Dong at 2009 Spring Commencement Senior George Dong delivered the students speech at the University of </w:t>
      </w:r>
      <w:proofErr w:type="spellStart"/>
      <w:r w:rsidRPr="00014A1E">
        <w:t>MIchigan's</w:t>
      </w:r>
      <w:proofErr w:type="spellEnd"/>
      <w:r w:rsidRPr="00014A1E">
        <w:t xml:space="preserve"> 2009 Spring Commencement.</w:t>
      </w:r>
      <w:r>
        <w:t xml:space="preserve">;  </w:t>
      </w:r>
      <w:r w:rsidRPr="00014A1E">
        <w:t>(dong_sprcom_may_09.mov; 8:22; video/</w:t>
      </w:r>
      <w:proofErr w:type="spellStart"/>
      <w:r w:rsidRPr="00014A1E">
        <w:t>quicktime</w:t>
      </w:r>
      <w:proofErr w:type="spellEnd"/>
      <w:r w:rsidRPr="00014A1E">
        <w:t>)</w:t>
      </w:r>
      <w:r>
        <w:t xml:space="preserve">;  </w:t>
      </w:r>
      <w:r w:rsidRPr="008355DD">
        <w:rPr>
          <w:rStyle w:val="daolink"/>
        </w:rPr>
        <w:t>2027.42/93487</w:t>
      </w:r>
    </w:p>
    <w:p w:rsidR="008355DD" w:rsidRPr="00014A1E" w:rsidRDefault="008355DD" w:rsidP="008355DD">
      <w:pPr>
        <w:pStyle w:val="level3item"/>
      </w:pPr>
      <w:r w:rsidRPr="00014A1E">
        <w:t>2009 Winter Commencement</w:t>
      </w:r>
      <w:r>
        <w:t xml:space="preserve">;  </w:t>
      </w:r>
      <w:r w:rsidRPr="00014A1E">
        <w:t>2009</w:t>
      </w:r>
      <w:r>
        <w:t xml:space="preserve">;  </w:t>
      </w:r>
      <w:r w:rsidRPr="00014A1E">
        <w:t>University of Michigan President Mary Sue Coleman's remarks to graduates University of Michigan President Mary Sue Coleman's remarks University of Michigan President Mary Sue Coleman's remarks to graduates at winter 2009 commencement</w:t>
      </w:r>
      <w:r>
        <w:t xml:space="preserve">;  </w:t>
      </w:r>
      <w:r w:rsidRPr="00014A1E">
        <w:t>(msc_wincom09_dec_09.mov; 6:44; video/</w:t>
      </w:r>
      <w:proofErr w:type="spellStart"/>
      <w:r w:rsidRPr="00014A1E">
        <w:t>quicktime</w:t>
      </w:r>
      <w:proofErr w:type="spellEnd"/>
      <w:r w:rsidRPr="00014A1E">
        <w:t>)</w:t>
      </w:r>
      <w:r>
        <w:t xml:space="preserve">;  </w:t>
      </w:r>
      <w:r w:rsidRPr="008355DD">
        <w:rPr>
          <w:rStyle w:val="daolink"/>
        </w:rPr>
        <w:t>2027.42/93275</w:t>
      </w:r>
    </w:p>
    <w:p w:rsidR="008355DD" w:rsidRPr="00014A1E" w:rsidRDefault="008355DD" w:rsidP="008355DD">
      <w:pPr>
        <w:pStyle w:val="level3item"/>
      </w:pPr>
      <w:r w:rsidRPr="00014A1E">
        <w:t>2009 Winter Commencement: Doctor of Fine Arts Honorary Degree Recipient Jeff Daniels</w:t>
      </w:r>
      <w:r>
        <w:t xml:space="preserve">;  </w:t>
      </w:r>
      <w:r w:rsidRPr="00014A1E">
        <w:t>2011</w:t>
      </w:r>
      <w:r>
        <w:t xml:space="preserve">;  </w:t>
      </w:r>
      <w:r w:rsidRPr="00014A1E">
        <w:t>Actor, playwright, songwriter and Michigan native Jeff Daniels will receive an honorary degree and will deliver the address at the University of Michigan's Winter Commencement on December 20, 2009</w:t>
      </w:r>
      <w:r>
        <w:t xml:space="preserve">;  </w:t>
      </w:r>
      <w:r w:rsidRPr="00014A1E">
        <w:t>(daniels-wincom09-dec-09.mov; 13:33; video/</w:t>
      </w:r>
      <w:proofErr w:type="spellStart"/>
      <w:r w:rsidRPr="00014A1E">
        <w:t>quicktime</w:t>
      </w:r>
      <w:proofErr w:type="spellEnd"/>
      <w:r w:rsidRPr="00014A1E">
        <w:t>)</w:t>
      </w:r>
      <w:r>
        <w:t xml:space="preserve">;  </w:t>
      </w:r>
      <w:r w:rsidRPr="008355DD">
        <w:rPr>
          <w:rStyle w:val="daolink"/>
        </w:rPr>
        <w:t>2027.42/94399</w:t>
      </w:r>
    </w:p>
    <w:p w:rsidR="008355DD" w:rsidRPr="00014A1E" w:rsidRDefault="008355DD" w:rsidP="008355DD">
      <w:pPr>
        <w:pStyle w:val="level3item"/>
      </w:pPr>
      <w:r w:rsidRPr="00014A1E">
        <w:t xml:space="preserve">2010 Spring </w:t>
      </w:r>
      <w:proofErr w:type="gramStart"/>
      <w:r w:rsidRPr="00014A1E">
        <w:t>Commencement :</w:t>
      </w:r>
      <w:proofErr w:type="gramEnd"/>
      <w:r w:rsidRPr="00014A1E">
        <w:t xml:space="preserve"> Main Speaker President Barack Obama</w:t>
      </w:r>
      <w:r>
        <w:t xml:space="preserve">;  </w:t>
      </w:r>
      <w:r w:rsidRPr="00014A1E">
        <w:t>2010</w:t>
      </w:r>
      <w:r>
        <w:t xml:space="preserve">;  </w:t>
      </w:r>
      <w:r w:rsidRPr="00014A1E">
        <w:t>2010 Spring Commencement Speech by President Barack H. Obama</w:t>
      </w:r>
      <w:r>
        <w:t xml:space="preserve">;  </w:t>
      </w:r>
      <w:r w:rsidRPr="00014A1E">
        <w:t>(2010-President-Barack-Obama-Spring-Commencement-Speech.flv; 2010-President-Barack-Obama-Spring-Commencement-Speech_bhl-ed24444c.mp4; 31:40:00; video/x-</w:t>
      </w:r>
      <w:proofErr w:type="spellStart"/>
      <w:r w:rsidRPr="00014A1E">
        <w:t>flv</w:t>
      </w:r>
      <w:proofErr w:type="spellEnd"/>
      <w:r w:rsidRPr="00014A1E">
        <w:t>; video/mp4)</w:t>
      </w:r>
      <w:r>
        <w:t xml:space="preserve">;  </w:t>
      </w:r>
      <w:r w:rsidRPr="008355DD">
        <w:rPr>
          <w:rStyle w:val="daolink"/>
        </w:rPr>
        <w:t>2027.42/94374</w:t>
      </w:r>
    </w:p>
    <w:p w:rsidR="00D82140" w:rsidRDefault="00D82140" w:rsidP="00D82140">
      <w:pPr>
        <w:pStyle w:val="L2newpage"/>
        <w:rPr>
          <w:b/>
        </w:rPr>
      </w:pPr>
    </w:p>
    <w:p w:rsidR="00D82140" w:rsidRDefault="00D82140" w:rsidP="00D82140">
      <w:pPr>
        <w:pStyle w:val="L2newpage"/>
        <w:rPr>
          <w:b/>
        </w:rPr>
      </w:pPr>
    </w:p>
    <w:p w:rsidR="00D82140" w:rsidRDefault="00D82140" w:rsidP="00D82140">
      <w:pPr>
        <w:pStyle w:val="L2newpage"/>
        <w:rPr>
          <w:b/>
        </w:rPr>
      </w:pPr>
    </w:p>
    <w:p w:rsidR="00D82140" w:rsidRDefault="00D82140" w:rsidP="00D82140">
      <w:pPr>
        <w:pStyle w:val="L2newpage"/>
        <w:rPr>
          <w:b/>
        </w:rPr>
      </w:pPr>
    </w:p>
    <w:p w:rsidR="00D82140" w:rsidRDefault="00D82140" w:rsidP="00D82140">
      <w:pPr>
        <w:pStyle w:val="L2newpage"/>
        <w:rPr>
          <w:b/>
        </w:rPr>
      </w:pPr>
    </w:p>
    <w:p w:rsidR="00D82140" w:rsidRPr="001370C8" w:rsidRDefault="00D82140" w:rsidP="00D82140">
      <w:pPr>
        <w:pStyle w:val="L2newpage"/>
        <w:rPr>
          <w:b/>
        </w:rPr>
      </w:pPr>
      <w:proofErr w:type="gramStart"/>
      <w:r w:rsidRPr="001370C8">
        <w:rPr>
          <w:b/>
        </w:rPr>
        <w:lastRenderedPageBreak/>
        <w:t>Digital Video Commencements (2004-2011) (Cont.)</w:t>
      </w:r>
      <w:proofErr w:type="gramEnd"/>
    </w:p>
    <w:p w:rsidR="00D82140" w:rsidRDefault="00D82140" w:rsidP="00D82140">
      <w:pPr>
        <w:pStyle w:val="Boxnewpage"/>
      </w:pPr>
      <w:proofErr w:type="gramStart"/>
      <w:r>
        <w:t>Online (Cont.)</w:t>
      </w:r>
      <w:proofErr w:type="gramEnd"/>
    </w:p>
    <w:p w:rsidR="008355DD" w:rsidRDefault="008355DD" w:rsidP="008355DD">
      <w:pPr>
        <w:pStyle w:val="level3item"/>
        <w:rPr>
          <w:rStyle w:val="daolink"/>
        </w:rPr>
      </w:pPr>
      <w:r w:rsidRPr="00014A1E">
        <w:t xml:space="preserve">2011 Spring Commencement Main Speaker Rick Snyder </w:t>
      </w:r>
      <w:r>
        <w:t xml:space="preserve">;  </w:t>
      </w:r>
      <w:r w:rsidRPr="00014A1E">
        <w:t>2011</w:t>
      </w:r>
      <w:r>
        <w:t xml:space="preserve">;  </w:t>
      </w:r>
      <w:r w:rsidRPr="00014A1E">
        <w:t>Michigan Gov. Rick Snyder was main speaker at the University of Michigan 2011 Spring Commencement University of Michigan 2011 Spring Commencement Michigan Gov. Rick Snyder was main speaker at the University of Michigan 2011 Spring Commencement</w:t>
      </w:r>
      <w:r>
        <w:t xml:space="preserve">;  </w:t>
      </w:r>
      <w:r w:rsidRPr="00014A1E">
        <w:t>(sprcom11snyder_apr_11.mov; 18:31; video/</w:t>
      </w:r>
      <w:proofErr w:type="spellStart"/>
      <w:r w:rsidRPr="00014A1E">
        <w:t>quicktime</w:t>
      </w:r>
      <w:proofErr w:type="spellEnd"/>
      <w:r w:rsidRPr="00014A1E">
        <w:t>)</w:t>
      </w:r>
      <w:r>
        <w:t xml:space="preserve">;  </w:t>
      </w:r>
      <w:r w:rsidRPr="008355DD">
        <w:rPr>
          <w:rStyle w:val="daolink"/>
        </w:rPr>
        <w:t>2027.42/93341</w:t>
      </w:r>
    </w:p>
    <w:p w:rsidR="000C0FB7" w:rsidRPr="00014A1E" w:rsidRDefault="000C0FB7" w:rsidP="008355DD">
      <w:pPr>
        <w:pStyle w:val="level3item"/>
      </w:pPr>
    </w:p>
    <w:p w:rsidR="00B90534" w:rsidRDefault="00E567B3" w:rsidP="00B90534">
      <w:pPr>
        <w:pStyle w:val="L2Subseries"/>
      </w:pPr>
      <w:r>
        <w:t>Ask M (2011)</w:t>
      </w:r>
    </w:p>
    <w:p w:rsidR="00F301DD" w:rsidRDefault="00F301DD" w:rsidP="00F301DD">
      <w:pPr>
        <w:pStyle w:val="Boxnewpage"/>
      </w:pPr>
      <w:r>
        <w:t>Online</w:t>
      </w:r>
    </w:p>
    <w:p w:rsidR="008355DD" w:rsidRPr="00014A1E" w:rsidRDefault="008355DD" w:rsidP="008355DD">
      <w:pPr>
        <w:pStyle w:val="level3item"/>
      </w:pPr>
      <w:r w:rsidRPr="00014A1E">
        <w:t>Ask M - Andrew Maynard - Follow Up</w:t>
      </w:r>
      <w:proofErr w:type="gramStart"/>
      <w:r>
        <w:t xml:space="preserve">;  </w:t>
      </w:r>
      <w:r w:rsidRPr="00014A1E">
        <w:t>2011</w:t>
      </w:r>
      <w:proofErr w:type="gramEnd"/>
      <w:r>
        <w:t xml:space="preserve">;  </w:t>
      </w:r>
      <w:r w:rsidRPr="00014A1E">
        <w:t>University of Michigan Risk Science Center Director Andrew Maynard responds to questions in the second video. Andrew Maynard responds to questions Ask M- Maynard</w:t>
      </w:r>
      <w:proofErr w:type="gramStart"/>
      <w:r>
        <w:t xml:space="preserve">;  </w:t>
      </w:r>
      <w:r w:rsidRPr="00014A1E">
        <w:t>(</w:t>
      </w:r>
      <w:proofErr w:type="gramEnd"/>
      <w:r w:rsidRPr="00014A1E">
        <w:t>maynard_may_11.mp4; 7:11; video/mp4)</w:t>
      </w:r>
      <w:r>
        <w:t xml:space="preserve">;  </w:t>
      </w:r>
      <w:r w:rsidRPr="008355DD">
        <w:rPr>
          <w:rStyle w:val="daolink"/>
        </w:rPr>
        <w:t>2027.42/93346</w:t>
      </w:r>
    </w:p>
    <w:p w:rsidR="008355DD" w:rsidRPr="00014A1E" w:rsidRDefault="008355DD" w:rsidP="008355DD">
      <w:pPr>
        <w:pStyle w:val="level3item"/>
      </w:pPr>
      <w:r w:rsidRPr="00014A1E">
        <w:t>Ask M - Career Center - Follow Up</w:t>
      </w:r>
      <w:r>
        <w:t xml:space="preserve">;  </w:t>
      </w:r>
      <w:r w:rsidRPr="00014A1E">
        <w:t>2011</w:t>
      </w:r>
      <w:r>
        <w:t xml:space="preserve">;  </w:t>
      </w:r>
      <w:proofErr w:type="spellStart"/>
      <w:r w:rsidRPr="00014A1E">
        <w:t>Geni</w:t>
      </w:r>
      <w:proofErr w:type="spellEnd"/>
      <w:r w:rsidRPr="00014A1E">
        <w:t xml:space="preserve"> </w:t>
      </w:r>
      <w:proofErr w:type="spellStart"/>
      <w:r w:rsidRPr="00014A1E">
        <w:t>Harclerode</w:t>
      </w:r>
      <w:proofErr w:type="spellEnd"/>
      <w:r w:rsidRPr="00014A1E">
        <w:t xml:space="preserve"> answers questions from Facebook and YouTube about how to go about a job search and more </w:t>
      </w:r>
      <w:proofErr w:type="spellStart"/>
      <w:r w:rsidRPr="00014A1E">
        <w:t>Geni</w:t>
      </w:r>
      <w:proofErr w:type="spellEnd"/>
      <w:r w:rsidRPr="00014A1E">
        <w:t xml:space="preserve"> </w:t>
      </w:r>
      <w:proofErr w:type="spellStart"/>
      <w:r w:rsidRPr="00014A1E">
        <w:t>Harclerode</w:t>
      </w:r>
      <w:proofErr w:type="spellEnd"/>
      <w:r w:rsidRPr="00014A1E">
        <w:t xml:space="preserve"> answers questions about finding a career int. with </w:t>
      </w:r>
      <w:proofErr w:type="spellStart"/>
      <w:r w:rsidRPr="00014A1E">
        <w:t>Geni</w:t>
      </w:r>
      <w:proofErr w:type="spellEnd"/>
      <w:r w:rsidRPr="00014A1E">
        <w:t xml:space="preserve"> </w:t>
      </w:r>
      <w:proofErr w:type="spellStart"/>
      <w:r w:rsidRPr="00014A1E">
        <w:t>Harclerode</w:t>
      </w:r>
      <w:proofErr w:type="spellEnd"/>
      <w:r>
        <w:t xml:space="preserve">;  </w:t>
      </w:r>
      <w:r w:rsidRPr="00014A1E">
        <w:t>(askmharclerode_jun_11.mp4; 4:30; video/mp4)</w:t>
      </w:r>
      <w:r>
        <w:t xml:space="preserve">;  </w:t>
      </w:r>
      <w:r w:rsidRPr="008355DD">
        <w:rPr>
          <w:rStyle w:val="daolink"/>
        </w:rPr>
        <w:t>2027.42/93356</w:t>
      </w:r>
    </w:p>
    <w:p w:rsidR="008355DD" w:rsidRPr="00014A1E" w:rsidRDefault="008355DD" w:rsidP="008355DD">
      <w:pPr>
        <w:pStyle w:val="level3item"/>
      </w:pPr>
      <w:r w:rsidRPr="00014A1E">
        <w:t>Ask M - Career Center - Invitation</w:t>
      </w:r>
      <w:r>
        <w:t xml:space="preserve">;  </w:t>
      </w:r>
      <w:r w:rsidRPr="00014A1E">
        <w:t>2011</w:t>
      </w:r>
      <w:r>
        <w:t xml:space="preserve">;  </w:t>
      </w:r>
      <w:proofErr w:type="spellStart"/>
      <w:r w:rsidRPr="00014A1E">
        <w:t>Geni</w:t>
      </w:r>
      <w:proofErr w:type="spellEnd"/>
      <w:r w:rsidRPr="00014A1E">
        <w:t xml:space="preserve"> </w:t>
      </w:r>
      <w:proofErr w:type="spellStart"/>
      <w:r w:rsidRPr="00014A1E">
        <w:t>Harclerode</w:t>
      </w:r>
      <w:proofErr w:type="spellEnd"/>
      <w:r w:rsidRPr="00014A1E">
        <w:t xml:space="preserve"> from the University of Michigan Career Center invites questions about what to look for when starting a job search.  </w:t>
      </w:r>
      <w:proofErr w:type="spellStart"/>
      <w:r w:rsidRPr="00014A1E">
        <w:t>Geni</w:t>
      </w:r>
      <w:proofErr w:type="spellEnd"/>
      <w:r w:rsidRPr="00014A1E">
        <w:t xml:space="preserve"> </w:t>
      </w:r>
      <w:proofErr w:type="spellStart"/>
      <w:r w:rsidRPr="00014A1E">
        <w:t>Harclerode</w:t>
      </w:r>
      <w:proofErr w:type="spellEnd"/>
      <w:r w:rsidRPr="00014A1E">
        <w:t xml:space="preserve"> invites questions about job search and more </w:t>
      </w:r>
      <w:proofErr w:type="spellStart"/>
      <w:r w:rsidRPr="00014A1E">
        <w:t>Geni</w:t>
      </w:r>
      <w:proofErr w:type="spellEnd"/>
      <w:r w:rsidRPr="00014A1E">
        <w:t xml:space="preserve"> </w:t>
      </w:r>
      <w:proofErr w:type="spellStart"/>
      <w:r w:rsidRPr="00014A1E">
        <w:t>Harclerode</w:t>
      </w:r>
      <w:proofErr w:type="spellEnd"/>
      <w:r w:rsidRPr="00014A1E">
        <w:t xml:space="preserve"> int.</w:t>
      </w:r>
      <w:proofErr w:type="gramStart"/>
      <w:r>
        <w:t xml:space="preserve">;  </w:t>
      </w:r>
      <w:r w:rsidRPr="00014A1E">
        <w:t>(</w:t>
      </w:r>
      <w:proofErr w:type="gramEnd"/>
      <w:r w:rsidRPr="00014A1E">
        <w:t>askmcc_jun_11.mp4; 0:42; video/mp4)</w:t>
      </w:r>
      <w:r>
        <w:t xml:space="preserve">;  </w:t>
      </w:r>
      <w:r w:rsidRPr="008355DD">
        <w:rPr>
          <w:rStyle w:val="daolink"/>
        </w:rPr>
        <w:t>2027.42/93355</w:t>
      </w:r>
    </w:p>
    <w:p w:rsidR="008355DD" w:rsidRPr="00014A1E" w:rsidRDefault="008355DD" w:rsidP="008355DD">
      <w:pPr>
        <w:pStyle w:val="level3item"/>
      </w:pPr>
      <w:r w:rsidRPr="00014A1E">
        <w:t>Ask M - Eric Rabkin - Follow Up</w:t>
      </w:r>
      <w:r>
        <w:t xml:space="preserve">;  </w:t>
      </w:r>
      <w:r w:rsidRPr="00014A1E">
        <w:t>2011</w:t>
      </w:r>
      <w:r>
        <w:t xml:space="preserve">;  </w:t>
      </w:r>
      <w:r w:rsidRPr="00014A1E">
        <w:t>University Michigan Arthur F. Thurnau professor Eric Rabkin answers questions from viewers about fairy tales, vampires and the role of fantasy in education. Answers questions about vampires, werewolves, and more video with Eric Rabkin</w:t>
      </w:r>
      <w:proofErr w:type="gramStart"/>
      <w:r>
        <w:t xml:space="preserve">;  </w:t>
      </w:r>
      <w:r w:rsidRPr="00014A1E">
        <w:t>(</w:t>
      </w:r>
      <w:proofErr w:type="gramEnd"/>
      <w:r w:rsidRPr="00014A1E">
        <w:t>askmrabkinqs_nov_11.mp4; 7:36; video/mp4)</w:t>
      </w:r>
      <w:r>
        <w:t xml:space="preserve">;  </w:t>
      </w:r>
      <w:r w:rsidRPr="008355DD">
        <w:rPr>
          <w:rStyle w:val="daolink"/>
        </w:rPr>
        <w:t>2027.42/93391</w:t>
      </w:r>
    </w:p>
    <w:p w:rsidR="008355DD" w:rsidRPr="00014A1E" w:rsidRDefault="008355DD" w:rsidP="008355DD">
      <w:pPr>
        <w:pStyle w:val="level3item"/>
      </w:pPr>
      <w:r w:rsidRPr="00014A1E">
        <w:t>Ask M - Eric Rabkin - Invitation</w:t>
      </w:r>
      <w:r>
        <w:t xml:space="preserve">;  </w:t>
      </w:r>
      <w:r w:rsidRPr="00014A1E">
        <w:t>2011</w:t>
      </w:r>
      <w:r>
        <w:t xml:space="preserve">;  </w:t>
      </w:r>
      <w:r w:rsidRPr="00014A1E">
        <w:t>As the new Twilight movie is released, in this new Ask M, University of Michigan Arthur F. Thurnau professor Eric Rabkin invites questions about the role of the fantastical in our lives.  Rabkin invites questions about fantasy and the fantastical video with Eric Rabkin</w:t>
      </w:r>
      <w:proofErr w:type="gramStart"/>
      <w:r>
        <w:t xml:space="preserve">;  </w:t>
      </w:r>
      <w:r w:rsidRPr="00014A1E">
        <w:t>(</w:t>
      </w:r>
      <w:proofErr w:type="gramEnd"/>
      <w:r w:rsidRPr="00014A1E">
        <w:t>askmrabkinnew_nov_11.mp4; 1:32; video/mp4)</w:t>
      </w:r>
      <w:r>
        <w:t xml:space="preserve">;  </w:t>
      </w:r>
      <w:r w:rsidRPr="008355DD">
        <w:rPr>
          <w:rStyle w:val="daolink"/>
        </w:rPr>
        <w:t>2027.42/93390</w:t>
      </w:r>
    </w:p>
    <w:p w:rsidR="008355DD" w:rsidRPr="00014A1E" w:rsidRDefault="008355DD" w:rsidP="008355DD">
      <w:pPr>
        <w:pStyle w:val="level3item"/>
      </w:pPr>
      <w:r w:rsidRPr="00014A1E">
        <w:t>Ask M - Jessy Grizzle - Follow Up</w:t>
      </w:r>
      <w:proofErr w:type="gramStart"/>
      <w:r>
        <w:t xml:space="preserve">;  </w:t>
      </w:r>
      <w:r w:rsidRPr="00014A1E">
        <w:t>2011</w:t>
      </w:r>
      <w:proofErr w:type="gramEnd"/>
      <w:r>
        <w:t xml:space="preserve">;  </w:t>
      </w:r>
      <w:r w:rsidRPr="00014A1E">
        <w:t xml:space="preserve">In the follow up video Grizzle answers questions about a new robot, feedback control and more. Grizzle answers questions on </w:t>
      </w:r>
      <w:proofErr w:type="spellStart"/>
      <w:r w:rsidRPr="00014A1E">
        <w:t>feeback</w:t>
      </w:r>
      <w:proofErr w:type="spellEnd"/>
      <w:r w:rsidRPr="00014A1E">
        <w:t xml:space="preserve"> control, MABEL and more video with Jessy Grizzle</w:t>
      </w:r>
      <w:proofErr w:type="gramStart"/>
      <w:r>
        <w:t xml:space="preserve">;  </w:t>
      </w:r>
      <w:r w:rsidRPr="00014A1E">
        <w:t>(</w:t>
      </w:r>
      <w:proofErr w:type="gramEnd"/>
      <w:r w:rsidRPr="00014A1E">
        <w:t>askmgrizzleqs_oct_11.mp4; 6:10; video/mp4)</w:t>
      </w:r>
      <w:r>
        <w:t xml:space="preserve">;  </w:t>
      </w:r>
      <w:r w:rsidRPr="008355DD">
        <w:rPr>
          <w:rStyle w:val="daolink"/>
        </w:rPr>
        <w:t>2027.42/93385</w:t>
      </w:r>
    </w:p>
    <w:p w:rsidR="00D507E5" w:rsidRDefault="00D507E5" w:rsidP="00D507E5">
      <w:pPr>
        <w:pStyle w:val="level3item"/>
      </w:pPr>
    </w:p>
    <w:p w:rsidR="00D507E5" w:rsidRDefault="00D507E5" w:rsidP="00D507E5">
      <w:pPr>
        <w:pStyle w:val="L2Subseries"/>
      </w:pPr>
    </w:p>
    <w:p w:rsidR="00D507E5" w:rsidRDefault="00D507E5" w:rsidP="00D507E5">
      <w:pPr>
        <w:pStyle w:val="L2Subseries"/>
      </w:pPr>
    </w:p>
    <w:p w:rsidR="00D507E5" w:rsidRDefault="00D507E5" w:rsidP="00D507E5">
      <w:pPr>
        <w:pStyle w:val="L2Subseries"/>
      </w:pPr>
    </w:p>
    <w:p w:rsidR="00D507E5" w:rsidRPr="008C59EF" w:rsidRDefault="00D507E5" w:rsidP="00D507E5">
      <w:pPr>
        <w:pStyle w:val="L2newpage"/>
        <w:rPr>
          <w:b/>
        </w:rPr>
      </w:pPr>
      <w:r w:rsidRPr="008C59EF">
        <w:rPr>
          <w:b/>
        </w:rPr>
        <w:lastRenderedPageBreak/>
        <w:t>Ask M (2011) (Cont.)</w:t>
      </w:r>
    </w:p>
    <w:p w:rsidR="00D507E5" w:rsidRPr="008C59EF" w:rsidRDefault="00D507E5" w:rsidP="00D507E5">
      <w:pPr>
        <w:pStyle w:val="Boxnewpage"/>
      </w:pPr>
      <w:proofErr w:type="gramStart"/>
      <w:r w:rsidRPr="008C59EF">
        <w:t>Online (Cont.)</w:t>
      </w:r>
      <w:proofErr w:type="gramEnd"/>
    </w:p>
    <w:p w:rsidR="008355DD" w:rsidRPr="00014A1E" w:rsidRDefault="008355DD" w:rsidP="008355DD">
      <w:pPr>
        <w:pStyle w:val="level3item"/>
      </w:pPr>
      <w:r w:rsidRPr="00014A1E">
        <w:t>Ask M - Jessy Grizzle - Invitation</w:t>
      </w:r>
      <w:proofErr w:type="gramStart"/>
      <w:r>
        <w:t xml:space="preserve">;  </w:t>
      </w:r>
      <w:r w:rsidRPr="00014A1E">
        <w:t>2011</w:t>
      </w:r>
      <w:proofErr w:type="gramEnd"/>
      <w:r>
        <w:t xml:space="preserve">;  </w:t>
      </w:r>
      <w:r w:rsidRPr="00014A1E">
        <w:t>Do you ever wonder how the washing machine in your house adjusts water and detergent for your clothes? Or how the cell phone detects a tower nearby? It's through feedback control technology that Jessy Grizzle works on and is inviting questions on for this week's Ask M. Invites questions about MABEL and feedback control video with Jessy Grizzle</w:t>
      </w:r>
      <w:r>
        <w:t xml:space="preserve">;  </w:t>
      </w:r>
      <w:r w:rsidRPr="00014A1E">
        <w:t>(grizzle_oct_11.mp4; 1:02; video/mp4)</w:t>
      </w:r>
      <w:r>
        <w:t xml:space="preserve">;  </w:t>
      </w:r>
      <w:r w:rsidRPr="008355DD">
        <w:rPr>
          <w:rStyle w:val="daolink"/>
        </w:rPr>
        <w:t>2027.42/93384</w:t>
      </w:r>
    </w:p>
    <w:p w:rsidR="008355DD" w:rsidRPr="00014A1E" w:rsidRDefault="008355DD" w:rsidP="008355DD">
      <w:pPr>
        <w:pStyle w:val="level3item"/>
      </w:pPr>
      <w:r w:rsidRPr="00014A1E">
        <w:t>Ask M - Juan Cole - Follow Up</w:t>
      </w:r>
      <w:proofErr w:type="gramStart"/>
      <w:r>
        <w:t xml:space="preserve">;  </w:t>
      </w:r>
      <w:r w:rsidRPr="00014A1E">
        <w:t>2011</w:t>
      </w:r>
      <w:proofErr w:type="gramEnd"/>
      <w:r>
        <w:t xml:space="preserve">;  </w:t>
      </w:r>
      <w:r w:rsidRPr="00014A1E">
        <w:t>Juan Cole responds to questions from our readers and subscribers about the aftermath of 9/11 Juan Cole responds to questions about the aftermath of 9/11  interview with Juan Cole</w:t>
      </w:r>
      <w:r>
        <w:t xml:space="preserve">;  </w:t>
      </w:r>
      <w:r w:rsidRPr="00014A1E">
        <w:t>(askmcoleqs_sept_11.mp4; 10:44; video/mp4)</w:t>
      </w:r>
      <w:r>
        <w:t xml:space="preserve">;  </w:t>
      </w:r>
      <w:r w:rsidRPr="008355DD">
        <w:rPr>
          <w:rStyle w:val="daolink"/>
        </w:rPr>
        <w:t>2027.42/93376</w:t>
      </w:r>
    </w:p>
    <w:p w:rsidR="008355DD" w:rsidRPr="00014A1E" w:rsidRDefault="008355DD" w:rsidP="008355DD">
      <w:pPr>
        <w:pStyle w:val="level3item"/>
      </w:pPr>
      <w:r w:rsidRPr="00014A1E">
        <w:t>Ask M - Juan Cole - Invitation</w:t>
      </w:r>
      <w:r>
        <w:t xml:space="preserve">;  </w:t>
      </w:r>
      <w:r w:rsidRPr="00014A1E">
        <w:t>2011</w:t>
      </w:r>
      <w:r>
        <w:t xml:space="preserve">;  </w:t>
      </w:r>
      <w:r w:rsidRPr="00014A1E">
        <w:t>Juan Cole, University of Michigan history professor and author of Informed Comment, invites questions and comments about the US state of affairs and the Iraq and Afghanistan war, a decade after 9/11. Juan Cole invites questions about decade of war after 9/</w:t>
      </w:r>
      <w:proofErr w:type="gramStart"/>
      <w:r w:rsidRPr="00014A1E">
        <w:t>11  interview</w:t>
      </w:r>
      <w:proofErr w:type="gramEnd"/>
      <w:r w:rsidRPr="00014A1E">
        <w:t xml:space="preserve"> with </w:t>
      </w:r>
      <w:proofErr w:type="spellStart"/>
      <w:r w:rsidRPr="00014A1E">
        <w:t>juan</w:t>
      </w:r>
      <w:proofErr w:type="spellEnd"/>
      <w:r w:rsidRPr="00014A1E">
        <w:t xml:space="preserve"> </w:t>
      </w:r>
      <w:proofErr w:type="spellStart"/>
      <w:r w:rsidRPr="00014A1E">
        <w:t>cole</w:t>
      </w:r>
      <w:proofErr w:type="spellEnd"/>
      <w:r>
        <w:t xml:space="preserve">;  </w:t>
      </w:r>
      <w:r w:rsidRPr="00014A1E">
        <w:t>(askmcole_sept_11.mp4; 0:59; video/mp4)</w:t>
      </w:r>
      <w:r>
        <w:t xml:space="preserve">;  </w:t>
      </w:r>
      <w:r w:rsidRPr="008355DD">
        <w:rPr>
          <w:rStyle w:val="daolink"/>
        </w:rPr>
        <w:t>2027.42/93375</w:t>
      </w:r>
    </w:p>
    <w:p w:rsidR="008355DD" w:rsidRPr="00014A1E" w:rsidRDefault="008355DD" w:rsidP="008355DD">
      <w:pPr>
        <w:pStyle w:val="level3item"/>
      </w:pPr>
      <w:r w:rsidRPr="00014A1E">
        <w:t>Ask M - Michael Barr - Follow Up</w:t>
      </w:r>
      <w:proofErr w:type="gramStart"/>
      <w:r>
        <w:t xml:space="preserve">;  </w:t>
      </w:r>
      <w:r w:rsidRPr="00014A1E">
        <w:t>2011</w:t>
      </w:r>
      <w:proofErr w:type="gramEnd"/>
      <w:r>
        <w:t xml:space="preserve">;  </w:t>
      </w:r>
      <w:r w:rsidRPr="00014A1E">
        <w:t>U-M law professor Michael Barr responds to questions about financial regulation law that was passed a year ago. Barr responds to questions about financial regulations video with Michael Barr</w:t>
      </w:r>
      <w:proofErr w:type="gramStart"/>
      <w:r>
        <w:t xml:space="preserve">;  </w:t>
      </w:r>
      <w:r w:rsidRPr="00014A1E">
        <w:t>(</w:t>
      </w:r>
      <w:proofErr w:type="gramEnd"/>
      <w:r w:rsidRPr="00014A1E">
        <w:t>barrqs_jul_11.mp4; 4:09; video/mp4)</w:t>
      </w:r>
      <w:r>
        <w:t xml:space="preserve">;  </w:t>
      </w:r>
      <w:r w:rsidRPr="008355DD">
        <w:rPr>
          <w:rStyle w:val="daolink"/>
        </w:rPr>
        <w:t>2027.42/93359</w:t>
      </w:r>
    </w:p>
    <w:p w:rsidR="008355DD" w:rsidRPr="00014A1E" w:rsidRDefault="008355DD" w:rsidP="008355DD">
      <w:pPr>
        <w:pStyle w:val="level3item"/>
      </w:pPr>
      <w:r w:rsidRPr="00014A1E">
        <w:t>Ask M - Michael Barr - Invitation</w:t>
      </w:r>
      <w:proofErr w:type="gramStart"/>
      <w:r>
        <w:t xml:space="preserve">;  </w:t>
      </w:r>
      <w:r w:rsidRPr="00014A1E">
        <w:t>2011</w:t>
      </w:r>
      <w:proofErr w:type="gramEnd"/>
      <w:r>
        <w:t xml:space="preserve">;  </w:t>
      </w:r>
      <w:r w:rsidRPr="00014A1E">
        <w:t>In this edition of Ask M, Michael Barr invites questions about financial law reform that was passed a year ago. U-M law prof invites questions about financial law reform Financial law Barr int.</w:t>
      </w:r>
      <w:proofErr w:type="gramStart"/>
      <w:r>
        <w:t xml:space="preserve">;  </w:t>
      </w:r>
      <w:r w:rsidRPr="00014A1E">
        <w:t>(</w:t>
      </w:r>
      <w:proofErr w:type="gramEnd"/>
      <w:r w:rsidRPr="00014A1E">
        <w:t>barr_jul_11.mp4; 0:34; video/mp4)</w:t>
      </w:r>
      <w:r>
        <w:t xml:space="preserve">;  </w:t>
      </w:r>
      <w:r w:rsidRPr="008355DD">
        <w:rPr>
          <w:rStyle w:val="daolink"/>
        </w:rPr>
        <w:t>2027.42/93358</w:t>
      </w:r>
    </w:p>
    <w:p w:rsidR="008355DD" w:rsidRPr="00014A1E" w:rsidRDefault="008355DD" w:rsidP="008355DD">
      <w:pPr>
        <w:pStyle w:val="level3item"/>
      </w:pPr>
      <w:r w:rsidRPr="00014A1E">
        <w:t>Ask M - Perry Samson - Follow Up</w:t>
      </w:r>
      <w:proofErr w:type="gramStart"/>
      <w:r>
        <w:t xml:space="preserve">;  </w:t>
      </w:r>
      <w:r w:rsidRPr="00014A1E">
        <w:t>2011</w:t>
      </w:r>
      <w:proofErr w:type="gramEnd"/>
      <w:r>
        <w:t xml:space="preserve">;  </w:t>
      </w:r>
      <w:r w:rsidRPr="00014A1E">
        <w:t xml:space="preserve">In this follow up video, Perry Samson answers questions posted on social media sites about the weather. Professor answers questions about </w:t>
      </w:r>
      <w:proofErr w:type="spellStart"/>
      <w:r w:rsidRPr="00014A1E">
        <w:t>weather</w:t>
      </w:r>
      <w:proofErr w:type="spellEnd"/>
      <w:r w:rsidRPr="00014A1E">
        <w:t xml:space="preserve"> video with Perry Samson</w:t>
      </w:r>
      <w:proofErr w:type="gramStart"/>
      <w:r>
        <w:t xml:space="preserve">;  </w:t>
      </w:r>
      <w:r w:rsidRPr="00014A1E">
        <w:t>(</w:t>
      </w:r>
      <w:proofErr w:type="gramEnd"/>
      <w:r w:rsidRPr="00014A1E">
        <w:t>samson_jun_11.mp4; 5:50; video/mp4)</w:t>
      </w:r>
      <w:r>
        <w:t xml:space="preserve">;  </w:t>
      </w:r>
      <w:r w:rsidRPr="008355DD">
        <w:rPr>
          <w:rStyle w:val="daolink"/>
        </w:rPr>
        <w:t>2027.42/93352</w:t>
      </w:r>
    </w:p>
    <w:p w:rsidR="008355DD" w:rsidRPr="00014A1E" w:rsidRDefault="008355DD" w:rsidP="008355DD">
      <w:pPr>
        <w:pStyle w:val="level3item"/>
      </w:pPr>
      <w:r w:rsidRPr="00014A1E">
        <w:t>Ask M - Perry Samson - Invitation</w:t>
      </w:r>
      <w:proofErr w:type="gramStart"/>
      <w:r>
        <w:t xml:space="preserve">;  </w:t>
      </w:r>
      <w:r w:rsidRPr="00014A1E">
        <w:t>2011</w:t>
      </w:r>
      <w:proofErr w:type="gramEnd"/>
      <w:r>
        <w:t xml:space="preserve">;  </w:t>
      </w:r>
      <w:r w:rsidRPr="00014A1E">
        <w:t xml:space="preserve">Perry Samson is a professor of atmospheric, oceanic and space sciences at the University of Michigan. This week he invites questions about extreme weather and global climate change impact. Post your questions and look for answers in a new video next week. Storm chasing professor invites questions about </w:t>
      </w:r>
      <w:proofErr w:type="spellStart"/>
      <w:r w:rsidRPr="00014A1E">
        <w:t>weather</w:t>
      </w:r>
      <w:proofErr w:type="spellEnd"/>
      <w:r w:rsidRPr="00014A1E">
        <w:t xml:space="preserve"> video with Perry Samson</w:t>
      </w:r>
      <w:proofErr w:type="gramStart"/>
      <w:r>
        <w:t xml:space="preserve">;  </w:t>
      </w:r>
      <w:r w:rsidRPr="00014A1E">
        <w:t>(</w:t>
      </w:r>
      <w:proofErr w:type="gramEnd"/>
      <w:r w:rsidRPr="00014A1E">
        <w:t>science_samson_jun_11.mp4; 1:12; video/mp4)</w:t>
      </w:r>
      <w:r>
        <w:t xml:space="preserve">;  </w:t>
      </w:r>
      <w:r w:rsidRPr="008355DD">
        <w:rPr>
          <w:rStyle w:val="daolink"/>
        </w:rPr>
        <w:t>2027.42/93347</w:t>
      </w:r>
    </w:p>
    <w:p w:rsidR="008355DD" w:rsidRPr="00014A1E" w:rsidRDefault="008355DD" w:rsidP="008355DD">
      <w:pPr>
        <w:pStyle w:val="level3item"/>
      </w:pPr>
      <w:r w:rsidRPr="00014A1E">
        <w:t>Ask M - Solar Car Team - Follow Up</w:t>
      </w:r>
      <w:proofErr w:type="gramStart"/>
      <w:r>
        <w:t xml:space="preserve">;  </w:t>
      </w:r>
      <w:r w:rsidRPr="00014A1E">
        <w:t>2011</w:t>
      </w:r>
      <w:proofErr w:type="gramEnd"/>
      <w:r>
        <w:t xml:space="preserve">;  </w:t>
      </w:r>
      <w:r w:rsidRPr="00014A1E">
        <w:t>U-M Solar Car Team Project Manager Rachel Kramer responds to questions about U-M solar car speed and more. Solar Car Team responds to questions video with Rachel Kramer</w:t>
      </w:r>
      <w:proofErr w:type="gramStart"/>
      <w:r>
        <w:t xml:space="preserve">;  </w:t>
      </w:r>
      <w:r w:rsidRPr="00014A1E">
        <w:t>(</w:t>
      </w:r>
      <w:proofErr w:type="gramEnd"/>
      <w:r w:rsidRPr="00014A1E">
        <w:t>askmsolarcarqs_aug_11.mp4; 2:51; video/mp4)</w:t>
      </w:r>
      <w:r>
        <w:t xml:space="preserve">;  </w:t>
      </w:r>
      <w:r w:rsidRPr="008355DD">
        <w:rPr>
          <w:rStyle w:val="daolink"/>
        </w:rPr>
        <w:t>2027.42/93368</w:t>
      </w:r>
    </w:p>
    <w:p w:rsidR="00D507E5" w:rsidRDefault="00D507E5" w:rsidP="00D507E5">
      <w:pPr>
        <w:pStyle w:val="L2newpage"/>
        <w:rPr>
          <w:b/>
        </w:rPr>
      </w:pPr>
    </w:p>
    <w:p w:rsidR="00D507E5" w:rsidRPr="008C59EF" w:rsidRDefault="00D507E5" w:rsidP="00D507E5">
      <w:pPr>
        <w:pStyle w:val="L2newpage"/>
        <w:rPr>
          <w:b/>
        </w:rPr>
      </w:pPr>
      <w:r w:rsidRPr="008C59EF">
        <w:rPr>
          <w:b/>
        </w:rPr>
        <w:lastRenderedPageBreak/>
        <w:t>Ask M (2011) (Cont.)</w:t>
      </w:r>
    </w:p>
    <w:p w:rsidR="00D507E5" w:rsidRPr="008C59EF" w:rsidRDefault="00D507E5" w:rsidP="00D507E5">
      <w:pPr>
        <w:pStyle w:val="Boxnewpage"/>
      </w:pPr>
      <w:proofErr w:type="gramStart"/>
      <w:r w:rsidRPr="008C59EF">
        <w:t>Online (Cont.)</w:t>
      </w:r>
      <w:proofErr w:type="gramEnd"/>
    </w:p>
    <w:p w:rsidR="008355DD" w:rsidRDefault="008355DD" w:rsidP="008355DD">
      <w:pPr>
        <w:pStyle w:val="level3item"/>
        <w:rPr>
          <w:rStyle w:val="daolink"/>
        </w:rPr>
      </w:pPr>
      <w:r w:rsidRPr="00014A1E">
        <w:t>Ask M - Solar Car Team - Invitation</w:t>
      </w:r>
      <w:r>
        <w:t xml:space="preserve">;  </w:t>
      </w:r>
      <w:r w:rsidRPr="00014A1E">
        <w:t>2011</w:t>
      </w:r>
      <w:r>
        <w:t xml:space="preserve">;  </w:t>
      </w:r>
      <w:r w:rsidRPr="00014A1E">
        <w:t>University of Michigan Solar Car Team Project Manager Rachel Kramer invites questions about solar car and more U-M Solar Car Team invites questions video invite by Rachel Kramer</w:t>
      </w:r>
      <w:r>
        <w:t xml:space="preserve">;  </w:t>
      </w:r>
      <w:r w:rsidRPr="00014A1E">
        <w:t>(askmsolarcar_jun_11.mp4; 0:41; video/mp4)</w:t>
      </w:r>
      <w:r>
        <w:t xml:space="preserve">;  </w:t>
      </w:r>
      <w:r w:rsidRPr="008355DD">
        <w:rPr>
          <w:rStyle w:val="daolink"/>
        </w:rPr>
        <w:t>2027.42/93367</w:t>
      </w:r>
    </w:p>
    <w:p w:rsidR="000C0FB7" w:rsidRPr="00014A1E" w:rsidRDefault="000C0FB7" w:rsidP="008355DD">
      <w:pPr>
        <w:pStyle w:val="level3item"/>
      </w:pPr>
    </w:p>
    <w:p w:rsidR="008355DD" w:rsidRDefault="00B90534" w:rsidP="00B90534">
      <w:pPr>
        <w:pStyle w:val="L2Subseries"/>
      </w:pPr>
      <w:r>
        <w:t>Digital Video News Briefs</w:t>
      </w:r>
      <w:r w:rsidR="0084669B">
        <w:t xml:space="preserve"> (2007 – 2012)</w:t>
      </w:r>
    </w:p>
    <w:p w:rsidR="00CE73C1" w:rsidRPr="00014A1E" w:rsidRDefault="00CE73C1" w:rsidP="00CE73C1">
      <w:pPr>
        <w:pStyle w:val="boxnumber"/>
      </w:pPr>
      <w:r>
        <w:t>Online</w:t>
      </w:r>
    </w:p>
    <w:p w:rsidR="008355DD" w:rsidRPr="00014A1E" w:rsidRDefault="008355DD" w:rsidP="008355DD">
      <w:pPr>
        <w:pStyle w:val="level3item"/>
      </w:pPr>
      <w:r w:rsidRPr="00014A1E">
        <w:t>A Life's Harmony</w:t>
      </w:r>
      <w:proofErr w:type="gramStart"/>
      <w:r>
        <w:t xml:space="preserve">;  </w:t>
      </w:r>
      <w:r w:rsidRPr="00014A1E">
        <w:t>2007</w:t>
      </w:r>
      <w:proofErr w:type="gramEnd"/>
      <w:r>
        <w:t xml:space="preserve">;  </w:t>
      </w:r>
      <w:r w:rsidRPr="00014A1E">
        <w:t xml:space="preserve">Marilyn Mason has been integral in building the U-M organ department into a preeminent international program. U-M celebrates Marilyn Mason's 60 years of teaching. </w:t>
      </w:r>
      <w:proofErr w:type="gramStart"/>
      <w:r w:rsidRPr="00014A1E">
        <w:t>A video of Mason performing and reflecting on her six decades at U-M.</w:t>
      </w:r>
      <w:proofErr w:type="gramEnd"/>
      <w:r w:rsidRPr="00014A1E">
        <w:t xml:space="preserve"> Also interviews with students and the dean of the School of Music, Theatre and Dance.</w:t>
      </w:r>
      <w:proofErr w:type="gramStart"/>
      <w:r>
        <w:t xml:space="preserve">;  </w:t>
      </w:r>
      <w:r w:rsidRPr="00014A1E">
        <w:t>(</w:t>
      </w:r>
      <w:proofErr w:type="gramEnd"/>
      <w:r w:rsidRPr="00014A1E">
        <w:t>MMason.mov; 8:04; video/</w:t>
      </w:r>
      <w:proofErr w:type="spellStart"/>
      <w:r w:rsidRPr="00014A1E">
        <w:t>quicktime</w:t>
      </w:r>
      <w:proofErr w:type="spellEnd"/>
      <w:r w:rsidRPr="00014A1E">
        <w:t>)</w:t>
      </w:r>
      <w:r>
        <w:t xml:space="preserve">;  </w:t>
      </w:r>
      <w:r w:rsidRPr="008355DD">
        <w:rPr>
          <w:rStyle w:val="daolink"/>
        </w:rPr>
        <w:t>2027.42/93460</w:t>
      </w:r>
    </w:p>
    <w:p w:rsidR="008355DD" w:rsidRPr="00014A1E" w:rsidRDefault="008355DD" w:rsidP="008355DD">
      <w:pPr>
        <w:pStyle w:val="level3item"/>
      </w:pPr>
      <w:r w:rsidRPr="00014A1E">
        <w:t>Bold, new competition aims to reinvent U-M's North Campus</w:t>
      </w:r>
      <w:proofErr w:type="gramStart"/>
      <w:r>
        <w:t xml:space="preserve">;  </w:t>
      </w:r>
      <w:r w:rsidRPr="00014A1E">
        <w:t>2007</w:t>
      </w:r>
      <w:proofErr w:type="gramEnd"/>
      <w:r>
        <w:t xml:space="preserve">;  </w:t>
      </w:r>
      <w:r w:rsidRPr="00014A1E">
        <w:t>Five University of Michigan deans are seeking to create an inspiring 21st-century educational, interactive environment like no other place on Earth. That place could be North Campus, according to David Munson, the Robert J. Vlasic Dean of Engineering. Bold, new competition aims to reinvent U-M's North Campus Video interview with David Munson</w:t>
      </w:r>
      <w:proofErr w:type="gramStart"/>
      <w:r>
        <w:t xml:space="preserve">;  </w:t>
      </w:r>
      <w:r w:rsidRPr="00014A1E">
        <w:t>(</w:t>
      </w:r>
      <w:proofErr w:type="gramEnd"/>
      <w:r w:rsidRPr="00014A1E">
        <w:t>ncworkplay.mp4; 7:07; video/mp4)</w:t>
      </w:r>
      <w:r>
        <w:t xml:space="preserve">;  </w:t>
      </w:r>
      <w:r w:rsidRPr="008355DD">
        <w:rPr>
          <w:rStyle w:val="daolink"/>
        </w:rPr>
        <w:t>2027.42/93242</w:t>
      </w:r>
    </w:p>
    <w:p w:rsidR="008355DD" w:rsidRPr="00014A1E" w:rsidRDefault="008355DD" w:rsidP="008355DD">
      <w:pPr>
        <w:pStyle w:val="level3item"/>
      </w:pPr>
      <w:r w:rsidRPr="00014A1E">
        <w:t>Business development</w:t>
      </w:r>
      <w:r>
        <w:t xml:space="preserve">;  </w:t>
      </w:r>
      <w:r w:rsidRPr="00014A1E">
        <w:t>2007</w:t>
      </w:r>
      <w:r>
        <w:t xml:space="preserve">;  </w:t>
      </w:r>
      <w:r w:rsidRPr="00014A1E">
        <w:t>In the wake of Pfizer's plans to reduce its Michigan presence, the universities moved quickly to retain research jobs and find new uses for desirable laboratory space. University presence in wake of Pfizer departure Video with Professor Stephen Forrest</w:t>
      </w:r>
      <w:proofErr w:type="gramStart"/>
      <w:r>
        <w:t xml:space="preserve">;  </w:t>
      </w:r>
      <w:r w:rsidRPr="00014A1E">
        <w:t>(</w:t>
      </w:r>
      <w:proofErr w:type="gramEnd"/>
      <w:r w:rsidRPr="00014A1E">
        <w:t>change.mov; 5:11; video/</w:t>
      </w:r>
      <w:proofErr w:type="spellStart"/>
      <w:r w:rsidRPr="00014A1E">
        <w:t>quicktime</w:t>
      </w:r>
      <w:proofErr w:type="spellEnd"/>
      <w:r w:rsidRPr="00014A1E">
        <w:t>)</w:t>
      </w:r>
      <w:r>
        <w:t xml:space="preserve">;  </w:t>
      </w:r>
      <w:r w:rsidRPr="008355DD">
        <w:rPr>
          <w:rStyle w:val="daolink"/>
        </w:rPr>
        <w:t>2027.42/93493</w:t>
      </w:r>
    </w:p>
    <w:p w:rsidR="008355DD" w:rsidRPr="00014A1E" w:rsidRDefault="008355DD" w:rsidP="008355DD">
      <w:pPr>
        <w:pStyle w:val="level3item"/>
      </w:pPr>
      <w:r w:rsidRPr="00014A1E">
        <w:t>Child Advocacy Law Clinic</w:t>
      </w:r>
      <w:r>
        <w:t xml:space="preserve">;  </w:t>
      </w:r>
      <w:r w:rsidRPr="00014A1E">
        <w:t>2007</w:t>
      </w:r>
      <w:r>
        <w:t xml:space="preserve">;  </w:t>
      </w:r>
      <w:r w:rsidRPr="00014A1E">
        <w:t xml:space="preserve">Law School clinic: Three decades serving the most vulnerable clients Three decades serving the most vulnerable clients Video interview w/ Don </w:t>
      </w:r>
      <w:proofErr w:type="spellStart"/>
      <w:r w:rsidRPr="00014A1E">
        <w:t>Duquette</w:t>
      </w:r>
      <w:proofErr w:type="spellEnd"/>
      <w:r w:rsidRPr="00014A1E">
        <w:t xml:space="preserve"> of Law school </w:t>
      </w:r>
      <w:r>
        <w:t xml:space="preserve">;  </w:t>
      </w:r>
      <w:r w:rsidRPr="00014A1E">
        <w:t>(childadvocacy.mp4; 6:08; video/mp4)</w:t>
      </w:r>
      <w:r>
        <w:t xml:space="preserve">;  </w:t>
      </w:r>
      <w:r w:rsidRPr="008355DD">
        <w:rPr>
          <w:rStyle w:val="daolink"/>
        </w:rPr>
        <w:t>2027.42/93302</w:t>
      </w:r>
    </w:p>
    <w:p w:rsidR="008355DD" w:rsidRPr="00014A1E" w:rsidRDefault="008355DD" w:rsidP="008355DD">
      <w:pPr>
        <w:pStyle w:val="level3item"/>
      </w:pPr>
      <w:r w:rsidRPr="00014A1E">
        <w:t>Experts discuss Michael Moore's 'Sicko'</w:t>
      </w:r>
      <w:r>
        <w:t xml:space="preserve">;  </w:t>
      </w:r>
      <w:r w:rsidRPr="00014A1E">
        <w:t>2007</w:t>
      </w:r>
      <w:r>
        <w:t xml:space="preserve">;  </w:t>
      </w:r>
      <w:r w:rsidRPr="00014A1E">
        <w:t xml:space="preserve">Experts discuss Michael Moore's 'Sicko'  Michael Moore's movie about health insurance in the U.S. Video of experts discussing topics raised in movie 'Sicko' </w:t>
      </w:r>
      <w:r>
        <w:t xml:space="preserve">;  </w:t>
      </w:r>
      <w:r w:rsidRPr="00014A1E">
        <w:t>(sicko.mov; 6:13; video/</w:t>
      </w:r>
      <w:proofErr w:type="spellStart"/>
      <w:r w:rsidRPr="00014A1E">
        <w:t>quicktime</w:t>
      </w:r>
      <w:proofErr w:type="spellEnd"/>
      <w:r w:rsidRPr="00014A1E">
        <w:t>)</w:t>
      </w:r>
      <w:r>
        <w:t xml:space="preserve">;  </w:t>
      </w:r>
      <w:r w:rsidRPr="008355DD">
        <w:rPr>
          <w:rStyle w:val="daolink"/>
        </w:rPr>
        <w:t>2027.42/93241</w:t>
      </w:r>
    </w:p>
    <w:p w:rsidR="008355DD" w:rsidRPr="00014A1E" w:rsidRDefault="008355DD" w:rsidP="008355DD">
      <w:pPr>
        <w:pStyle w:val="level3item"/>
      </w:pPr>
      <w:r w:rsidRPr="00014A1E">
        <w:t>Faith meets science</w:t>
      </w:r>
      <w:proofErr w:type="gramStart"/>
      <w:r>
        <w:t xml:space="preserve">;  </w:t>
      </w:r>
      <w:r w:rsidRPr="00014A1E">
        <w:t>2007</w:t>
      </w:r>
      <w:proofErr w:type="gramEnd"/>
      <w:r>
        <w:t xml:space="preserve">;  </w:t>
      </w:r>
      <w:r w:rsidRPr="00014A1E">
        <w:t>Andrew Hoffman, a professor of sustainable enterprise at the University of Michigan, organized a conference titled Religious Perspectives on Climate Change: Turning Faith into Action. Religious perspectives on climate change Audio interview with five religious leaders and scholars, as well as U-M professor Andrew Hoffman, about religious perspectives on climate change.</w:t>
      </w:r>
      <w:r>
        <w:t xml:space="preserve">;  </w:t>
      </w:r>
      <w:r w:rsidRPr="00014A1E">
        <w:t>(Hoffman_FaithAndScience_2007.mp4; 6:02; video/</w:t>
      </w:r>
      <w:proofErr w:type="spellStart"/>
      <w:r w:rsidRPr="00014A1E">
        <w:t>quicktime</w:t>
      </w:r>
      <w:proofErr w:type="spellEnd"/>
      <w:r w:rsidRPr="00014A1E">
        <w:t>)</w:t>
      </w:r>
      <w:r>
        <w:t xml:space="preserve">;  </w:t>
      </w:r>
      <w:r w:rsidRPr="008355DD">
        <w:rPr>
          <w:rStyle w:val="daolink"/>
        </w:rPr>
        <w:t>2027.42/93482</w:t>
      </w:r>
    </w:p>
    <w:p w:rsidR="00D507E5" w:rsidRDefault="00D507E5" w:rsidP="00D507E5">
      <w:pPr>
        <w:pStyle w:val="L2newpage"/>
        <w:rPr>
          <w:b/>
        </w:rPr>
      </w:pPr>
    </w:p>
    <w:p w:rsidR="00D507E5" w:rsidRPr="00AD5835" w:rsidRDefault="00D507E5" w:rsidP="00D507E5">
      <w:pPr>
        <w:pStyle w:val="L2newpage"/>
        <w:rPr>
          <w:b/>
        </w:rPr>
      </w:pPr>
      <w:r w:rsidRPr="00AD5835">
        <w:rPr>
          <w:b/>
        </w:rPr>
        <w:lastRenderedPageBreak/>
        <w:t>Digital Video News Briefs (2007 – 2012) (Cont.)</w:t>
      </w:r>
    </w:p>
    <w:p w:rsidR="00D507E5" w:rsidRPr="00014A1E" w:rsidRDefault="00D507E5" w:rsidP="00D507E5">
      <w:pPr>
        <w:pStyle w:val="Boxnewpage"/>
      </w:pPr>
      <w:proofErr w:type="gramStart"/>
      <w:r>
        <w:t>Online (Cont.)</w:t>
      </w:r>
      <w:proofErr w:type="gramEnd"/>
    </w:p>
    <w:p w:rsidR="008355DD" w:rsidRPr="00014A1E" w:rsidRDefault="008355DD" w:rsidP="008355DD">
      <w:pPr>
        <w:pStyle w:val="level3item"/>
      </w:pPr>
      <w:r w:rsidRPr="00014A1E">
        <w:t>Form and Function</w:t>
      </w:r>
      <w:proofErr w:type="gramStart"/>
      <w:r>
        <w:t xml:space="preserve">;  </w:t>
      </w:r>
      <w:r w:rsidRPr="00014A1E">
        <w:t>2007</w:t>
      </w:r>
      <w:proofErr w:type="gramEnd"/>
      <w:r>
        <w:t xml:space="preserve">;  </w:t>
      </w:r>
      <w:r w:rsidRPr="00014A1E">
        <w:t>The University of Michigan's North Campus is a destination for art lovers. View photos of some high-profile sculptures.  Public Art on U-M North Campus photo slideshow with audio descriptions of a selection of public sculptures on the University of Michigan's North Campus</w:t>
      </w:r>
      <w:r>
        <w:t xml:space="preserve">;  </w:t>
      </w:r>
      <w:r w:rsidRPr="00014A1E">
        <w:t>(NCAMPART2.mov; 5:02; video/</w:t>
      </w:r>
      <w:proofErr w:type="spellStart"/>
      <w:r w:rsidRPr="00014A1E">
        <w:t>quicktime</w:t>
      </w:r>
      <w:proofErr w:type="spellEnd"/>
      <w:r w:rsidRPr="00014A1E">
        <w:t>)</w:t>
      </w:r>
      <w:r>
        <w:t xml:space="preserve">;  </w:t>
      </w:r>
      <w:r w:rsidRPr="008355DD">
        <w:rPr>
          <w:rStyle w:val="daolink"/>
        </w:rPr>
        <w:t>2027.42/93471</w:t>
      </w:r>
    </w:p>
    <w:p w:rsidR="008355DD" w:rsidRPr="00014A1E" w:rsidRDefault="008355DD" w:rsidP="008355DD">
      <w:pPr>
        <w:pStyle w:val="level3item"/>
      </w:pPr>
      <w:r w:rsidRPr="00014A1E">
        <w:t>Harlem middle school students tour campus</w:t>
      </w:r>
      <w:r>
        <w:t xml:space="preserve">;  </w:t>
      </w:r>
      <w:r w:rsidRPr="00014A1E">
        <w:t>2007</w:t>
      </w:r>
      <w:r>
        <w:t xml:space="preserve">;  </w:t>
      </w:r>
      <w:r w:rsidRPr="00014A1E">
        <w:t>Educators at the Leadership Village Academy Middle School, a college preparatory school for low-income minority students in Harlem, know it's never too early to start talking about going to college.  Sixth graders from Harlem expand their academic horizons Video of students while touring campus.</w:t>
      </w:r>
      <w:proofErr w:type="gramStart"/>
      <w:r>
        <w:t xml:space="preserve">;  </w:t>
      </w:r>
      <w:r w:rsidRPr="00014A1E">
        <w:t>(</w:t>
      </w:r>
      <w:proofErr w:type="gramEnd"/>
      <w:r w:rsidRPr="00014A1E">
        <w:t>Harlem_Slideshow.mov; 2:39; video/</w:t>
      </w:r>
      <w:proofErr w:type="spellStart"/>
      <w:r w:rsidRPr="00014A1E">
        <w:t>quicktime</w:t>
      </w:r>
      <w:proofErr w:type="spellEnd"/>
      <w:r w:rsidRPr="00014A1E">
        <w:t>)</w:t>
      </w:r>
      <w:r>
        <w:t xml:space="preserve">;  </w:t>
      </w:r>
      <w:r w:rsidRPr="008355DD">
        <w:rPr>
          <w:rStyle w:val="daolink"/>
        </w:rPr>
        <w:t>2027.42/93258</w:t>
      </w:r>
    </w:p>
    <w:p w:rsidR="008355DD" w:rsidRPr="00014A1E" w:rsidRDefault="008355DD" w:rsidP="008355DD">
      <w:pPr>
        <w:pStyle w:val="level3item"/>
      </w:pPr>
      <w:r w:rsidRPr="00014A1E">
        <w:t>Imagining Eden</w:t>
      </w:r>
      <w:r>
        <w:t xml:space="preserve">;  </w:t>
      </w:r>
      <w:r w:rsidRPr="00014A1E">
        <w:t>2007</w:t>
      </w:r>
      <w:r>
        <w:t xml:space="preserve">;  </w:t>
      </w:r>
      <w:r w:rsidRPr="00014A1E">
        <w:t xml:space="preserve">Senior Curator of Western Art Carole McNamara discusses the University of Michigan Museum of Art's 2007 exhibit of California artist Lyle Gomes's work, entitled "Imagining Eden: Connecting Landscapes."  The press release for the </w:t>
      </w:r>
      <w:proofErr w:type="spellStart"/>
      <w:r w:rsidRPr="00014A1E">
        <w:t>exhbit</w:t>
      </w:r>
      <w:proofErr w:type="spellEnd"/>
      <w:r w:rsidRPr="00014A1E">
        <w:t xml:space="preserve"> states, "Created over a sixteen-year period, Gomes’s images of parks, golf courses, gardens, and garden cemeteries explore the enduring human impulse to shape the landscape and to strive for a harmonious balance between humankind and nature."</w:t>
      </w:r>
      <w:r>
        <w:t xml:space="preserve">;  </w:t>
      </w:r>
      <w:r w:rsidRPr="00014A1E">
        <w:t>(</w:t>
      </w:r>
      <w:proofErr w:type="spellStart"/>
      <w:r w:rsidRPr="00014A1E">
        <w:t>imageden.flv</w:t>
      </w:r>
      <w:proofErr w:type="spellEnd"/>
      <w:r w:rsidRPr="00014A1E">
        <w:t>; imageden_bhl-0a7dc00b.mp4; 3:25; video/x-</w:t>
      </w:r>
      <w:proofErr w:type="spellStart"/>
      <w:r w:rsidRPr="00014A1E">
        <w:t>flv</w:t>
      </w:r>
      <w:proofErr w:type="spellEnd"/>
      <w:r w:rsidRPr="00014A1E">
        <w:t>; video/mp4)</w:t>
      </w:r>
      <w:r>
        <w:t xml:space="preserve">;  </w:t>
      </w:r>
      <w:r w:rsidRPr="008355DD">
        <w:rPr>
          <w:rStyle w:val="daolink"/>
        </w:rPr>
        <w:t>2027.42/94345</w:t>
      </w:r>
    </w:p>
    <w:p w:rsidR="008355DD" w:rsidRDefault="008355DD" w:rsidP="008355DD">
      <w:pPr>
        <w:pStyle w:val="level3item"/>
        <w:rPr>
          <w:rStyle w:val="daolink"/>
        </w:rPr>
      </w:pPr>
      <w:r w:rsidRPr="00014A1E">
        <w:t>Japan at a crossroads</w:t>
      </w:r>
      <w:r>
        <w:t xml:space="preserve">;  </w:t>
      </w:r>
      <w:r w:rsidRPr="00014A1E">
        <w:t>2007</w:t>
      </w:r>
      <w:r>
        <w:t xml:space="preserve">;  </w:t>
      </w:r>
      <w:r w:rsidRPr="00014A1E">
        <w:t xml:space="preserve">University of Michigan Museum of Art's compelling exhibit reflects changes in contemporary Japanese culture Japanese Art video with University of Michigan Museum of Art's </w:t>
      </w:r>
      <w:proofErr w:type="spellStart"/>
      <w:r w:rsidRPr="00014A1E">
        <w:t>Maribeth</w:t>
      </w:r>
      <w:proofErr w:type="spellEnd"/>
      <w:r w:rsidRPr="00014A1E">
        <w:t xml:space="preserve"> </w:t>
      </w:r>
      <w:proofErr w:type="spellStart"/>
      <w:r w:rsidRPr="00014A1E">
        <w:t>Graybill</w:t>
      </w:r>
      <w:proofErr w:type="spellEnd"/>
      <w:r>
        <w:t xml:space="preserve">;  </w:t>
      </w:r>
      <w:r w:rsidRPr="00014A1E">
        <w:t>(JapanPhoto.mov; 5:29; video/</w:t>
      </w:r>
      <w:proofErr w:type="spellStart"/>
      <w:r w:rsidRPr="00014A1E">
        <w:t>quicktime</w:t>
      </w:r>
      <w:proofErr w:type="spellEnd"/>
      <w:r w:rsidRPr="00014A1E">
        <w:t>)</w:t>
      </w:r>
      <w:r>
        <w:t xml:space="preserve">;  </w:t>
      </w:r>
      <w:r w:rsidRPr="008355DD">
        <w:rPr>
          <w:rStyle w:val="daolink"/>
        </w:rPr>
        <w:t>2027.42/93247</w:t>
      </w:r>
    </w:p>
    <w:p w:rsidR="008355DD" w:rsidRPr="00014A1E" w:rsidRDefault="008355DD" w:rsidP="008355DD">
      <w:pPr>
        <w:pStyle w:val="level3item"/>
      </w:pPr>
      <w:r w:rsidRPr="00014A1E">
        <w:t>M-Flu Study</w:t>
      </w:r>
      <w:proofErr w:type="gramStart"/>
      <w:r>
        <w:t xml:space="preserve">;  </w:t>
      </w:r>
      <w:r w:rsidRPr="00014A1E">
        <w:t>2007</w:t>
      </w:r>
      <w:proofErr w:type="gramEnd"/>
      <w:r>
        <w:t xml:space="preserve">;  </w:t>
      </w:r>
      <w:r w:rsidRPr="00014A1E">
        <w:t xml:space="preserve">Professor Allison Aiello explains the M-Flu study, a project funded by a $1.3 million grant from the U.S. Centers for Disease Control and Prevention. The study is unique in exploring the role </w:t>
      </w:r>
      <w:proofErr w:type="spellStart"/>
      <w:r w:rsidRPr="00014A1E">
        <w:t>handwashing</w:t>
      </w:r>
      <w:proofErr w:type="spellEnd"/>
      <w:r w:rsidRPr="00014A1E">
        <w:t xml:space="preserve"> and wearing of facemasks play in flu prevention</w:t>
      </w:r>
      <w:r>
        <w:t xml:space="preserve">;  </w:t>
      </w:r>
      <w:r w:rsidRPr="00014A1E">
        <w:t>(flupreventstudy-1000k.flv; flupreventstudy-1000k_bhl-f5b155ef.mp4; 4:11; video/x-</w:t>
      </w:r>
      <w:proofErr w:type="spellStart"/>
      <w:r w:rsidRPr="00014A1E">
        <w:t>flv</w:t>
      </w:r>
      <w:proofErr w:type="spellEnd"/>
      <w:r w:rsidRPr="00014A1E">
        <w:t>; video/mp4)</w:t>
      </w:r>
      <w:r>
        <w:t xml:space="preserve">;  </w:t>
      </w:r>
      <w:r w:rsidRPr="008355DD">
        <w:rPr>
          <w:rStyle w:val="daolink"/>
        </w:rPr>
        <w:t>2027.42/94354</w:t>
      </w:r>
    </w:p>
    <w:p w:rsidR="008355DD" w:rsidRPr="00014A1E" w:rsidRDefault="008355DD" w:rsidP="008355DD">
      <w:pPr>
        <w:pStyle w:val="level3item"/>
      </w:pPr>
      <w:r w:rsidRPr="00014A1E">
        <w:t>New gallery connects U-M to Detroit</w:t>
      </w:r>
      <w:proofErr w:type="gramStart"/>
      <w:r>
        <w:t xml:space="preserve">;  </w:t>
      </w:r>
      <w:r w:rsidRPr="00014A1E">
        <w:t>2007</w:t>
      </w:r>
      <w:proofErr w:type="gramEnd"/>
      <w:r>
        <w:t xml:space="preserve">;  </w:t>
      </w:r>
      <w:r w:rsidRPr="00014A1E">
        <w:t xml:space="preserve">An overview of the purpose and promise of </w:t>
      </w:r>
      <w:proofErr w:type="spellStart"/>
      <w:r w:rsidRPr="00014A1E">
        <w:t>work:detroit</w:t>
      </w:r>
      <w:proofErr w:type="spellEnd"/>
      <w:r w:rsidRPr="00014A1E">
        <w:t xml:space="preserve"> School of Art and Design aims to build collaboration with artists and institutions in the city Video introduction to the new art gallery (</w:t>
      </w:r>
      <w:proofErr w:type="spellStart"/>
      <w:r w:rsidRPr="00014A1E">
        <w:t>work:Detroit</w:t>
      </w:r>
      <w:proofErr w:type="spellEnd"/>
      <w:r w:rsidRPr="00014A1E">
        <w:t>) opening at U-M Detroit Center</w:t>
      </w:r>
      <w:r>
        <w:t xml:space="preserve">;  </w:t>
      </w:r>
      <w:r w:rsidRPr="00014A1E">
        <w:t>(work_detroit.mov; 4:27; video/</w:t>
      </w:r>
      <w:proofErr w:type="spellStart"/>
      <w:r w:rsidRPr="00014A1E">
        <w:t>quicktime</w:t>
      </w:r>
      <w:proofErr w:type="spellEnd"/>
      <w:r w:rsidRPr="00014A1E">
        <w:t>)</w:t>
      </w:r>
      <w:r>
        <w:t xml:space="preserve">;  </w:t>
      </w:r>
      <w:r w:rsidRPr="008355DD">
        <w:rPr>
          <w:rStyle w:val="daolink"/>
        </w:rPr>
        <w:t>2027.42/93449</w:t>
      </w:r>
    </w:p>
    <w:p w:rsidR="00D507E5" w:rsidRDefault="00D507E5" w:rsidP="00D507E5">
      <w:pPr>
        <w:pStyle w:val="L2newpage"/>
        <w:rPr>
          <w:b/>
        </w:rPr>
      </w:pPr>
    </w:p>
    <w:p w:rsidR="00D507E5" w:rsidRDefault="00D507E5" w:rsidP="00D507E5">
      <w:pPr>
        <w:pStyle w:val="L2newpage"/>
        <w:rPr>
          <w:b/>
        </w:rPr>
      </w:pPr>
    </w:p>
    <w:p w:rsidR="00D507E5" w:rsidRDefault="00D507E5" w:rsidP="00D507E5">
      <w:pPr>
        <w:pStyle w:val="L2newpage"/>
        <w:rPr>
          <w:b/>
        </w:rPr>
      </w:pPr>
    </w:p>
    <w:p w:rsidR="00D507E5" w:rsidRDefault="00D507E5" w:rsidP="00D507E5">
      <w:pPr>
        <w:pStyle w:val="L2newpage"/>
        <w:rPr>
          <w:b/>
        </w:rPr>
      </w:pPr>
    </w:p>
    <w:p w:rsidR="00D507E5" w:rsidRDefault="00D507E5" w:rsidP="00D507E5">
      <w:pPr>
        <w:pStyle w:val="L2newpage"/>
        <w:rPr>
          <w:b/>
        </w:rPr>
      </w:pPr>
    </w:p>
    <w:p w:rsidR="00D507E5" w:rsidRDefault="00D507E5" w:rsidP="00D507E5">
      <w:pPr>
        <w:pStyle w:val="L2newpage"/>
        <w:rPr>
          <w:b/>
        </w:rPr>
      </w:pPr>
    </w:p>
    <w:p w:rsidR="00D507E5" w:rsidRDefault="00D507E5" w:rsidP="00D507E5">
      <w:pPr>
        <w:pStyle w:val="L2newpage"/>
        <w:rPr>
          <w:b/>
        </w:rPr>
      </w:pPr>
    </w:p>
    <w:p w:rsidR="00D507E5" w:rsidRPr="00AD5835" w:rsidRDefault="00D507E5" w:rsidP="00D507E5">
      <w:pPr>
        <w:pStyle w:val="L2newpage"/>
        <w:rPr>
          <w:b/>
        </w:rPr>
      </w:pPr>
      <w:r w:rsidRPr="00AD5835">
        <w:rPr>
          <w:b/>
        </w:rPr>
        <w:lastRenderedPageBreak/>
        <w:t>Digital Video News Briefs (2007 – 2012) (Cont.)</w:t>
      </w:r>
    </w:p>
    <w:p w:rsidR="00D507E5" w:rsidRPr="00014A1E" w:rsidRDefault="00D507E5" w:rsidP="00D507E5">
      <w:pPr>
        <w:pStyle w:val="Boxnewpage"/>
      </w:pPr>
      <w:proofErr w:type="gramStart"/>
      <w:r>
        <w:t>Online (Cont.)</w:t>
      </w:r>
      <w:proofErr w:type="gramEnd"/>
    </w:p>
    <w:p w:rsidR="008355DD" w:rsidRPr="00014A1E" w:rsidRDefault="008355DD" w:rsidP="008355DD">
      <w:pPr>
        <w:pStyle w:val="level3item"/>
      </w:pPr>
      <w:r w:rsidRPr="00014A1E">
        <w:t>New research confirms connection between job loss and poor health</w:t>
      </w:r>
      <w:r>
        <w:t xml:space="preserve">;  </w:t>
      </w:r>
      <w:r w:rsidRPr="00014A1E">
        <w:t>2007</w:t>
      </w:r>
      <w:r>
        <w:t xml:space="preserve">;  </w:t>
      </w:r>
      <w:r w:rsidRPr="00014A1E">
        <w:t xml:space="preserve">Employees who lose their jobs because of their health suffer more significant depression and detrimental health outcomes than people who lose their jobs for non-health reasons, new research shows. Employees who lose their jobs because of their health suffer more significant depression Video interview w/ assistant prof. Sarah </w:t>
      </w:r>
      <w:proofErr w:type="spellStart"/>
      <w:r w:rsidRPr="00014A1E">
        <w:t>Burgard</w:t>
      </w:r>
      <w:proofErr w:type="spellEnd"/>
      <w:r>
        <w:t xml:space="preserve">;  </w:t>
      </w:r>
      <w:r w:rsidRPr="00014A1E">
        <w:t>(Burgard.mp4; 3:30; video/mp4)</w:t>
      </w:r>
      <w:r>
        <w:t xml:space="preserve">;  </w:t>
      </w:r>
      <w:r w:rsidRPr="008355DD">
        <w:rPr>
          <w:rStyle w:val="daolink"/>
        </w:rPr>
        <w:t>2027.42/93349</w:t>
      </w:r>
    </w:p>
    <w:p w:rsidR="008355DD" w:rsidRPr="00014A1E" w:rsidRDefault="008355DD" w:rsidP="008355DD">
      <w:pPr>
        <w:pStyle w:val="level3item"/>
      </w:pPr>
      <w:r w:rsidRPr="00014A1E">
        <w:t>New technology propels U-M Solar Car Team</w:t>
      </w:r>
      <w:proofErr w:type="gramStart"/>
      <w:r>
        <w:t xml:space="preserve">;  </w:t>
      </w:r>
      <w:r w:rsidRPr="00014A1E">
        <w:t>2007</w:t>
      </w:r>
      <w:proofErr w:type="gramEnd"/>
      <w:r>
        <w:t xml:space="preserve">;  </w:t>
      </w:r>
      <w:r w:rsidRPr="00014A1E">
        <w:t xml:space="preserve">The 150-student team has overhauled the design of the car for this year, and they're using mirrors to amplify the sun's rays.  The 2007 team developed new technology that uses mirrors to intensify sunlight </w:t>
      </w:r>
      <w:proofErr w:type="gramStart"/>
      <w:r w:rsidRPr="00014A1E">
        <w:t>A</w:t>
      </w:r>
      <w:proofErr w:type="gramEnd"/>
      <w:r w:rsidRPr="00014A1E">
        <w:t xml:space="preserve"> team from the University of Michigan will compete in the 2007 Panasonic World Solar Challenge in Australia. </w:t>
      </w:r>
      <w:r>
        <w:t xml:space="preserve">;  </w:t>
      </w:r>
      <w:r w:rsidRPr="00014A1E">
        <w:t>(continuum_epilogue.mp4; 2:52; video/mp4)</w:t>
      </w:r>
      <w:proofErr w:type="gramStart"/>
      <w:r>
        <w:t xml:space="preserve">;  </w:t>
      </w:r>
      <w:r w:rsidRPr="008355DD">
        <w:rPr>
          <w:rStyle w:val="daolink"/>
        </w:rPr>
        <w:t>2027.42</w:t>
      </w:r>
      <w:proofErr w:type="gramEnd"/>
      <w:r w:rsidRPr="008355DD">
        <w:rPr>
          <w:rStyle w:val="daolink"/>
        </w:rPr>
        <w:t>/93438</w:t>
      </w:r>
    </w:p>
    <w:p w:rsidR="008355DD" w:rsidRPr="00014A1E" w:rsidRDefault="008355DD" w:rsidP="008355DD">
      <w:pPr>
        <w:pStyle w:val="level3item"/>
      </w:pPr>
      <w:r w:rsidRPr="00014A1E">
        <w:t>Project puts focus on environmental justice</w:t>
      </w:r>
      <w:proofErr w:type="gramStart"/>
      <w:r>
        <w:t xml:space="preserve">;  </w:t>
      </w:r>
      <w:r w:rsidRPr="00014A1E">
        <w:t>2007</w:t>
      </w:r>
      <w:proofErr w:type="gramEnd"/>
      <w:r>
        <w:t xml:space="preserve">;  </w:t>
      </w:r>
      <w:proofErr w:type="spellStart"/>
      <w:r w:rsidRPr="00014A1E">
        <w:t>PhotoVoice</w:t>
      </w:r>
      <w:proofErr w:type="spellEnd"/>
      <w:r w:rsidRPr="00014A1E">
        <w:t xml:space="preserve">: Project puts focus on environmental justice Detroit area mothers speak out on blight Detroit area mothers and Professor Charles Lee </w:t>
      </w:r>
      <w:r>
        <w:t xml:space="preserve">;  </w:t>
      </w:r>
      <w:r w:rsidRPr="00014A1E">
        <w:t>(environ_just.mov; 5:32; video/</w:t>
      </w:r>
      <w:proofErr w:type="spellStart"/>
      <w:r w:rsidRPr="00014A1E">
        <w:t>quicktime</w:t>
      </w:r>
      <w:proofErr w:type="spellEnd"/>
      <w:r w:rsidRPr="00014A1E">
        <w:t>)</w:t>
      </w:r>
      <w:r>
        <w:t xml:space="preserve">;  </w:t>
      </w:r>
      <w:r w:rsidRPr="008355DD">
        <w:rPr>
          <w:rStyle w:val="daolink"/>
        </w:rPr>
        <w:t>2027.42/93280</w:t>
      </w:r>
    </w:p>
    <w:p w:rsidR="008355DD" w:rsidRPr="00014A1E" w:rsidRDefault="008355DD" w:rsidP="008355DD">
      <w:pPr>
        <w:pStyle w:val="level3item"/>
      </w:pPr>
      <w:r w:rsidRPr="00014A1E">
        <w:t>Teens document their communities</w:t>
      </w:r>
      <w:r>
        <w:t xml:space="preserve">;  </w:t>
      </w:r>
      <w:r w:rsidRPr="00014A1E">
        <w:t>2007</w:t>
      </w:r>
      <w:r>
        <w:t xml:space="preserve">;  </w:t>
      </w:r>
      <w:proofErr w:type="spellStart"/>
      <w:r w:rsidRPr="00014A1E">
        <w:t>PhotoVoice</w:t>
      </w:r>
      <w:proofErr w:type="spellEnd"/>
      <w:r w:rsidRPr="00014A1E">
        <w:t xml:space="preserve">: School of Public Health works with teens on documenting their communities     School of Public Health works with teens on documenting their communities Video interview w/Prof. Amy Schultz </w:t>
      </w:r>
      <w:r>
        <w:t xml:space="preserve">;  </w:t>
      </w:r>
      <w:r w:rsidRPr="00014A1E">
        <w:t>(photovoice.mov; 6:04; video/</w:t>
      </w:r>
      <w:proofErr w:type="spellStart"/>
      <w:r w:rsidRPr="00014A1E">
        <w:t>quicktime</w:t>
      </w:r>
      <w:proofErr w:type="spellEnd"/>
      <w:r w:rsidRPr="00014A1E">
        <w:t>)</w:t>
      </w:r>
      <w:r>
        <w:t xml:space="preserve">;  </w:t>
      </w:r>
      <w:r w:rsidRPr="008355DD">
        <w:rPr>
          <w:rStyle w:val="daolink"/>
        </w:rPr>
        <w:t>2027.42/93269</w:t>
      </w:r>
    </w:p>
    <w:p w:rsidR="008355DD" w:rsidRPr="00014A1E" w:rsidRDefault="008355DD" w:rsidP="008355DD">
      <w:pPr>
        <w:pStyle w:val="level3item"/>
      </w:pPr>
      <w:r w:rsidRPr="00014A1E">
        <w:t>Treadmill  helps Down syndrome babies</w:t>
      </w:r>
      <w:r>
        <w:t xml:space="preserve">;  </w:t>
      </w:r>
      <w:r w:rsidRPr="00014A1E">
        <w:t>2007</w:t>
      </w:r>
      <w:r>
        <w:t xml:space="preserve">;  </w:t>
      </w:r>
      <w:r w:rsidRPr="00014A1E">
        <w:t>Starting Down syndrome infants on treadmill training for just minutes a day can help them walk up to four or five months earlier than with only traditional physical therapy, a new study from the University of Michigan says. Treadmill training helps Down syndrome babies walk months earlier Video w/ Downs syndrome infants on treadmill</w:t>
      </w:r>
      <w:proofErr w:type="gramStart"/>
      <w:r>
        <w:t xml:space="preserve">;  </w:t>
      </w:r>
      <w:r w:rsidRPr="00014A1E">
        <w:t>(</w:t>
      </w:r>
      <w:proofErr w:type="gramEnd"/>
      <w:r w:rsidRPr="00014A1E">
        <w:t>treadmill.mov; 0:52; video/</w:t>
      </w:r>
      <w:proofErr w:type="spellStart"/>
      <w:r w:rsidRPr="00014A1E">
        <w:t>quicktime</w:t>
      </w:r>
      <w:proofErr w:type="spellEnd"/>
      <w:r w:rsidRPr="00014A1E">
        <w:t>)</w:t>
      </w:r>
      <w:r>
        <w:t xml:space="preserve">;  </w:t>
      </w:r>
      <w:r w:rsidRPr="008355DD">
        <w:rPr>
          <w:rStyle w:val="daolink"/>
        </w:rPr>
        <w:t>2027.42/93236</w:t>
      </w:r>
    </w:p>
    <w:p w:rsidR="008355DD" w:rsidRPr="00014A1E" w:rsidRDefault="008355DD" w:rsidP="00DA034F">
      <w:pPr>
        <w:pStyle w:val="level3item"/>
      </w:pPr>
      <w:r w:rsidRPr="00014A1E">
        <w:t>U-M composers song cycle headed to Carnegie Hall</w:t>
      </w:r>
      <w:r>
        <w:t xml:space="preserve">;  </w:t>
      </w:r>
      <w:r w:rsidRPr="00014A1E">
        <w:t>2007</w:t>
      </w:r>
      <w:r>
        <w:t xml:space="preserve">;  </w:t>
      </w:r>
      <w:r w:rsidRPr="00014A1E">
        <w:t>U-M composer's song cycle headed to Carnegie Hall University of Michigan composer Evan Chambers</w:t>
      </w:r>
      <w:r>
        <w:t xml:space="preserve">;  </w:t>
      </w:r>
      <w:r w:rsidRPr="00014A1E">
        <w:t>(U-M-composers-song-cycle-headed-to-Carnegie-Hall.mp4; 5:07; video/mp4)</w:t>
      </w:r>
      <w:r>
        <w:t xml:space="preserve">;  </w:t>
      </w:r>
      <w:r w:rsidRPr="008355DD">
        <w:rPr>
          <w:rStyle w:val="daolink"/>
        </w:rPr>
        <w:t>2027.42/94369</w:t>
      </w:r>
    </w:p>
    <w:p w:rsidR="008355DD" w:rsidRPr="00014A1E" w:rsidRDefault="008355DD" w:rsidP="008355DD">
      <w:pPr>
        <w:pStyle w:val="level3item"/>
      </w:pPr>
      <w:r w:rsidRPr="00014A1E">
        <w:t>U-M composer's song cycle headed to Carnegie Hall</w:t>
      </w:r>
      <w:proofErr w:type="gramStart"/>
      <w:r>
        <w:t xml:space="preserve">;  </w:t>
      </w:r>
      <w:r w:rsidRPr="00014A1E">
        <w:t>2007</w:t>
      </w:r>
      <w:proofErr w:type="gramEnd"/>
      <w:r>
        <w:t xml:space="preserve">;  </w:t>
      </w:r>
      <w:r w:rsidRPr="00014A1E">
        <w:t>The haunting melodies in Evan Chambers' evocative song cycle come from a deep resonant place, a sacred ground that holds memories of those buried six-feet deep.  Video w/ Associate Professor Evan Chambers</w:t>
      </w:r>
      <w:proofErr w:type="gramStart"/>
      <w:r>
        <w:t xml:space="preserve">;  </w:t>
      </w:r>
      <w:r w:rsidRPr="00014A1E">
        <w:t>(</w:t>
      </w:r>
      <w:proofErr w:type="gramEnd"/>
      <w:r w:rsidRPr="00014A1E">
        <w:t>chambers03.mp4; 5:07; video/mp4)</w:t>
      </w:r>
      <w:r>
        <w:t xml:space="preserve">;  </w:t>
      </w:r>
      <w:r w:rsidRPr="008355DD">
        <w:rPr>
          <w:rStyle w:val="daolink"/>
        </w:rPr>
        <w:t>2027.42/93291</w:t>
      </w:r>
    </w:p>
    <w:p w:rsidR="00D507E5" w:rsidRDefault="00D507E5" w:rsidP="00D507E5">
      <w:pPr>
        <w:pStyle w:val="L2newpage"/>
        <w:rPr>
          <w:b/>
        </w:rPr>
      </w:pPr>
    </w:p>
    <w:p w:rsidR="00D507E5" w:rsidRDefault="00D507E5" w:rsidP="00D507E5">
      <w:pPr>
        <w:pStyle w:val="L2newpage"/>
        <w:rPr>
          <w:b/>
        </w:rPr>
      </w:pPr>
    </w:p>
    <w:p w:rsidR="00D507E5" w:rsidRDefault="00D507E5" w:rsidP="00D507E5">
      <w:pPr>
        <w:pStyle w:val="L2newpage"/>
        <w:rPr>
          <w:b/>
        </w:rPr>
      </w:pPr>
    </w:p>
    <w:p w:rsidR="00D507E5" w:rsidRDefault="00D507E5" w:rsidP="00D507E5">
      <w:pPr>
        <w:pStyle w:val="L2newpage"/>
        <w:rPr>
          <w:b/>
        </w:rPr>
      </w:pPr>
    </w:p>
    <w:p w:rsidR="00D507E5" w:rsidRDefault="00D507E5" w:rsidP="00D507E5">
      <w:pPr>
        <w:pStyle w:val="L2newpage"/>
        <w:rPr>
          <w:b/>
        </w:rPr>
      </w:pPr>
    </w:p>
    <w:p w:rsidR="00D507E5" w:rsidRPr="00AD5835" w:rsidRDefault="00D507E5" w:rsidP="00D507E5">
      <w:pPr>
        <w:pStyle w:val="L2newpage"/>
        <w:rPr>
          <w:b/>
        </w:rPr>
      </w:pPr>
      <w:r w:rsidRPr="00AD5835">
        <w:rPr>
          <w:b/>
        </w:rPr>
        <w:lastRenderedPageBreak/>
        <w:t>Digital Video News Briefs (2007 – 2012) (Cont.)</w:t>
      </w:r>
    </w:p>
    <w:p w:rsidR="00D507E5" w:rsidRPr="00014A1E" w:rsidRDefault="00D507E5" w:rsidP="00D507E5">
      <w:pPr>
        <w:pStyle w:val="Boxnewpage"/>
      </w:pPr>
      <w:proofErr w:type="gramStart"/>
      <w:r>
        <w:t>Online (Cont.)</w:t>
      </w:r>
      <w:proofErr w:type="gramEnd"/>
    </w:p>
    <w:p w:rsidR="008355DD" w:rsidRPr="00014A1E" w:rsidRDefault="008355DD" w:rsidP="008355DD">
      <w:pPr>
        <w:pStyle w:val="level3item"/>
      </w:pPr>
      <w:r w:rsidRPr="00014A1E">
        <w:t>U-M experts discuss poverty trends</w:t>
      </w:r>
      <w:proofErr w:type="gramStart"/>
      <w:r>
        <w:t xml:space="preserve">;  </w:t>
      </w:r>
      <w:r w:rsidRPr="00014A1E">
        <w:t>2007</w:t>
      </w:r>
      <w:proofErr w:type="gramEnd"/>
      <w:r>
        <w:t xml:space="preserve">;  </w:t>
      </w:r>
      <w:r w:rsidRPr="00014A1E">
        <w:t xml:space="preserve">Poverty has been a major problem in this country during the last several decades. More than 37 million people in the United States live in poverty. More than 37 million people in the U.S. live in poverty. Sheldon </w:t>
      </w:r>
      <w:proofErr w:type="spellStart"/>
      <w:r w:rsidRPr="00014A1E">
        <w:t>Danziger</w:t>
      </w:r>
      <w:proofErr w:type="spellEnd"/>
      <w:r w:rsidRPr="00014A1E">
        <w:t xml:space="preserve"> and Bob </w:t>
      </w:r>
      <w:proofErr w:type="spellStart"/>
      <w:r w:rsidRPr="00014A1E">
        <w:t>Schoeni</w:t>
      </w:r>
      <w:proofErr w:type="spellEnd"/>
      <w:r w:rsidRPr="00014A1E">
        <w:t xml:space="preserve">, both with the U-M National Poverty Center, discuss national poverty figures to coincide with </w:t>
      </w:r>
      <w:proofErr w:type="gramStart"/>
      <w:r w:rsidRPr="00014A1E">
        <w:t>the  Aug</w:t>
      </w:r>
      <w:proofErr w:type="gramEnd"/>
      <w:r w:rsidRPr="00014A1E">
        <w:t xml:space="preserve">. 28 release of data by the U.S. Census Bureau. </w:t>
      </w:r>
      <w:r>
        <w:t xml:space="preserve">;  </w:t>
      </w:r>
      <w:r w:rsidRPr="00014A1E">
        <w:t>(Poverty.mov; 4:22; video/</w:t>
      </w:r>
      <w:proofErr w:type="spellStart"/>
      <w:r w:rsidRPr="00014A1E">
        <w:t>quicktime</w:t>
      </w:r>
      <w:proofErr w:type="spellEnd"/>
      <w:r w:rsidRPr="00014A1E">
        <w:t>)</w:t>
      </w:r>
      <w:proofErr w:type="gramStart"/>
      <w:r>
        <w:t xml:space="preserve">;  </w:t>
      </w:r>
      <w:r w:rsidRPr="008355DD">
        <w:rPr>
          <w:rStyle w:val="daolink"/>
        </w:rPr>
        <w:t>2027.42</w:t>
      </w:r>
      <w:proofErr w:type="gramEnd"/>
      <w:r w:rsidRPr="008355DD">
        <w:rPr>
          <w:rStyle w:val="daolink"/>
        </w:rPr>
        <w:t>/93427</w:t>
      </w:r>
    </w:p>
    <w:p w:rsidR="008355DD" w:rsidRPr="00014A1E" w:rsidRDefault="008355DD" w:rsidP="008355DD">
      <w:pPr>
        <w:pStyle w:val="level3item"/>
      </w:pPr>
      <w:r w:rsidRPr="00014A1E">
        <w:t>U-M president welcomes Google</w:t>
      </w:r>
      <w:r>
        <w:t xml:space="preserve">;  </w:t>
      </w:r>
      <w:r w:rsidRPr="00014A1E">
        <w:t>2007</w:t>
      </w:r>
      <w:r>
        <w:t xml:space="preserve">;  </w:t>
      </w:r>
      <w:r w:rsidRPr="00014A1E">
        <w:t xml:space="preserve">Four years after U-M President Mary Sue Coleman first talked with Google founder Larry Page about the idea of his company coming to Ann Arbor, the dream is a reality. The Ann Arbor offices already have more than 100 employees with many more on the way. Coleman and her top executive officers paid a visit to meet with the new staff, which includes 40 U-M graduates, to welcome Google to the neighborhood.   First tour of new Ann Arbor division HQ Four years after U-M President Mary Sue Coleman first talked with Google founder Larry Page about the idea of his company coming to Ann Arbor, the dream is a reality. The Ann Arbor offices already have more than 100 employees with many more on the way. Coleman and her top executive officers paid a visit to meet with the new staff, which includes 40 U-M graduates, to welcome Google to the neighborhood.  </w:t>
      </w:r>
      <w:r>
        <w:t xml:space="preserve">;  </w:t>
      </w:r>
      <w:r w:rsidRPr="00014A1E">
        <w:t>(MSC_Google_Slideshow.mov; 1:38; video/</w:t>
      </w:r>
      <w:proofErr w:type="spellStart"/>
      <w:r w:rsidRPr="00014A1E">
        <w:t>quicktime</w:t>
      </w:r>
      <w:proofErr w:type="spellEnd"/>
      <w:r w:rsidRPr="00014A1E">
        <w:t>)</w:t>
      </w:r>
      <w:proofErr w:type="gramStart"/>
      <w:r>
        <w:t xml:space="preserve">;  </w:t>
      </w:r>
      <w:r w:rsidRPr="008355DD">
        <w:rPr>
          <w:rStyle w:val="daolink"/>
        </w:rPr>
        <w:t>2027.42</w:t>
      </w:r>
      <w:proofErr w:type="gramEnd"/>
      <w:r w:rsidRPr="008355DD">
        <w:rPr>
          <w:rStyle w:val="daolink"/>
        </w:rPr>
        <w:t>/93357</w:t>
      </w:r>
    </w:p>
    <w:p w:rsidR="008355DD" w:rsidRPr="00014A1E" w:rsidRDefault="008355DD" w:rsidP="008355DD">
      <w:pPr>
        <w:pStyle w:val="level3item"/>
      </w:pPr>
      <w:r w:rsidRPr="00014A1E">
        <w:t>U-M research attacks nuisance algae</w:t>
      </w:r>
      <w:proofErr w:type="gramStart"/>
      <w:r>
        <w:t xml:space="preserve">;  </w:t>
      </w:r>
      <w:r w:rsidRPr="00014A1E">
        <w:t>2007</w:t>
      </w:r>
      <w:proofErr w:type="gramEnd"/>
      <w:r>
        <w:t xml:space="preserve">;  </w:t>
      </w:r>
      <w:r w:rsidRPr="00014A1E">
        <w:t xml:space="preserve">For decades, local lakes have been plagued with blooms of nuisance algae. John Lehman's research has led to better understanding of the causes and now is coming up with solutions. Local lakes have </w:t>
      </w:r>
      <w:proofErr w:type="gramStart"/>
      <w:r w:rsidRPr="00014A1E">
        <w:t>been  plagued</w:t>
      </w:r>
      <w:proofErr w:type="gramEnd"/>
      <w:r w:rsidRPr="00014A1E">
        <w:t xml:space="preserve"> with nuisance algae for years Video interview/Professor Lehman</w:t>
      </w:r>
      <w:r>
        <w:t xml:space="preserve">;  </w:t>
      </w:r>
      <w:r w:rsidRPr="00014A1E">
        <w:t>(Slime01.mp4; 5:10; video/mp4)</w:t>
      </w:r>
      <w:r>
        <w:t xml:space="preserve">;  </w:t>
      </w:r>
      <w:r w:rsidRPr="008355DD">
        <w:rPr>
          <w:rStyle w:val="daolink"/>
        </w:rPr>
        <w:t>2027.42/93314</w:t>
      </w:r>
    </w:p>
    <w:p w:rsidR="008355DD" w:rsidRPr="00014A1E" w:rsidRDefault="008355DD" w:rsidP="008355DD">
      <w:pPr>
        <w:pStyle w:val="level3item"/>
      </w:pPr>
      <w:r w:rsidRPr="00014A1E">
        <w:t>Where do you stand? Research shows clues in rules of the wild</w:t>
      </w:r>
      <w:r>
        <w:t xml:space="preserve">;  </w:t>
      </w:r>
      <w:r w:rsidRPr="00014A1E">
        <w:t>2007</w:t>
      </w:r>
      <w:r>
        <w:t xml:space="preserve">;  </w:t>
      </w:r>
      <w:r w:rsidRPr="00014A1E">
        <w:t xml:space="preserve"> If you wonder where you stand in the social pecking order at work, home and in the community, a little known group of primates found only in the highlands of Ethiopia may offer some clues.      Video interview with Jacinta </w:t>
      </w:r>
      <w:proofErr w:type="spellStart"/>
      <w:r w:rsidRPr="00014A1E">
        <w:t>Beehner</w:t>
      </w:r>
      <w:proofErr w:type="spellEnd"/>
      <w:r w:rsidRPr="00014A1E">
        <w:t xml:space="preserve"> and Thorn Bergman</w:t>
      </w:r>
      <w:proofErr w:type="gramStart"/>
      <w:r>
        <w:t xml:space="preserve">;  </w:t>
      </w:r>
      <w:r w:rsidRPr="00014A1E">
        <w:t>(</w:t>
      </w:r>
      <w:proofErr w:type="gramEnd"/>
      <w:r w:rsidRPr="00014A1E">
        <w:t>gelada.mp4; 6:48; video/mp4)</w:t>
      </w:r>
      <w:r>
        <w:t xml:space="preserve">;  </w:t>
      </w:r>
      <w:r w:rsidRPr="008355DD">
        <w:rPr>
          <w:rStyle w:val="daolink"/>
        </w:rPr>
        <w:t>2027.42/93325</w:t>
      </w:r>
    </w:p>
    <w:p w:rsidR="008355DD" w:rsidRPr="00014A1E" w:rsidRDefault="008355DD" w:rsidP="008355DD">
      <w:pPr>
        <w:pStyle w:val="level3item"/>
      </w:pPr>
      <w:r w:rsidRPr="00014A1E">
        <w:t>1,000 Pitches</w:t>
      </w:r>
      <w:r>
        <w:t xml:space="preserve">;  </w:t>
      </w:r>
      <w:r w:rsidRPr="00014A1E">
        <w:t>2008</w:t>
      </w:r>
      <w:r>
        <w:t xml:space="preserve">;  </w:t>
      </w:r>
      <w:r w:rsidRPr="00014A1E">
        <w:t>The 1,000 Pitches business plan competition gathered 1,044 pitches from students across campus, demonstrating that even in this economy, good ideas are proliferating.  An entrepreneurship competition Video interview with the president of a student group that led the organization of an entrepreneurship competition.</w:t>
      </w:r>
      <w:proofErr w:type="gramStart"/>
      <w:r>
        <w:t xml:space="preserve">;  </w:t>
      </w:r>
      <w:r w:rsidRPr="00014A1E">
        <w:t>(</w:t>
      </w:r>
      <w:proofErr w:type="gramEnd"/>
      <w:r w:rsidRPr="00014A1E">
        <w:t>1000pitch.mov; 2:31; video/</w:t>
      </w:r>
      <w:proofErr w:type="spellStart"/>
      <w:r w:rsidRPr="00014A1E">
        <w:t>quicktime</w:t>
      </w:r>
      <w:proofErr w:type="spellEnd"/>
      <w:r w:rsidRPr="00014A1E">
        <w:t>)</w:t>
      </w:r>
      <w:r>
        <w:t xml:space="preserve">;  </w:t>
      </w:r>
      <w:r w:rsidRPr="008355DD">
        <w:rPr>
          <w:rStyle w:val="daolink"/>
        </w:rPr>
        <w:t>2027.42/93451</w:t>
      </w:r>
    </w:p>
    <w:p w:rsidR="00F71F23" w:rsidRDefault="00F71F23" w:rsidP="00F71F23">
      <w:pPr>
        <w:pStyle w:val="L2newpage"/>
        <w:rPr>
          <w:b/>
        </w:rPr>
      </w:pPr>
    </w:p>
    <w:p w:rsidR="00F71F23" w:rsidRDefault="00F71F23" w:rsidP="00F71F23">
      <w:pPr>
        <w:pStyle w:val="L2newpage"/>
        <w:rPr>
          <w:b/>
        </w:rPr>
      </w:pPr>
    </w:p>
    <w:p w:rsidR="00F71F23" w:rsidRDefault="00F71F23" w:rsidP="00F71F23">
      <w:pPr>
        <w:pStyle w:val="L2newpage"/>
        <w:rPr>
          <w:b/>
        </w:rPr>
      </w:pPr>
    </w:p>
    <w:p w:rsidR="00F71F23" w:rsidRDefault="00F71F23" w:rsidP="00F71F23">
      <w:pPr>
        <w:pStyle w:val="L2newpage"/>
        <w:rPr>
          <w:b/>
        </w:rPr>
      </w:pPr>
    </w:p>
    <w:p w:rsidR="00F71F23" w:rsidRPr="00AD5835" w:rsidRDefault="00F71F23" w:rsidP="00F71F23">
      <w:pPr>
        <w:pStyle w:val="L2newpage"/>
        <w:rPr>
          <w:b/>
        </w:rPr>
      </w:pPr>
      <w:r w:rsidRPr="00AD5835">
        <w:rPr>
          <w:b/>
        </w:rPr>
        <w:lastRenderedPageBreak/>
        <w:t>Digital Video News Briefs (2007 – 2012) (Cont.)</w:t>
      </w:r>
    </w:p>
    <w:p w:rsidR="00F71F23" w:rsidRPr="00014A1E" w:rsidRDefault="00F71F23" w:rsidP="00F71F23">
      <w:pPr>
        <w:pStyle w:val="Boxnewpage"/>
      </w:pPr>
      <w:proofErr w:type="gramStart"/>
      <w:r>
        <w:t>Online (Cont.)</w:t>
      </w:r>
      <w:proofErr w:type="gramEnd"/>
    </w:p>
    <w:p w:rsidR="008355DD" w:rsidRPr="00014A1E" w:rsidRDefault="008355DD" w:rsidP="008355DD">
      <w:pPr>
        <w:pStyle w:val="level3item"/>
      </w:pPr>
      <w:r w:rsidRPr="00014A1E">
        <w:t>A new renewable energy concept</w:t>
      </w:r>
      <w:r>
        <w:t xml:space="preserve">;  </w:t>
      </w:r>
      <w:r w:rsidRPr="00014A1E">
        <w:t>2008</w:t>
      </w:r>
      <w:r>
        <w:t xml:space="preserve">;  </w:t>
      </w:r>
      <w:r w:rsidRPr="00014A1E">
        <w:t>A device called VIVACE developed at the University of Michigan draws power out of slow water currents to produce clean electricity. It imitates the swim strategy of a school of fish.  VIVACE harnesses vibrations in slow moving water currents Video interview with professor, animations</w:t>
      </w:r>
      <w:proofErr w:type="gramStart"/>
      <w:r>
        <w:t xml:space="preserve">;  </w:t>
      </w:r>
      <w:r w:rsidRPr="00014A1E">
        <w:t>(</w:t>
      </w:r>
      <w:proofErr w:type="gramEnd"/>
      <w:r w:rsidRPr="00014A1E">
        <w:t>Bernitsas_nov_08.mov; 4:01; video/</w:t>
      </w:r>
      <w:proofErr w:type="spellStart"/>
      <w:r w:rsidRPr="00014A1E">
        <w:t>quicktime</w:t>
      </w:r>
      <w:proofErr w:type="spellEnd"/>
      <w:r w:rsidRPr="00014A1E">
        <w:t>)</w:t>
      </w:r>
      <w:r>
        <w:t xml:space="preserve">;  </w:t>
      </w:r>
      <w:r w:rsidRPr="008355DD">
        <w:rPr>
          <w:rStyle w:val="daolink"/>
        </w:rPr>
        <w:t>2027.42/93447</w:t>
      </w:r>
    </w:p>
    <w:p w:rsidR="008355DD" w:rsidRPr="00014A1E" w:rsidRDefault="008355DD" w:rsidP="008355DD">
      <w:pPr>
        <w:pStyle w:val="level3item"/>
      </w:pPr>
      <w:r w:rsidRPr="00014A1E">
        <w:t>A universal language</w:t>
      </w:r>
      <w:r>
        <w:t xml:space="preserve">;  </w:t>
      </w:r>
      <w:r w:rsidRPr="00014A1E">
        <w:t>2008</w:t>
      </w:r>
      <w:r>
        <w:t xml:space="preserve">;  </w:t>
      </w:r>
      <w:r w:rsidRPr="00014A1E">
        <w:t>Michigan Gospel Chorale is going along with U-M President Coleman on trip to Africa U-M students aim to connect through song with Ghana audiences A video of the Michigan Gospel Chorale, including interviews with members along with rehearsal and performance footage.</w:t>
      </w:r>
      <w:r>
        <w:t xml:space="preserve">;  </w:t>
      </w:r>
      <w:r w:rsidRPr="00014A1E">
        <w:t>(gospel01.mov; 2:39; video/</w:t>
      </w:r>
      <w:proofErr w:type="spellStart"/>
      <w:r w:rsidRPr="00014A1E">
        <w:t>quicktime</w:t>
      </w:r>
      <w:proofErr w:type="spellEnd"/>
      <w:r w:rsidRPr="00014A1E">
        <w:t>)</w:t>
      </w:r>
      <w:r>
        <w:t xml:space="preserve">;  </w:t>
      </w:r>
      <w:r w:rsidRPr="008355DD">
        <w:rPr>
          <w:rStyle w:val="daolink"/>
        </w:rPr>
        <w:t>2027.42/93424</w:t>
      </w:r>
    </w:p>
    <w:p w:rsidR="008355DD" w:rsidRPr="00014A1E" w:rsidRDefault="008355DD" w:rsidP="008355DD">
      <w:pPr>
        <w:pStyle w:val="level3item"/>
      </w:pPr>
      <w:r w:rsidRPr="00014A1E">
        <w:t>An eclectic exhibit</w:t>
      </w:r>
      <w:r>
        <w:t xml:space="preserve">;  </w:t>
      </w:r>
      <w:r w:rsidRPr="00014A1E">
        <w:t>2008</w:t>
      </w:r>
      <w:r>
        <w:t xml:space="preserve">;  </w:t>
      </w:r>
      <w:r w:rsidRPr="00014A1E">
        <w:t>The exhibit features the most current works of U-M's art school faculty U-M annual faculty show diverse showcase of talent Video looks at annual art faculty exhibition</w:t>
      </w:r>
      <w:r>
        <w:t xml:space="preserve">;  </w:t>
      </w:r>
      <w:r w:rsidRPr="00014A1E">
        <w:t>(facshow.mov; 3:09; video/</w:t>
      </w:r>
      <w:proofErr w:type="spellStart"/>
      <w:r w:rsidRPr="00014A1E">
        <w:t>quicktime</w:t>
      </w:r>
      <w:proofErr w:type="spellEnd"/>
      <w:r w:rsidRPr="00014A1E">
        <w:t>)</w:t>
      </w:r>
      <w:r>
        <w:t xml:space="preserve">;  </w:t>
      </w:r>
      <w:r w:rsidRPr="008355DD">
        <w:rPr>
          <w:rStyle w:val="daolink"/>
        </w:rPr>
        <w:t>2027.42/93415</w:t>
      </w:r>
    </w:p>
    <w:p w:rsidR="008355DD" w:rsidRPr="00014A1E" w:rsidRDefault="008355DD" w:rsidP="008355DD">
      <w:pPr>
        <w:pStyle w:val="level3item"/>
      </w:pPr>
      <w:r w:rsidRPr="00014A1E">
        <w:t>Ballast-free ship</w:t>
      </w:r>
      <w:proofErr w:type="gramStart"/>
      <w:r>
        <w:t xml:space="preserve">;  </w:t>
      </w:r>
      <w:r w:rsidRPr="00014A1E">
        <w:t>2008</w:t>
      </w:r>
      <w:proofErr w:type="gramEnd"/>
      <w:r>
        <w:t xml:space="preserve">;  </w:t>
      </w:r>
      <w:r w:rsidRPr="00014A1E">
        <w:t>The U-M ballast-free ship concept eliminates ballast tanks, compartments where foreign organisms can stow away. U-M invention could block aquatic invaders Video showing tests of U-M ballast free ship, along with interviews of profs + extras.</w:t>
      </w:r>
      <w:r>
        <w:t xml:space="preserve">;  </w:t>
      </w:r>
      <w:r w:rsidRPr="00014A1E">
        <w:t>(Ballast.mov; 5:29; video/</w:t>
      </w:r>
      <w:proofErr w:type="spellStart"/>
      <w:r w:rsidRPr="00014A1E">
        <w:t>quicktime</w:t>
      </w:r>
      <w:proofErr w:type="spellEnd"/>
      <w:r w:rsidRPr="00014A1E">
        <w:t>)</w:t>
      </w:r>
      <w:r>
        <w:t xml:space="preserve">;  </w:t>
      </w:r>
      <w:r w:rsidRPr="008355DD">
        <w:rPr>
          <w:rStyle w:val="daolink"/>
        </w:rPr>
        <w:t>2027.42/93428</w:t>
      </w:r>
    </w:p>
    <w:p w:rsidR="008355DD" w:rsidRPr="00014A1E" w:rsidRDefault="008355DD" w:rsidP="008355DD">
      <w:pPr>
        <w:pStyle w:val="level3item"/>
      </w:pPr>
      <w:r w:rsidRPr="00014A1E">
        <w:t>Big 10 poll: Obama widens lead</w:t>
      </w:r>
      <w:r>
        <w:t xml:space="preserve">;  </w:t>
      </w:r>
      <w:r w:rsidRPr="00014A1E">
        <w:t>2008</w:t>
      </w:r>
      <w:r>
        <w:t xml:space="preserve">;  </w:t>
      </w:r>
      <w:r w:rsidRPr="00014A1E">
        <w:t xml:space="preserve">University of Michigan communications studies Professor Michael Traugott fields U-M students' questions related to the second Big Ten Battleground Poll on this year's presidential election. Michigan voters also indicate concern about economy Audio interview w/Michael </w:t>
      </w:r>
      <w:proofErr w:type="gramStart"/>
      <w:r w:rsidRPr="00014A1E">
        <w:t xml:space="preserve">Traugott </w:t>
      </w:r>
      <w:r>
        <w:t>;</w:t>
      </w:r>
      <w:proofErr w:type="gramEnd"/>
      <w:r>
        <w:t xml:space="preserve">  </w:t>
      </w:r>
      <w:r w:rsidRPr="00014A1E">
        <w:t>(traugott_oct_08.mov; 2:58; video/</w:t>
      </w:r>
      <w:proofErr w:type="spellStart"/>
      <w:r w:rsidRPr="00014A1E">
        <w:t>quicktime</w:t>
      </w:r>
      <w:proofErr w:type="spellEnd"/>
      <w:r w:rsidRPr="00014A1E">
        <w:t>)</w:t>
      </w:r>
      <w:r>
        <w:t xml:space="preserve">;  </w:t>
      </w:r>
      <w:r w:rsidRPr="008355DD">
        <w:rPr>
          <w:rStyle w:val="daolink"/>
        </w:rPr>
        <w:t>2027.42/93442</w:t>
      </w:r>
    </w:p>
    <w:p w:rsidR="008355DD" w:rsidRPr="00014A1E" w:rsidRDefault="008355DD" w:rsidP="008355DD">
      <w:pPr>
        <w:pStyle w:val="level3item"/>
      </w:pPr>
      <w:r w:rsidRPr="00014A1E">
        <w:t>Big Ten battleground poll</w:t>
      </w:r>
      <w:r>
        <w:t xml:space="preserve">;  </w:t>
      </w:r>
      <w:r w:rsidRPr="00014A1E">
        <w:t>2008</w:t>
      </w:r>
      <w:r>
        <w:t xml:space="preserve">;  </w:t>
      </w:r>
      <w:r w:rsidRPr="00014A1E">
        <w:t>University of Michigan communications studies Professor Michael Traugott fields U-M students' questions that were answered in the first Big Ten Battleground Poll on this year's presidential election. Some findings of the first poll of its kind in eight Big Ten Students pose questions  on the presidential election, answered by results of a poll in eight of the Big Ten states.</w:t>
      </w:r>
      <w:r>
        <w:t xml:space="preserve">;  </w:t>
      </w:r>
      <w:r w:rsidRPr="00014A1E">
        <w:t>(Traugott_19Sep08.mov; 3:29; video/</w:t>
      </w:r>
      <w:proofErr w:type="spellStart"/>
      <w:r w:rsidRPr="00014A1E">
        <w:t>quicktime</w:t>
      </w:r>
      <w:proofErr w:type="spellEnd"/>
      <w:r w:rsidRPr="00014A1E">
        <w:t>)</w:t>
      </w:r>
      <w:r>
        <w:t xml:space="preserve">;  </w:t>
      </w:r>
      <w:r w:rsidRPr="008355DD">
        <w:rPr>
          <w:rStyle w:val="daolink"/>
        </w:rPr>
        <w:t>2027.42/93435</w:t>
      </w:r>
    </w:p>
    <w:p w:rsidR="008355DD" w:rsidRPr="00014A1E" w:rsidRDefault="008355DD" w:rsidP="008355DD">
      <w:pPr>
        <w:pStyle w:val="level3item"/>
      </w:pPr>
      <w:proofErr w:type="spellStart"/>
      <w:r w:rsidRPr="00014A1E">
        <w:t>Blazar</w:t>
      </w:r>
      <w:proofErr w:type="spellEnd"/>
      <w:r w:rsidRPr="00014A1E">
        <w:t xml:space="preserve"> in action</w:t>
      </w:r>
      <w:proofErr w:type="gramStart"/>
      <w:r>
        <w:t xml:space="preserve">;  </w:t>
      </w:r>
      <w:r w:rsidRPr="00014A1E">
        <w:t>2008</w:t>
      </w:r>
      <w:proofErr w:type="gramEnd"/>
      <w:r>
        <w:t xml:space="preserve">;  </w:t>
      </w:r>
      <w:proofErr w:type="spellStart"/>
      <w:r w:rsidRPr="00014A1E">
        <w:t>Blazars</w:t>
      </w:r>
      <w:proofErr w:type="spellEnd"/>
      <w:r w:rsidRPr="00014A1E">
        <w:t xml:space="preserve">, among the most energetic objects in the universe, are fueled by supermassive black holes at the core of certain giant elliptical galaxies. Periodically, they emit jets of high-energy plasma at almost the speed of light.  Jets of high-energy plasma are caused by the black hole at the center of </w:t>
      </w:r>
      <w:proofErr w:type="spellStart"/>
      <w:r w:rsidRPr="00014A1E">
        <w:t>blazars</w:t>
      </w:r>
      <w:proofErr w:type="spellEnd"/>
      <w:r w:rsidRPr="00014A1E">
        <w:t xml:space="preserve">. </w:t>
      </w:r>
      <w:proofErr w:type="gramStart"/>
      <w:r w:rsidRPr="00014A1E">
        <w:t xml:space="preserve">An animation of a </w:t>
      </w:r>
      <w:proofErr w:type="spellStart"/>
      <w:r w:rsidRPr="00014A1E">
        <w:t>blazar</w:t>
      </w:r>
      <w:proofErr w:type="spellEnd"/>
      <w:r w:rsidRPr="00014A1E">
        <w:t xml:space="preserve"> at the center of a galaxy emitting jets of high-energy plasma.</w:t>
      </w:r>
      <w:proofErr w:type="gramEnd"/>
      <w:r w:rsidRPr="00014A1E">
        <w:t xml:space="preserve"> </w:t>
      </w:r>
      <w:r>
        <w:t xml:space="preserve">;  </w:t>
      </w:r>
      <w:r w:rsidRPr="00014A1E">
        <w:t>(blazar.mp4; 0:29; video/mp4)</w:t>
      </w:r>
      <w:proofErr w:type="gramStart"/>
      <w:r>
        <w:t xml:space="preserve">;  </w:t>
      </w:r>
      <w:r w:rsidRPr="008355DD">
        <w:rPr>
          <w:rStyle w:val="daolink"/>
        </w:rPr>
        <w:t>2027.42</w:t>
      </w:r>
      <w:proofErr w:type="gramEnd"/>
      <w:r w:rsidRPr="008355DD">
        <w:rPr>
          <w:rStyle w:val="daolink"/>
        </w:rPr>
        <w:t>/93430</w:t>
      </w:r>
    </w:p>
    <w:p w:rsidR="00F71F23" w:rsidRDefault="00F71F23" w:rsidP="00F71F23">
      <w:pPr>
        <w:pStyle w:val="L2newpage"/>
        <w:rPr>
          <w:b/>
        </w:rPr>
      </w:pPr>
    </w:p>
    <w:p w:rsidR="00F71F23" w:rsidRDefault="00F71F23" w:rsidP="00F71F23">
      <w:pPr>
        <w:pStyle w:val="L2newpage"/>
        <w:rPr>
          <w:b/>
        </w:rPr>
      </w:pPr>
    </w:p>
    <w:p w:rsidR="00F71F23" w:rsidRPr="00AD5835" w:rsidRDefault="00F71F23" w:rsidP="00F71F23">
      <w:pPr>
        <w:pStyle w:val="L2newpage"/>
        <w:rPr>
          <w:b/>
        </w:rPr>
      </w:pPr>
      <w:r w:rsidRPr="00AD5835">
        <w:rPr>
          <w:b/>
        </w:rPr>
        <w:lastRenderedPageBreak/>
        <w:t>Digital Video News Briefs (2007 – 2012) (Cont.)</w:t>
      </w:r>
    </w:p>
    <w:p w:rsidR="00F71F23" w:rsidRPr="00014A1E" w:rsidRDefault="00F71F23" w:rsidP="00F71F23">
      <w:pPr>
        <w:pStyle w:val="Boxnewpage"/>
      </w:pPr>
      <w:proofErr w:type="gramStart"/>
      <w:r>
        <w:t>Online (Cont.)</w:t>
      </w:r>
      <w:proofErr w:type="gramEnd"/>
    </w:p>
    <w:p w:rsidR="008355DD" w:rsidRPr="00014A1E" w:rsidRDefault="008355DD" w:rsidP="008355DD">
      <w:pPr>
        <w:pStyle w:val="level3item"/>
      </w:pPr>
      <w:r w:rsidRPr="00014A1E">
        <w:t xml:space="preserve">Charitable </w:t>
      </w:r>
      <w:proofErr w:type="gramStart"/>
      <w:r w:rsidRPr="00014A1E">
        <w:t xml:space="preserve">giving </w:t>
      </w:r>
      <w:r>
        <w:t>;</w:t>
      </w:r>
      <w:proofErr w:type="gramEnd"/>
      <w:r>
        <w:t xml:space="preserve">  </w:t>
      </w:r>
      <w:r w:rsidRPr="00014A1E">
        <w:t>2008</w:t>
      </w:r>
      <w:r>
        <w:t xml:space="preserve">;  </w:t>
      </w:r>
      <w:r w:rsidRPr="00014A1E">
        <w:t xml:space="preserve">Americans appear to be consistent in their giving, and don't stop giving during recessions. Recession does not stop donations to non-profits agencies Audio interview w/assistant professor H. Luke </w:t>
      </w:r>
      <w:proofErr w:type="spellStart"/>
      <w:r w:rsidRPr="00014A1E">
        <w:t>Shaefer</w:t>
      </w:r>
      <w:proofErr w:type="spellEnd"/>
      <w:proofErr w:type="gramStart"/>
      <w:r>
        <w:t xml:space="preserve">;  </w:t>
      </w:r>
      <w:r w:rsidRPr="00014A1E">
        <w:t>(</w:t>
      </w:r>
      <w:proofErr w:type="gramEnd"/>
      <w:r w:rsidRPr="00014A1E">
        <w:t>shaefer_dec_08.mov; 1:31; video/</w:t>
      </w:r>
      <w:proofErr w:type="spellStart"/>
      <w:r w:rsidRPr="00014A1E">
        <w:t>quicktime</w:t>
      </w:r>
      <w:proofErr w:type="spellEnd"/>
      <w:r w:rsidRPr="00014A1E">
        <w:t>)</w:t>
      </w:r>
      <w:r>
        <w:t xml:space="preserve">;  </w:t>
      </w:r>
      <w:r w:rsidRPr="008355DD">
        <w:rPr>
          <w:rStyle w:val="daolink"/>
        </w:rPr>
        <w:t>2027.42/93452</w:t>
      </w:r>
    </w:p>
    <w:p w:rsidR="008355DD" w:rsidRPr="00014A1E" w:rsidRDefault="008355DD" w:rsidP="008355DD">
      <w:pPr>
        <w:pStyle w:val="level3item"/>
      </w:pPr>
      <w:r w:rsidRPr="00014A1E">
        <w:t>Chinese autos are coming</w:t>
      </w:r>
      <w:proofErr w:type="gramStart"/>
      <w:r>
        <w:t xml:space="preserve">;  </w:t>
      </w:r>
      <w:r w:rsidRPr="00014A1E">
        <w:t>2008</w:t>
      </w:r>
      <w:proofErr w:type="gramEnd"/>
      <w:r>
        <w:t xml:space="preserve">;  </w:t>
      </w:r>
      <w:r w:rsidRPr="00014A1E">
        <w:t xml:space="preserve">Detroit International Auto Show prompts U-M auto expert  Bruce </w:t>
      </w:r>
      <w:proofErr w:type="spellStart"/>
      <w:r w:rsidRPr="00014A1E">
        <w:t>Belzowski</w:t>
      </w:r>
      <w:proofErr w:type="spellEnd"/>
      <w:r w:rsidRPr="00014A1E">
        <w:t xml:space="preserve"> Detroit International Auto Show to speculate on Chinese auto imports to the U.S.</w:t>
      </w:r>
      <w:r>
        <w:t xml:space="preserve">;  </w:t>
      </w:r>
      <w:r w:rsidRPr="00014A1E">
        <w:t>(Belzowski3.mov; 1:00; video/</w:t>
      </w:r>
      <w:proofErr w:type="spellStart"/>
      <w:r w:rsidRPr="00014A1E">
        <w:t>quicktime</w:t>
      </w:r>
      <w:proofErr w:type="spellEnd"/>
      <w:r w:rsidRPr="00014A1E">
        <w:t>)</w:t>
      </w:r>
      <w:r>
        <w:t xml:space="preserve">;  </w:t>
      </w:r>
      <w:r w:rsidRPr="008355DD">
        <w:rPr>
          <w:rStyle w:val="daolink"/>
        </w:rPr>
        <w:t>2027.42/93382</w:t>
      </w:r>
    </w:p>
    <w:p w:rsidR="008355DD" w:rsidRPr="00014A1E" w:rsidRDefault="008355DD" w:rsidP="008355DD">
      <w:pPr>
        <w:pStyle w:val="level3item"/>
      </w:pPr>
      <w:r w:rsidRPr="00014A1E">
        <w:t>Desmond Tutu Lecture</w:t>
      </w:r>
      <w:r>
        <w:t xml:space="preserve">;  </w:t>
      </w:r>
      <w:r w:rsidRPr="00014A1E">
        <w:t>2008</w:t>
      </w:r>
      <w:r>
        <w:t xml:space="preserve">;  </w:t>
      </w:r>
      <w:r w:rsidRPr="00014A1E">
        <w:t>Anti-Apartheid leader Archbishop Desmond Tutu spoke about forgiveness and the imperative to help others when he delivered the Raoul Wallenberg Lecture at the University of Michigan, October 29, 2008. October 29, 2008, Wallenberg Lecture Archbishop Desmond Tutu delivered the Raoul Wallenberg Lecture at the University of Michigan, Oct. 29, 2008.</w:t>
      </w:r>
      <w:r>
        <w:t xml:space="preserve">;  </w:t>
      </w:r>
      <w:r w:rsidRPr="00014A1E">
        <w:t>(tutu_nov_08.mov; 9:04; video/</w:t>
      </w:r>
      <w:proofErr w:type="spellStart"/>
      <w:r w:rsidRPr="00014A1E">
        <w:t>quicktime</w:t>
      </w:r>
      <w:proofErr w:type="spellEnd"/>
      <w:r w:rsidRPr="00014A1E">
        <w:t>)</w:t>
      </w:r>
      <w:r>
        <w:t xml:space="preserve">;  </w:t>
      </w:r>
      <w:r w:rsidRPr="008355DD">
        <w:rPr>
          <w:rStyle w:val="daolink"/>
        </w:rPr>
        <w:t>2027.42/93450</w:t>
      </w:r>
    </w:p>
    <w:p w:rsidR="008355DD" w:rsidRPr="00014A1E" w:rsidRDefault="008355DD" w:rsidP="008355DD">
      <w:pPr>
        <w:pStyle w:val="level3item"/>
      </w:pPr>
      <w:r w:rsidRPr="00014A1E">
        <w:t>Direct meaning</w:t>
      </w:r>
      <w:proofErr w:type="gramStart"/>
      <w:r>
        <w:t xml:space="preserve">;  </w:t>
      </w:r>
      <w:r w:rsidRPr="00014A1E">
        <w:t>2008</w:t>
      </w:r>
      <w:proofErr w:type="gramEnd"/>
      <w:r>
        <w:t xml:space="preserve">;  </w:t>
      </w:r>
      <w:r w:rsidRPr="00014A1E">
        <w:t xml:space="preserve">The director, </w:t>
      </w:r>
      <w:proofErr w:type="spellStart"/>
      <w:r w:rsidRPr="00014A1E">
        <w:t>Mbala</w:t>
      </w:r>
      <w:proofErr w:type="spellEnd"/>
      <w:r w:rsidRPr="00014A1E">
        <w:t xml:space="preserve"> </w:t>
      </w:r>
      <w:proofErr w:type="spellStart"/>
      <w:r w:rsidRPr="00014A1E">
        <w:t>Nkanga</w:t>
      </w:r>
      <w:proofErr w:type="spellEnd"/>
      <w:r w:rsidRPr="00014A1E">
        <w:t xml:space="preserve">, gives a brief interpretation of the play, Madmen and Specialists. Understanding Theatre </w:t>
      </w:r>
      <w:proofErr w:type="spellStart"/>
      <w:r w:rsidRPr="00014A1E">
        <w:t>Dept's</w:t>
      </w:r>
      <w:proofErr w:type="spellEnd"/>
      <w:r w:rsidRPr="00014A1E">
        <w:t xml:space="preserve"> opening play This is a video interview with </w:t>
      </w:r>
      <w:proofErr w:type="spellStart"/>
      <w:r w:rsidRPr="00014A1E">
        <w:t>Nkanga</w:t>
      </w:r>
      <w:proofErr w:type="spellEnd"/>
      <w:r>
        <w:t xml:space="preserve">;  </w:t>
      </w:r>
      <w:r w:rsidRPr="00014A1E">
        <w:t>(mbala_oct_08.mov; 2:18; video/</w:t>
      </w:r>
      <w:proofErr w:type="spellStart"/>
      <w:r w:rsidRPr="00014A1E">
        <w:t>quicktime</w:t>
      </w:r>
      <w:proofErr w:type="spellEnd"/>
      <w:r w:rsidRPr="00014A1E">
        <w:t>)</w:t>
      </w:r>
      <w:r>
        <w:t xml:space="preserve">;  </w:t>
      </w:r>
      <w:r w:rsidRPr="008355DD">
        <w:rPr>
          <w:rStyle w:val="daolink"/>
        </w:rPr>
        <w:t>2027.42/93440</w:t>
      </w:r>
    </w:p>
    <w:p w:rsidR="008355DD" w:rsidRPr="00014A1E" w:rsidRDefault="008355DD" w:rsidP="008355DD">
      <w:pPr>
        <w:pStyle w:val="level3item"/>
      </w:pPr>
      <w:r w:rsidRPr="00014A1E">
        <w:t>Future forest</w:t>
      </w:r>
      <w:r>
        <w:t xml:space="preserve">;  </w:t>
      </w:r>
      <w:r w:rsidRPr="00014A1E">
        <w:t>2008</w:t>
      </w:r>
      <w:r>
        <w:t xml:space="preserve">;  </w:t>
      </w:r>
      <w:r w:rsidRPr="00014A1E">
        <w:t>Glimpsing future forests by removing thousands of trees Glimpsing future forests by removing thousands of trees Glimpsing future forests by removing thousands of trees</w:t>
      </w:r>
      <w:r>
        <w:t xml:space="preserve">;  </w:t>
      </w:r>
      <w:r w:rsidRPr="00014A1E">
        <w:t>(forest.mov; 4:38; video/</w:t>
      </w:r>
      <w:proofErr w:type="spellStart"/>
      <w:r w:rsidRPr="00014A1E">
        <w:t>quicktime</w:t>
      </w:r>
      <w:proofErr w:type="spellEnd"/>
      <w:r w:rsidRPr="00014A1E">
        <w:t>)</w:t>
      </w:r>
      <w:r>
        <w:t xml:space="preserve">;  </w:t>
      </w:r>
      <w:r w:rsidRPr="008355DD">
        <w:rPr>
          <w:rStyle w:val="daolink"/>
        </w:rPr>
        <w:t>2027.42/93432</w:t>
      </w:r>
    </w:p>
    <w:p w:rsidR="008355DD" w:rsidRDefault="008355DD" w:rsidP="008355DD">
      <w:pPr>
        <w:pStyle w:val="level3item"/>
        <w:rPr>
          <w:rStyle w:val="daolink"/>
        </w:rPr>
      </w:pPr>
      <w:r w:rsidRPr="00014A1E">
        <w:t>Global warming issues are important to Michigan residents</w:t>
      </w:r>
      <w:proofErr w:type="gramStart"/>
      <w:r>
        <w:t xml:space="preserve">;  </w:t>
      </w:r>
      <w:r w:rsidRPr="00014A1E">
        <w:t>2008</w:t>
      </w:r>
      <w:proofErr w:type="gramEnd"/>
      <w:r>
        <w:t xml:space="preserve">;  </w:t>
      </w:r>
      <w:r w:rsidRPr="00014A1E">
        <w:t xml:space="preserve">A new U-M asks Michigan residents about global warming issues and climate policy options. Three out of four Michigan residents would open their wallets if it increased renewable energy production. They would pay more than $50 annually for renewable energy production A news </w:t>
      </w:r>
      <w:proofErr w:type="spellStart"/>
      <w:r w:rsidRPr="00014A1E">
        <w:t>vodcast</w:t>
      </w:r>
      <w:proofErr w:type="spellEnd"/>
      <w:r w:rsidRPr="00014A1E">
        <w:t xml:space="preserve"> with Barry </w:t>
      </w:r>
      <w:proofErr w:type="spellStart"/>
      <w:r w:rsidRPr="00014A1E">
        <w:t>Rabe</w:t>
      </w:r>
      <w:proofErr w:type="spellEnd"/>
      <w:r w:rsidRPr="00014A1E">
        <w:t>, professor of public policy.</w:t>
      </w:r>
      <w:r>
        <w:t xml:space="preserve">;  </w:t>
      </w:r>
      <w:r w:rsidRPr="00014A1E">
        <w:t>(Rabe_survey.mov; 1:46; video/</w:t>
      </w:r>
      <w:proofErr w:type="spellStart"/>
      <w:r w:rsidRPr="00014A1E">
        <w:t>quicktime</w:t>
      </w:r>
      <w:proofErr w:type="spellEnd"/>
      <w:r w:rsidRPr="00014A1E">
        <w:t>)</w:t>
      </w:r>
      <w:r>
        <w:t xml:space="preserve">;  </w:t>
      </w:r>
      <w:r w:rsidRPr="008355DD">
        <w:rPr>
          <w:rStyle w:val="daolink"/>
        </w:rPr>
        <w:t>2027.42/93404</w:t>
      </w:r>
    </w:p>
    <w:p w:rsidR="008355DD" w:rsidRPr="00014A1E" w:rsidRDefault="008355DD" w:rsidP="008355DD">
      <w:pPr>
        <w:pStyle w:val="level3item"/>
      </w:pPr>
      <w:r w:rsidRPr="00014A1E">
        <w:t>Going green: Detroit's auto show</w:t>
      </w:r>
      <w:proofErr w:type="gramStart"/>
      <w:r>
        <w:t xml:space="preserve">;  </w:t>
      </w:r>
      <w:r w:rsidRPr="00014A1E">
        <w:t>2008</w:t>
      </w:r>
      <w:proofErr w:type="gramEnd"/>
      <w:r>
        <w:t xml:space="preserve">;  </w:t>
      </w:r>
      <w:r w:rsidRPr="00014A1E">
        <w:t xml:space="preserve">Detroit International Auto Show is less red, white and blue and more green this year. U-M auto expert sums up the 2008 North American International Auto Show video interview with UMTRI's Bruce </w:t>
      </w:r>
      <w:proofErr w:type="spellStart"/>
      <w:r w:rsidRPr="00014A1E">
        <w:t>Belzowski</w:t>
      </w:r>
      <w:proofErr w:type="spellEnd"/>
      <w:r w:rsidRPr="00014A1E">
        <w:t xml:space="preserve"> about automakers going green, and the future of the </w:t>
      </w:r>
      <w:proofErr w:type="spellStart"/>
      <w:r w:rsidRPr="00014A1E">
        <w:t>chinese</w:t>
      </w:r>
      <w:proofErr w:type="spellEnd"/>
      <w:r w:rsidRPr="00014A1E">
        <w:t xml:space="preserve"> auto </w:t>
      </w:r>
      <w:proofErr w:type="spellStart"/>
      <w:r w:rsidRPr="00014A1E">
        <w:t>inudstry</w:t>
      </w:r>
      <w:proofErr w:type="spellEnd"/>
      <w:r w:rsidRPr="00014A1E">
        <w:t>.</w:t>
      </w:r>
      <w:r>
        <w:t xml:space="preserve">;  </w:t>
      </w:r>
      <w:r w:rsidRPr="00014A1E">
        <w:t>(Belzowski1.mov; 0:51; video/</w:t>
      </w:r>
      <w:proofErr w:type="spellStart"/>
      <w:r w:rsidRPr="00014A1E">
        <w:t>quicktime</w:t>
      </w:r>
      <w:proofErr w:type="spellEnd"/>
      <w:r w:rsidRPr="00014A1E">
        <w:t>)</w:t>
      </w:r>
      <w:r>
        <w:t xml:space="preserve">;  </w:t>
      </w:r>
      <w:r w:rsidRPr="008355DD">
        <w:rPr>
          <w:rStyle w:val="daolink"/>
        </w:rPr>
        <w:t>2027.42/93243</w:t>
      </w:r>
    </w:p>
    <w:p w:rsidR="008355DD" w:rsidRPr="00014A1E" w:rsidRDefault="008355DD" w:rsidP="008355DD">
      <w:pPr>
        <w:pStyle w:val="level3item"/>
      </w:pPr>
      <w:r w:rsidRPr="00014A1E">
        <w:t>Graduate exhibit filled with powerful works</w:t>
      </w:r>
      <w:proofErr w:type="gramStart"/>
      <w:r>
        <w:t xml:space="preserve">;  </w:t>
      </w:r>
      <w:r w:rsidRPr="00014A1E">
        <w:t>2008</w:t>
      </w:r>
      <w:proofErr w:type="gramEnd"/>
      <w:r>
        <w:t xml:space="preserve">;  </w:t>
      </w:r>
      <w:r w:rsidRPr="00014A1E">
        <w:t xml:space="preserve">A first-hand look at how artists prepared for annual exhibit and the various venues for the show. Arts seniors leave mark A video featuring interview with graduating seniors from Art and </w:t>
      </w:r>
      <w:proofErr w:type="spellStart"/>
      <w:r w:rsidRPr="00014A1E">
        <w:t>Desgin</w:t>
      </w:r>
      <w:proofErr w:type="spellEnd"/>
      <w:r w:rsidRPr="00014A1E">
        <w:t>. . . and overview of IP exhibit.</w:t>
      </w:r>
      <w:r>
        <w:t xml:space="preserve">;  </w:t>
      </w:r>
      <w:r w:rsidRPr="00014A1E">
        <w:t>(interprog.mp4; 4:05; video/mp4)</w:t>
      </w:r>
      <w:r>
        <w:t xml:space="preserve">;  </w:t>
      </w:r>
      <w:r w:rsidRPr="008355DD">
        <w:rPr>
          <w:rStyle w:val="daolink"/>
        </w:rPr>
        <w:t>2027.42/93429</w:t>
      </w:r>
    </w:p>
    <w:p w:rsidR="00F71F23" w:rsidRDefault="00F71F23" w:rsidP="00F71F23">
      <w:pPr>
        <w:pStyle w:val="L2newpage"/>
        <w:rPr>
          <w:b/>
        </w:rPr>
      </w:pPr>
    </w:p>
    <w:p w:rsidR="00F71F23" w:rsidRPr="00AD5835" w:rsidRDefault="00F71F23" w:rsidP="00F71F23">
      <w:pPr>
        <w:pStyle w:val="L2newpage"/>
        <w:rPr>
          <w:b/>
        </w:rPr>
      </w:pPr>
      <w:r w:rsidRPr="00AD5835">
        <w:rPr>
          <w:b/>
        </w:rPr>
        <w:lastRenderedPageBreak/>
        <w:t>Digital Video News Briefs (2007 – 2012) (Cont.)</w:t>
      </w:r>
    </w:p>
    <w:p w:rsidR="00F71F23" w:rsidRPr="00014A1E" w:rsidRDefault="00F71F23" w:rsidP="00F71F23">
      <w:pPr>
        <w:pStyle w:val="Boxnewpage"/>
      </w:pPr>
      <w:proofErr w:type="gramStart"/>
      <w:r>
        <w:t>Online (Cont.)</w:t>
      </w:r>
      <w:proofErr w:type="gramEnd"/>
    </w:p>
    <w:p w:rsidR="008355DD" w:rsidRPr="00014A1E" w:rsidRDefault="008355DD" w:rsidP="008355DD">
      <w:pPr>
        <w:pStyle w:val="level3item"/>
      </w:pPr>
      <w:r w:rsidRPr="00014A1E">
        <w:t>Growing old with style</w:t>
      </w:r>
      <w:r>
        <w:t xml:space="preserve">;  </w:t>
      </w:r>
      <w:r w:rsidRPr="00014A1E">
        <w:t>2008</w:t>
      </w:r>
      <w:r>
        <w:t xml:space="preserve">;  </w:t>
      </w:r>
      <w:r w:rsidRPr="00014A1E">
        <w:t>The range of works challenges conventional notions of aging Exhibit inspired by theme of aging Exhibit curator Bill Burkhardt offers a tour of the show</w:t>
      </w:r>
      <w:r>
        <w:t xml:space="preserve">;  </w:t>
      </w:r>
      <w:r w:rsidRPr="00014A1E">
        <w:t>(aging.mov; 3:02; video/</w:t>
      </w:r>
      <w:proofErr w:type="spellStart"/>
      <w:r w:rsidRPr="00014A1E">
        <w:t>quicktime</w:t>
      </w:r>
      <w:proofErr w:type="spellEnd"/>
      <w:r w:rsidRPr="00014A1E">
        <w:t>)</w:t>
      </w:r>
      <w:r>
        <w:t xml:space="preserve">;  </w:t>
      </w:r>
      <w:r w:rsidRPr="008355DD">
        <w:rPr>
          <w:rStyle w:val="daolink"/>
        </w:rPr>
        <w:t>2027.42/93425</w:t>
      </w:r>
    </w:p>
    <w:p w:rsidR="008355DD" w:rsidRPr="00014A1E" w:rsidRDefault="008355DD" w:rsidP="008355DD">
      <w:pPr>
        <w:pStyle w:val="level3item"/>
      </w:pPr>
      <w:r w:rsidRPr="00014A1E">
        <w:t>House of dreams</w:t>
      </w:r>
      <w:proofErr w:type="gramStart"/>
      <w:r>
        <w:t xml:space="preserve">;  </w:t>
      </w:r>
      <w:r w:rsidRPr="00014A1E">
        <w:t>2008</w:t>
      </w:r>
      <w:proofErr w:type="gramEnd"/>
      <w:r>
        <w:t xml:space="preserve">;  </w:t>
      </w:r>
      <w:r w:rsidRPr="00014A1E">
        <w:t xml:space="preserve">Joe </w:t>
      </w:r>
      <w:proofErr w:type="spellStart"/>
      <w:r w:rsidRPr="00014A1E">
        <w:t>Trumpey</w:t>
      </w:r>
      <w:proofErr w:type="spellEnd"/>
      <w:r w:rsidRPr="00014A1E">
        <w:t xml:space="preserve"> is building a straw bale house, an ecologically efficient dwelling. The house stands as a testament to self-reliance. U-M prof blends art and ethics In the video, </w:t>
      </w:r>
      <w:proofErr w:type="spellStart"/>
      <w:r w:rsidRPr="00014A1E">
        <w:t>Trumpey</w:t>
      </w:r>
      <w:proofErr w:type="spellEnd"/>
      <w:r w:rsidRPr="00014A1E">
        <w:t xml:space="preserve"> explains the many details that go into building the house, and his reason for pursuing the project in Grass Lake.</w:t>
      </w:r>
      <w:r>
        <w:t xml:space="preserve">;  </w:t>
      </w:r>
      <w:r w:rsidRPr="00014A1E">
        <w:t>(trumpey_oct_08a.mp4; 4:26; video/mp4)</w:t>
      </w:r>
      <w:r>
        <w:t xml:space="preserve">;  </w:t>
      </w:r>
      <w:r w:rsidRPr="008355DD">
        <w:rPr>
          <w:rStyle w:val="daolink"/>
        </w:rPr>
        <w:t>2027.42/93437</w:t>
      </w:r>
    </w:p>
    <w:p w:rsidR="008355DD" w:rsidRPr="00014A1E" w:rsidRDefault="008355DD" w:rsidP="008355DD">
      <w:pPr>
        <w:pStyle w:val="level3item"/>
      </w:pPr>
      <w:r w:rsidRPr="00014A1E">
        <w:t>Large turnout by women voters</w:t>
      </w:r>
      <w:proofErr w:type="gramStart"/>
      <w:r>
        <w:t xml:space="preserve">;  </w:t>
      </w:r>
      <w:r w:rsidRPr="00014A1E">
        <w:t>2008</w:t>
      </w:r>
      <w:proofErr w:type="gramEnd"/>
      <w:r>
        <w:t xml:space="preserve">;  </w:t>
      </w:r>
      <w:r w:rsidRPr="00014A1E">
        <w:t xml:space="preserve"> Clinton, McCain victories shake up election </w:t>
      </w:r>
      <w:r>
        <w:t xml:space="preserve">;  </w:t>
      </w:r>
      <w:r w:rsidRPr="00014A1E">
        <w:t>(Hutchings5.mp4; 2:44; video/mp4)</w:t>
      </w:r>
      <w:r>
        <w:t xml:space="preserve">;  </w:t>
      </w:r>
      <w:r w:rsidRPr="008355DD">
        <w:rPr>
          <w:rStyle w:val="daolink"/>
        </w:rPr>
        <w:t>2027.42/93371</w:t>
      </w:r>
    </w:p>
    <w:p w:rsidR="008355DD" w:rsidRPr="00014A1E" w:rsidRDefault="008355DD" w:rsidP="008355DD">
      <w:pPr>
        <w:pStyle w:val="level3item"/>
      </w:pPr>
      <w:r w:rsidRPr="00014A1E">
        <w:t>Michigan to Mercury</w:t>
      </w:r>
      <w:proofErr w:type="gramStart"/>
      <w:r>
        <w:t xml:space="preserve">;  </w:t>
      </w:r>
      <w:r w:rsidRPr="00014A1E">
        <w:t>2008</w:t>
      </w:r>
      <w:proofErr w:type="gramEnd"/>
      <w:r>
        <w:t xml:space="preserve">;  </w:t>
      </w:r>
      <w:r w:rsidRPr="00014A1E">
        <w:t>The Fast Imaging Plasma Spectrometer is a space instrument built at the University of Michigan. Here's the story of its journey to Mercury on board the MESSENGER spacecraft. U-M space instrument arrives on MESSENGER Video interview of Associate Professor Thomas Zurbuchen, project leader of the Fast Imaging Plasma Spectrometer space instrument on board NASA's MESSENGER spacecraft.</w:t>
      </w:r>
      <w:r>
        <w:t xml:space="preserve">;  </w:t>
      </w:r>
      <w:r w:rsidRPr="00014A1E">
        <w:t>(FIPSatMercury.mov; 2:08; video/</w:t>
      </w:r>
      <w:proofErr w:type="spellStart"/>
      <w:r w:rsidRPr="00014A1E">
        <w:t>quicktime</w:t>
      </w:r>
      <w:proofErr w:type="spellEnd"/>
      <w:r w:rsidRPr="00014A1E">
        <w:t>)</w:t>
      </w:r>
      <w:r>
        <w:t xml:space="preserve">;  </w:t>
      </w:r>
      <w:r w:rsidRPr="008355DD">
        <w:rPr>
          <w:rStyle w:val="daolink"/>
        </w:rPr>
        <w:t>2027.42/93393</w:t>
      </w:r>
    </w:p>
    <w:p w:rsidR="008355DD" w:rsidRPr="00014A1E" w:rsidRDefault="008355DD" w:rsidP="008355DD">
      <w:pPr>
        <w:pStyle w:val="level3item"/>
      </w:pPr>
      <w:r w:rsidRPr="00014A1E">
        <w:t>New age of publishing</w:t>
      </w:r>
      <w:r>
        <w:t xml:space="preserve">;  </w:t>
      </w:r>
      <w:r w:rsidRPr="00014A1E">
        <w:t>2008</w:t>
      </w:r>
      <w:r>
        <w:t xml:space="preserve">;  </w:t>
      </w:r>
      <w:r w:rsidRPr="00014A1E">
        <w:t>U-M's Shapiro Library is the first university library to install innovative book-making machine U-M at vanguard printing on-demand books A close-up look at the Espresso Book Machine, which prints books from U-M digitized collection</w:t>
      </w:r>
      <w:r>
        <w:t xml:space="preserve">;  </w:t>
      </w:r>
      <w:r w:rsidRPr="00014A1E">
        <w:t>(bookmaker.mov; 3:24; video/</w:t>
      </w:r>
      <w:proofErr w:type="spellStart"/>
      <w:r w:rsidRPr="00014A1E">
        <w:t>quicktime</w:t>
      </w:r>
      <w:proofErr w:type="spellEnd"/>
      <w:r w:rsidRPr="00014A1E">
        <w:t>)</w:t>
      </w:r>
      <w:r>
        <w:t xml:space="preserve">;  </w:t>
      </w:r>
      <w:r w:rsidRPr="008355DD">
        <w:rPr>
          <w:rStyle w:val="daolink"/>
        </w:rPr>
        <w:t>2027.42/93434</w:t>
      </w:r>
    </w:p>
    <w:p w:rsidR="008355DD" w:rsidRPr="00014A1E" w:rsidRDefault="008355DD" w:rsidP="008355DD">
      <w:pPr>
        <w:pStyle w:val="level3item"/>
      </w:pPr>
      <w:r w:rsidRPr="00014A1E">
        <w:t>New LSI philanthropic fund</w:t>
      </w:r>
      <w:proofErr w:type="gramStart"/>
      <w:r>
        <w:t xml:space="preserve">;  </w:t>
      </w:r>
      <w:r w:rsidRPr="00014A1E">
        <w:t>2008</w:t>
      </w:r>
      <w:proofErr w:type="gramEnd"/>
      <w:r>
        <w:t xml:space="preserve">;  </w:t>
      </w:r>
      <w:r w:rsidRPr="00014A1E">
        <w:t xml:space="preserve">The Innovation Partnership is a new fund that will help guide LSI discoveries from the lab bench to the marketplace. LSI launches unique new research fund Life Sciences Institute Director Alan </w:t>
      </w:r>
      <w:proofErr w:type="spellStart"/>
      <w:r w:rsidRPr="00014A1E">
        <w:t>Saltiel</w:t>
      </w:r>
      <w:proofErr w:type="spellEnd"/>
      <w:r w:rsidRPr="00014A1E">
        <w:t xml:space="preserve"> discusses  LSI's new Innovation Partnership.</w:t>
      </w:r>
      <w:r>
        <w:t xml:space="preserve">;  </w:t>
      </w:r>
      <w:r w:rsidRPr="00014A1E">
        <w:t>(LSIgift.mov; 2:13; video/</w:t>
      </w:r>
      <w:proofErr w:type="spellStart"/>
      <w:r w:rsidRPr="00014A1E">
        <w:t>quicktime</w:t>
      </w:r>
      <w:proofErr w:type="spellEnd"/>
      <w:r w:rsidRPr="00014A1E">
        <w:t>)</w:t>
      </w:r>
      <w:r>
        <w:t xml:space="preserve">;  </w:t>
      </w:r>
      <w:r w:rsidRPr="008355DD">
        <w:rPr>
          <w:rStyle w:val="daolink"/>
        </w:rPr>
        <w:t>2027.42/93433</w:t>
      </w:r>
    </w:p>
    <w:p w:rsidR="008355DD" w:rsidRPr="00014A1E" w:rsidRDefault="008355DD" w:rsidP="008355DD">
      <w:pPr>
        <w:pStyle w:val="level3item"/>
      </w:pPr>
      <w:r w:rsidRPr="00014A1E">
        <w:t>Race and identity</w:t>
      </w:r>
      <w:proofErr w:type="gramStart"/>
      <w:r>
        <w:t xml:space="preserve">;  </w:t>
      </w:r>
      <w:r w:rsidRPr="00014A1E">
        <w:t>2008</w:t>
      </w:r>
      <w:proofErr w:type="gramEnd"/>
      <w:r>
        <w:t xml:space="preserve">;  </w:t>
      </w:r>
      <w:r w:rsidRPr="00014A1E">
        <w:t xml:space="preserve">U-M professor Ed West offers insight into how being raised bi-racial can broaden understanding of cultural differences, an especially timely discussion in the weeks leading up to the presidential election. U-M </w:t>
      </w:r>
      <w:proofErr w:type="gramStart"/>
      <w:r w:rsidRPr="00014A1E">
        <w:t>prof</w:t>
      </w:r>
      <w:proofErr w:type="gramEnd"/>
      <w:r w:rsidRPr="00014A1E">
        <w:t xml:space="preserve"> searches for meaning of race in cultural contexts First-person essay from U-M Prof Ed West. He discusses growing up bi-racial in a black and white America.</w:t>
      </w:r>
      <w:proofErr w:type="gramStart"/>
      <w:r>
        <w:t xml:space="preserve">;  </w:t>
      </w:r>
      <w:r w:rsidRPr="00014A1E">
        <w:t>(</w:t>
      </w:r>
      <w:proofErr w:type="gramEnd"/>
      <w:r w:rsidRPr="00014A1E">
        <w:t>west_oct_27.mov; 6:20; video/</w:t>
      </w:r>
      <w:proofErr w:type="spellStart"/>
      <w:r w:rsidRPr="00014A1E">
        <w:t>quicktime</w:t>
      </w:r>
      <w:proofErr w:type="spellEnd"/>
      <w:r w:rsidRPr="00014A1E">
        <w:t>)</w:t>
      </w:r>
      <w:r>
        <w:t xml:space="preserve">;  </w:t>
      </w:r>
      <w:r w:rsidRPr="008355DD">
        <w:rPr>
          <w:rStyle w:val="daolink"/>
        </w:rPr>
        <w:t>2027.42/93441</w:t>
      </w:r>
    </w:p>
    <w:p w:rsidR="005A0ED5" w:rsidRDefault="005A0ED5" w:rsidP="00BB2A33">
      <w:pPr>
        <w:pStyle w:val="L2newpage"/>
        <w:rPr>
          <w:b/>
        </w:rPr>
      </w:pPr>
    </w:p>
    <w:p w:rsidR="005A0ED5" w:rsidRDefault="005A0ED5" w:rsidP="00BB2A33">
      <w:pPr>
        <w:pStyle w:val="L2newpage"/>
        <w:rPr>
          <w:b/>
        </w:rPr>
      </w:pPr>
    </w:p>
    <w:p w:rsidR="005A0ED5" w:rsidRDefault="005A0ED5" w:rsidP="00BB2A33">
      <w:pPr>
        <w:pStyle w:val="L2newpage"/>
        <w:rPr>
          <w:b/>
        </w:rPr>
      </w:pPr>
    </w:p>
    <w:p w:rsidR="005A0ED5" w:rsidRDefault="005A0ED5" w:rsidP="00BB2A33">
      <w:pPr>
        <w:pStyle w:val="L2newpage"/>
        <w:rPr>
          <w:b/>
        </w:rPr>
      </w:pPr>
    </w:p>
    <w:p w:rsidR="005A0ED5" w:rsidRDefault="005A0ED5" w:rsidP="00BB2A33">
      <w:pPr>
        <w:pStyle w:val="L2newpage"/>
        <w:rPr>
          <w:b/>
        </w:rPr>
      </w:pPr>
    </w:p>
    <w:p w:rsidR="005A0ED5" w:rsidRDefault="005A0ED5" w:rsidP="00BB2A33">
      <w:pPr>
        <w:pStyle w:val="L2newpage"/>
        <w:rPr>
          <w:b/>
        </w:rPr>
      </w:pPr>
    </w:p>
    <w:p w:rsidR="005A0ED5" w:rsidRDefault="005A0ED5" w:rsidP="00BB2A33">
      <w:pPr>
        <w:pStyle w:val="L2newpage"/>
        <w:rPr>
          <w:b/>
        </w:rPr>
      </w:pPr>
    </w:p>
    <w:p w:rsidR="005A0ED5" w:rsidRDefault="005A0ED5" w:rsidP="00BB2A33">
      <w:pPr>
        <w:pStyle w:val="L2newpage"/>
        <w:rPr>
          <w:b/>
        </w:rPr>
      </w:pPr>
    </w:p>
    <w:p w:rsidR="00BB2A33" w:rsidRPr="00AD5835" w:rsidRDefault="00BB2A33" w:rsidP="00BB2A33">
      <w:pPr>
        <w:pStyle w:val="L2newpage"/>
        <w:rPr>
          <w:b/>
        </w:rPr>
      </w:pPr>
      <w:r w:rsidRPr="00AD5835">
        <w:rPr>
          <w:b/>
        </w:rPr>
        <w:lastRenderedPageBreak/>
        <w:t>Digital Video News Briefs (2007 – 2012) (Cont.)</w:t>
      </w:r>
    </w:p>
    <w:p w:rsidR="00BB2A33" w:rsidRPr="00014A1E" w:rsidRDefault="00BB2A33" w:rsidP="00BB2A33">
      <w:pPr>
        <w:pStyle w:val="Boxnewpage"/>
      </w:pPr>
      <w:proofErr w:type="gramStart"/>
      <w:r>
        <w:t>Online (Cont.)</w:t>
      </w:r>
      <w:proofErr w:type="gramEnd"/>
    </w:p>
    <w:p w:rsidR="008355DD" w:rsidRPr="00014A1E" w:rsidRDefault="008355DD" w:rsidP="008355DD">
      <w:pPr>
        <w:pStyle w:val="level3item"/>
      </w:pPr>
      <w:r w:rsidRPr="00014A1E">
        <w:t>Social impact of rising prison population</w:t>
      </w:r>
      <w:proofErr w:type="gramStart"/>
      <w:r>
        <w:t xml:space="preserve">;  </w:t>
      </w:r>
      <w:r w:rsidRPr="00014A1E">
        <w:t>2008</w:t>
      </w:r>
      <w:proofErr w:type="gramEnd"/>
      <w:r>
        <w:t xml:space="preserve">;  </w:t>
      </w:r>
      <w:r w:rsidRPr="00014A1E">
        <w:t xml:space="preserve">In late Feb, the Pew Center published a report that documents increasing prison population. Among the startling results: About 1 in 99 Americans are in prison, and the U.S. incarcerates more people than any other nation. The two </w:t>
      </w:r>
      <w:proofErr w:type="gramStart"/>
      <w:r w:rsidRPr="00014A1E">
        <w:t>profs</w:t>
      </w:r>
      <w:proofErr w:type="gramEnd"/>
      <w:r w:rsidRPr="00014A1E">
        <w:t xml:space="preserve"> explore the need to elevate the topic of prison reform in the national discourse. U-M profs explore effect on communities, families A video of a </w:t>
      </w:r>
      <w:proofErr w:type="spellStart"/>
      <w:r w:rsidRPr="00014A1E">
        <w:t>trenchent</w:t>
      </w:r>
      <w:proofErr w:type="spellEnd"/>
      <w:r w:rsidRPr="00014A1E">
        <w:t xml:space="preserve">, compelling </w:t>
      </w:r>
      <w:r w:rsidR="0031113F" w:rsidRPr="00014A1E">
        <w:t>conversation</w:t>
      </w:r>
      <w:r w:rsidRPr="00014A1E">
        <w:t xml:space="preserve"> between  Buzz Alexander, founder of annual prison art exhibit, and Jeff </w:t>
      </w:r>
      <w:proofErr w:type="spellStart"/>
      <w:r w:rsidRPr="00014A1E">
        <w:t>Morenoff</w:t>
      </w:r>
      <w:proofErr w:type="spellEnd"/>
      <w:r w:rsidRPr="00014A1E">
        <w:t>, researcher at Institute for Social Research.</w:t>
      </w:r>
      <w:r>
        <w:t xml:space="preserve">;  </w:t>
      </w:r>
      <w:r w:rsidRPr="00014A1E">
        <w:t>(prisonpop.mov; 7:49; video/</w:t>
      </w:r>
      <w:proofErr w:type="spellStart"/>
      <w:r w:rsidRPr="00014A1E">
        <w:t>quicktime</w:t>
      </w:r>
      <w:proofErr w:type="spellEnd"/>
      <w:r w:rsidRPr="00014A1E">
        <w:t>)</w:t>
      </w:r>
      <w:r>
        <w:t xml:space="preserve">;  </w:t>
      </w:r>
      <w:r w:rsidRPr="008355DD">
        <w:rPr>
          <w:rStyle w:val="daolink"/>
        </w:rPr>
        <w:t>2027.42/93426</w:t>
      </w:r>
    </w:p>
    <w:p w:rsidR="008355DD" w:rsidRPr="00014A1E" w:rsidRDefault="008355DD" w:rsidP="008355DD">
      <w:pPr>
        <w:pStyle w:val="level3item"/>
      </w:pPr>
      <w:r w:rsidRPr="00014A1E">
        <w:t>The Economy</w:t>
      </w:r>
      <w:r>
        <w:t xml:space="preserve">;  </w:t>
      </w:r>
      <w:r w:rsidRPr="00014A1E">
        <w:t>2008</w:t>
      </w:r>
      <w:r>
        <w:t xml:space="preserve">;  </w:t>
      </w:r>
      <w:r w:rsidRPr="00014A1E">
        <w:t>U-M Economist Richard Curtin, who directs the Reuters/University of Michigan Surveys of Consumers, provides insight on what lies ahead for consumers. Consumer Outlook for 2009 Video interview with economist Richard Curtin</w:t>
      </w:r>
      <w:proofErr w:type="gramStart"/>
      <w:r>
        <w:t xml:space="preserve">;  </w:t>
      </w:r>
      <w:r w:rsidRPr="00014A1E">
        <w:t>(</w:t>
      </w:r>
      <w:proofErr w:type="gramEnd"/>
      <w:r w:rsidRPr="00014A1E">
        <w:t>curtin_dec_08.mov; 3:37; video/</w:t>
      </w:r>
      <w:proofErr w:type="spellStart"/>
      <w:r w:rsidRPr="00014A1E">
        <w:t>quicktime</w:t>
      </w:r>
      <w:proofErr w:type="spellEnd"/>
      <w:r w:rsidRPr="00014A1E">
        <w:t>)</w:t>
      </w:r>
      <w:r>
        <w:t xml:space="preserve">;  </w:t>
      </w:r>
      <w:r w:rsidRPr="008355DD">
        <w:rPr>
          <w:rStyle w:val="daolink"/>
        </w:rPr>
        <w:t>2027.42/93453</w:t>
      </w:r>
    </w:p>
    <w:p w:rsidR="008355DD" w:rsidRPr="00014A1E" w:rsidRDefault="008355DD" w:rsidP="008355DD">
      <w:pPr>
        <w:pStyle w:val="level3item"/>
      </w:pPr>
      <w:r w:rsidRPr="00014A1E">
        <w:t>The Flying Fish robotic seaplane</w:t>
      </w:r>
      <w:proofErr w:type="gramStart"/>
      <w:r>
        <w:t xml:space="preserve">;  </w:t>
      </w:r>
      <w:r w:rsidRPr="00014A1E">
        <w:t>2008</w:t>
      </w:r>
      <w:proofErr w:type="gramEnd"/>
      <w:r>
        <w:t xml:space="preserve">;  </w:t>
      </w:r>
      <w:r w:rsidRPr="00014A1E">
        <w:t xml:space="preserve">Named after its inspiration, the Flying Fish is believed to be the first autonomous seaplane. It has a 7-foot wingspan and is just larger than a pelican. This craft can take off and land on water by itself </w:t>
      </w:r>
      <w:proofErr w:type="gramStart"/>
      <w:r w:rsidRPr="00014A1E">
        <w:t>A</w:t>
      </w:r>
      <w:proofErr w:type="gramEnd"/>
      <w:r w:rsidRPr="00014A1E">
        <w:t xml:space="preserve"> video interview with two U-M professors who helped develop the craft and footage of sea trials. </w:t>
      </w:r>
      <w:r>
        <w:t xml:space="preserve">;  </w:t>
      </w:r>
      <w:r w:rsidRPr="00014A1E">
        <w:t>(flyingfish.mov; 3:07; video/</w:t>
      </w:r>
      <w:proofErr w:type="spellStart"/>
      <w:r w:rsidRPr="00014A1E">
        <w:t>quicktime</w:t>
      </w:r>
      <w:proofErr w:type="spellEnd"/>
      <w:r w:rsidRPr="00014A1E">
        <w:t>)</w:t>
      </w:r>
      <w:proofErr w:type="gramStart"/>
      <w:r>
        <w:t xml:space="preserve">;  </w:t>
      </w:r>
      <w:r w:rsidRPr="008355DD">
        <w:rPr>
          <w:rStyle w:val="daolink"/>
        </w:rPr>
        <w:t>2027.42</w:t>
      </w:r>
      <w:proofErr w:type="gramEnd"/>
      <w:r w:rsidRPr="008355DD">
        <w:rPr>
          <w:rStyle w:val="daolink"/>
        </w:rPr>
        <w:t>/93360</w:t>
      </w:r>
    </w:p>
    <w:p w:rsidR="008355DD" w:rsidRPr="00014A1E" w:rsidRDefault="008355DD" w:rsidP="008355DD">
      <w:pPr>
        <w:pStyle w:val="level3item"/>
      </w:pPr>
      <w:r w:rsidRPr="00014A1E">
        <w:t xml:space="preserve">The future </w:t>
      </w:r>
      <w:proofErr w:type="gramStart"/>
      <w:r w:rsidRPr="00014A1E">
        <w:t>of  libraries</w:t>
      </w:r>
      <w:proofErr w:type="gramEnd"/>
      <w:r>
        <w:t xml:space="preserve">;  </w:t>
      </w:r>
      <w:r w:rsidRPr="00014A1E">
        <w:t>2008</w:t>
      </w:r>
      <w:r>
        <w:t xml:space="preserve">;  </w:t>
      </w:r>
      <w:r w:rsidRPr="00014A1E">
        <w:t>The Digital Age is changing the game for libraries, which are finding themselves providing an increasing number of information technology services. Meeting challenges in the Internet era Video interview with professor and student.</w:t>
      </w:r>
      <w:proofErr w:type="gramStart"/>
      <w:r>
        <w:t xml:space="preserve">;  </w:t>
      </w:r>
      <w:r w:rsidRPr="00014A1E">
        <w:t>(</w:t>
      </w:r>
      <w:proofErr w:type="gramEnd"/>
      <w:r w:rsidRPr="00014A1E">
        <w:t>courant_oct_08.mov; 3:48; video/</w:t>
      </w:r>
      <w:proofErr w:type="spellStart"/>
      <w:r w:rsidRPr="00014A1E">
        <w:t>quicktime</w:t>
      </w:r>
      <w:proofErr w:type="spellEnd"/>
      <w:r w:rsidRPr="00014A1E">
        <w:t>)</w:t>
      </w:r>
      <w:r>
        <w:t xml:space="preserve">;  </w:t>
      </w:r>
      <w:r w:rsidRPr="008355DD">
        <w:rPr>
          <w:rStyle w:val="daolink"/>
        </w:rPr>
        <w:t>2027.42/93439</w:t>
      </w:r>
    </w:p>
    <w:p w:rsidR="008355DD" w:rsidRPr="00014A1E" w:rsidRDefault="008355DD" w:rsidP="008355DD">
      <w:pPr>
        <w:pStyle w:val="level3item"/>
      </w:pPr>
      <w:r w:rsidRPr="00014A1E">
        <w:t>The psychology of giving</w:t>
      </w:r>
      <w:r>
        <w:t xml:space="preserve">;  </w:t>
      </w:r>
      <w:r w:rsidRPr="00014A1E">
        <w:t>2008</w:t>
      </w:r>
      <w:r>
        <w:t xml:space="preserve">;  </w:t>
      </w:r>
      <w:r w:rsidRPr="00014A1E">
        <w:t>Caring for an ailing spouse may prolong your life, according to a new study that provides fresh evidence that giving to those we love can bring us better health and longer lives. Giving really is better than receiving Video interview with professor</w:t>
      </w:r>
      <w:proofErr w:type="gramStart"/>
      <w:r>
        <w:t xml:space="preserve">;  </w:t>
      </w:r>
      <w:r w:rsidRPr="00014A1E">
        <w:t>(</w:t>
      </w:r>
      <w:proofErr w:type="gramEnd"/>
      <w:r w:rsidRPr="00014A1E">
        <w:t>giving_nov_08.mov; 2:31; video/</w:t>
      </w:r>
      <w:proofErr w:type="spellStart"/>
      <w:r w:rsidRPr="00014A1E">
        <w:t>quicktime</w:t>
      </w:r>
      <w:proofErr w:type="spellEnd"/>
      <w:r w:rsidRPr="00014A1E">
        <w:t>)</w:t>
      </w:r>
      <w:r>
        <w:t xml:space="preserve">;  </w:t>
      </w:r>
      <w:r w:rsidRPr="008355DD">
        <w:rPr>
          <w:rStyle w:val="daolink"/>
        </w:rPr>
        <w:t>2027.42/93448</w:t>
      </w:r>
    </w:p>
    <w:p w:rsidR="008355DD" w:rsidRPr="00014A1E" w:rsidRDefault="008355DD" w:rsidP="008355DD">
      <w:pPr>
        <w:pStyle w:val="level3item"/>
      </w:pPr>
      <w:r w:rsidRPr="00014A1E">
        <w:t>U-M and Pfizer</w:t>
      </w:r>
      <w:r>
        <w:t xml:space="preserve">;  </w:t>
      </w:r>
      <w:r w:rsidRPr="00014A1E">
        <w:t>2008</w:t>
      </w:r>
      <w:r>
        <w:t xml:space="preserve">;  </w:t>
      </w:r>
      <w:r w:rsidRPr="00014A1E">
        <w:t>Comments from a news conference outlining the University of Michigan's purchase of Pfizer's former Ann Arbor property U-M to buy Pfizer's former Ann Arbor property News conference outlining the University of Michigan's purchase of Pfizer's former Ann Arbor property</w:t>
      </w:r>
      <w:r>
        <w:t xml:space="preserve">;  </w:t>
      </w:r>
      <w:r w:rsidRPr="00014A1E">
        <w:t>(pfizer_dec_08.mov; 5:05; video/</w:t>
      </w:r>
      <w:proofErr w:type="spellStart"/>
      <w:r w:rsidRPr="00014A1E">
        <w:t>quicktime</w:t>
      </w:r>
      <w:proofErr w:type="spellEnd"/>
      <w:r w:rsidRPr="00014A1E">
        <w:t>)</w:t>
      </w:r>
      <w:r>
        <w:t xml:space="preserve">;  </w:t>
      </w:r>
      <w:r w:rsidRPr="008355DD">
        <w:rPr>
          <w:rStyle w:val="daolink"/>
        </w:rPr>
        <w:t>2027.42/93455</w:t>
      </w:r>
    </w:p>
    <w:p w:rsidR="008355DD" w:rsidRPr="00014A1E" w:rsidRDefault="008355DD" w:rsidP="008355DD">
      <w:pPr>
        <w:pStyle w:val="level3item"/>
      </w:pPr>
      <w:r w:rsidRPr="00014A1E">
        <w:t>UM Biological Station at 100</w:t>
      </w:r>
      <w:r>
        <w:t xml:space="preserve">;  </w:t>
      </w:r>
      <w:r w:rsidRPr="00014A1E">
        <w:t>2008</w:t>
      </w:r>
      <w:r>
        <w:t xml:space="preserve">;  </w:t>
      </w:r>
      <w:r w:rsidRPr="00014A1E">
        <w:t>Celebrating its 100th session this summer, U-M's campus in the north woods is a very different place than it was at its inception, but its mission of combining research and education, with a focus on crucial environmental issues, is unchanged. Campus in the woods celebrates centennial Then-and-now still photos, video interviews with UMBS faculty.</w:t>
      </w:r>
      <w:proofErr w:type="gramStart"/>
      <w:r>
        <w:t xml:space="preserve">;  </w:t>
      </w:r>
      <w:r w:rsidRPr="00014A1E">
        <w:t>(</w:t>
      </w:r>
      <w:proofErr w:type="gramEnd"/>
      <w:r w:rsidRPr="00014A1E">
        <w:t>umbs02.mov; 3:10; video/</w:t>
      </w:r>
      <w:proofErr w:type="spellStart"/>
      <w:r w:rsidRPr="00014A1E">
        <w:t>quicktime</w:t>
      </w:r>
      <w:proofErr w:type="spellEnd"/>
      <w:r w:rsidRPr="00014A1E">
        <w:t>)</w:t>
      </w:r>
      <w:r>
        <w:t xml:space="preserve">;  </w:t>
      </w:r>
      <w:r w:rsidRPr="008355DD">
        <w:rPr>
          <w:rStyle w:val="daolink"/>
        </w:rPr>
        <w:t>2027.42/93431</w:t>
      </w:r>
    </w:p>
    <w:p w:rsidR="0078507E" w:rsidRDefault="0078507E" w:rsidP="0078507E">
      <w:pPr>
        <w:pStyle w:val="L2newpage"/>
        <w:rPr>
          <w:b/>
        </w:rPr>
      </w:pPr>
    </w:p>
    <w:p w:rsidR="0078507E" w:rsidRPr="00AD5835" w:rsidRDefault="0078507E" w:rsidP="0078507E">
      <w:pPr>
        <w:pStyle w:val="L2newpage"/>
        <w:rPr>
          <w:b/>
        </w:rPr>
      </w:pPr>
      <w:r>
        <w:rPr>
          <w:b/>
        </w:rPr>
        <w:lastRenderedPageBreak/>
        <w:t>D</w:t>
      </w:r>
      <w:r w:rsidRPr="00AD5835">
        <w:rPr>
          <w:b/>
        </w:rPr>
        <w:t>igital Video News Briefs (2007 – 2012) (Cont.)</w:t>
      </w:r>
    </w:p>
    <w:p w:rsidR="0078507E" w:rsidRDefault="0078507E" w:rsidP="0078507E">
      <w:pPr>
        <w:pStyle w:val="Boxnewpage"/>
      </w:pPr>
      <w:proofErr w:type="gramStart"/>
      <w:r>
        <w:t>Online (Cont.)</w:t>
      </w:r>
      <w:proofErr w:type="gramEnd"/>
    </w:p>
    <w:p w:rsidR="008355DD" w:rsidRPr="00014A1E" w:rsidRDefault="008355DD" w:rsidP="008355DD">
      <w:pPr>
        <w:pStyle w:val="level3item"/>
      </w:pPr>
      <w:r w:rsidRPr="00014A1E">
        <w:t>University of Michigan Avoiding hip fractures</w:t>
      </w:r>
      <w:r>
        <w:t xml:space="preserve">;  </w:t>
      </w:r>
      <w:r w:rsidRPr="00014A1E">
        <w:t>2008</w:t>
      </w:r>
      <w:r>
        <w:t xml:space="preserve">;  </w:t>
      </w:r>
      <w:r w:rsidRPr="00014A1E">
        <w:t>A demonstration of the parachutist's landing style, considered the safest way to land a sideways fall from a standing position.</w:t>
      </w:r>
      <w:r>
        <w:t xml:space="preserve">;  </w:t>
      </w:r>
      <w:r w:rsidRPr="00014A1E">
        <w:t>(University-of-Michigan-Avoiding-hip-fractures.mp4; 0:06; video/mp4)</w:t>
      </w:r>
      <w:r>
        <w:t xml:space="preserve">;  </w:t>
      </w:r>
      <w:r w:rsidRPr="008355DD">
        <w:rPr>
          <w:rStyle w:val="daolink"/>
        </w:rPr>
        <w:t>2027.42/94381</w:t>
      </w:r>
    </w:p>
    <w:p w:rsidR="008355DD" w:rsidRPr="00014A1E" w:rsidRDefault="008355DD" w:rsidP="008355DD">
      <w:pPr>
        <w:pStyle w:val="level3item"/>
      </w:pPr>
      <w:r w:rsidRPr="00014A1E">
        <w:t xml:space="preserve">University of Michigan </w:t>
      </w:r>
      <w:proofErr w:type="spellStart"/>
      <w:r w:rsidRPr="00014A1E">
        <w:t>Blazar</w:t>
      </w:r>
      <w:proofErr w:type="spellEnd"/>
      <w:r w:rsidRPr="00014A1E">
        <w:t xml:space="preserve"> in action</w:t>
      </w:r>
      <w:proofErr w:type="gramStart"/>
      <w:r>
        <w:t xml:space="preserve">;  </w:t>
      </w:r>
      <w:r w:rsidRPr="00014A1E">
        <w:t>2008</w:t>
      </w:r>
      <w:proofErr w:type="gramEnd"/>
      <w:r>
        <w:t xml:space="preserve">;  </w:t>
      </w:r>
      <w:proofErr w:type="spellStart"/>
      <w:r w:rsidRPr="00014A1E">
        <w:t>Blazars</w:t>
      </w:r>
      <w:proofErr w:type="spellEnd"/>
      <w:r w:rsidRPr="00014A1E">
        <w:t>, among the most energetic objects in the universe, are fueled by supermassive black holes at the core of certain giant elliptical galaxies. Periodically, they emit jets of high-energy plasma at almost the speed of light.</w:t>
      </w:r>
      <w:proofErr w:type="gramStart"/>
      <w:r>
        <w:t xml:space="preserve">;  </w:t>
      </w:r>
      <w:r w:rsidRPr="00014A1E">
        <w:t>(</w:t>
      </w:r>
      <w:proofErr w:type="gramEnd"/>
      <w:r w:rsidRPr="00014A1E">
        <w:t>University-of-Michigan-Blazar-in-action.mp4; 0:29; video/mp4)</w:t>
      </w:r>
      <w:r>
        <w:t xml:space="preserve">;  </w:t>
      </w:r>
      <w:r w:rsidRPr="008355DD">
        <w:rPr>
          <w:rStyle w:val="daolink"/>
        </w:rPr>
        <w:t>2027.42/94382</w:t>
      </w:r>
    </w:p>
    <w:p w:rsidR="008355DD" w:rsidRPr="00014A1E" w:rsidRDefault="008355DD" w:rsidP="008355DD">
      <w:pPr>
        <w:pStyle w:val="level3item"/>
      </w:pPr>
      <w:r w:rsidRPr="00014A1E">
        <w:t>University of Michigan Uninsured figures on the rise</w:t>
      </w:r>
      <w:proofErr w:type="gramStart"/>
      <w:r>
        <w:t xml:space="preserve">;  </w:t>
      </w:r>
      <w:r w:rsidRPr="00014A1E">
        <w:t>2008</w:t>
      </w:r>
      <w:proofErr w:type="gramEnd"/>
      <w:r>
        <w:t xml:space="preserve">;  </w:t>
      </w:r>
      <w:r w:rsidRPr="00014A1E">
        <w:t>Helen Levy talks about why more Americans don't have health coverage.</w:t>
      </w:r>
      <w:r>
        <w:t xml:space="preserve">;  </w:t>
      </w:r>
      <w:r w:rsidRPr="00014A1E">
        <w:t>(University-of-Michigan-Uninsured-figures-on-the-rise.mp4; 2:20; video/mp4)</w:t>
      </w:r>
      <w:r>
        <w:t xml:space="preserve">;  </w:t>
      </w:r>
      <w:r w:rsidRPr="008355DD">
        <w:rPr>
          <w:rStyle w:val="daolink"/>
        </w:rPr>
        <w:t>2027.42/94394</w:t>
      </w:r>
    </w:p>
    <w:p w:rsidR="008355DD" w:rsidRPr="00014A1E" w:rsidRDefault="008355DD" w:rsidP="008355DD">
      <w:pPr>
        <w:pStyle w:val="level3item"/>
      </w:pPr>
      <w:r w:rsidRPr="00014A1E">
        <w:t>A low-cost surgical lamp</w:t>
      </w:r>
      <w:proofErr w:type="gramStart"/>
      <w:r>
        <w:t xml:space="preserve">;  </w:t>
      </w:r>
      <w:r w:rsidRPr="00014A1E">
        <w:t>2009</w:t>
      </w:r>
      <w:proofErr w:type="gramEnd"/>
      <w:r>
        <w:t xml:space="preserve">;  </w:t>
      </w:r>
      <w:r w:rsidRPr="00014A1E">
        <w:t>Engineering students have developed a low-cost, battery-powered surgical lamp to be used in developing nations where electricity isn't reliable. Earlier this month, the members of Michigan Health Engineered for All Lives, or M-HEAL, sent their prototype lamp to Uganda where it will undergo testing. Students created a surgical lamp for developing nations Video interview with students</w:t>
      </w:r>
      <w:proofErr w:type="gramStart"/>
      <w:r>
        <w:t xml:space="preserve">;  </w:t>
      </w:r>
      <w:r w:rsidRPr="00014A1E">
        <w:t>(</w:t>
      </w:r>
      <w:proofErr w:type="gramEnd"/>
      <w:r w:rsidRPr="00014A1E">
        <w:t>mheal_apr_09.mov; 4:11; video/</w:t>
      </w:r>
      <w:proofErr w:type="spellStart"/>
      <w:r w:rsidRPr="00014A1E">
        <w:t>quicktime</w:t>
      </w:r>
      <w:proofErr w:type="spellEnd"/>
      <w:r w:rsidRPr="00014A1E">
        <w:t>)</w:t>
      </w:r>
      <w:r>
        <w:t xml:space="preserve">;  </w:t>
      </w:r>
      <w:r w:rsidRPr="008355DD">
        <w:rPr>
          <w:rStyle w:val="daolink"/>
        </w:rPr>
        <w:t>2027.42/93481</w:t>
      </w:r>
    </w:p>
    <w:p w:rsidR="008355DD" w:rsidRPr="00014A1E" w:rsidRDefault="008355DD" w:rsidP="008355DD">
      <w:pPr>
        <w:pStyle w:val="level3item"/>
      </w:pPr>
      <w:r w:rsidRPr="00014A1E">
        <w:t>A new graduation tradition</w:t>
      </w:r>
      <w:proofErr w:type="gramStart"/>
      <w:r>
        <w:t xml:space="preserve">;  </w:t>
      </w:r>
      <w:r w:rsidRPr="00014A1E">
        <w:t>2009</w:t>
      </w:r>
      <w:proofErr w:type="gramEnd"/>
      <w:r>
        <w:t xml:space="preserve">;  </w:t>
      </w:r>
      <w:r w:rsidRPr="00014A1E">
        <w:t xml:space="preserve">In recent years, at the University of Michigan, a new tradition has taken root. </w:t>
      </w:r>
      <w:proofErr w:type="gramStart"/>
      <w:r w:rsidRPr="00014A1E">
        <w:t>Many  students</w:t>
      </w:r>
      <w:proofErr w:type="gramEnd"/>
      <w:r w:rsidRPr="00014A1E">
        <w:t xml:space="preserve"> who attend the customary Spring Commencement are also taking part in more  personal celebrations. Graduation Celebrations at the University of Michigan The video captures minority graduation celebrations across the campus.</w:t>
      </w:r>
      <w:proofErr w:type="gramStart"/>
      <w:r>
        <w:t xml:space="preserve">;  </w:t>
      </w:r>
      <w:r w:rsidRPr="00014A1E">
        <w:t>(</w:t>
      </w:r>
      <w:proofErr w:type="gramEnd"/>
      <w:r w:rsidRPr="00014A1E">
        <w:t>altcommencement_may_09.mov; 4:55; video/</w:t>
      </w:r>
      <w:proofErr w:type="spellStart"/>
      <w:r w:rsidRPr="00014A1E">
        <w:t>quicktime</w:t>
      </w:r>
      <w:proofErr w:type="spellEnd"/>
      <w:r w:rsidRPr="00014A1E">
        <w:t>)</w:t>
      </w:r>
      <w:r>
        <w:t xml:space="preserve">;  </w:t>
      </w:r>
      <w:r w:rsidRPr="008355DD">
        <w:rPr>
          <w:rStyle w:val="daolink"/>
        </w:rPr>
        <w:t>2027.42/93489</w:t>
      </w:r>
    </w:p>
    <w:p w:rsidR="008355DD" w:rsidRPr="00014A1E" w:rsidRDefault="008355DD" w:rsidP="008355DD">
      <w:pPr>
        <w:pStyle w:val="level3item"/>
      </w:pPr>
      <w:r w:rsidRPr="00014A1E">
        <w:t>A new lease on life</w:t>
      </w:r>
      <w:r>
        <w:t xml:space="preserve">;  </w:t>
      </w:r>
      <w:r w:rsidRPr="00014A1E">
        <w:t>2009</w:t>
      </w:r>
      <w:r>
        <w:t xml:space="preserve">;  </w:t>
      </w:r>
      <w:r w:rsidRPr="00014A1E">
        <w:t>U-M students talk about why they participate in the Michigan Prisoner Re-entry program, which provides counseling and services to former inmates. U-M students help ex-offenders adjust to society Slideshow project with U-M students</w:t>
      </w:r>
      <w:proofErr w:type="gramStart"/>
      <w:r>
        <w:t xml:space="preserve">;  </w:t>
      </w:r>
      <w:r w:rsidRPr="00014A1E">
        <w:t>(</w:t>
      </w:r>
      <w:proofErr w:type="gramEnd"/>
      <w:r w:rsidRPr="00014A1E">
        <w:t>mpri_jul_09.mov; 3:59; video/</w:t>
      </w:r>
      <w:proofErr w:type="spellStart"/>
      <w:r w:rsidRPr="00014A1E">
        <w:t>quicktime</w:t>
      </w:r>
      <w:proofErr w:type="spellEnd"/>
      <w:r w:rsidRPr="00014A1E">
        <w:t>)</w:t>
      </w:r>
      <w:r>
        <w:t xml:space="preserve">;  </w:t>
      </w:r>
      <w:r w:rsidRPr="008355DD">
        <w:rPr>
          <w:rStyle w:val="daolink"/>
        </w:rPr>
        <w:t>2027.42/93248</w:t>
      </w:r>
    </w:p>
    <w:p w:rsidR="008355DD" w:rsidRPr="00014A1E" w:rsidRDefault="008355DD" w:rsidP="008355DD">
      <w:pPr>
        <w:pStyle w:val="level3item"/>
      </w:pPr>
      <w:r w:rsidRPr="00014A1E">
        <w:t>America's changing families</w:t>
      </w:r>
      <w:r>
        <w:t xml:space="preserve">;  </w:t>
      </w:r>
      <w:r w:rsidRPr="00014A1E">
        <w:t>2009</w:t>
      </w:r>
      <w:r>
        <w:t xml:space="preserve">;  </w:t>
      </w:r>
      <w:r w:rsidRPr="00014A1E">
        <w:t>Since 1968, the ISR Panel Study of Income Dynamics has been following different generations of the same families to learn how their lives have changes A close-up on the ISR Panel Study of Income Dynamic Interviews with researchers and interviewers, and selected study findings</w:t>
      </w:r>
      <w:r>
        <w:t xml:space="preserve">;  </w:t>
      </w:r>
      <w:r w:rsidRPr="00014A1E">
        <w:t>(PSID.mov; 5:40; video/</w:t>
      </w:r>
      <w:proofErr w:type="spellStart"/>
      <w:r w:rsidRPr="00014A1E">
        <w:t>quicktime</w:t>
      </w:r>
      <w:proofErr w:type="spellEnd"/>
      <w:r w:rsidRPr="00014A1E">
        <w:t>)</w:t>
      </w:r>
      <w:r>
        <w:t xml:space="preserve">;  </w:t>
      </w:r>
      <w:r w:rsidRPr="008355DD">
        <w:rPr>
          <w:rStyle w:val="daolink"/>
        </w:rPr>
        <w:t>2027.42/93244</w:t>
      </w:r>
    </w:p>
    <w:p w:rsidR="008355DD" w:rsidRPr="00014A1E" w:rsidRDefault="008355DD" w:rsidP="008355DD">
      <w:pPr>
        <w:pStyle w:val="level3item"/>
      </w:pPr>
      <w:r w:rsidRPr="00014A1E">
        <w:t>Ancient mammal fossil finds</w:t>
      </w:r>
      <w:proofErr w:type="gramStart"/>
      <w:r>
        <w:t xml:space="preserve">;  </w:t>
      </w:r>
      <w:r w:rsidRPr="00014A1E">
        <w:t>2009</w:t>
      </w:r>
      <w:proofErr w:type="gramEnd"/>
      <w:r>
        <w:t xml:space="preserve">;  </w:t>
      </w:r>
      <w:r w:rsidRPr="00014A1E">
        <w:t>A limestone countertop and a practiced eye  played roles in the discovery of a trove of fossils that may shed light on the origins of African wildlife. Limestone countertop leads to ancient mammal fossil finds Segment from "Wild Chronicles" TV program.</w:t>
      </w:r>
      <w:proofErr w:type="gramStart"/>
      <w:r>
        <w:t xml:space="preserve">;  </w:t>
      </w:r>
      <w:r w:rsidRPr="00014A1E">
        <w:t>(</w:t>
      </w:r>
      <w:proofErr w:type="gramEnd"/>
      <w:r w:rsidRPr="00014A1E">
        <w:t>quarry_apr_09.mov; 6:31; video/</w:t>
      </w:r>
      <w:proofErr w:type="spellStart"/>
      <w:r w:rsidRPr="00014A1E">
        <w:t>quicktime</w:t>
      </w:r>
      <w:proofErr w:type="spellEnd"/>
      <w:r w:rsidRPr="00014A1E">
        <w:t>)</w:t>
      </w:r>
      <w:r>
        <w:t xml:space="preserve">;  </w:t>
      </w:r>
      <w:r w:rsidRPr="008355DD">
        <w:rPr>
          <w:rStyle w:val="daolink"/>
        </w:rPr>
        <w:t>2027.42/93483</w:t>
      </w:r>
    </w:p>
    <w:p w:rsidR="0078507E" w:rsidRPr="00AD5835" w:rsidRDefault="0078507E" w:rsidP="0078507E">
      <w:pPr>
        <w:pStyle w:val="L2newpage"/>
        <w:rPr>
          <w:b/>
        </w:rPr>
      </w:pPr>
      <w:r>
        <w:rPr>
          <w:b/>
        </w:rPr>
        <w:lastRenderedPageBreak/>
        <w:t>D</w:t>
      </w:r>
      <w:r w:rsidRPr="00AD5835">
        <w:rPr>
          <w:b/>
        </w:rPr>
        <w:t>igital Video News Briefs (2007 – 2012) (Cont.)</w:t>
      </w:r>
    </w:p>
    <w:p w:rsidR="0078507E" w:rsidRDefault="0078507E" w:rsidP="0078507E">
      <w:pPr>
        <w:pStyle w:val="Boxnewpage"/>
      </w:pPr>
      <w:proofErr w:type="gramStart"/>
      <w:r>
        <w:t>Online (Cont.)</w:t>
      </w:r>
      <w:proofErr w:type="gramEnd"/>
    </w:p>
    <w:p w:rsidR="008355DD" w:rsidRPr="00014A1E" w:rsidRDefault="008355DD" w:rsidP="008355DD">
      <w:pPr>
        <w:pStyle w:val="level3item"/>
      </w:pPr>
      <w:r w:rsidRPr="00014A1E">
        <w:t>Assuring Michigan's Workforce</w:t>
      </w:r>
      <w:r>
        <w:t xml:space="preserve">;  </w:t>
      </w:r>
      <w:r w:rsidRPr="00014A1E">
        <w:t>2009</w:t>
      </w:r>
      <w:r>
        <w:t xml:space="preserve">;  </w:t>
      </w:r>
      <w:r w:rsidRPr="00014A1E">
        <w:t>The University of Michigan College of Engineering is organizing the Diversity Summit to discuss how Michigan universities can create engineers who are better prepared to face the global challenges of the 21st century. Summit on Diversity + Opportunity  in K16 + Engineering Edu Interviews with Dean, Associate Dean of College of Engineering.</w:t>
      </w:r>
      <w:r>
        <w:t xml:space="preserve">;  </w:t>
      </w:r>
      <w:r w:rsidRPr="00014A1E">
        <w:t>(summit_oct_09.mov; 2:27; video/</w:t>
      </w:r>
      <w:proofErr w:type="spellStart"/>
      <w:r w:rsidRPr="00014A1E">
        <w:t>quicktime</w:t>
      </w:r>
      <w:proofErr w:type="spellEnd"/>
      <w:r w:rsidRPr="00014A1E">
        <w:t>)</w:t>
      </w:r>
      <w:r>
        <w:t xml:space="preserve">;  </w:t>
      </w:r>
      <w:r w:rsidRPr="008355DD">
        <w:rPr>
          <w:rStyle w:val="daolink"/>
        </w:rPr>
        <w:t>2027.42/93260</w:t>
      </w:r>
    </w:p>
    <w:p w:rsidR="008355DD" w:rsidRPr="00014A1E" w:rsidRDefault="008355DD" w:rsidP="008355DD">
      <w:pPr>
        <w:pStyle w:val="level3item"/>
      </w:pPr>
      <w:r w:rsidRPr="00014A1E">
        <w:t>Autism awareness</w:t>
      </w:r>
      <w:proofErr w:type="gramStart"/>
      <w:r>
        <w:t xml:space="preserve">;  </w:t>
      </w:r>
      <w:r w:rsidRPr="00014A1E">
        <w:t>2009</w:t>
      </w:r>
      <w:proofErr w:type="gramEnd"/>
      <w:r>
        <w:t xml:space="preserve">;  </w:t>
      </w:r>
      <w:r w:rsidRPr="00014A1E">
        <w:t>U-M autism expert Catherine Lord is nationally known and sought after for her input on this growing epidemic. Helping children Video on U-M's autism clinic</w:t>
      </w:r>
      <w:proofErr w:type="gramStart"/>
      <w:r>
        <w:t xml:space="preserve">;  </w:t>
      </w:r>
      <w:r w:rsidRPr="00014A1E">
        <w:t>(</w:t>
      </w:r>
      <w:proofErr w:type="gramEnd"/>
      <w:r w:rsidRPr="00014A1E">
        <w:t>lord_apr_10.mov; 4:28; video/</w:t>
      </w:r>
      <w:proofErr w:type="spellStart"/>
      <w:r w:rsidRPr="00014A1E">
        <w:t>quicktime</w:t>
      </w:r>
      <w:proofErr w:type="spellEnd"/>
      <w:r w:rsidRPr="00014A1E">
        <w:t>)</w:t>
      </w:r>
      <w:r>
        <w:t xml:space="preserve">;  </w:t>
      </w:r>
      <w:r w:rsidRPr="008355DD">
        <w:rPr>
          <w:rStyle w:val="daolink"/>
        </w:rPr>
        <w:t>2027.42/93336</w:t>
      </w:r>
    </w:p>
    <w:p w:rsidR="008355DD" w:rsidRPr="00014A1E" w:rsidRDefault="008355DD" w:rsidP="008355DD">
      <w:pPr>
        <w:pStyle w:val="level3item"/>
      </w:pPr>
      <w:r w:rsidRPr="00014A1E">
        <w:t>Automakers and the Feds</w:t>
      </w:r>
      <w:proofErr w:type="gramStart"/>
      <w:r>
        <w:t xml:space="preserve">;  </w:t>
      </w:r>
      <w:r w:rsidRPr="00014A1E">
        <w:t>2009</w:t>
      </w:r>
      <w:proofErr w:type="gramEnd"/>
      <w:r>
        <w:t xml:space="preserve">;  </w:t>
      </w:r>
      <w:r w:rsidRPr="00014A1E">
        <w:t xml:space="preserve">New vehicles should please the auto industry's newest stakeholder---the federal government.  The auto </w:t>
      </w:r>
      <w:proofErr w:type="gramStart"/>
      <w:r w:rsidRPr="00014A1E">
        <w:t>industry  Video</w:t>
      </w:r>
      <w:proofErr w:type="gramEnd"/>
      <w:r w:rsidRPr="00014A1E">
        <w:t xml:space="preserve"> interview with Bruce </w:t>
      </w:r>
      <w:proofErr w:type="spellStart"/>
      <w:r w:rsidRPr="00014A1E">
        <w:t>Belzowski</w:t>
      </w:r>
      <w:proofErr w:type="spellEnd"/>
      <w:r>
        <w:t xml:space="preserve">;  </w:t>
      </w:r>
      <w:r w:rsidRPr="00014A1E">
        <w:t>(belzowskautoi_jan_09.mp4; 2:21; video/mp4)</w:t>
      </w:r>
      <w:r>
        <w:t xml:space="preserve">;  </w:t>
      </w:r>
      <w:r w:rsidRPr="008355DD">
        <w:rPr>
          <w:rStyle w:val="daolink"/>
        </w:rPr>
        <w:t>2027.42/93457</w:t>
      </w:r>
    </w:p>
    <w:p w:rsidR="008355DD" w:rsidRPr="00014A1E" w:rsidRDefault="008355DD" w:rsidP="008355DD">
      <w:pPr>
        <w:pStyle w:val="level3item"/>
      </w:pPr>
      <w:r w:rsidRPr="00014A1E">
        <w:t>Bendable self-healing concrete</w:t>
      </w:r>
      <w:proofErr w:type="gramStart"/>
      <w:r>
        <w:t xml:space="preserve">;  </w:t>
      </w:r>
      <w:r w:rsidRPr="00014A1E">
        <w:t>2009</w:t>
      </w:r>
      <w:proofErr w:type="gramEnd"/>
      <w:r>
        <w:t xml:space="preserve">;  </w:t>
      </w:r>
      <w:r w:rsidRPr="00014A1E">
        <w:t>Watch professor Victor Li's bendable self-healing concrete in action. A researcher shows how this material compares with regular concrete. A demonstration of concrete that bends Video interview with researcher Ravi</w:t>
      </w:r>
      <w:proofErr w:type="gramStart"/>
      <w:r>
        <w:t xml:space="preserve">;  </w:t>
      </w:r>
      <w:r w:rsidRPr="00014A1E">
        <w:t>(</w:t>
      </w:r>
      <w:proofErr w:type="gramEnd"/>
      <w:r w:rsidRPr="00014A1E">
        <w:t>bendableconcrete_apr_09.mov; 1:31; video/</w:t>
      </w:r>
      <w:proofErr w:type="spellStart"/>
      <w:r w:rsidRPr="00014A1E">
        <w:t>quicktime</w:t>
      </w:r>
      <w:proofErr w:type="spellEnd"/>
      <w:r w:rsidRPr="00014A1E">
        <w:t>)</w:t>
      </w:r>
      <w:r>
        <w:t xml:space="preserve">;  </w:t>
      </w:r>
      <w:r w:rsidRPr="008355DD">
        <w:rPr>
          <w:rStyle w:val="daolink"/>
        </w:rPr>
        <w:t>2027.42/93478</w:t>
      </w:r>
    </w:p>
    <w:p w:rsidR="008355DD" w:rsidRPr="00014A1E" w:rsidRDefault="008355DD" w:rsidP="008355DD">
      <w:pPr>
        <w:pStyle w:val="level3item"/>
      </w:pPr>
      <w:r w:rsidRPr="00014A1E">
        <w:t>Bracing for earthquakes</w:t>
      </w:r>
      <w:proofErr w:type="gramStart"/>
      <w:r>
        <w:t xml:space="preserve">;  </w:t>
      </w:r>
      <w:r w:rsidRPr="00014A1E">
        <w:t>2009</w:t>
      </w:r>
      <w:proofErr w:type="gramEnd"/>
      <w:r>
        <w:t xml:space="preserve">;  </w:t>
      </w:r>
      <w:r w:rsidRPr="00014A1E">
        <w:t>Engineers at the University of Michigan simulated an off-the-charts earthquake in a laboratory in December to test the strength of their new technique for bracing high-rise buildings.  A better way to brace buildings in seismic zones Video interview of professors and doctoral student with footage of earthquake simulation</w:t>
      </w:r>
      <w:proofErr w:type="gramStart"/>
      <w:r>
        <w:t xml:space="preserve">;  </w:t>
      </w:r>
      <w:r w:rsidRPr="00014A1E">
        <w:t>(</w:t>
      </w:r>
      <w:proofErr w:type="gramEnd"/>
      <w:r w:rsidRPr="00014A1E">
        <w:t>earthquake_feb_09.mov; 3:48; video/</w:t>
      </w:r>
      <w:proofErr w:type="spellStart"/>
      <w:r w:rsidRPr="00014A1E">
        <w:t>quicktime</w:t>
      </w:r>
      <w:proofErr w:type="spellEnd"/>
      <w:r w:rsidRPr="00014A1E">
        <w:t>)</w:t>
      </w:r>
      <w:r>
        <w:t xml:space="preserve">;  </w:t>
      </w:r>
      <w:r w:rsidRPr="008355DD">
        <w:rPr>
          <w:rStyle w:val="daolink"/>
        </w:rPr>
        <w:t>2027.42/93470</w:t>
      </w:r>
    </w:p>
    <w:p w:rsidR="008355DD" w:rsidRPr="00014A1E" w:rsidRDefault="008355DD" w:rsidP="008355DD">
      <w:pPr>
        <w:pStyle w:val="level3item"/>
      </w:pPr>
      <w:r w:rsidRPr="00014A1E">
        <w:t>Brain health</w:t>
      </w:r>
      <w:r>
        <w:t xml:space="preserve">;  </w:t>
      </w:r>
      <w:r w:rsidRPr="00014A1E">
        <w:t>2009</w:t>
      </w:r>
      <w:r>
        <w:t xml:space="preserve">;  </w:t>
      </w:r>
      <w:r w:rsidRPr="00014A1E">
        <w:t xml:space="preserve">A study of nearly 14,000 U.S. and English seniors shows that 75-year-olds in the U.S. have memories as good, on average, as 65-year-olds in England.  U.S. </w:t>
      </w:r>
      <w:proofErr w:type="gramStart"/>
      <w:r w:rsidRPr="00014A1E">
        <w:t>seniors  news</w:t>
      </w:r>
      <w:proofErr w:type="gramEnd"/>
      <w:r w:rsidRPr="00014A1E">
        <w:t xml:space="preserve"> video with professor Kenneth </w:t>
      </w:r>
      <w:proofErr w:type="spellStart"/>
      <w:r w:rsidRPr="00014A1E">
        <w:t>Langa</w:t>
      </w:r>
      <w:proofErr w:type="spellEnd"/>
      <w:r>
        <w:t xml:space="preserve">;  </w:t>
      </w:r>
      <w:r w:rsidRPr="00014A1E">
        <w:t>(langa_jun_09.mov; 2:56; video/</w:t>
      </w:r>
      <w:proofErr w:type="spellStart"/>
      <w:r w:rsidRPr="00014A1E">
        <w:t>quicktime</w:t>
      </w:r>
      <w:proofErr w:type="spellEnd"/>
      <w:r w:rsidRPr="00014A1E">
        <w:t>)</w:t>
      </w:r>
      <w:r>
        <w:t xml:space="preserve">;  </w:t>
      </w:r>
      <w:r w:rsidRPr="008355DD">
        <w:rPr>
          <w:rStyle w:val="daolink"/>
        </w:rPr>
        <w:t>2027.42/93503</w:t>
      </w:r>
    </w:p>
    <w:p w:rsidR="008355DD" w:rsidRPr="00014A1E" w:rsidRDefault="008355DD" w:rsidP="008355DD">
      <w:pPr>
        <w:pStyle w:val="level3item"/>
      </w:pPr>
      <w:r w:rsidRPr="00014A1E">
        <w:t>Building a proud legacy</w:t>
      </w:r>
      <w:proofErr w:type="gramStart"/>
      <w:r>
        <w:t xml:space="preserve">;  </w:t>
      </w:r>
      <w:r w:rsidRPr="00014A1E">
        <w:t>2009</w:t>
      </w:r>
      <w:proofErr w:type="gramEnd"/>
      <w:r>
        <w:t xml:space="preserve">;  </w:t>
      </w:r>
      <w:r w:rsidRPr="00014A1E">
        <w:t xml:space="preserve">Since the </w:t>
      </w:r>
      <w:proofErr w:type="spellStart"/>
      <w:r w:rsidRPr="00014A1E">
        <w:t>mid 1980s</w:t>
      </w:r>
      <w:proofErr w:type="spellEnd"/>
      <w:r w:rsidRPr="00014A1E">
        <w:t>, U-M grads have made a mark on Broadway productions, and serve as ambassadors for a program considered among the tops in the nation Musical Theatre celebrates 25th anniversary A look at the impact and mission of U-M Musical Theatre Department on American musical theater</w:t>
      </w:r>
      <w:r>
        <w:t xml:space="preserve">;  </w:t>
      </w:r>
      <w:r w:rsidRPr="00014A1E">
        <w:t>(MT25_feb_09.mov ; 4:25; video/</w:t>
      </w:r>
      <w:proofErr w:type="spellStart"/>
      <w:r w:rsidRPr="00014A1E">
        <w:t>quicktime</w:t>
      </w:r>
      <w:proofErr w:type="spellEnd"/>
      <w:r w:rsidRPr="00014A1E">
        <w:t>)</w:t>
      </w:r>
      <w:r>
        <w:t xml:space="preserve">;  </w:t>
      </w:r>
      <w:r w:rsidRPr="008355DD">
        <w:rPr>
          <w:rStyle w:val="daolink"/>
        </w:rPr>
        <w:t>2027.42/93467</w:t>
      </w:r>
    </w:p>
    <w:p w:rsidR="0078507E" w:rsidRDefault="0078507E" w:rsidP="0078507E">
      <w:pPr>
        <w:pStyle w:val="L2newpage"/>
        <w:rPr>
          <w:b/>
        </w:rPr>
      </w:pPr>
    </w:p>
    <w:p w:rsidR="0078507E" w:rsidRDefault="0078507E" w:rsidP="0078507E">
      <w:pPr>
        <w:pStyle w:val="L2newpage"/>
        <w:rPr>
          <w:b/>
        </w:rPr>
      </w:pPr>
    </w:p>
    <w:p w:rsidR="0078507E" w:rsidRDefault="0078507E" w:rsidP="0078507E">
      <w:pPr>
        <w:pStyle w:val="L2newpage"/>
        <w:rPr>
          <w:b/>
        </w:rPr>
      </w:pPr>
    </w:p>
    <w:p w:rsidR="0078507E" w:rsidRDefault="0078507E" w:rsidP="0078507E">
      <w:pPr>
        <w:pStyle w:val="L2newpage"/>
        <w:rPr>
          <w:b/>
        </w:rPr>
      </w:pPr>
    </w:p>
    <w:p w:rsidR="0078507E" w:rsidRDefault="0078507E" w:rsidP="0078507E">
      <w:pPr>
        <w:pStyle w:val="L2newpage"/>
        <w:rPr>
          <w:b/>
        </w:rPr>
      </w:pPr>
    </w:p>
    <w:p w:rsidR="0078507E" w:rsidRDefault="0078507E" w:rsidP="0078507E">
      <w:pPr>
        <w:pStyle w:val="L2newpage"/>
        <w:rPr>
          <w:b/>
        </w:rPr>
      </w:pPr>
    </w:p>
    <w:p w:rsidR="005A0ED5" w:rsidRDefault="005A0ED5" w:rsidP="0078507E">
      <w:pPr>
        <w:pStyle w:val="L2newpage"/>
        <w:rPr>
          <w:b/>
        </w:rPr>
      </w:pPr>
    </w:p>
    <w:p w:rsidR="0078507E" w:rsidRPr="00AD5835" w:rsidRDefault="0078507E" w:rsidP="0078507E">
      <w:pPr>
        <w:pStyle w:val="L2newpage"/>
        <w:rPr>
          <w:b/>
        </w:rPr>
      </w:pPr>
      <w:r>
        <w:rPr>
          <w:b/>
        </w:rPr>
        <w:lastRenderedPageBreak/>
        <w:t>D</w:t>
      </w:r>
      <w:r w:rsidRPr="00AD5835">
        <w:rPr>
          <w:b/>
        </w:rPr>
        <w:t>igital Video News Briefs (2007 – 2012) (Cont.)</w:t>
      </w:r>
    </w:p>
    <w:p w:rsidR="0078507E" w:rsidRDefault="0078507E" w:rsidP="0078507E">
      <w:pPr>
        <w:pStyle w:val="Boxnewpage"/>
      </w:pPr>
      <w:proofErr w:type="gramStart"/>
      <w:r>
        <w:t>Online (Cont.)</w:t>
      </w:r>
      <w:proofErr w:type="gramEnd"/>
    </w:p>
    <w:p w:rsidR="008355DD" w:rsidRPr="00014A1E" w:rsidRDefault="008355DD" w:rsidP="008355DD">
      <w:pPr>
        <w:pStyle w:val="level3item"/>
      </w:pPr>
      <w:r w:rsidRPr="00014A1E">
        <w:t>Camp Davis yesterday and today</w:t>
      </w:r>
      <w:r>
        <w:t xml:space="preserve">;  </w:t>
      </w:r>
      <w:r w:rsidRPr="00014A1E">
        <w:t>2009</w:t>
      </w:r>
      <w:r>
        <w:t xml:space="preserve">;  </w:t>
      </w:r>
      <w:r w:rsidRPr="00014A1E">
        <w:t>Established on an abandoned ranch in 1929, U-M's Camp Davis Rocky Mountain Field Station has provided a close-knit learning community in a breathtaking outdoor setting for generations of students. This year the camp celebrates its 80th anniversary with the opening of a block of new cabins. U-M's field station in Rockies celebrates 80th anniversary Narrated slide show with video clips of scenery and students working in the field.</w:t>
      </w:r>
      <w:proofErr w:type="gramStart"/>
      <w:r>
        <w:t xml:space="preserve">;  </w:t>
      </w:r>
      <w:r w:rsidRPr="00014A1E">
        <w:t>(</w:t>
      </w:r>
      <w:proofErr w:type="gramEnd"/>
      <w:r w:rsidRPr="00014A1E">
        <w:t>campdavis_jul_09.mov; 1:52; video/</w:t>
      </w:r>
      <w:proofErr w:type="spellStart"/>
      <w:r w:rsidRPr="00014A1E">
        <w:t>quicktime</w:t>
      </w:r>
      <w:proofErr w:type="spellEnd"/>
      <w:r w:rsidRPr="00014A1E">
        <w:t>)</w:t>
      </w:r>
      <w:r>
        <w:t xml:space="preserve">;  </w:t>
      </w:r>
      <w:r w:rsidRPr="008355DD">
        <w:rPr>
          <w:rStyle w:val="daolink"/>
        </w:rPr>
        <w:t>2027.42/93237</w:t>
      </w:r>
    </w:p>
    <w:p w:rsidR="008355DD" w:rsidRPr="00014A1E" w:rsidRDefault="008355DD" w:rsidP="008355DD">
      <w:pPr>
        <w:pStyle w:val="level3item"/>
      </w:pPr>
      <w:r w:rsidRPr="00014A1E">
        <w:t>Can you find a cure?</w:t>
      </w:r>
      <w:proofErr w:type="gramStart"/>
      <w:r>
        <w:t xml:space="preserve">;  </w:t>
      </w:r>
      <w:r w:rsidRPr="00014A1E">
        <w:t>2009</w:t>
      </w:r>
      <w:proofErr w:type="gramEnd"/>
      <w:r>
        <w:t xml:space="preserve">;  </w:t>
      </w:r>
      <w:r w:rsidRPr="00014A1E">
        <w:t xml:space="preserve">Pete </w:t>
      </w:r>
      <w:proofErr w:type="spellStart"/>
      <w:r w:rsidRPr="00014A1E">
        <w:t>Dingeman</w:t>
      </w:r>
      <w:proofErr w:type="spellEnd"/>
      <w:r w:rsidRPr="00014A1E">
        <w:t xml:space="preserve"> recently visited University of Michigan researchers whose work he helps support. Researchers come face to face with patient video interview with Sean Morrison, Pete </w:t>
      </w:r>
      <w:proofErr w:type="spellStart"/>
      <w:r w:rsidRPr="00014A1E">
        <w:t>Dingeman</w:t>
      </w:r>
      <w:proofErr w:type="spellEnd"/>
      <w:r w:rsidRPr="00014A1E">
        <w:t xml:space="preserve"> and Johanna </w:t>
      </w:r>
      <w:proofErr w:type="spellStart"/>
      <w:r w:rsidRPr="00014A1E">
        <w:t>Buchstaller</w:t>
      </w:r>
      <w:proofErr w:type="spellEnd"/>
      <w:proofErr w:type="gramStart"/>
      <w:r>
        <w:t xml:space="preserve">;  </w:t>
      </w:r>
      <w:r w:rsidRPr="00014A1E">
        <w:t>(</w:t>
      </w:r>
      <w:proofErr w:type="gramEnd"/>
      <w:r w:rsidRPr="00014A1E">
        <w:t>dingeman_sept_09.mov; 2:18; video/</w:t>
      </w:r>
      <w:proofErr w:type="spellStart"/>
      <w:r w:rsidRPr="00014A1E">
        <w:t>quicktime</w:t>
      </w:r>
      <w:proofErr w:type="spellEnd"/>
      <w:r w:rsidRPr="00014A1E">
        <w:t>)</w:t>
      </w:r>
      <w:r>
        <w:t xml:space="preserve">;  </w:t>
      </w:r>
      <w:r w:rsidRPr="008355DD">
        <w:rPr>
          <w:rStyle w:val="daolink"/>
        </w:rPr>
        <w:t>2027.42/93256</w:t>
      </w:r>
    </w:p>
    <w:p w:rsidR="008355DD" w:rsidRPr="00014A1E" w:rsidRDefault="008355DD" w:rsidP="008355DD">
      <w:pPr>
        <w:pStyle w:val="level3item"/>
      </w:pPr>
      <w:r w:rsidRPr="00014A1E">
        <w:t>Celebrating a century of dance</w:t>
      </w:r>
      <w:proofErr w:type="gramStart"/>
      <w:r>
        <w:t xml:space="preserve">;  </w:t>
      </w:r>
      <w:r w:rsidRPr="00014A1E">
        <w:t>2009</w:t>
      </w:r>
      <w:proofErr w:type="gramEnd"/>
      <w:r>
        <w:t xml:space="preserve">;  </w:t>
      </w:r>
      <w:r w:rsidRPr="00014A1E">
        <w:t xml:space="preserve">An overview of the 100-year history of dance at U-M dates back before department was established and includes some surprises. U-M's dance teaching dates among longest in nation Jessica </w:t>
      </w:r>
      <w:proofErr w:type="spellStart"/>
      <w:r w:rsidRPr="00014A1E">
        <w:t>Fogel</w:t>
      </w:r>
      <w:proofErr w:type="spellEnd"/>
      <w:r w:rsidRPr="00014A1E">
        <w:t>, professor of dance, explains how U-M's legacy inspires the mission of the dance department.</w:t>
      </w:r>
      <w:r>
        <w:t xml:space="preserve">;  </w:t>
      </w:r>
      <w:r w:rsidRPr="00014A1E">
        <w:t>(dance100_may_09.mov; 3:59; video/</w:t>
      </w:r>
      <w:proofErr w:type="spellStart"/>
      <w:r w:rsidRPr="00014A1E">
        <w:t>quicktime</w:t>
      </w:r>
      <w:proofErr w:type="spellEnd"/>
      <w:r w:rsidRPr="00014A1E">
        <w:t>)</w:t>
      </w:r>
      <w:r>
        <w:t xml:space="preserve">;  </w:t>
      </w:r>
      <w:r w:rsidRPr="008355DD">
        <w:rPr>
          <w:rStyle w:val="daolink"/>
        </w:rPr>
        <w:t>2027.42/93495</w:t>
      </w:r>
    </w:p>
    <w:p w:rsidR="008355DD" w:rsidRPr="00014A1E" w:rsidRDefault="008355DD" w:rsidP="008355DD">
      <w:pPr>
        <w:pStyle w:val="level3item"/>
      </w:pPr>
      <w:r w:rsidRPr="00014A1E">
        <w:t>Cells as classroom computers</w:t>
      </w:r>
      <w:proofErr w:type="gramStart"/>
      <w:r>
        <w:t xml:space="preserve">;  </w:t>
      </w:r>
      <w:r w:rsidRPr="00014A1E">
        <w:t>2009</w:t>
      </w:r>
      <w:proofErr w:type="gramEnd"/>
      <w:r>
        <w:t xml:space="preserve">;  </w:t>
      </w:r>
      <w:r w:rsidRPr="00014A1E">
        <w:t xml:space="preserve">Professor Elliot </w:t>
      </w:r>
      <w:proofErr w:type="spellStart"/>
      <w:r w:rsidRPr="00014A1E">
        <w:t>Soloway</w:t>
      </w:r>
      <w:proofErr w:type="spellEnd"/>
      <w:r w:rsidRPr="00014A1E">
        <w:t xml:space="preserve"> has developed software for cell phones that allows them to be used in classrooms, giving each student his own computer. He says this could revolutionize education. Cell phones could give each student his own computer Video interview with professor and demonstration of how his software works.</w:t>
      </w:r>
      <w:proofErr w:type="gramStart"/>
      <w:r>
        <w:t xml:space="preserve">;  </w:t>
      </w:r>
      <w:r w:rsidRPr="00014A1E">
        <w:t>(</w:t>
      </w:r>
      <w:proofErr w:type="gramEnd"/>
      <w:r w:rsidRPr="00014A1E">
        <w:t>Soloway27Jan09.mp4 ; 4:12; video/mp4)</w:t>
      </w:r>
      <w:r>
        <w:t xml:space="preserve">;  </w:t>
      </w:r>
      <w:r w:rsidRPr="008355DD">
        <w:rPr>
          <w:rStyle w:val="daolink"/>
        </w:rPr>
        <w:t>2027.42/93458</w:t>
      </w:r>
    </w:p>
    <w:p w:rsidR="008355DD" w:rsidRPr="00014A1E" w:rsidRDefault="008355DD" w:rsidP="008355DD">
      <w:pPr>
        <w:pStyle w:val="level3item"/>
      </w:pPr>
      <w:r w:rsidRPr="00014A1E">
        <w:t>Challenged kids on bikes</w:t>
      </w:r>
      <w:proofErr w:type="gramStart"/>
      <w:r>
        <w:t xml:space="preserve">;  </w:t>
      </w:r>
      <w:r w:rsidRPr="00014A1E">
        <w:t>2009</w:t>
      </w:r>
      <w:proofErr w:type="gramEnd"/>
      <w:r>
        <w:t xml:space="preserve">;  </w:t>
      </w:r>
      <w:r w:rsidRPr="00014A1E">
        <w:t xml:space="preserve">Children and young adults with Down syndrome and autism learn to ride bikes in about a week at the University of Michigan bike camp.  Autistic, Down syndrome kids see milestone at U-M bike camp </w:t>
      </w:r>
      <w:proofErr w:type="gramStart"/>
      <w:r w:rsidRPr="00014A1E">
        <w:t>This</w:t>
      </w:r>
      <w:proofErr w:type="gramEnd"/>
      <w:r w:rsidRPr="00014A1E">
        <w:t xml:space="preserve"> is a video of interviews with faculty and parents and children with autism and Down syndrome participating in the U-M bike camp. </w:t>
      </w:r>
      <w:r>
        <w:t xml:space="preserve">;  </w:t>
      </w:r>
      <w:r w:rsidRPr="00014A1E">
        <w:t>(bikecamp_aug_09.mov; 4:26; video/</w:t>
      </w:r>
      <w:proofErr w:type="spellStart"/>
      <w:r w:rsidRPr="00014A1E">
        <w:t>quicktime</w:t>
      </w:r>
      <w:proofErr w:type="spellEnd"/>
      <w:r w:rsidRPr="00014A1E">
        <w:t>)</w:t>
      </w:r>
      <w:proofErr w:type="gramStart"/>
      <w:r>
        <w:t xml:space="preserve">;  </w:t>
      </w:r>
      <w:r w:rsidRPr="008355DD">
        <w:rPr>
          <w:rStyle w:val="daolink"/>
        </w:rPr>
        <w:t>2027.42</w:t>
      </w:r>
      <w:proofErr w:type="gramEnd"/>
      <w:r w:rsidRPr="008355DD">
        <w:rPr>
          <w:rStyle w:val="daolink"/>
        </w:rPr>
        <w:t>/93252</w:t>
      </w:r>
    </w:p>
    <w:p w:rsidR="008355DD" w:rsidRPr="00014A1E" w:rsidRDefault="008355DD" w:rsidP="008355DD">
      <w:pPr>
        <w:pStyle w:val="level3item"/>
      </w:pPr>
      <w:r w:rsidRPr="00014A1E">
        <w:t>Challenges in education system</w:t>
      </w:r>
      <w:proofErr w:type="gramStart"/>
      <w:r>
        <w:t xml:space="preserve">;  </w:t>
      </w:r>
      <w:r w:rsidRPr="00014A1E">
        <w:t>2009</w:t>
      </w:r>
      <w:proofErr w:type="gramEnd"/>
      <w:r>
        <w:t xml:space="preserve">;  </w:t>
      </w:r>
      <w:r w:rsidRPr="00014A1E">
        <w:t>University of Michigan Professor Brian Rowan discusses some of the challenges facing the education system. Cuts, consolidation; pressures school districts face Interview with Professor Brian Rowan</w:t>
      </w:r>
      <w:proofErr w:type="gramStart"/>
      <w:r>
        <w:t xml:space="preserve">;  </w:t>
      </w:r>
      <w:r w:rsidRPr="00014A1E">
        <w:t>(</w:t>
      </w:r>
      <w:proofErr w:type="gramEnd"/>
      <w:r w:rsidRPr="00014A1E">
        <w:t>rowan_nov_09.mov; 3:49; video/</w:t>
      </w:r>
      <w:proofErr w:type="spellStart"/>
      <w:r w:rsidRPr="00014A1E">
        <w:t>quicktime</w:t>
      </w:r>
      <w:proofErr w:type="spellEnd"/>
      <w:r w:rsidRPr="00014A1E">
        <w:t>)</w:t>
      </w:r>
      <w:r>
        <w:t xml:space="preserve">;  </w:t>
      </w:r>
      <w:r w:rsidRPr="008355DD">
        <w:rPr>
          <w:rStyle w:val="daolink"/>
        </w:rPr>
        <w:t>2027.42/93266</w:t>
      </w:r>
    </w:p>
    <w:p w:rsidR="0076577B" w:rsidRDefault="0076577B" w:rsidP="0076577B">
      <w:pPr>
        <w:pStyle w:val="L2newpage"/>
        <w:rPr>
          <w:b/>
        </w:rPr>
      </w:pPr>
    </w:p>
    <w:p w:rsidR="0078507E" w:rsidRDefault="0078507E" w:rsidP="0076577B">
      <w:pPr>
        <w:pStyle w:val="L2newpage"/>
        <w:rPr>
          <w:b/>
        </w:rPr>
      </w:pPr>
    </w:p>
    <w:p w:rsidR="0078507E" w:rsidRDefault="0078507E" w:rsidP="0076577B">
      <w:pPr>
        <w:pStyle w:val="L2newpage"/>
        <w:rPr>
          <w:b/>
        </w:rPr>
      </w:pPr>
    </w:p>
    <w:p w:rsidR="0078507E" w:rsidRDefault="0078507E" w:rsidP="0076577B">
      <w:pPr>
        <w:pStyle w:val="L2newpage"/>
        <w:rPr>
          <w:b/>
        </w:rPr>
      </w:pPr>
    </w:p>
    <w:p w:rsidR="0078507E" w:rsidRDefault="0078507E" w:rsidP="0076577B">
      <w:pPr>
        <w:pStyle w:val="L2newpage"/>
        <w:rPr>
          <w:b/>
        </w:rPr>
      </w:pPr>
    </w:p>
    <w:p w:rsidR="0078507E" w:rsidRDefault="0078507E" w:rsidP="0076577B">
      <w:pPr>
        <w:pStyle w:val="L2newpage"/>
        <w:rPr>
          <w:b/>
        </w:rPr>
      </w:pPr>
    </w:p>
    <w:p w:rsidR="0078507E" w:rsidRDefault="0078507E" w:rsidP="0076577B">
      <w:pPr>
        <w:pStyle w:val="L2newpage"/>
        <w:rPr>
          <w:b/>
        </w:rPr>
      </w:pPr>
    </w:p>
    <w:p w:rsidR="0078507E" w:rsidRDefault="0078507E" w:rsidP="0076577B">
      <w:pPr>
        <w:pStyle w:val="L2newpage"/>
        <w:rPr>
          <w:b/>
        </w:rPr>
      </w:pPr>
    </w:p>
    <w:p w:rsidR="0076577B" w:rsidRPr="00AD5835" w:rsidRDefault="0076577B" w:rsidP="0076577B">
      <w:pPr>
        <w:pStyle w:val="L2newpage"/>
        <w:rPr>
          <w:b/>
        </w:rPr>
      </w:pPr>
      <w:r>
        <w:rPr>
          <w:b/>
        </w:rPr>
        <w:lastRenderedPageBreak/>
        <w:t>D</w:t>
      </w:r>
      <w:r w:rsidRPr="00AD5835">
        <w:rPr>
          <w:b/>
        </w:rPr>
        <w:t>igital Video News Briefs (2007 – 2012) (Cont.)</w:t>
      </w:r>
    </w:p>
    <w:p w:rsidR="0076577B" w:rsidRDefault="0076577B" w:rsidP="0076577B">
      <w:pPr>
        <w:pStyle w:val="Boxnewpage"/>
      </w:pPr>
      <w:proofErr w:type="gramStart"/>
      <w:r>
        <w:t>Online (Cont.)</w:t>
      </w:r>
      <w:proofErr w:type="gramEnd"/>
    </w:p>
    <w:p w:rsidR="008355DD" w:rsidRPr="00014A1E" w:rsidRDefault="008355DD" w:rsidP="008355DD">
      <w:pPr>
        <w:pStyle w:val="level3item"/>
      </w:pPr>
      <w:r w:rsidRPr="00014A1E">
        <w:t>City Club of Cleveland</w:t>
      </w:r>
      <w:proofErr w:type="gramStart"/>
      <w:r>
        <w:t xml:space="preserve">;  </w:t>
      </w:r>
      <w:r w:rsidRPr="00014A1E">
        <w:t>2009</w:t>
      </w:r>
      <w:proofErr w:type="gramEnd"/>
      <w:r>
        <w:t xml:space="preserve">;  </w:t>
      </w:r>
      <w:r w:rsidRPr="00014A1E">
        <w:t>University of Michigan President Mary Sue Coleman speaks on The Role of Research Universities in Transforming the Midwest Economy before the City Club of Cleveland Mary Sue Coleman speaks University of Michigan President Mary Sue Coleman speaks on The Role of Research Universities in Transforming the Midwest Economy before the City Club of Cleveland</w:t>
      </w:r>
      <w:r>
        <w:t xml:space="preserve">;  </w:t>
      </w:r>
      <w:r w:rsidRPr="00014A1E">
        <w:t>(msc_city_club_feb_09.mov; 20:35; video/</w:t>
      </w:r>
      <w:proofErr w:type="spellStart"/>
      <w:r w:rsidRPr="00014A1E">
        <w:t>quicktime</w:t>
      </w:r>
      <w:proofErr w:type="spellEnd"/>
      <w:r w:rsidRPr="00014A1E">
        <w:t>)</w:t>
      </w:r>
      <w:r>
        <w:t xml:space="preserve">;  </w:t>
      </w:r>
      <w:r w:rsidRPr="008355DD">
        <w:rPr>
          <w:rStyle w:val="daolink"/>
        </w:rPr>
        <w:t>2027.42/93463</w:t>
      </w:r>
    </w:p>
    <w:p w:rsidR="008355DD" w:rsidRPr="00014A1E" w:rsidRDefault="008355DD" w:rsidP="008355DD">
      <w:pPr>
        <w:pStyle w:val="level3item"/>
      </w:pPr>
      <w:r w:rsidRPr="00014A1E">
        <w:t>Clean energy entrepreneurship</w:t>
      </w:r>
      <w:r>
        <w:t xml:space="preserve">;  </w:t>
      </w:r>
      <w:r w:rsidRPr="00014A1E">
        <w:t>2009</w:t>
      </w:r>
      <w:r>
        <w:t xml:space="preserve">;  </w:t>
      </w:r>
      <w:r w:rsidRPr="00014A1E">
        <w:t>Student finalists for the Clean Energy Prize talk about their ideas for businesses that could help save the planet, and how this contest and other University resources have helped them advance their innovations. Finalists for the Clean Energy Prize discuss their projects Video interview with 6 students</w:t>
      </w:r>
      <w:proofErr w:type="gramStart"/>
      <w:r>
        <w:t xml:space="preserve">;  </w:t>
      </w:r>
      <w:r w:rsidRPr="00014A1E">
        <w:t>(</w:t>
      </w:r>
      <w:proofErr w:type="gramEnd"/>
      <w:r w:rsidRPr="00014A1E">
        <w:t>energyprize_mar_09.mov; 4:55; video/</w:t>
      </w:r>
      <w:proofErr w:type="spellStart"/>
      <w:r w:rsidRPr="00014A1E">
        <w:t>quicktime</w:t>
      </w:r>
      <w:proofErr w:type="spellEnd"/>
      <w:r w:rsidRPr="00014A1E">
        <w:t>)</w:t>
      </w:r>
      <w:r>
        <w:t xml:space="preserve">;  </w:t>
      </w:r>
      <w:r w:rsidRPr="008355DD">
        <w:rPr>
          <w:rStyle w:val="daolink"/>
        </w:rPr>
        <w:t>2027.42/93475</w:t>
      </w:r>
    </w:p>
    <w:p w:rsidR="008355DD" w:rsidRPr="00014A1E" w:rsidRDefault="008355DD" w:rsidP="008355DD">
      <w:pPr>
        <w:pStyle w:val="level3item"/>
      </w:pPr>
      <w:r w:rsidRPr="00014A1E">
        <w:t>Cleaner cooking in Nicaragua</w:t>
      </w:r>
      <w:r>
        <w:t xml:space="preserve">;  </w:t>
      </w:r>
      <w:r w:rsidRPr="00014A1E">
        <w:t>2009</w:t>
      </w:r>
      <w:r>
        <w:t xml:space="preserve">;  </w:t>
      </w:r>
      <w:r w:rsidRPr="00014A1E">
        <w:t xml:space="preserve">University of Michigan students traveled to Nicaragua last summer to learn about and install a </w:t>
      </w:r>
      <w:proofErr w:type="spellStart"/>
      <w:r w:rsidRPr="00014A1E">
        <w:t>biodigester</w:t>
      </w:r>
      <w:proofErr w:type="spellEnd"/>
      <w:r w:rsidRPr="00014A1E">
        <w:t xml:space="preserve">, which will provide cleaner cooking fuel.  A Michigan Engineering student project Video interviews with students and professor Steve </w:t>
      </w:r>
      <w:proofErr w:type="spellStart"/>
      <w:r w:rsidRPr="00014A1E">
        <w:t>Skerlos</w:t>
      </w:r>
      <w:proofErr w:type="spellEnd"/>
      <w:r w:rsidRPr="00014A1E">
        <w:t>, plus footage of the students working in Nicaragua.</w:t>
      </w:r>
      <w:r>
        <w:t xml:space="preserve">;  </w:t>
      </w:r>
      <w:r w:rsidRPr="00014A1E">
        <w:t>(skerlos_jan_10.mov; 2:48; video/</w:t>
      </w:r>
      <w:proofErr w:type="spellStart"/>
      <w:r w:rsidRPr="00014A1E">
        <w:t>quicktime</w:t>
      </w:r>
      <w:proofErr w:type="spellEnd"/>
      <w:r w:rsidRPr="00014A1E">
        <w:t>)</w:t>
      </w:r>
      <w:r>
        <w:t xml:space="preserve">;  </w:t>
      </w:r>
      <w:r w:rsidRPr="008355DD">
        <w:rPr>
          <w:rStyle w:val="daolink"/>
        </w:rPr>
        <w:t>2027.42/93277</w:t>
      </w:r>
    </w:p>
    <w:p w:rsidR="008355DD" w:rsidRPr="00014A1E" w:rsidRDefault="008355DD" w:rsidP="008355DD">
      <w:pPr>
        <w:pStyle w:val="level3item"/>
      </w:pPr>
      <w:r w:rsidRPr="00014A1E">
        <w:t>Coming home</w:t>
      </w:r>
      <w:r>
        <w:t xml:space="preserve">;  </w:t>
      </w:r>
      <w:r w:rsidRPr="00014A1E">
        <w:t>2009</w:t>
      </w:r>
      <w:r>
        <w:t xml:space="preserve">;  </w:t>
      </w:r>
      <w:r w:rsidRPr="00014A1E">
        <w:t>U-M Musical Theatre Chair Brent Wagner talks about featured performances in upcoming 25th anniversary concert More than 50 alumni to perform in anniversary concert A brief description of the excitement mounting for concert</w:t>
      </w:r>
      <w:r>
        <w:t xml:space="preserve">;  </w:t>
      </w:r>
      <w:r w:rsidRPr="00014A1E">
        <w:t>(mtmarconcert_feb_09.mov; 2:05; video/</w:t>
      </w:r>
      <w:proofErr w:type="spellStart"/>
      <w:r w:rsidRPr="00014A1E">
        <w:t>quicktime</w:t>
      </w:r>
      <w:proofErr w:type="spellEnd"/>
      <w:r w:rsidRPr="00014A1E">
        <w:t>)</w:t>
      </w:r>
      <w:r>
        <w:t xml:space="preserve">;  </w:t>
      </w:r>
      <w:r w:rsidRPr="008355DD">
        <w:rPr>
          <w:rStyle w:val="daolink"/>
        </w:rPr>
        <w:t>2027.42/93468</w:t>
      </w:r>
    </w:p>
    <w:p w:rsidR="008355DD" w:rsidRPr="00014A1E" w:rsidRDefault="008355DD" w:rsidP="008355DD">
      <w:pPr>
        <w:pStyle w:val="level3item"/>
      </w:pPr>
      <w:r w:rsidRPr="00014A1E">
        <w:t xml:space="preserve">Complex health care </w:t>
      </w:r>
      <w:proofErr w:type="gramStart"/>
      <w:r w:rsidRPr="00014A1E">
        <w:t xml:space="preserve">system </w:t>
      </w:r>
      <w:r>
        <w:t>;</w:t>
      </w:r>
      <w:proofErr w:type="gramEnd"/>
      <w:r>
        <w:t xml:space="preserve">  </w:t>
      </w:r>
      <w:r w:rsidRPr="00014A1E">
        <w:t>2009</w:t>
      </w:r>
      <w:r>
        <w:t xml:space="preserve">;  </w:t>
      </w:r>
      <w:r w:rsidRPr="00014A1E">
        <w:t>University of Michigan School of Public Health professor discusses universal health care and other issues. Issues include universal care, physician shortage Interview with professor Richard Lichtenstein</w:t>
      </w:r>
      <w:proofErr w:type="gramStart"/>
      <w:r>
        <w:t xml:space="preserve">;  </w:t>
      </w:r>
      <w:r w:rsidRPr="00014A1E">
        <w:t>(</w:t>
      </w:r>
      <w:proofErr w:type="gramEnd"/>
      <w:r w:rsidRPr="00014A1E">
        <w:t>lichtenstein_oct_09.mov; 3:15; video/</w:t>
      </w:r>
      <w:proofErr w:type="spellStart"/>
      <w:r w:rsidRPr="00014A1E">
        <w:t>quicktime</w:t>
      </w:r>
      <w:proofErr w:type="spellEnd"/>
      <w:r w:rsidRPr="00014A1E">
        <w:t>)</w:t>
      </w:r>
      <w:r>
        <w:t xml:space="preserve">;  </w:t>
      </w:r>
      <w:r w:rsidRPr="008355DD">
        <w:rPr>
          <w:rStyle w:val="daolink"/>
        </w:rPr>
        <w:t>2027.42/93264</w:t>
      </w:r>
    </w:p>
    <w:p w:rsidR="008355DD" w:rsidRPr="00014A1E" w:rsidRDefault="008355DD" w:rsidP="008355DD">
      <w:pPr>
        <w:pStyle w:val="level3item"/>
      </w:pPr>
      <w:r w:rsidRPr="00014A1E">
        <w:t>Decoding public health reforms</w:t>
      </w:r>
      <w:r>
        <w:t xml:space="preserve">;  </w:t>
      </w:r>
      <w:r w:rsidRPr="00014A1E">
        <w:t>2009</w:t>
      </w:r>
      <w:r>
        <w:t xml:space="preserve">;  </w:t>
      </w:r>
      <w:r w:rsidRPr="00014A1E">
        <w:t>Earlier in the debate, University of Michigan School of Public Health professor discussed some of the complexities of the proposed health care reforms.  Professor discusses complexities Interview with Professor Paula Lantz</w:t>
      </w:r>
      <w:proofErr w:type="gramStart"/>
      <w:r>
        <w:t xml:space="preserve">;  </w:t>
      </w:r>
      <w:r w:rsidRPr="00014A1E">
        <w:t>(</w:t>
      </w:r>
      <w:proofErr w:type="gramEnd"/>
      <w:r w:rsidRPr="00014A1E">
        <w:t>lantz_oct_09.mp4; 3:47; video/mp4)</w:t>
      </w:r>
      <w:r>
        <w:t xml:space="preserve">;  </w:t>
      </w:r>
      <w:r w:rsidRPr="008355DD">
        <w:rPr>
          <w:rStyle w:val="daolink"/>
        </w:rPr>
        <w:t>2027.42/93261</w:t>
      </w:r>
    </w:p>
    <w:p w:rsidR="008355DD" w:rsidRPr="00014A1E" w:rsidRDefault="008355DD" w:rsidP="008355DD">
      <w:pPr>
        <w:pStyle w:val="level3item"/>
      </w:pPr>
      <w:r w:rsidRPr="00014A1E">
        <w:t>Detecting suicide bombers</w:t>
      </w:r>
      <w:proofErr w:type="gramStart"/>
      <w:r>
        <w:t xml:space="preserve">;  </w:t>
      </w:r>
      <w:r w:rsidRPr="00014A1E">
        <w:t>2009</w:t>
      </w:r>
      <w:proofErr w:type="gramEnd"/>
      <w:r>
        <w:t xml:space="preserve">;  </w:t>
      </w:r>
      <w:r w:rsidRPr="00014A1E">
        <w:t xml:space="preserve">Engineering undergraduates developed a wireless network of portable, hand-held sensors that could be hidden around an environment to detect improvised explosive devices, weapons often used by suicide bombers. Engineering students develop new </w:t>
      </w:r>
      <w:proofErr w:type="gramStart"/>
      <w:r w:rsidRPr="00014A1E">
        <w:t>technology  Video</w:t>
      </w:r>
      <w:proofErr w:type="gramEnd"/>
      <w:r w:rsidRPr="00014A1E">
        <w:t xml:space="preserve"> interviews with students and professor </w:t>
      </w:r>
      <w:proofErr w:type="spellStart"/>
      <w:r w:rsidRPr="00014A1E">
        <w:t>Nilton</w:t>
      </w:r>
      <w:proofErr w:type="spellEnd"/>
      <w:r w:rsidRPr="00014A1E">
        <w:t xml:space="preserve"> </w:t>
      </w:r>
      <w:proofErr w:type="spellStart"/>
      <w:r w:rsidRPr="00014A1E">
        <w:t>Renno</w:t>
      </w:r>
      <w:proofErr w:type="spellEnd"/>
      <w:r w:rsidRPr="00014A1E">
        <w:t>.</w:t>
      </w:r>
      <w:r>
        <w:t xml:space="preserve">;  </w:t>
      </w:r>
      <w:r w:rsidRPr="00014A1E">
        <w:t>(IED_jun_09.mov; 3:40; video/</w:t>
      </w:r>
      <w:proofErr w:type="spellStart"/>
      <w:r w:rsidRPr="00014A1E">
        <w:t>quicktime</w:t>
      </w:r>
      <w:proofErr w:type="spellEnd"/>
      <w:r w:rsidRPr="00014A1E">
        <w:t>)</w:t>
      </w:r>
      <w:r>
        <w:t xml:space="preserve">;  </w:t>
      </w:r>
      <w:r w:rsidRPr="008355DD">
        <w:rPr>
          <w:rStyle w:val="daolink"/>
        </w:rPr>
        <w:t>2027.42/93238</w:t>
      </w:r>
    </w:p>
    <w:p w:rsidR="00BA0A0C" w:rsidRDefault="00BA0A0C" w:rsidP="00BA0A0C">
      <w:pPr>
        <w:pStyle w:val="L2newpage"/>
        <w:rPr>
          <w:b/>
        </w:rPr>
      </w:pPr>
    </w:p>
    <w:p w:rsidR="00BA0A0C" w:rsidRDefault="00BA0A0C" w:rsidP="00BA0A0C">
      <w:pPr>
        <w:pStyle w:val="L2newpage"/>
        <w:rPr>
          <w:b/>
        </w:rPr>
      </w:pPr>
    </w:p>
    <w:p w:rsidR="00BA0A0C" w:rsidRPr="00AD5835" w:rsidRDefault="00BA0A0C" w:rsidP="00BA0A0C">
      <w:pPr>
        <w:pStyle w:val="L2newpage"/>
        <w:rPr>
          <w:b/>
        </w:rPr>
      </w:pPr>
      <w:r w:rsidRPr="00AD5835">
        <w:rPr>
          <w:b/>
        </w:rPr>
        <w:lastRenderedPageBreak/>
        <w:t>Digital Video News Briefs (2007 – 2012) (Cont.)</w:t>
      </w:r>
    </w:p>
    <w:p w:rsidR="00BA0A0C" w:rsidRDefault="00BA0A0C" w:rsidP="00BA0A0C">
      <w:pPr>
        <w:pStyle w:val="Boxnewpage"/>
      </w:pPr>
      <w:proofErr w:type="gramStart"/>
      <w:r>
        <w:t>Online (Cont.)</w:t>
      </w:r>
      <w:proofErr w:type="gramEnd"/>
    </w:p>
    <w:p w:rsidR="008355DD" w:rsidRPr="00014A1E" w:rsidRDefault="008355DD" w:rsidP="008355DD">
      <w:pPr>
        <w:pStyle w:val="level3item"/>
      </w:pPr>
      <w:r w:rsidRPr="00014A1E">
        <w:t>Encouraging economic growth</w:t>
      </w:r>
      <w:proofErr w:type="gramStart"/>
      <w:r>
        <w:t xml:space="preserve">;  </w:t>
      </w:r>
      <w:r w:rsidRPr="00014A1E">
        <w:t>2009</w:t>
      </w:r>
      <w:proofErr w:type="gramEnd"/>
      <w:r>
        <w:t xml:space="preserve">;  </w:t>
      </w:r>
      <w:r w:rsidRPr="00014A1E">
        <w:t>Michael Finney, president and CEO of Ann Arbor SPARK, testifies before the Michigan Senate Education Subcommittee about the ways U-M helps encourage regional economic growth. U-M role in promoting economic transformation Michael Finney, president and CEO of Ann Arbor SPARK, testifies before the Michigan Senate Education Subcommittee about the ways U-M helps encourage regional economic growth.</w:t>
      </w:r>
      <w:r>
        <w:t xml:space="preserve">;  </w:t>
      </w:r>
      <w:r w:rsidRPr="00014A1E">
        <w:t>(finney_may_09.mov; 2:16; video/</w:t>
      </w:r>
      <w:proofErr w:type="spellStart"/>
      <w:r w:rsidRPr="00014A1E">
        <w:t>quicktime</w:t>
      </w:r>
      <w:proofErr w:type="spellEnd"/>
      <w:r w:rsidRPr="00014A1E">
        <w:t>)</w:t>
      </w:r>
      <w:r>
        <w:t xml:space="preserve">;  </w:t>
      </w:r>
      <w:r w:rsidRPr="008355DD">
        <w:rPr>
          <w:rStyle w:val="daolink"/>
        </w:rPr>
        <w:t>2027.42/93497</w:t>
      </w:r>
    </w:p>
    <w:p w:rsidR="008355DD" w:rsidRPr="00014A1E" w:rsidRDefault="008355DD" w:rsidP="008355DD">
      <w:pPr>
        <w:pStyle w:val="level3item"/>
      </w:pPr>
      <w:r w:rsidRPr="00014A1E">
        <w:t>Family dynamic suffers</w:t>
      </w:r>
      <w:proofErr w:type="gramStart"/>
      <w:r>
        <w:t xml:space="preserve">;  </w:t>
      </w:r>
      <w:r w:rsidRPr="00014A1E">
        <w:t>2009</w:t>
      </w:r>
      <w:proofErr w:type="gramEnd"/>
      <w:r>
        <w:t xml:space="preserve">;  </w:t>
      </w:r>
      <w:r w:rsidRPr="00014A1E">
        <w:t>University of Michigan professor discusses how recession is affecting families and children on different levels. Family gatherings can help keep people together during tough times. Impact of recession on families and children Interview with professor Pamela Smock</w:t>
      </w:r>
      <w:proofErr w:type="gramStart"/>
      <w:r>
        <w:t xml:space="preserve">;  </w:t>
      </w:r>
      <w:r w:rsidRPr="00014A1E">
        <w:t>(</w:t>
      </w:r>
      <w:proofErr w:type="gramEnd"/>
      <w:r w:rsidRPr="00014A1E">
        <w:t>smock_jul_09.mov; 3:06; video/</w:t>
      </w:r>
      <w:proofErr w:type="spellStart"/>
      <w:r w:rsidRPr="00014A1E">
        <w:t>quicktime</w:t>
      </w:r>
      <w:proofErr w:type="spellEnd"/>
      <w:r w:rsidRPr="00014A1E">
        <w:t>)</w:t>
      </w:r>
      <w:r>
        <w:t xml:space="preserve">;  </w:t>
      </w:r>
      <w:r w:rsidRPr="008355DD">
        <w:rPr>
          <w:rStyle w:val="daolink"/>
        </w:rPr>
        <w:t>2027.42/93245</w:t>
      </w:r>
    </w:p>
    <w:p w:rsidR="008355DD" w:rsidRPr="00014A1E" w:rsidRDefault="008355DD" w:rsidP="008355DD">
      <w:pPr>
        <w:pStyle w:val="level3item"/>
      </w:pPr>
      <w:r w:rsidRPr="00014A1E">
        <w:t>Fatal (fiscal) attraction</w:t>
      </w:r>
      <w:proofErr w:type="gramStart"/>
      <w:r>
        <w:t xml:space="preserve">;  </w:t>
      </w:r>
      <w:r w:rsidRPr="00014A1E">
        <w:t>2009</w:t>
      </w:r>
      <w:proofErr w:type="gramEnd"/>
      <w:r>
        <w:t xml:space="preserve">;  </w:t>
      </w:r>
      <w:r w:rsidRPr="00014A1E">
        <w:t>When it comes to choosing a spouse, tightwads tend to marry spendthrifts, confirming the adage, opposites attract. Spendthrifts and tightwads in marriage News interview with assistant professor Scott Rick</w:t>
      </w:r>
      <w:proofErr w:type="gramStart"/>
      <w:r>
        <w:t xml:space="preserve">;  </w:t>
      </w:r>
      <w:r w:rsidRPr="00014A1E">
        <w:t>(</w:t>
      </w:r>
      <w:proofErr w:type="gramEnd"/>
      <w:r w:rsidRPr="00014A1E">
        <w:t>rick_aug_09.mov; 2:58; video/</w:t>
      </w:r>
      <w:proofErr w:type="spellStart"/>
      <w:r w:rsidRPr="00014A1E">
        <w:t>quicktime</w:t>
      </w:r>
      <w:proofErr w:type="spellEnd"/>
      <w:r w:rsidRPr="00014A1E">
        <w:t>)</w:t>
      </w:r>
      <w:r>
        <w:t xml:space="preserve">;  </w:t>
      </w:r>
      <w:r w:rsidRPr="008355DD">
        <w:rPr>
          <w:rStyle w:val="daolink"/>
        </w:rPr>
        <w:t>2027.42/93255</w:t>
      </w:r>
    </w:p>
    <w:p w:rsidR="008355DD" w:rsidRPr="00014A1E" w:rsidRDefault="008355DD" w:rsidP="008355DD">
      <w:pPr>
        <w:pStyle w:val="level3item"/>
      </w:pPr>
      <w:r w:rsidRPr="00014A1E">
        <w:t>Fight song moves droplets</w:t>
      </w:r>
      <w:r>
        <w:t xml:space="preserve">;  </w:t>
      </w:r>
      <w:r w:rsidRPr="00014A1E">
        <w:t>2009</w:t>
      </w:r>
      <w:r>
        <w:t xml:space="preserve">;  </w:t>
      </w:r>
      <w:r w:rsidRPr="00014A1E">
        <w:t>This video provided by College of Engineering researchers uses the Michigan fight song to demonstrate how sound waves can be used to move droplets through microfluidic devices. A new microfluidic device uses music to propel droplets Demonstration video provided by researchers</w:t>
      </w:r>
      <w:proofErr w:type="gramStart"/>
      <w:r>
        <w:t xml:space="preserve">;  </w:t>
      </w:r>
      <w:r w:rsidRPr="00014A1E">
        <w:t>(</w:t>
      </w:r>
      <w:proofErr w:type="gramEnd"/>
      <w:r w:rsidRPr="00014A1E">
        <w:t>music_jul_09.mov; 1:00; video/</w:t>
      </w:r>
      <w:proofErr w:type="spellStart"/>
      <w:r w:rsidRPr="00014A1E">
        <w:t>quicktime</w:t>
      </w:r>
      <w:proofErr w:type="spellEnd"/>
      <w:r w:rsidRPr="00014A1E">
        <w:t>)</w:t>
      </w:r>
      <w:r>
        <w:t xml:space="preserve">;  </w:t>
      </w:r>
      <w:r w:rsidRPr="008355DD">
        <w:rPr>
          <w:rStyle w:val="daolink"/>
        </w:rPr>
        <w:t>2027.42/93250</w:t>
      </w:r>
    </w:p>
    <w:p w:rsidR="008355DD" w:rsidRPr="00014A1E" w:rsidRDefault="008355DD" w:rsidP="008355DD">
      <w:pPr>
        <w:pStyle w:val="level3item"/>
      </w:pPr>
      <w:r w:rsidRPr="00014A1E">
        <w:t>Finding the missing carbon</w:t>
      </w:r>
      <w:proofErr w:type="gramStart"/>
      <w:r>
        <w:t xml:space="preserve">;  </w:t>
      </w:r>
      <w:r w:rsidRPr="00014A1E">
        <w:t>2009</w:t>
      </w:r>
      <w:proofErr w:type="gramEnd"/>
      <w:r>
        <w:t xml:space="preserve">;  </w:t>
      </w:r>
      <w:r w:rsidRPr="00014A1E">
        <w:t xml:space="preserve">Professor Anna </w:t>
      </w:r>
      <w:proofErr w:type="spellStart"/>
      <w:r w:rsidRPr="00014A1E">
        <w:t>Michalak</w:t>
      </w:r>
      <w:proofErr w:type="spellEnd"/>
      <w:r w:rsidRPr="00014A1E">
        <w:t xml:space="preserve"> is working to solve the mystery of the missing carbon. She uses sophisticated mathematical tools to help predict future climate change.  Predicting climate change Video interview with professor</w:t>
      </w:r>
      <w:proofErr w:type="gramStart"/>
      <w:r>
        <w:t xml:space="preserve">;  </w:t>
      </w:r>
      <w:r w:rsidRPr="00014A1E">
        <w:t>(</w:t>
      </w:r>
      <w:proofErr w:type="gramEnd"/>
      <w:r w:rsidRPr="00014A1E">
        <w:t>michalak_feb_09.mov; 3:59; video/</w:t>
      </w:r>
      <w:proofErr w:type="spellStart"/>
      <w:r w:rsidRPr="00014A1E">
        <w:t>quicktime</w:t>
      </w:r>
      <w:proofErr w:type="spellEnd"/>
      <w:r w:rsidRPr="00014A1E">
        <w:t>)</w:t>
      </w:r>
      <w:r>
        <w:t xml:space="preserve">;  </w:t>
      </w:r>
      <w:r w:rsidRPr="008355DD">
        <w:rPr>
          <w:rStyle w:val="daolink"/>
        </w:rPr>
        <w:t>2027.42/93465</w:t>
      </w:r>
    </w:p>
    <w:p w:rsidR="008355DD" w:rsidRPr="00014A1E" w:rsidRDefault="008355DD" w:rsidP="008355DD">
      <w:pPr>
        <w:pStyle w:val="level3item"/>
      </w:pPr>
      <w:r w:rsidRPr="00014A1E">
        <w:t>Flu: Prepare, don't panic</w:t>
      </w:r>
      <w:proofErr w:type="gramStart"/>
      <w:r>
        <w:t xml:space="preserve">;  </w:t>
      </w:r>
      <w:r w:rsidRPr="00014A1E">
        <w:t>2009</w:t>
      </w:r>
      <w:proofErr w:type="gramEnd"/>
      <w:r>
        <w:t xml:space="preserve">;  </w:t>
      </w:r>
      <w:r w:rsidRPr="00014A1E">
        <w:t xml:space="preserve">What is a pandemic, how do we prepare but not panic, what does swine flu mean to us? All flu not created equal, what is swine flu? </w:t>
      </w:r>
      <w:proofErr w:type="gramStart"/>
      <w:r w:rsidRPr="00014A1E">
        <w:t>video</w:t>
      </w:r>
      <w:proofErr w:type="gramEnd"/>
      <w:r w:rsidRPr="00014A1E">
        <w:t xml:space="preserve"> discussion with professor </w:t>
      </w:r>
      <w:proofErr w:type="spellStart"/>
      <w:r w:rsidRPr="00014A1E">
        <w:t>allison</w:t>
      </w:r>
      <w:proofErr w:type="spellEnd"/>
      <w:r w:rsidRPr="00014A1E">
        <w:t xml:space="preserve"> </w:t>
      </w:r>
      <w:proofErr w:type="spellStart"/>
      <w:r w:rsidRPr="00014A1E">
        <w:t>aiello</w:t>
      </w:r>
      <w:proofErr w:type="spellEnd"/>
      <w:r>
        <w:t xml:space="preserve">;  </w:t>
      </w:r>
      <w:r w:rsidRPr="00014A1E">
        <w:t>(aiello_apr_09.mov; 3:12; video/</w:t>
      </w:r>
      <w:proofErr w:type="spellStart"/>
      <w:r w:rsidRPr="00014A1E">
        <w:t>quicktime</w:t>
      </w:r>
      <w:proofErr w:type="spellEnd"/>
      <w:r w:rsidRPr="00014A1E">
        <w:t>)</w:t>
      </w:r>
      <w:r>
        <w:t xml:space="preserve">;  </w:t>
      </w:r>
      <w:r w:rsidRPr="008355DD">
        <w:rPr>
          <w:rStyle w:val="daolink"/>
        </w:rPr>
        <w:t>2027.42/93485</w:t>
      </w:r>
    </w:p>
    <w:p w:rsidR="008355DD" w:rsidRPr="00014A1E" w:rsidRDefault="008355DD" w:rsidP="008355DD">
      <w:pPr>
        <w:pStyle w:val="level3item"/>
      </w:pPr>
      <w:r w:rsidRPr="00014A1E">
        <w:t>Global health design at U-M</w:t>
      </w:r>
      <w:r>
        <w:t xml:space="preserve">;  </w:t>
      </w:r>
      <w:r w:rsidRPr="00014A1E">
        <w:t>2009</w:t>
      </w:r>
      <w:r>
        <w:t xml:space="preserve">;  </w:t>
      </w:r>
      <w:r w:rsidRPr="00014A1E">
        <w:t>As part of the University of Michigan College of Engineering's new Global Health Design program, students designed and built portable pelvic exam tables for use in Ghana. Students develop medical solutions abroad Video interviews with students and professors involved in the Global Health Design project at the University of Michigan College of Engineering.</w:t>
      </w:r>
      <w:r>
        <w:t xml:space="preserve">;  </w:t>
      </w:r>
      <w:r w:rsidRPr="00014A1E">
        <w:t>(ghana_nov_09.mov; 3:24; video/</w:t>
      </w:r>
      <w:proofErr w:type="spellStart"/>
      <w:r w:rsidRPr="00014A1E">
        <w:t>quicktime</w:t>
      </w:r>
      <w:proofErr w:type="spellEnd"/>
      <w:r w:rsidRPr="00014A1E">
        <w:t>)</w:t>
      </w:r>
      <w:r>
        <w:t xml:space="preserve">;  </w:t>
      </w:r>
      <w:r w:rsidRPr="008355DD">
        <w:rPr>
          <w:rStyle w:val="daolink"/>
        </w:rPr>
        <w:t>2027.42/93265</w:t>
      </w:r>
    </w:p>
    <w:p w:rsidR="0099339A" w:rsidRDefault="0099339A" w:rsidP="0099339A">
      <w:pPr>
        <w:pStyle w:val="L2newpage"/>
        <w:rPr>
          <w:b/>
        </w:rPr>
      </w:pPr>
    </w:p>
    <w:p w:rsidR="0099339A" w:rsidRDefault="0099339A" w:rsidP="0099339A">
      <w:pPr>
        <w:pStyle w:val="L2newpage"/>
        <w:rPr>
          <w:b/>
        </w:rPr>
      </w:pPr>
    </w:p>
    <w:p w:rsidR="0099339A" w:rsidRDefault="0099339A" w:rsidP="0099339A">
      <w:pPr>
        <w:pStyle w:val="L2newpage"/>
        <w:rPr>
          <w:b/>
        </w:rPr>
      </w:pPr>
    </w:p>
    <w:p w:rsidR="0099339A" w:rsidRDefault="0099339A" w:rsidP="0099339A">
      <w:pPr>
        <w:pStyle w:val="L2newpage"/>
        <w:rPr>
          <w:b/>
        </w:rPr>
      </w:pPr>
    </w:p>
    <w:p w:rsidR="0099339A" w:rsidRDefault="0099339A" w:rsidP="0099339A">
      <w:pPr>
        <w:pStyle w:val="L2newpage"/>
        <w:rPr>
          <w:b/>
        </w:rPr>
      </w:pPr>
    </w:p>
    <w:p w:rsidR="0099339A" w:rsidRPr="00AD5835" w:rsidRDefault="0099339A" w:rsidP="0099339A">
      <w:pPr>
        <w:pStyle w:val="L2newpage"/>
        <w:rPr>
          <w:b/>
        </w:rPr>
      </w:pPr>
      <w:r w:rsidRPr="00AD5835">
        <w:rPr>
          <w:b/>
        </w:rPr>
        <w:lastRenderedPageBreak/>
        <w:t>Digital Video News Briefs (2007 – 2012) (Cont.)</w:t>
      </w:r>
    </w:p>
    <w:p w:rsidR="0099339A" w:rsidRDefault="0099339A" w:rsidP="0099339A">
      <w:pPr>
        <w:pStyle w:val="Boxnewpage"/>
      </w:pPr>
      <w:proofErr w:type="gramStart"/>
      <w:r>
        <w:t>Online (Cont.)</w:t>
      </w:r>
      <w:proofErr w:type="gramEnd"/>
    </w:p>
    <w:p w:rsidR="008355DD" w:rsidRPr="00014A1E" w:rsidRDefault="008355DD" w:rsidP="008355DD">
      <w:pPr>
        <w:pStyle w:val="level3item"/>
      </w:pPr>
      <w:r w:rsidRPr="00014A1E">
        <w:t>Global Health issues</w:t>
      </w:r>
      <w:r>
        <w:t xml:space="preserve">;  </w:t>
      </w:r>
      <w:r w:rsidRPr="00014A1E">
        <w:t>2009</w:t>
      </w:r>
      <w:r>
        <w:t xml:space="preserve">;  </w:t>
      </w:r>
      <w:proofErr w:type="spellStart"/>
      <w:r w:rsidRPr="00014A1E">
        <w:t>Sandro</w:t>
      </w:r>
      <w:proofErr w:type="spellEnd"/>
      <w:r w:rsidRPr="00014A1E">
        <w:t xml:space="preserve"> </w:t>
      </w:r>
      <w:proofErr w:type="spellStart"/>
      <w:r w:rsidRPr="00014A1E">
        <w:t>Galea</w:t>
      </w:r>
      <w:proofErr w:type="spellEnd"/>
      <w:r w:rsidRPr="00014A1E">
        <w:t xml:space="preserve"> discusses the goals for the new U-M Center for Global Health, and why we should care about global health. </w:t>
      </w:r>
      <w:proofErr w:type="spellStart"/>
      <w:r w:rsidRPr="00014A1E">
        <w:t>Galea</w:t>
      </w:r>
      <w:proofErr w:type="spellEnd"/>
      <w:r w:rsidRPr="00014A1E">
        <w:t xml:space="preserve"> discusses global health issues Video of </w:t>
      </w:r>
      <w:proofErr w:type="spellStart"/>
      <w:r w:rsidRPr="00014A1E">
        <w:t>Sandro</w:t>
      </w:r>
      <w:proofErr w:type="spellEnd"/>
      <w:r w:rsidRPr="00014A1E">
        <w:t xml:space="preserve"> </w:t>
      </w:r>
      <w:proofErr w:type="spellStart"/>
      <w:r w:rsidRPr="00014A1E">
        <w:t>Galea</w:t>
      </w:r>
      <w:proofErr w:type="spellEnd"/>
      <w:r w:rsidRPr="00014A1E">
        <w:t xml:space="preserve"> discussing the new U-M Center for Global Health</w:t>
      </w:r>
      <w:r>
        <w:t xml:space="preserve">;  </w:t>
      </w:r>
      <w:r w:rsidRPr="00014A1E">
        <w:t>(galea_jul_09.mov; 3:52; video/</w:t>
      </w:r>
      <w:proofErr w:type="spellStart"/>
      <w:r w:rsidRPr="00014A1E">
        <w:t>quicktime</w:t>
      </w:r>
      <w:proofErr w:type="spellEnd"/>
      <w:r w:rsidRPr="00014A1E">
        <w:t>)</w:t>
      </w:r>
      <w:r>
        <w:t xml:space="preserve">;  </w:t>
      </w:r>
      <w:r w:rsidRPr="008355DD">
        <w:rPr>
          <w:rStyle w:val="daolink"/>
        </w:rPr>
        <w:t>2027.42/93249</w:t>
      </w:r>
    </w:p>
    <w:p w:rsidR="008355DD" w:rsidRPr="00014A1E" w:rsidRDefault="008355DD" w:rsidP="008355DD">
      <w:pPr>
        <w:pStyle w:val="level3item"/>
      </w:pPr>
      <w:r w:rsidRPr="00014A1E">
        <w:t>Great Lakes in transition</w:t>
      </w:r>
      <w:r>
        <w:t xml:space="preserve">;  </w:t>
      </w:r>
      <w:r w:rsidRPr="00014A1E">
        <w:t>2009</w:t>
      </w:r>
      <w:r>
        <w:t xml:space="preserve">;  </w:t>
      </w:r>
      <w:r w:rsidRPr="00014A1E">
        <w:t>University of Michigan scientists spend two days on Lake Michigan, studying the wide-ranging effects of invasive mussels. University of Michigan scientists study the Great Lakes Lake Michigan trip, interviews</w:t>
      </w:r>
      <w:r>
        <w:t xml:space="preserve">;  </w:t>
      </w:r>
      <w:r w:rsidRPr="00014A1E">
        <w:t>(muskegon_jul_09.mov; 4:11; video/</w:t>
      </w:r>
      <w:proofErr w:type="spellStart"/>
      <w:r w:rsidRPr="00014A1E">
        <w:t>quicktime</w:t>
      </w:r>
      <w:proofErr w:type="spellEnd"/>
      <w:r w:rsidRPr="00014A1E">
        <w:t>)</w:t>
      </w:r>
      <w:r>
        <w:t xml:space="preserve">;  </w:t>
      </w:r>
      <w:r w:rsidRPr="008355DD">
        <w:rPr>
          <w:rStyle w:val="daolink"/>
        </w:rPr>
        <w:t>2027.42/93246</w:t>
      </w:r>
    </w:p>
    <w:p w:rsidR="008355DD" w:rsidRPr="00014A1E" w:rsidRDefault="008355DD" w:rsidP="008355DD">
      <w:pPr>
        <w:pStyle w:val="level3item"/>
      </w:pPr>
      <w:r w:rsidRPr="00014A1E">
        <w:t>Growing old in Lebanon</w:t>
      </w:r>
      <w:proofErr w:type="gramStart"/>
      <w:r>
        <w:t xml:space="preserve">;  </w:t>
      </w:r>
      <w:r w:rsidRPr="00014A1E">
        <w:t>2009</w:t>
      </w:r>
      <w:proofErr w:type="gramEnd"/>
      <w:r>
        <w:t xml:space="preserve">;  </w:t>
      </w:r>
      <w:r w:rsidRPr="00014A1E">
        <w:t xml:space="preserve">University of Michigan and Eastern Michigan University researcher Kristine </w:t>
      </w:r>
      <w:proofErr w:type="spellStart"/>
      <w:r w:rsidRPr="00014A1E">
        <w:t>Ajrouch</w:t>
      </w:r>
      <w:proofErr w:type="spellEnd"/>
      <w:r w:rsidRPr="00014A1E">
        <w:t xml:space="preserve"> is studying social relationships in her grandparents' homeland of Lebanon. Researcher Kristine </w:t>
      </w:r>
      <w:proofErr w:type="spellStart"/>
      <w:r w:rsidRPr="00014A1E">
        <w:t>Ajrouch</w:t>
      </w:r>
      <w:proofErr w:type="spellEnd"/>
      <w:r w:rsidRPr="00014A1E">
        <w:t xml:space="preserve"> studies Lebanese society Narrative by </w:t>
      </w:r>
      <w:proofErr w:type="spellStart"/>
      <w:r w:rsidRPr="00014A1E">
        <w:t>Ajrouch</w:t>
      </w:r>
      <w:proofErr w:type="spellEnd"/>
      <w:r w:rsidRPr="00014A1E">
        <w:t xml:space="preserve"> about her studies of Lebanese society</w:t>
      </w:r>
      <w:proofErr w:type="gramStart"/>
      <w:r>
        <w:t xml:space="preserve">;  </w:t>
      </w:r>
      <w:r w:rsidRPr="00014A1E">
        <w:t>(</w:t>
      </w:r>
      <w:proofErr w:type="gramEnd"/>
      <w:r w:rsidRPr="00014A1E">
        <w:t>lebanon540_dec_09.mov; 3:15; video/</w:t>
      </w:r>
      <w:proofErr w:type="spellStart"/>
      <w:r w:rsidRPr="00014A1E">
        <w:t>quicktime</w:t>
      </w:r>
      <w:proofErr w:type="spellEnd"/>
      <w:r w:rsidRPr="00014A1E">
        <w:t>)</w:t>
      </w:r>
      <w:r>
        <w:t xml:space="preserve">;  </w:t>
      </w:r>
      <w:r w:rsidRPr="008355DD">
        <w:rPr>
          <w:rStyle w:val="daolink"/>
        </w:rPr>
        <w:t>2027.42/93272</w:t>
      </w:r>
    </w:p>
    <w:p w:rsidR="008355DD" w:rsidRPr="00014A1E" w:rsidRDefault="008355DD" w:rsidP="008355DD">
      <w:pPr>
        <w:pStyle w:val="level3item"/>
      </w:pPr>
      <w:r w:rsidRPr="00014A1E">
        <w:t>Health care reform</w:t>
      </w:r>
      <w:r>
        <w:t xml:space="preserve">;  </w:t>
      </w:r>
      <w:r w:rsidRPr="00014A1E">
        <w:t>2009</w:t>
      </w:r>
      <w:r>
        <w:t xml:space="preserve">;  </w:t>
      </w:r>
      <w:r w:rsidRPr="00014A1E">
        <w:t>University of Michigan School of Public Health professor discusses whether health reform will simply cover more people, or also lower costs and increase efficiency.  Can reform achieve low cost, efficient health care?  Video interview with Dean Smith</w:t>
      </w:r>
      <w:proofErr w:type="gramStart"/>
      <w:r>
        <w:t xml:space="preserve">;  </w:t>
      </w:r>
      <w:r w:rsidRPr="00014A1E">
        <w:t>(</w:t>
      </w:r>
      <w:proofErr w:type="gramEnd"/>
      <w:r w:rsidRPr="00014A1E">
        <w:t>smith520_nov_09.mov; 3:15; video/</w:t>
      </w:r>
      <w:proofErr w:type="spellStart"/>
      <w:r w:rsidRPr="00014A1E">
        <w:t>quicktime</w:t>
      </w:r>
      <w:proofErr w:type="spellEnd"/>
      <w:r w:rsidRPr="00014A1E">
        <w:t>)</w:t>
      </w:r>
      <w:r>
        <w:t xml:space="preserve">;  </w:t>
      </w:r>
      <w:r w:rsidRPr="008355DD">
        <w:rPr>
          <w:rStyle w:val="daolink"/>
        </w:rPr>
        <w:t>2027.42/93268</w:t>
      </w:r>
    </w:p>
    <w:p w:rsidR="008355DD" w:rsidRPr="00014A1E" w:rsidRDefault="008355DD" w:rsidP="008355DD">
      <w:pPr>
        <w:pStyle w:val="level3item"/>
      </w:pPr>
      <w:r w:rsidRPr="00014A1E">
        <w:t>Helping children succeed</w:t>
      </w:r>
      <w:proofErr w:type="gramStart"/>
      <w:r>
        <w:t xml:space="preserve">;  </w:t>
      </w:r>
      <w:r w:rsidRPr="00014A1E">
        <w:t>2009</w:t>
      </w:r>
      <w:proofErr w:type="gramEnd"/>
      <w:r>
        <w:t xml:space="preserve">;  </w:t>
      </w:r>
      <w:r w:rsidRPr="00014A1E">
        <w:t>New research shows that parents who want to help their children succeed in school may need to go back to school themselves. Parents should educate themselves to help kids succeed Video interview with professor Pamela Davis-Kean</w:t>
      </w:r>
      <w:proofErr w:type="gramStart"/>
      <w:r>
        <w:t xml:space="preserve">;  </w:t>
      </w:r>
      <w:r w:rsidRPr="00014A1E">
        <w:t>(</w:t>
      </w:r>
      <w:proofErr w:type="gramEnd"/>
      <w:r w:rsidRPr="00014A1E">
        <w:t>kean_aug_09.mov; 2:43; video/</w:t>
      </w:r>
      <w:proofErr w:type="spellStart"/>
      <w:r w:rsidRPr="00014A1E">
        <w:t>quicktime</w:t>
      </w:r>
      <w:proofErr w:type="spellEnd"/>
      <w:r w:rsidRPr="00014A1E">
        <w:t>)</w:t>
      </w:r>
      <w:r>
        <w:t xml:space="preserve">;  </w:t>
      </w:r>
      <w:r w:rsidRPr="008355DD">
        <w:rPr>
          <w:rStyle w:val="daolink"/>
        </w:rPr>
        <w:t>2027.42/93253</w:t>
      </w:r>
    </w:p>
    <w:p w:rsidR="008355DD" w:rsidRPr="00014A1E" w:rsidRDefault="008355DD" w:rsidP="008355DD">
      <w:pPr>
        <w:pStyle w:val="level3item"/>
      </w:pPr>
      <w:r w:rsidRPr="00014A1E">
        <w:t>Hope for the holidays</w:t>
      </w:r>
      <w:proofErr w:type="gramStart"/>
      <w:r>
        <w:t xml:space="preserve">;  </w:t>
      </w:r>
      <w:r w:rsidRPr="00014A1E">
        <w:t>2009</w:t>
      </w:r>
      <w:proofErr w:type="gramEnd"/>
      <w:r>
        <w:t xml:space="preserve">;  </w:t>
      </w:r>
      <w:r w:rsidRPr="00014A1E">
        <w:t>University of Michigan professor Christopher Peterson talks about benefits of positive psychology during the holiday season. U-M professor discusses ways to celebrate the holiday season Interview with Christopher Peterson</w:t>
      </w:r>
      <w:proofErr w:type="gramStart"/>
      <w:r>
        <w:t xml:space="preserve">;  </w:t>
      </w:r>
      <w:r w:rsidRPr="00014A1E">
        <w:t>(</w:t>
      </w:r>
      <w:proofErr w:type="gramEnd"/>
      <w:r w:rsidRPr="00014A1E">
        <w:t>peterson640_dec_09.mov; 3:47; video/</w:t>
      </w:r>
      <w:proofErr w:type="spellStart"/>
      <w:r w:rsidRPr="00014A1E">
        <w:t>quicktime</w:t>
      </w:r>
      <w:proofErr w:type="spellEnd"/>
      <w:r w:rsidRPr="00014A1E">
        <w:t>)</w:t>
      </w:r>
      <w:r>
        <w:t xml:space="preserve">;  </w:t>
      </w:r>
      <w:r w:rsidRPr="008355DD">
        <w:rPr>
          <w:rStyle w:val="daolink"/>
        </w:rPr>
        <w:t>2027.42/93276</w:t>
      </w:r>
    </w:p>
    <w:p w:rsidR="008355DD" w:rsidRPr="00014A1E" w:rsidRDefault="008355DD" w:rsidP="008355DD">
      <w:pPr>
        <w:pStyle w:val="level3item"/>
      </w:pPr>
      <w:r w:rsidRPr="00014A1E">
        <w:t>Hosting a major sport event</w:t>
      </w:r>
      <w:r>
        <w:t xml:space="preserve">;  </w:t>
      </w:r>
      <w:r w:rsidRPr="00014A1E">
        <w:t>2009</w:t>
      </w:r>
      <w:r>
        <w:t xml:space="preserve">;  </w:t>
      </w:r>
      <w:r w:rsidRPr="00014A1E">
        <w:t>Professor Rodney Fort in the School of Kinesiology talks about the real economic considerations to account for before agreeing to host a major sports event More than money matters when hosting mega-sporting events Video interview of professor Rodney Fort</w:t>
      </w:r>
      <w:r>
        <w:t xml:space="preserve">;  </w:t>
      </w:r>
      <w:r w:rsidRPr="00014A1E">
        <w:t>(ncaa_mar_09.mov; 3:23; video/</w:t>
      </w:r>
      <w:proofErr w:type="spellStart"/>
      <w:r w:rsidRPr="00014A1E">
        <w:t>quicktime</w:t>
      </w:r>
      <w:proofErr w:type="spellEnd"/>
      <w:r w:rsidRPr="00014A1E">
        <w:t>)</w:t>
      </w:r>
      <w:r>
        <w:t xml:space="preserve">;  </w:t>
      </w:r>
      <w:r w:rsidRPr="008355DD">
        <w:rPr>
          <w:rStyle w:val="daolink"/>
        </w:rPr>
        <w:t>2027.42/93474</w:t>
      </w:r>
    </w:p>
    <w:p w:rsidR="008355DD" w:rsidRPr="00014A1E" w:rsidRDefault="008355DD" w:rsidP="008355DD">
      <w:pPr>
        <w:pStyle w:val="level3item"/>
      </w:pPr>
      <w:r w:rsidRPr="00014A1E">
        <w:t>Huron River performance</w:t>
      </w:r>
      <w:proofErr w:type="gramStart"/>
      <w:r>
        <w:t xml:space="preserve">;  </w:t>
      </w:r>
      <w:r w:rsidRPr="00014A1E">
        <w:t>2009</w:t>
      </w:r>
      <w:proofErr w:type="gramEnd"/>
      <w:r>
        <w:t xml:space="preserve">;  </w:t>
      </w:r>
      <w:r w:rsidRPr="00014A1E">
        <w:t xml:space="preserve">This intricately layered performance piece interweaves live and recorded music, dance, video and poetry. 'Mapping the </w:t>
      </w:r>
      <w:proofErr w:type="gramStart"/>
      <w:r w:rsidRPr="00014A1E">
        <w:t>River'  performance</w:t>
      </w:r>
      <w:proofErr w:type="gramEnd"/>
      <w:r w:rsidRPr="00014A1E">
        <w:t xml:space="preserve"> melds science and art This is a video with three faculty interviews</w:t>
      </w:r>
      <w:r>
        <w:t xml:space="preserve">;  </w:t>
      </w:r>
      <w:r w:rsidRPr="00014A1E">
        <w:t>(huron_feb_09.mov; 4:18; video/</w:t>
      </w:r>
      <w:proofErr w:type="spellStart"/>
      <w:r w:rsidRPr="00014A1E">
        <w:t>quicktime</w:t>
      </w:r>
      <w:proofErr w:type="spellEnd"/>
      <w:r w:rsidRPr="00014A1E">
        <w:t>)</w:t>
      </w:r>
      <w:r>
        <w:t xml:space="preserve">;  </w:t>
      </w:r>
      <w:r w:rsidRPr="008355DD">
        <w:rPr>
          <w:rStyle w:val="daolink"/>
        </w:rPr>
        <w:t>2027.42/93464</w:t>
      </w:r>
    </w:p>
    <w:p w:rsidR="0099339A" w:rsidRDefault="0099339A" w:rsidP="0099339A">
      <w:pPr>
        <w:pStyle w:val="L2newpage"/>
        <w:rPr>
          <w:b/>
        </w:rPr>
      </w:pPr>
    </w:p>
    <w:p w:rsidR="0099339A" w:rsidRDefault="0099339A" w:rsidP="0099339A">
      <w:pPr>
        <w:pStyle w:val="L2newpage"/>
        <w:rPr>
          <w:b/>
        </w:rPr>
      </w:pPr>
    </w:p>
    <w:p w:rsidR="0099339A" w:rsidRPr="00AD5835" w:rsidRDefault="0099339A" w:rsidP="0099339A">
      <w:pPr>
        <w:pStyle w:val="L2newpage"/>
        <w:rPr>
          <w:b/>
        </w:rPr>
      </w:pPr>
      <w:r w:rsidRPr="00AD5835">
        <w:rPr>
          <w:b/>
        </w:rPr>
        <w:lastRenderedPageBreak/>
        <w:t>Digital Video News Briefs (2007 – 2012) (Cont.)</w:t>
      </w:r>
    </w:p>
    <w:p w:rsidR="0099339A" w:rsidRDefault="0099339A" w:rsidP="0099339A">
      <w:pPr>
        <w:pStyle w:val="Boxnewpage"/>
      </w:pPr>
      <w:proofErr w:type="gramStart"/>
      <w:r>
        <w:t>Online (Cont.)</w:t>
      </w:r>
      <w:proofErr w:type="gramEnd"/>
    </w:p>
    <w:p w:rsidR="008355DD" w:rsidRPr="00014A1E" w:rsidRDefault="008355DD" w:rsidP="008355DD">
      <w:pPr>
        <w:pStyle w:val="level3item"/>
      </w:pPr>
      <w:r w:rsidRPr="00014A1E">
        <w:t>Innovation economy partnership</w:t>
      </w:r>
      <w:r>
        <w:t xml:space="preserve">;  </w:t>
      </w:r>
      <w:r w:rsidRPr="00014A1E">
        <w:t>2009</w:t>
      </w:r>
      <w:r>
        <w:t xml:space="preserve">;  </w:t>
      </w:r>
      <w:r w:rsidRPr="00014A1E">
        <w:t>V.P. for Research Stephen Forrest talks about U-M's commitment to transforming the economy of Michigan Transforming Michigan's economy V.P. for Research Stephen Forrest talks about U-M's commitment to transforming the economy of Michigan</w:t>
      </w:r>
      <w:r>
        <w:t xml:space="preserve">;  </w:t>
      </w:r>
      <w:r w:rsidRPr="00014A1E">
        <w:t>(inneconintro_may_09.mp4; 4:04; video/mp4)</w:t>
      </w:r>
      <w:r>
        <w:t xml:space="preserve">;  </w:t>
      </w:r>
      <w:r w:rsidRPr="008355DD">
        <w:rPr>
          <w:rStyle w:val="daolink"/>
        </w:rPr>
        <w:t>2027.42/93491</w:t>
      </w:r>
    </w:p>
    <w:p w:rsidR="008355DD" w:rsidRPr="00014A1E" w:rsidRDefault="008355DD" w:rsidP="008355DD">
      <w:pPr>
        <w:pStyle w:val="level3item"/>
      </w:pPr>
      <w:proofErr w:type="gramStart"/>
      <w:r w:rsidRPr="00014A1E">
        <w:t>iPhone</w:t>
      </w:r>
      <w:proofErr w:type="gramEnd"/>
      <w:r w:rsidRPr="00014A1E">
        <w:t xml:space="preserve"> as musical instrument</w:t>
      </w:r>
      <w:r>
        <w:t xml:space="preserve">;  </w:t>
      </w:r>
      <w:r w:rsidRPr="00014A1E">
        <w:t>2009</w:t>
      </w:r>
      <w:r>
        <w:t xml:space="preserve">;  </w:t>
      </w:r>
      <w:r w:rsidRPr="00014A1E">
        <w:t xml:space="preserve">Students at the University of Michigan are building musical instruments for iPhones in a first-of-its kind class.  A class and concert at the University of Michigan Video interview with professor Georg </w:t>
      </w:r>
      <w:proofErr w:type="spellStart"/>
      <w:r w:rsidRPr="00014A1E">
        <w:t>Essl</w:t>
      </w:r>
      <w:proofErr w:type="spellEnd"/>
      <w:r w:rsidRPr="00014A1E">
        <w:t>; interviews with students in the class; demonstration of musical instruments on iPhone.</w:t>
      </w:r>
      <w:proofErr w:type="gramStart"/>
      <w:r>
        <w:t xml:space="preserve">;  </w:t>
      </w:r>
      <w:r w:rsidRPr="00014A1E">
        <w:t>(</w:t>
      </w:r>
      <w:proofErr w:type="gramEnd"/>
      <w:r w:rsidRPr="00014A1E">
        <w:t>essl_nov_09.mov; 4:02; video/</w:t>
      </w:r>
      <w:proofErr w:type="spellStart"/>
      <w:r w:rsidRPr="00014A1E">
        <w:t>quicktime</w:t>
      </w:r>
      <w:proofErr w:type="spellEnd"/>
      <w:r w:rsidRPr="00014A1E">
        <w:t>)</w:t>
      </w:r>
      <w:r>
        <w:t xml:space="preserve">;  </w:t>
      </w:r>
      <w:r w:rsidRPr="008355DD">
        <w:rPr>
          <w:rStyle w:val="daolink"/>
        </w:rPr>
        <w:t>2027.42/93271</w:t>
      </w:r>
    </w:p>
    <w:p w:rsidR="008355DD" w:rsidRPr="00014A1E" w:rsidRDefault="008355DD" w:rsidP="008355DD">
      <w:pPr>
        <w:pStyle w:val="level3item"/>
      </w:pPr>
      <w:r w:rsidRPr="00014A1E">
        <w:t>Larry Page Address</w:t>
      </w:r>
      <w:proofErr w:type="gramStart"/>
      <w:r>
        <w:t xml:space="preserve">;  </w:t>
      </w:r>
      <w:r w:rsidRPr="00014A1E">
        <w:t>2009</w:t>
      </w:r>
      <w:proofErr w:type="gramEnd"/>
      <w:r>
        <w:t xml:space="preserve">;  </w:t>
      </w:r>
      <w:r w:rsidRPr="00014A1E">
        <w:t>Google Co-founder and President for Products Larry Page was main speaker at the University of Michigan 2009 Spring Commencement. Google's Larry Page at 2009 Spring Commencement Google Co-founder and President for Products Larry Page was main speaker at the University of Michigan 2009 Spring Commencement.</w:t>
      </w:r>
      <w:r>
        <w:t xml:space="preserve">;  </w:t>
      </w:r>
      <w:r w:rsidRPr="00014A1E">
        <w:t>(page_sprcom_may_09.mov; 16:47; video/</w:t>
      </w:r>
      <w:proofErr w:type="spellStart"/>
      <w:r w:rsidRPr="00014A1E">
        <w:t>quicktime</w:t>
      </w:r>
      <w:proofErr w:type="spellEnd"/>
      <w:r w:rsidRPr="00014A1E">
        <w:t>)</w:t>
      </w:r>
      <w:r>
        <w:t xml:space="preserve">;  </w:t>
      </w:r>
      <w:r w:rsidRPr="008355DD">
        <w:rPr>
          <w:rStyle w:val="daolink"/>
        </w:rPr>
        <w:t>2027.42/93486</w:t>
      </w:r>
    </w:p>
    <w:p w:rsidR="008355DD" w:rsidRPr="00014A1E" w:rsidRDefault="008355DD" w:rsidP="008355DD">
      <w:pPr>
        <w:pStyle w:val="level3item"/>
      </w:pPr>
      <w:r w:rsidRPr="00014A1E">
        <w:t>Latin Tinge</w:t>
      </w:r>
      <w:r>
        <w:t xml:space="preserve">;  </w:t>
      </w:r>
      <w:r w:rsidRPr="00014A1E">
        <w:t>2009</w:t>
      </w:r>
      <w:r>
        <w:t xml:space="preserve">;  </w:t>
      </w:r>
      <w:r w:rsidRPr="00014A1E">
        <w:t xml:space="preserve">This class, taught by Jesse </w:t>
      </w:r>
      <w:proofErr w:type="spellStart"/>
      <w:r w:rsidRPr="00014A1E">
        <w:t>Hoffnung-Garskof</w:t>
      </w:r>
      <w:proofErr w:type="spellEnd"/>
      <w:r w:rsidRPr="00014A1E">
        <w:t>, delves into Latin American history and culture through its musical creations, including the tango, mambo, salsa and more. Class gives students insights into Latin music and history One in the series Life Lessons---University of Michigan classes that change your world</w:t>
      </w:r>
      <w:proofErr w:type="gramStart"/>
      <w:r>
        <w:t xml:space="preserve">;  </w:t>
      </w:r>
      <w:r w:rsidRPr="00014A1E">
        <w:t>(</w:t>
      </w:r>
      <w:proofErr w:type="gramEnd"/>
      <w:r w:rsidRPr="00014A1E">
        <w:t>latin_tinge_feb_09.mov; 4:52; video/</w:t>
      </w:r>
      <w:proofErr w:type="spellStart"/>
      <w:r w:rsidRPr="00014A1E">
        <w:t>quicktime</w:t>
      </w:r>
      <w:proofErr w:type="spellEnd"/>
      <w:r w:rsidRPr="00014A1E">
        <w:t>)</w:t>
      </w:r>
      <w:r>
        <w:t xml:space="preserve">;  </w:t>
      </w:r>
      <w:r w:rsidRPr="008355DD">
        <w:rPr>
          <w:rStyle w:val="daolink"/>
        </w:rPr>
        <w:t>2027.42/93462</w:t>
      </w:r>
    </w:p>
    <w:p w:rsidR="008355DD" w:rsidRPr="00014A1E" w:rsidRDefault="008355DD" w:rsidP="008355DD">
      <w:pPr>
        <w:pStyle w:val="level3item"/>
      </w:pPr>
      <w:r w:rsidRPr="00014A1E">
        <w:t>Local business leaders testify</w:t>
      </w:r>
      <w:proofErr w:type="gramStart"/>
      <w:r>
        <w:t xml:space="preserve">;  </w:t>
      </w:r>
      <w:r w:rsidRPr="00014A1E">
        <w:t>2009</w:t>
      </w:r>
      <w:proofErr w:type="gramEnd"/>
      <w:r>
        <w:t xml:space="preserve">;  </w:t>
      </w:r>
      <w:r w:rsidRPr="00014A1E">
        <w:t>The heads of three Michigan economic development organizations came to U-M to testify before the State Senate Appropriations Subcommittee on Higher Education. They spoke on behalf of Michigan's University Research Corridor on May 15, 2009. (urcmich.org) State Senate hearing held at U-M Local business leaders testify before state senate</w:t>
      </w:r>
      <w:r>
        <w:t xml:space="preserve">;  </w:t>
      </w:r>
      <w:r w:rsidRPr="00014A1E">
        <w:t>(subdirectors_jun_09.mov; 5:00; video/</w:t>
      </w:r>
      <w:proofErr w:type="spellStart"/>
      <w:r w:rsidRPr="00014A1E">
        <w:t>quicktime</w:t>
      </w:r>
      <w:proofErr w:type="spellEnd"/>
      <w:r w:rsidRPr="00014A1E">
        <w:t>)</w:t>
      </w:r>
      <w:r>
        <w:t xml:space="preserve">;  </w:t>
      </w:r>
      <w:r w:rsidRPr="008355DD">
        <w:rPr>
          <w:rStyle w:val="daolink"/>
        </w:rPr>
        <w:t>2027.42/93500</w:t>
      </w:r>
    </w:p>
    <w:p w:rsidR="008355DD" w:rsidRPr="00014A1E" w:rsidRDefault="008355DD" w:rsidP="008355DD">
      <w:pPr>
        <w:pStyle w:val="level3item"/>
      </w:pPr>
      <w:proofErr w:type="spellStart"/>
      <w:r w:rsidRPr="00014A1E">
        <w:t>Maiacetus</w:t>
      </w:r>
      <w:proofErr w:type="spellEnd"/>
      <w:r w:rsidRPr="00014A1E">
        <w:t>: Mother whale</w:t>
      </w:r>
      <w:r>
        <w:t xml:space="preserve">;  </w:t>
      </w:r>
      <w:r w:rsidRPr="00014A1E">
        <w:t>2009</w:t>
      </w:r>
      <w:r>
        <w:t xml:space="preserve">;  </w:t>
      </w:r>
      <w:r w:rsidRPr="00014A1E">
        <w:t xml:space="preserve">Two newly described fossil whales, a pregnant female and a male of the same species, reveal how primitive whales gave birth (on land) and provide new insights into how whales made the transition from land to sea.  Fossil find reveals details of early whale evolution Interview and b-roll of Philip </w:t>
      </w:r>
      <w:proofErr w:type="spellStart"/>
      <w:r w:rsidRPr="00014A1E">
        <w:t>Gingerich</w:t>
      </w:r>
      <w:proofErr w:type="spellEnd"/>
      <w:r w:rsidRPr="00014A1E">
        <w:t xml:space="preserve"> with fossils, describing discovery and significance of the find.</w:t>
      </w:r>
      <w:r>
        <w:t xml:space="preserve">;  </w:t>
      </w:r>
      <w:r w:rsidRPr="00014A1E">
        <w:t>(Gingerich_feb_09.mov; 3:38; video/</w:t>
      </w:r>
      <w:proofErr w:type="spellStart"/>
      <w:r w:rsidRPr="00014A1E">
        <w:t>quicktime</w:t>
      </w:r>
      <w:proofErr w:type="spellEnd"/>
      <w:r w:rsidRPr="00014A1E">
        <w:t>)</w:t>
      </w:r>
      <w:r>
        <w:t xml:space="preserve">;  </w:t>
      </w:r>
      <w:r w:rsidRPr="008355DD">
        <w:rPr>
          <w:rStyle w:val="daolink"/>
        </w:rPr>
        <w:t>2027.42/93459</w:t>
      </w:r>
    </w:p>
    <w:p w:rsidR="0099339A" w:rsidRDefault="0099339A" w:rsidP="0099339A">
      <w:pPr>
        <w:pStyle w:val="L2newpage"/>
        <w:rPr>
          <w:b/>
        </w:rPr>
      </w:pPr>
    </w:p>
    <w:p w:rsidR="0099339A" w:rsidRDefault="0099339A" w:rsidP="0099339A">
      <w:pPr>
        <w:pStyle w:val="L2newpage"/>
        <w:rPr>
          <w:b/>
        </w:rPr>
      </w:pPr>
    </w:p>
    <w:p w:rsidR="0099339A" w:rsidRDefault="0099339A" w:rsidP="0099339A">
      <w:pPr>
        <w:pStyle w:val="L2newpage"/>
        <w:rPr>
          <w:b/>
        </w:rPr>
      </w:pPr>
    </w:p>
    <w:p w:rsidR="0099339A" w:rsidRDefault="0099339A" w:rsidP="0099339A">
      <w:pPr>
        <w:pStyle w:val="L2newpage"/>
        <w:rPr>
          <w:b/>
        </w:rPr>
      </w:pPr>
    </w:p>
    <w:p w:rsidR="0099339A" w:rsidRDefault="0099339A" w:rsidP="0099339A">
      <w:pPr>
        <w:pStyle w:val="L2newpage"/>
        <w:rPr>
          <w:b/>
        </w:rPr>
      </w:pPr>
    </w:p>
    <w:p w:rsidR="0099339A" w:rsidRPr="00AD5835" w:rsidRDefault="0099339A" w:rsidP="0099339A">
      <w:pPr>
        <w:pStyle w:val="L2newpage"/>
        <w:rPr>
          <w:b/>
        </w:rPr>
      </w:pPr>
      <w:r w:rsidRPr="00AD5835">
        <w:rPr>
          <w:b/>
        </w:rPr>
        <w:lastRenderedPageBreak/>
        <w:t>Digital Video News Briefs (2007 – 2012) (Cont.)</w:t>
      </w:r>
    </w:p>
    <w:p w:rsidR="0099339A" w:rsidRDefault="0099339A" w:rsidP="0099339A">
      <w:pPr>
        <w:pStyle w:val="Boxnewpage"/>
      </w:pPr>
      <w:proofErr w:type="gramStart"/>
      <w:r>
        <w:t>Online (Cont.)</w:t>
      </w:r>
      <w:proofErr w:type="gramEnd"/>
    </w:p>
    <w:p w:rsidR="008355DD" w:rsidRPr="00014A1E" w:rsidRDefault="008355DD" w:rsidP="008355DD">
      <w:pPr>
        <w:pStyle w:val="level3item"/>
      </w:pPr>
      <w:r w:rsidRPr="00014A1E">
        <w:t>Making a difference</w:t>
      </w:r>
      <w:r>
        <w:t xml:space="preserve">;  </w:t>
      </w:r>
      <w:r w:rsidRPr="00014A1E">
        <w:t>2009</w:t>
      </w:r>
      <w:r>
        <w:t xml:space="preserve">;  </w:t>
      </w:r>
      <w:r w:rsidRPr="00014A1E">
        <w:t xml:space="preserve">University of Michigan College of Engineering students lead several initiatives for sustainable development in Jamaica through </w:t>
      </w:r>
      <w:proofErr w:type="spellStart"/>
      <w:r w:rsidRPr="00014A1E">
        <w:t>BLUElab</w:t>
      </w:r>
      <w:proofErr w:type="spellEnd"/>
      <w:r w:rsidRPr="00014A1E">
        <w:t xml:space="preserve"> project University of Michigan students lead projects in Jamaica Interview with U-M students</w:t>
      </w:r>
      <w:r>
        <w:t xml:space="preserve">;  </w:t>
      </w:r>
      <w:r w:rsidRPr="00014A1E">
        <w:t>(jamaica_oct_09.mov; 3:29; video/</w:t>
      </w:r>
      <w:proofErr w:type="spellStart"/>
      <w:r w:rsidRPr="00014A1E">
        <w:t>quicktime</w:t>
      </w:r>
      <w:proofErr w:type="spellEnd"/>
      <w:r w:rsidRPr="00014A1E">
        <w:t>)</w:t>
      </w:r>
      <w:r>
        <w:t xml:space="preserve">;  </w:t>
      </w:r>
      <w:r w:rsidRPr="008355DD">
        <w:rPr>
          <w:rStyle w:val="daolink"/>
        </w:rPr>
        <w:t>2027.42/93263</w:t>
      </w:r>
    </w:p>
    <w:p w:rsidR="008355DD" w:rsidRPr="00014A1E" w:rsidRDefault="008355DD" w:rsidP="008355DD">
      <w:pPr>
        <w:pStyle w:val="level3item"/>
      </w:pPr>
      <w:r w:rsidRPr="00014A1E">
        <w:t>Michigan's student potential</w:t>
      </w:r>
      <w:r>
        <w:t xml:space="preserve">;  </w:t>
      </w:r>
      <w:r w:rsidRPr="00014A1E">
        <w:t>2009</w:t>
      </w:r>
      <w:r>
        <w:t xml:space="preserve">;  </w:t>
      </w:r>
      <w:r w:rsidRPr="00014A1E">
        <w:t>On May 15 2009, students from the University of Michigan, Michigan State University and Wayne State University came to U-M to testify before the State Senate Appropriations Subcommittee on Higher Education. They spoke on behalf of Michigan's University Research Corridor. (urcmich.org) Class of 2009 State Senate testimony</w:t>
      </w:r>
      <w:proofErr w:type="gramStart"/>
      <w:r>
        <w:t xml:space="preserve">;  </w:t>
      </w:r>
      <w:r w:rsidRPr="00014A1E">
        <w:t>(</w:t>
      </w:r>
      <w:proofErr w:type="gramEnd"/>
      <w:r w:rsidRPr="00014A1E">
        <w:t>committeestudents_may_09.mov; 4:41; video/</w:t>
      </w:r>
      <w:proofErr w:type="spellStart"/>
      <w:r w:rsidRPr="00014A1E">
        <w:t>quicktime</w:t>
      </w:r>
      <w:proofErr w:type="spellEnd"/>
      <w:r w:rsidRPr="00014A1E">
        <w:t>)</w:t>
      </w:r>
      <w:r>
        <w:t xml:space="preserve">;  </w:t>
      </w:r>
      <w:r w:rsidRPr="008355DD">
        <w:rPr>
          <w:rStyle w:val="daolink"/>
        </w:rPr>
        <w:t>2027.42/93494</w:t>
      </w:r>
    </w:p>
    <w:p w:rsidR="008355DD" w:rsidRPr="00014A1E" w:rsidRDefault="008355DD" w:rsidP="008355DD">
      <w:pPr>
        <w:pStyle w:val="level3item"/>
      </w:pPr>
      <w:r w:rsidRPr="00014A1E">
        <w:t>Music moves microfluidic drops</w:t>
      </w:r>
      <w:proofErr w:type="gramStart"/>
      <w:r>
        <w:t xml:space="preserve">;  </w:t>
      </w:r>
      <w:r w:rsidRPr="00014A1E">
        <w:t>2009</w:t>
      </w:r>
      <w:proofErr w:type="gramEnd"/>
      <w:r>
        <w:t xml:space="preserve">;  </w:t>
      </w:r>
      <w:r w:rsidRPr="00014A1E">
        <w:t>This video provided by College of Engineering researchers demonstrates how sound waves can be used to move droplets through microfluidic devices. U-M researchers use music to move liquid in tiny experiments Demonstration video</w:t>
      </w:r>
      <w:proofErr w:type="gramStart"/>
      <w:r>
        <w:t xml:space="preserve">;  </w:t>
      </w:r>
      <w:r w:rsidRPr="00014A1E">
        <w:t>(</w:t>
      </w:r>
      <w:proofErr w:type="gramEnd"/>
      <w:r w:rsidRPr="00014A1E">
        <w:t>music2_jul_09.mov; 2:21; video/</w:t>
      </w:r>
      <w:proofErr w:type="spellStart"/>
      <w:r w:rsidRPr="00014A1E">
        <w:t>quicktime</w:t>
      </w:r>
      <w:proofErr w:type="spellEnd"/>
      <w:r w:rsidRPr="00014A1E">
        <w:t>)</w:t>
      </w:r>
      <w:r>
        <w:t xml:space="preserve">;  </w:t>
      </w:r>
      <w:r w:rsidRPr="008355DD">
        <w:rPr>
          <w:rStyle w:val="daolink"/>
        </w:rPr>
        <w:t>2027.42/93251</w:t>
      </w:r>
    </w:p>
    <w:p w:rsidR="008355DD" w:rsidRPr="00014A1E" w:rsidRDefault="008355DD" w:rsidP="008355DD">
      <w:pPr>
        <w:pStyle w:val="level3item"/>
      </w:pPr>
      <w:proofErr w:type="spellStart"/>
      <w:r w:rsidRPr="00014A1E">
        <w:t>Nanomovie</w:t>
      </w:r>
      <w:proofErr w:type="spellEnd"/>
      <w:r w:rsidRPr="00014A1E">
        <w:t xml:space="preserve"> 1</w:t>
      </w:r>
      <w:proofErr w:type="gramStart"/>
      <w:r>
        <w:t xml:space="preserve">;  </w:t>
      </w:r>
      <w:r w:rsidRPr="00014A1E">
        <w:t>2009</w:t>
      </w:r>
      <w:proofErr w:type="gramEnd"/>
      <w:r>
        <w:t xml:space="preserve">;  </w:t>
      </w:r>
      <w:r w:rsidRPr="00014A1E">
        <w:t xml:space="preserve">This movie shows an RNA molecule from the HIV genome (HIV-1 TAR) visualized at atomic resolution. HIV-1 TAR is a highly studied drug target. This animation represents the first time that experimentally validated, large-amplitude motions can be visualized at atomic scale. Laying groundwork for a new approach to drug design </w:t>
      </w:r>
      <w:proofErr w:type="gramStart"/>
      <w:r w:rsidRPr="00014A1E">
        <w:t>This</w:t>
      </w:r>
      <w:proofErr w:type="gramEnd"/>
      <w:r w:rsidRPr="00014A1E">
        <w:t xml:space="preserve"> movie shows an RNA molecule from the HIV genome (HIV-1 TAR) visualized at atomic resolution. HIV-1 TAR is a highly studied drug target. This animation represents the first time that experimentally validated, large-amplitude motions can be visualized at atomic scale.</w:t>
      </w:r>
      <w:proofErr w:type="gramStart"/>
      <w:r>
        <w:t xml:space="preserve">;  </w:t>
      </w:r>
      <w:r w:rsidRPr="00014A1E">
        <w:t>(</w:t>
      </w:r>
      <w:proofErr w:type="gramEnd"/>
      <w:r w:rsidRPr="00014A1E">
        <w:t>sas_hiv1.mov; 0:24; video/</w:t>
      </w:r>
      <w:proofErr w:type="spellStart"/>
      <w:r w:rsidRPr="00014A1E">
        <w:t>quicktime</w:t>
      </w:r>
      <w:proofErr w:type="spellEnd"/>
      <w:r w:rsidRPr="00014A1E">
        <w:t>)</w:t>
      </w:r>
      <w:r>
        <w:t xml:space="preserve">;  </w:t>
      </w:r>
      <w:r w:rsidRPr="008355DD">
        <w:rPr>
          <w:rStyle w:val="daolink"/>
        </w:rPr>
        <w:t>2027.42/93479</w:t>
      </w:r>
    </w:p>
    <w:p w:rsidR="008355DD" w:rsidRPr="00014A1E" w:rsidRDefault="008355DD" w:rsidP="008355DD">
      <w:pPr>
        <w:pStyle w:val="level3item"/>
      </w:pPr>
      <w:proofErr w:type="spellStart"/>
      <w:r w:rsidRPr="00014A1E">
        <w:t>Nanomovie</w:t>
      </w:r>
      <w:proofErr w:type="spellEnd"/>
      <w:r w:rsidRPr="00014A1E">
        <w:t xml:space="preserve"> 2</w:t>
      </w:r>
      <w:proofErr w:type="gramStart"/>
      <w:r>
        <w:t xml:space="preserve">;  </w:t>
      </w:r>
      <w:r w:rsidRPr="00014A1E">
        <w:t>2009</w:t>
      </w:r>
      <w:proofErr w:type="gramEnd"/>
      <w:r>
        <w:t xml:space="preserve">;  </w:t>
      </w:r>
      <w:r w:rsidRPr="00014A1E">
        <w:t>This movie provides new insights into the mechanics of RNA motion by showing how the shape of the HIV-1 TAR molecule changes when a connector linking two helices is shortened. Laying groundwork for a new approach to drug design This movie provides new insights into the mechanics of RNA motion by showing how the shape of the HIV-1 TAR molecule changes when a connector linking two helices is shortened.</w:t>
      </w:r>
      <w:r>
        <w:t xml:space="preserve">;  </w:t>
      </w:r>
      <w:r w:rsidRPr="00014A1E">
        <w:t>(sas_hiv2.mov; 0:56; video/</w:t>
      </w:r>
      <w:proofErr w:type="spellStart"/>
      <w:r w:rsidRPr="00014A1E">
        <w:t>quicktime</w:t>
      </w:r>
      <w:proofErr w:type="spellEnd"/>
      <w:r w:rsidRPr="00014A1E">
        <w:t>)</w:t>
      </w:r>
      <w:r>
        <w:t xml:space="preserve">;  </w:t>
      </w:r>
      <w:r w:rsidRPr="008355DD">
        <w:rPr>
          <w:rStyle w:val="daolink"/>
        </w:rPr>
        <w:t>2027.42/93480</w:t>
      </w:r>
    </w:p>
    <w:p w:rsidR="008355DD" w:rsidRPr="00014A1E" w:rsidRDefault="008355DD" w:rsidP="008355DD">
      <w:pPr>
        <w:pStyle w:val="level3item"/>
      </w:pPr>
      <w:r w:rsidRPr="00014A1E">
        <w:t>New federal stem cell rules</w:t>
      </w:r>
      <w:r>
        <w:t xml:space="preserve">;  </w:t>
      </w:r>
      <w:r w:rsidRPr="00014A1E">
        <w:t>2009</w:t>
      </w:r>
      <w:r>
        <w:t xml:space="preserve">;  </w:t>
      </w:r>
      <w:r w:rsidRPr="00014A1E">
        <w:t>Sean Morrison, director of the U-M Center for Stem Cell Biology, discusses the revised guidelines for federally funded embryonic stem cell research U-M's Sean Morrison discusses revised federal guidelines interview with Sean Morrison</w:t>
      </w:r>
      <w:r>
        <w:t xml:space="preserve">;  </w:t>
      </w:r>
      <w:r w:rsidRPr="00014A1E">
        <w:t>(morrison_jul_09.mov; 3:19; video/</w:t>
      </w:r>
      <w:proofErr w:type="spellStart"/>
      <w:r w:rsidRPr="00014A1E">
        <w:t>quicktime</w:t>
      </w:r>
      <w:proofErr w:type="spellEnd"/>
      <w:r w:rsidRPr="00014A1E">
        <w:t>)</w:t>
      </w:r>
      <w:r>
        <w:t xml:space="preserve">;  </w:t>
      </w:r>
      <w:r w:rsidRPr="008355DD">
        <w:rPr>
          <w:rStyle w:val="daolink"/>
        </w:rPr>
        <w:t>2027.42/93240</w:t>
      </w:r>
    </w:p>
    <w:p w:rsidR="0099339A" w:rsidRDefault="0099339A" w:rsidP="0099339A">
      <w:pPr>
        <w:pStyle w:val="L2newpage"/>
        <w:rPr>
          <w:b/>
        </w:rPr>
      </w:pPr>
    </w:p>
    <w:p w:rsidR="0099339A" w:rsidRDefault="0099339A" w:rsidP="0099339A">
      <w:pPr>
        <w:pStyle w:val="L2newpage"/>
        <w:rPr>
          <w:b/>
        </w:rPr>
      </w:pPr>
    </w:p>
    <w:p w:rsidR="0099339A" w:rsidRDefault="0099339A" w:rsidP="0099339A">
      <w:pPr>
        <w:pStyle w:val="L2newpage"/>
        <w:rPr>
          <w:b/>
        </w:rPr>
      </w:pPr>
    </w:p>
    <w:p w:rsidR="0099339A" w:rsidRDefault="0099339A" w:rsidP="0099339A">
      <w:pPr>
        <w:pStyle w:val="L2newpage"/>
        <w:rPr>
          <w:b/>
        </w:rPr>
      </w:pPr>
    </w:p>
    <w:p w:rsidR="0099339A" w:rsidRPr="00AD5835" w:rsidRDefault="0099339A" w:rsidP="0099339A">
      <w:pPr>
        <w:pStyle w:val="L2newpage"/>
        <w:rPr>
          <w:b/>
        </w:rPr>
      </w:pPr>
      <w:r w:rsidRPr="00AD5835">
        <w:rPr>
          <w:b/>
        </w:rPr>
        <w:lastRenderedPageBreak/>
        <w:t>Digital Video News Briefs (2007 – 2012) (Cont.)</w:t>
      </w:r>
    </w:p>
    <w:p w:rsidR="0099339A" w:rsidRDefault="0099339A" w:rsidP="0099339A">
      <w:pPr>
        <w:pStyle w:val="Boxnewpage"/>
      </w:pPr>
      <w:proofErr w:type="gramStart"/>
      <w:r>
        <w:t>Online (Cont.)</w:t>
      </w:r>
      <w:proofErr w:type="gramEnd"/>
    </w:p>
    <w:p w:rsidR="008355DD" w:rsidRPr="00014A1E" w:rsidRDefault="008355DD" w:rsidP="008355DD">
      <w:pPr>
        <w:pStyle w:val="level3item"/>
      </w:pPr>
      <w:r w:rsidRPr="00014A1E">
        <w:t>No child left behind</w:t>
      </w:r>
      <w:proofErr w:type="gramStart"/>
      <w:r>
        <w:t xml:space="preserve">;  </w:t>
      </w:r>
      <w:r w:rsidRPr="00014A1E">
        <w:t>2009</w:t>
      </w:r>
      <w:proofErr w:type="gramEnd"/>
      <w:r>
        <w:t xml:space="preserve">;  </w:t>
      </w:r>
      <w:r w:rsidRPr="00014A1E">
        <w:t>U-M professor Brian Jacob discusses his research findings on No Child Left Behind Act. The act produces mixed results on student achievement A video interview with Brian Jacob, professor of public policy and economics.</w:t>
      </w:r>
      <w:r>
        <w:t xml:space="preserve">;  </w:t>
      </w:r>
      <w:r w:rsidRPr="00014A1E">
        <w:t>(jacob640_dec_09.mov; 3:34; video/</w:t>
      </w:r>
      <w:proofErr w:type="spellStart"/>
      <w:r w:rsidRPr="00014A1E">
        <w:t>quicktime</w:t>
      </w:r>
      <w:proofErr w:type="spellEnd"/>
      <w:r w:rsidRPr="00014A1E">
        <w:t>)</w:t>
      </w:r>
      <w:r>
        <w:t xml:space="preserve">;  </w:t>
      </w:r>
      <w:r w:rsidRPr="008355DD">
        <w:rPr>
          <w:rStyle w:val="daolink"/>
        </w:rPr>
        <w:t>2027.42/93274</w:t>
      </w:r>
    </w:p>
    <w:p w:rsidR="008355DD" w:rsidRPr="00014A1E" w:rsidRDefault="008355DD" w:rsidP="008355DD">
      <w:pPr>
        <w:pStyle w:val="level3item"/>
      </w:pPr>
      <w:r w:rsidRPr="00014A1E">
        <w:t>Out of the Blue</w:t>
      </w:r>
      <w:proofErr w:type="gramStart"/>
      <w:r>
        <w:t xml:space="preserve">;  </w:t>
      </w:r>
      <w:r w:rsidRPr="00014A1E">
        <w:t>2009</w:t>
      </w:r>
      <w:proofErr w:type="gramEnd"/>
      <w:r>
        <w:t xml:space="preserve">;  </w:t>
      </w:r>
      <w:r w:rsidRPr="00014A1E">
        <w:t>Highlights of the new addition/renovation at the University of Michigan Museum of Art. Out of the Blue segment on UMMA Highlights of the new addition/renovation at the University of Michigan Museum of Art.</w:t>
      </w:r>
      <w:proofErr w:type="gramStart"/>
      <w:r>
        <w:t xml:space="preserve">;  </w:t>
      </w:r>
      <w:r w:rsidRPr="00014A1E">
        <w:t>(</w:t>
      </w:r>
      <w:proofErr w:type="gramEnd"/>
      <w:r w:rsidRPr="00014A1E">
        <w:t>out_of_the_blue_umma_mar_09.mov; 9:02; video/</w:t>
      </w:r>
      <w:proofErr w:type="spellStart"/>
      <w:r w:rsidRPr="00014A1E">
        <w:t>quicktime</w:t>
      </w:r>
      <w:proofErr w:type="spellEnd"/>
      <w:r w:rsidRPr="00014A1E">
        <w:t>)</w:t>
      </w:r>
      <w:r>
        <w:t xml:space="preserve">;  </w:t>
      </w:r>
      <w:r w:rsidRPr="008355DD">
        <w:rPr>
          <w:rStyle w:val="daolink"/>
        </w:rPr>
        <w:t>2027.42/93476</w:t>
      </w:r>
    </w:p>
    <w:p w:rsidR="008355DD" w:rsidRPr="00014A1E" w:rsidRDefault="008355DD" w:rsidP="008355DD">
      <w:pPr>
        <w:pStyle w:val="level3item"/>
      </w:pPr>
      <w:r w:rsidRPr="00014A1E">
        <w:t>Politics of health care reform</w:t>
      </w:r>
      <w:proofErr w:type="gramStart"/>
      <w:r>
        <w:t xml:space="preserve">;  </w:t>
      </w:r>
      <w:r w:rsidRPr="00014A1E">
        <w:t>2009</w:t>
      </w:r>
      <w:proofErr w:type="gramEnd"/>
      <w:r>
        <w:t xml:space="preserve">;  </w:t>
      </w:r>
      <w:r w:rsidRPr="00014A1E">
        <w:t>University of Michigan professor discusses the politics of the proposed health care reforms. U-M professor discusses health care reform Interview with professor Michael Traugott.</w:t>
      </w:r>
      <w:proofErr w:type="gramStart"/>
      <w:r>
        <w:t xml:space="preserve">;  </w:t>
      </w:r>
      <w:r w:rsidRPr="00014A1E">
        <w:t>(</w:t>
      </w:r>
      <w:proofErr w:type="gramEnd"/>
      <w:r w:rsidRPr="00014A1E">
        <w:t>traugott_oct_09.mov; 2:48; video/</w:t>
      </w:r>
      <w:proofErr w:type="spellStart"/>
      <w:r w:rsidRPr="00014A1E">
        <w:t>quicktime</w:t>
      </w:r>
      <w:proofErr w:type="spellEnd"/>
      <w:r w:rsidRPr="00014A1E">
        <w:t>)</w:t>
      </w:r>
      <w:r>
        <w:t xml:space="preserve">;  </w:t>
      </w:r>
      <w:r w:rsidRPr="008355DD">
        <w:rPr>
          <w:rStyle w:val="daolink"/>
        </w:rPr>
        <w:t>2027.42/93262</w:t>
      </w:r>
    </w:p>
    <w:p w:rsidR="008355DD" w:rsidRPr="00014A1E" w:rsidRDefault="008355DD" w:rsidP="008355DD">
      <w:pPr>
        <w:pStyle w:val="level3item"/>
      </w:pPr>
      <w:r w:rsidRPr="00014A1E">
        <w:t>President Coleman at Rotary</w:t>
      </w:r>
      <w:r>
        <w:t xml:space="preserve">;  </w:t>
      </w:r>
      <w:r w:rsidRPr="00014A1E">
        <w:t>2009</w:t>
      </w:r>
      <w:r>
        <w:t xml:space="preserve">;  </w:t>
      </w:r>
      <w:r w:rsidRPr="00014A1E">
        <w:t>President Coleman speaks about the U-M's commitment to keeping Ann Arbor vibrant, the University's physical growth and the U-M's continually growing research portfolio. U-M President Mary Sue Coleman at Ann Arbor Rotary Club President Coleman speaks about the U-M's commitment to keeping Ann Arbor vibrant, the University's physical growth and the U-M's continually growing research portfolio.</w:t>
      </w:r>
      <w:r>
        <w:t xml:space="preserve">;  </w:t>
      </w:r>
      <w:r w:rsidRPr="00014A1E">
        <w:t>(msc_rotary_mar_09.mov; 10:47; video/</w:t>
      </w:r>
      <w:proofErr w:type="spellStart"/>
      <w:r w:rsidRPr="00014A1E">
        <w:t>quicktime</w:t>
      </w:r>
      <w:proofErr w:type="spellEnd"/>
      <w:r w:rsidRPr="00014A1E">
        <w:t>)</w:t>
      </w:r>
      <w:r>
        <w:t xml:space="preserve">;  </w:t>
      </w:r>
      <w:r w:rsidRPr="008355DD">
        <w:rPr>
          <w:rStyle w:val="daolink"/>
        </w:rPr>
        <w:t>2027.42/93472</w:t>
      </w:r>
    </w:p>
    <w:p w:rsidR="008355DD" w:rsidRPr="00014A1E" w:rsidRDefault="008355DD" w:rsidP="008355DD">
      <w:pPr>
        <w:pStyle w:val="level3item"/>
      </w:pPr>
      <w:r w:rsidRPr="00014A1E">
        <w:t>Reform at patient, doc level</w:t>
      </w:r>
      <w:r>
        <w:t xml:space="preserve">;  </w:t>
      </w:r>
      <w:r w:rsidRPr="00014A1E">
        <w:t>2009</w:t>
      </w:r>
      <w:r>
        <w:t xml:space="preserve">;  </w:t>
      </w:r>
      <w:r w:rsidRPr="00014A1E">
        <w:t xml:space="preserve">U-M School of Public Health professor discusses changes that must happen at the patient and doctor level for reform to succeed Health reform requires patient-physician level change Video interview with Leon </w:t>
      </w:r>
      <w:proofErr w:type="spellStart"/>
      <w:r w:rsidRPr="00014A1E">
        <w:t>Wyszewianski</w:t>
      </w:r>
      <w:proofErr w:type="spellEnd"/>
      <w:r>
        <w:t xml:space="preserve">;  </w:t>
      </w:r>
      <w:r w:rsidRPr="00014A1E">
        <w:t>(leonw540_dec_09.mov; 3:04; video/</w:t>
      </w:r>
      <w:proofErr w:type="spellStart"/>
      <w:r w:rsidRPr="00014A1E">
        <w:t>quicktime</w:t>
      </w:r>
      <w:proofErr w:type="spellEnd"/>
      <w:r w:rsidRPr="00014A1E">
        <w:t>)</w:t>
      </w:r>
      <w:r>
        <w:t xml:space="preserve">;  </w:t>
      </w:r>
      <w:r w:rsidRPr="008355DD">
        <w:rPr>
          <w:rStyle w:val="daolink"/>
        </w:rPr>
        <w:t>2027.42/93270</w:t>
      </w:r>
    </w:p>
    <w:p w:rsidR="008355DD" w:rsidRPr="00014A1E" w:rsidRDefault="008355DD" w:rsidP="008355DD">
      <w:pPr>
        <w:pStyle w:val="level3item"/>
      </w:pPr>
      <w:r w:rsidRPr="00014A1E">
        <w:t>Reinventing the automobile</w:t>
      </w:r>
      <w:proofErr w:type="gramStart"/>
      <w:r>
        <w:t xml:space="preserve">;  </w:t>
      </w:r>
      <w:r w:rsidRPr="00014A1E">
        <w:t>2009</w:t>
      </w:r>
      <w:proofErr w:type="gramEnd"/>
      <w:r>
        <w:t xml:space="preserve">;  </w:t>
      </w:r>
      <w:r w:rsidRPr="00014A1E">
        <w:t>General Motors and the University of Michigan have formed the GM/U-M Institute of Automotive Research and Education, with a strategic focus on reinventing the automobile and developing the next generation of high-efficiency vehicles powered by diverse energy sources. General Motors and U-M establish new institute Video of press conference</w:t>
      </w:r>
      <w:proofErr w:type="gramStart"/>
      <w:r>
        <w:t xml:space="preserve">;  </w:t>
      </w:r>
      <w:r w:rsidRPr="00014A1E">
        <w:t>(</w:t>
      </w:r>
      <w:proofErr w:type="gramEnd"/>
      <w:r w:rsidRPr="00014A1E">
        <w:t>munson_may_09.mp4; 3:33; video/mp4)</w:t>
      </w:r>
      <w:r>
        <w:t xml:space="preserve">;  </w:t>
      </w:r>
      <w:r w:rsidRPr="008355DD">
        <w:rPr>
          <w:rStyle w:val="daolink"/>
        </w:rPr>
        <w:t>2027.42/93490</w:t>
      </w:r>
    </w:p>
    <w:p w:rsidR="008355DD" w:rsidRPr="00014A1E" w:rsidRDefault="008355DD" w:rsidP="008355DD">
      <w:pPr>
        <w:pStyle w:val="level3item"/>
      </w:pPr>
      <w:r w:rsidRPr="00014A1E">
        <w:t>Remembering the Berlin Wall</w:t>
      </w:r>
      <w:r>
        <w:t xml:space="preserve">;  </w:t>
      </w:r>
      <w:r w:rsidRPr="00014A1E">
        <w:t>2009</w:t>
      </w:r>
      <w:r>
        <w:t xml:space="preserve">;  </w:t>
      </w:r>
      <w:r w:rsidRPr="00014A1E">
        <w:t>University of Michigan professor remembers the Berlin Wall University of Michigan Professor remembers Interview with Prof Piotr Michalowski</w:t>
      </w:r>
      <w:r>
        <w:t xml:space="preserve">;  </w:t>
      </w:r>
      <w:r w:rsidRPr="00014A1E">
        <w:t>(michalowski520_nov_09.mov; 4:09; video/</w:t>
      </w:r>
      <w:proofErr w:type="spellStart"/>
      <w:r w:rsidRPr="00014A1E">
        <w:t>quicktime</w:t>
      </w:r>
      <w:proofErr w:type="spellEnd"/>
      <w:r w:rsidRPr="00014A1E">
        <w:t>)</w:t>
      </w:r>
      <w:r>
        <w:t xml:space="preserve">;  </w:t>
      </w:r>
      <w:r w:rsidRPr="008355DD">
        <w:rPr>
          <w:rStyle w:val="daolink"/>
        </w:rPr>
        <w:t>2027.42/93267</w:t>
      </w:r>
    </w:p>
    <w:p w:rsidR="008355DD" w:rsidRPr="00014A1E" w:rsidRDefault="008355DD" w:rsidP="008355DD">
      <w:pPr>
        <w:pStyle w:val="level3item"/>
      </w:pPr>
      <w:r w:rsidRPr="00014A1E">
        <w:t>Restructuring General Motors</w:t>
      </w:r>
      <w:proofErr w:type="gramStart"/>
      <w:r>
        <w:t xml:space="preserve">;  </w:t>
      </w:r>
      <w:r w:rsidRPr="00014A1E">
        <w:t>2009</w:t>
      </w:r>
      <w:proofErr w:type="gramEnd"/>
      <w:r>
        <w:t xml:space="preserve">;  </w:t>
      </w:r>
      <w:r w:rsidRPr="00014A1E">
        <w:t xml:space="preserve">Professor Martin Zimmerman discusses GM's bankruptcy Expert on GM bankruptcy Interview with Business Professor Martin Zimmerman </w:t>
      </w:r>
      <w:r>
        <w:t xml:space="preserve">;  </w:t>
      </w:r>
      <w:r w:rsidRPr="00014A1E">
        <w:t>(zimmerman_jun_09.mov; 2:01; video/</w:t>
      </w:r>
      <w:proofErr w:type="spellStart"/>
      <w:r w:rsidRPr="00014A1E">
        <w:t>quicktime</w:t>
      </w:r>
      <w:proofErr w:type="spellEnd"/>
      <w:r w:rsidRPr="00014A1E">
        <w:t>)</w:t>
      </w:r>
      <w:r>
        <w:t xml:space="preserve">;  </w:t>
      </w:r>
      <w:r w:rsidRPr="008355DD">
        <w:rPr>
          <w:rStyle w:val="daolink"/>
        </w:rPr>
        <w:t>2027.42/93498</w:t>
      </w:r>
    </w:p>
    <w:p w:rsidR="003A7C33" w:rsidRPr="00AD5835" w:rsidRDefault="003A7C33" w:rsidP="003A7C33">
      <w:pPr>
        <w:pStyle w:val="L2newpage"/>
        <w:rPr>
          <w:b/>
        </w:rPr>
      </w:pPr>
      <w:r w:rsidRPr="00AD5835">
        <w:rPr>
          <w:b/>
        </w:rPr>
        <w:lastRenderedPageBreak/>
        <w:t>Digital Video News Briefs (2007 – 2012) (Cont.)</w:t>
      </w:r>
    </w:p>
    <w:p w:rsidR="003A7C33" w:rsidRDefault="003A7C33" w:rsidP="003A7C33">
      <w:pPr>
        <w:pStyle w:val="Boxnewpage"/>
      </w:pPr>
      <w:proofErr w:type="gramStart"/>
      <w:r>
        <w:t>Online (Cont.)</w:t>
      </w:r>
      <w:proofErr w:type="gramEnd"/>
    </w:p>
    <w:p w:rsidR="008355DD" w:rsidRPr="00014A1E" w:rsidRDefault="008355DD" w:rsidP="008355DD">
      <w:pPr>
        <w:pStyle w:val="level3item"/>
      </w:pPr>
      <w:r w:rsidRPr="00014A1E">
        <w:t>Running on empty</w:t>
      </w:r>
      <w:proofErr w:type="gramStart"/>
      <w:r>
        <w:t xml:space="preserve">;  </w:t>
      </w:r>
      <w:r w:rsidRPr="00014A1E">
        <w:t>2009</w:t>
      </w:r>
      <w:proofErr w:type="gramEnd"/>
      <w:r>
        <w:t xml:space="preserve">;  </w:t>
      </w:r>
      <w:r w:rsidRPr="00014A1E">
        <w:t xml:space="preserve">Car companies at the Detroit auto show are featuring electric vehicles and gasoline/electric hybrids. Electric vehicles are the big hit of the 2009 auto show.  Video interview and b-roll with Bruce </w:t>
      </w:r>
      <w:proofErr w:type="spellStart"/>
      <w:r w:rsidRPr="00014A1E">
        <w:t>Belzowski</w:t>
      </w:r>
      <w:proofErr w:type="spellEnd"/>
      <w:proofErr w:type="gramStart"/>
      <w:r>
        <w:t xml:space="preserve">;  </w:t>
      </w:r>
      <w:r w:rsidRPr="00014A1E">
        <w:t>(</w:t>
      </w:r>
      <w:proofErr w:type="gramEnd"/>
      <w:r w:rsidRPr="00014A1E">
        <w:t>belzowski_jan_09.mov; 1:44; video/</w:t>
      </w:r>
      <w:proofErr w:type="spellStart"/>
      <w:r w:rsidRPr="00014A1E">
        <w:t>quicktime</w:t>
      </w:r>
      <w:proofErr w:type="spellEnd"/>
      <w:r w:rsidRPr="00014A1E">
        <w:t>)</w:t>
      </w:r>
      <w:r>
        <w:t xml:space="preserve">;  </w:t>
      </w:r>
      <w:r w:rsidRPr="008355DD">
        <w:rPr>
          <w:rStyle w:val="daolink"/>
        </w:rPr>
        <w:t>2027.42/93456</w:t>
      </w:r>
    </w:p>
    <w:p w:rsidR="008355DD" w:rsidRPr="00014A1E" w:rsidRDefault="008355DD" w:rsidP="008355DD">
      <w:pPr>
        <w:pStyle w:val="level3item"/>
      </w:pPr>
      <w:r w:rsidRPr="00014A1E">
        <w:t>Self-healing concrete</w:t>
      </w:r>
      <w:proofErr w:type="gramStart"/>
      <w:r>
        <w:t xml:space="preserve">;  </w:t>
      </w:r>
      <w:r w:rsidRPr="00014A1E">
        <w:t>2009</w:t>
      </w:r>
      <w:proofErr w:type="gramEnd"/>
      <w:r>
        <w:t xml:space="preserve">;  </w:t>
      </w:r>
      <w:r w:rsidRPr="00014A1E">
        <w:t>A concrete material developed at the University of Michigan can heal itself when it cracks. No human intervention is necessary---just water and carbon dioxide. A new material can mend itself when it cracks Video interview with professor Victor Li.</w:t>
      </w:r>
      <w:proofErr w:type="gramStart"/>
      <w:r>
        <w:t xml:space="preserve">;  </w:t>
      </w:r>
      <w:r w:rsidRPr="00014A1E">
        <w:t>(</w:t>
      </w:r>
      <w:proofErr w:type="gramEnd"/>
      <w:r w:rsidRPr="00014A1E">
        <w:t>healingconcrete_apr_09.mov; 4:43; video/</w:t>
      </w:r>
      <w:proofErr w:type="spellStart"/>
      <w:r w:rsidRPr="00014A1E">
        <w:t>quicktime</w:t>
      </w:r>
      <w:proofErr w:type="spellEnd"/>
      <w:r w:rsidRPr="00014A1E">
        <w:t>)</w:t>
      </w:r>
      <w:r>
        <w:t xml:space="preserve">;  </w:t>
      </w:r>
      <w:r w:rsidRPr="008355DD">
        <w:rPr>
          <w:rStyle w:val="daolink"/>
        </w:rPr>
        <w:t>2027.42/93477</w:t>
      </w:r>
    </w:p>
    <w:p w:rsidR="008355DD" w:rsidRPr="00014A1E" w:rsidRDefault="008355DD" w:rsidP="008355DD">
      <w:pPr>
        <w:pStyle w:val="level3item"/>
      </w:pPr>
      <w:r w:rsidRPr="00014A1E">
        <w:t>Student entrepreneurs</w:t>
      </w:r>
      <w:proofErr w:type="gramStart"/>
      <w:r>
        <w:t xml:space="preserve">;  </w:t>
      </w:r>
      <w:r w:rsidRPr="00014A1E">
        <w:t>2009</w:t>
      </w:r>
      <w:proofErr w:type="gramEnd"/>
      <w:r>
        <w:t xml:space="preserve">;  </w:t>
      </w:r>
      <w:r w:rsidRPr="00014A1E">
        <w:t xml:space="preserve">Neurophysiology for high school students. </w:t>
      </w:r>
      <w:proofErr w:type="gramStart"/>
      <w:r w:rsidRPr="00014A1E">
        <w:t>Crowdsourcing for product development.</w:t>
      </w:r>
      <w:proofErr w:type="gramEnd"/>
      <w:r w:rsidRPr="00014A1E">
        <w:t xml:space="preserve"> </w:t>
      </w:r>
      <w:proofErr w:type="gramStart"/>
      <w:r w:rsidRPr="00014A1E">
        <w:t>Socially-conscious t-shirts.</w:t>
      </w:r>
      <w:proofErr w:type="gramEnd"/>
      <w:r w:rsidRPr="00014A1E">
        <w:t xml:space="preserve"> These are three student business ideas getting started in Ann Arbor with help from the University of Michigan's Center for Entrepreneurship. The Center for Entrepreneurship helps student businesses Interviews with Thomas Zurbuchen, director of the Center for Entrepreneurship, plus interviews with founders of three student businesses: Crowd Clarity, Backyard Brains and The </w:t>
      </w:r>
      <w:proofErr w:type="spellStart"/>
      <w:r w:rsidRPr="00014A1E">
        <w:t>Bearon</w:t>
      </w:r>
      <w:proofErr w:type="spellEnd"/>
      <w:r w:rsidRPr="00014A1E">
        <w:t>.</w:t>
      </w:r>
      <w:r>
        <w:t xml:space="preserve">;  </w:t>
      </w:r>
      <w:r w:rsidRPr="00014A1E">
        <w:t>(studentbusiness_jun_09.mov; 4:39; video/</w:t>
      </w:r>
      <w:proofErr w:type="spellStart"/>
      <w:r w:rsidRPr="00014A1E">
        <w:t>quicktime</w:t>
      </w:r>
      <w:proofErr w:type="spellEnd"/>
      <w:r w:rsidRPr="00014A1E">
        <w:t>)</w:t>
      </w:r>
      <w:r>
        <w:t xml:space="preserve">;  </w:t>
      </w:r>
      <w:r w:rsidRPr="008355DD">
        <w:rPr>
          <w:rStyle w:val="daolink"/>
        </w:rPr>
        <w:t>2027.42/93496</w:t>
      </w:r>
    </w:p>
    <w:p w:rsidR="008355DD" w:rsidRPr="00014A1E" w:rsidRDefault="008355DD" w:rsidP="008355DD">
      <w:pPr>
        <w:pStyle w:val="level3item"/>
      </w:pPr>
      <w:r w:rsidRPr="00014A1E">
        <w:t xml:space="preserve">Student speaker </w:t>
      </w:r>
      <w:proofErr w:type="spellStart"/>
      <w:r w:rsidRPr="00014A1E">
        <w:t>Vikrum</w:t>
      </w:r>
      <w:proofErr w:type="spellEnd"/>
      <w:r w:rsidRPr="00014A1E">
        <w:t xml:space="preserve"> </w:t>
      </w:r>
      <w:proofErr w:type="spellStart"/>
      <w:r w:rsidRPr="00014A1E">
        <w:t>Vora</w:t>
      </w:r>
      <w:proofErr w:type="spellEnd"/>
      <w:r>
        <w:t xml:space="preserve">;  </w:t>
      </w:r>
      <w:r w:rsidRPr="00014A1E">
        <w:t>2009</w:t>
      </w:r>
      <w:r>
        <w:t xml:space="preserve">;  </w:t>
      </w:r>
      <w:r w:rsidRPr="00014A1E">
        <w:t xml:space="preserve">Literature, Science, and the Arts senior </w:t>
      </w:r>
      <w:proofErr w:type="spellStart"/>
      <w:r w:rsidRPr="00014A1E">
        <w:t>Vikrum</w:t>
      </w:r>
      <w:proofErr w:type="spellEnd"/>
      <w:r w:rsidRPr="00014A1E">
        <w:t xml:space="preserve"> </w:t>
      </w:r>
      <w:proofErr w:type="spellStart"/>
      <w:r w:rsidRPr="00014A1E">
        <w:t>Vora</w:t>
      </w:r>
      <w:proofErr w:type="spellEnd"/>
      <w:r w:rsidRPr="00014A1E">
        <w:t xml:space="preserve"> was student speaker at the University of Michigan 2009 winter commencement U-M 2009 winter commencement student speaker Literature, Science, and the Arts senior </w:t>
      </w:r>
      <w:proofErr w:type="spellStart"/>
      <w:r w:rsidRPr="00014A1E">
        <w:t>Vikrum</w:t>
      </w:r>
      <w:proofErr w:type="spellEnd"/>
      <w:r w:rsidRPr="00014A1E">
        <w:t xml:space="preserve"> </w:t>
      </w:r>
      <w:proofErr w:type="spellStart"/>
      <w:r w:rsidRPr="00014A1E">
        <w:t>Vora</w:t>
      </w:r>
      <w:proofErr w:type="spellEnd"/>
      <w:r w:rsidRPr="00014A1E">
        <w:t xml:space="preserve"> was student speaker at the University of Michigan 2009 winter commencement</w:t>
      </w:r>
      <w:r>
        <w:t xml:space="preserve">;  </w:t>
      </w:r>
      <w:r w:rsidRPr="00014A1E">
        <w:t>(vora_wincom09_dec_09.mov; 6:09; video/</w:t>
      </w:r>
      <w:proofErr w:type="spellStart"/>
      <w:r w:rsidRPr="00014A1E">
        <w:t>quicktime</w:t>
      </w:r>
      <w:proofErr w:type="spellEnd"/>
      <w:r w:rsidRPr="00014A1E">
        <w:t>)</w:t>
      </w:r>
      <w:r>
        <w:t xml:space="preserve">;  </w:t>
      </w:r>
      <w:r w:rsidRPr="008355DD">
        <w:rPr>
          <w:rStyle w:val="daolink"/>
        </w:rPr>
        <w:t>2027.42/93278</w:t>
      </w:r>
    </w:p>
    <w:p w:rsidR="008355DD" w:rsidRPr="00014A1E" w:rsidRDefault="008355DD" w:rsidP="008355DD">
      <w:pPr>
        <w:pStyle w:val="level3item"/>
      </w:pPr>
      <w:r w:rsidRPr="00014A1E">
        <w:t>Student teams</w:t>
      </w:r>
      <w:proofErr w:type="gramStart"/>
      <w:r>
        <w:t xml:space="preserve">;  </w:t>
      </w:r>
      <w:r w:rsidRPr="00014A1E">
        <w:t>2009</w:t>
      </w:r>
      <w:proofErr w:type="gramEnd"/>
      <w:r>
        <w:t xml:space="preserve">;  </w:t>
      </w:r>
      <w:r w:rsidRPr="00014A1E">
        <w:t>The College of Engineering is placing a new emphasis on student teams, which offer hands-on learning that reinforces classroom teachings. Hands-on learning at Michigan Engineering Video interviews with students and professors</w:t>
      </w:r>
      <w:proofErr w:type="gramStart"/>
      <w:r>
        <w:t xml:space="preserve">;  </w:t>
      </w:r>
      <w:r w:rsidRPr="00014A1E">
        <w:t>(</w:t>
      </w:r>
      <w:proofErr w:type="gramEnd"/>
      <w:r w:rsidRPr="00014A1E">
        <w:t>studteam_aug_09.mp4; 5:05; video/mp4)</w:t>
      </w:r>
      <w:r>
        <w:t xml:space="preserve">;  </w:t>
      </w:r>
      <w:r w:rsidRPr="008355DD">
        <w:rPr>
          <w:rStyle w:val="daolink"/>
        </w:rPr>
        <w:t>2027.42/93254</w:t>
      </w:r>
    </w:p>
    <w:p w:rsidR="008355DD" w:rsidRPr="00014A1E" w:rsidRDefault="008355DD" w:rsidP="008355DD">
      <w:pPr>
        <w:pStyle w:val="level3item"/>
      </w:pPr>
      <w:r w:rsidRPr="00014A1E">
        <w:t>Sunny outlook</w:t>
      </w:r>
      <w:proofErr w:type="gramStart"/>
      <w:r>
        <w:t xml:space="preserve">;  </w:t>
      </w:r>
      <w:r w:rsidRPr="00014A1E">
        <w:t>2009</w:t>
      </w:r>
      <w:proofErr w:type="gramEnd"/>
      <w:r>
        <w:t xml:space="preserve">;  </w:t>
      </w:r>
      <w:r w:rsidRPr="00014A1E">
        <w:t xml:space="preserve">University of Michigan Solar Car Team showcase </w:t>
      </w:r>
      <w:proofErr w:type="spellStart"/>
      <w:r w:rsidRPr="00014A1E">
        <w:t>Infinium</w:t>
      </w:r>
      <w:proofErr w:type="spellEnd"/>
      <w:r w:rsidRPr="00014A1E">
        <w:t xml:space="preserve"> as they prepare for the World Solar Car Challenge in Australia. U-M Solar Car Team prepares for World Challenge Interview with members of Solar Car Team</w:t>
      </w:r>
      <w:proofErr w:type="gramStart"/>
      <w:r>
        <w:t xml:space="preserve">;  </w:t>
      </w:r>
      <w:r w:rsidRPr="00014A1E">
        <w:t>(</w:t>
      </w:r>
      <w:proofErr w:type="gramEnd"/>
      <w:r w:rsidRPr="00014A1E">
        <w:t>solarcar_sept_09.mov; 4:01; video/</w:t>
      </w:r>
      <w:proofErr w:type="spellStart"/>
      <w:r w:rsidRPr="00014A1E">
        <w:t>quicktime</w:t>
      </w:r>
      <w:proofErr w:type="spellEnd"/>
      <w:r w:rsidRPr="00014A1E">
        <w:t>)</w:t>
      </w:r>
      <w:r>
        <w:t xml:space="preserve">;  </w:t>
      </w:r>
      <w:r w:rsidRPr="008355DD">
        <w:rPr>
          <w:rStyle w:val="daolink"/>
        </w:rPr>
        <w:t>2027.42/93259</w:t>
      </w:r>
    </w:p>
    <w:p w:rsidR="003A7C33" w:rsidRDefault="003A7C33" w:rsidP="003A7C33">
      <w:pPr>
        <w:pStyle w:val="L2newpage"/>
        <w:rPr>
          <w:b/>
        </w:rPr>
      </w:pPr>
    </w:p>
    <w:p w:rsidR="003A7C33" w:rsidRDefault="003A7C33" w:rsidP="003A7C33">
      <w:pPr>
        <w:pStyle w:val="L2newpage"/>
        <w:rPr>
          <w:b/>
        </w:rPr>
      </w:pPr>
    </w:p>
    <w:p w:rsidR="003A7C33" w:rsidRDefault="003A7C33" w:rsidP="003A7C33">
      <w:pPr>
        <w:pStyle w:val="L2newpage"/>
        <w:rPr>
          <w:b/>
        </w:rPr>
      </w:pPr>
    </w:p>
    <w:p w:rsidR="003A7C33" w:rsidRDefault="003A7C33" w:rsidP="003A7C33">
      <w:pPr>
        <w:pStyle w:val="L2newpage"/>
        <w:rPr>
          <w:b/>
        </w:rPr>
      </w:pPr>
    </w:p>
    <w:p w:rsidR="003A7C33" w:rsidRDefault="003A7C33" w:rsidP="003A7C33">
      <w:pPr>
        <w:pStyle w:val="L2newpage"/>
        <w:rPr>
          <w:b/>
        </w:rPr>
      </w:pPr>
    </w:p>
    <w:p w:rsidR="003A7C33" w:rsidRDefault="003A7C33" w:rsidP="003A7C33">
      <w:pPr>
        <w:pStyle w:val="L2newpage"/>
        <w:rPr>
          <w:b/>
        </w:rPr>
      </w:pPr>
    </w:p>
    <w:p w:rsidR="003A7C33" w:rsidRDefault="003A7C33" w:rsidP="003A7C33">
      <w:pPr>
        <w:pStyle w:val="L2newpage"/>
        <w:rPr>
          <w:b/>
        </w:rPr>
      </w:pPr>
    </w:p>
    <w:p w:rsidR="003A7C33" w:rsidRPr="00AD5835" w:rsidRDefault="003A7C33" w:rsidP="003A7C33">
      <w:pPr>
        <w:pStyle w:val="L2newpage"/>
        <w:rPr>
          <w:b/>
        </w:rPr>
      </w:pPr>
      <w:r w:rsidRPr="00AD5835">
        <w:rPr>
          <w:b/>
        </w:rPr>
        <w:lastRenderedPageBreak/>
        <w:t>Digital Video News Briefs (2007 – 2012) (Cont.)</w:t>
      </w:r>
    </w:p>
    <w:p w:rsidR="003A7C33" w:rsidRDefault="003A7C33" w:rsidP="003A7C33">
      <w:pPr>
        <w:pStyle w:val="Boxnewpage"/>
      </w:pPr>
      <w:proofErr w:type="gramStart"/>
      <w:r>
        <w:t>Online (Cont.)</w:t>
      </w:r>
      <w:proofErr w:type="gramEnd"/>
    </w:p>
    <w:p w:rsidR="008355DD" w:rsidRPr="00014A1E" w:rsidRDefault="003A7C33" w:rsidP="008355DD">
      <w:pPr>
        <w:pStyle w:val="level3item"/>
      </w:pPr>
      <w:r>
        <w:t>Supreme Court vacancy</w:t>
      </w:r>
      <w:proofErr w:type="gramStart"/>
      <w:r w:rsidR="008355DD">
        <w:t xml:space="preserve">;  </w:t>
      </w:r>
      <w:r w:rsidR="008355DD" w:rsidRPr="00014A1E">
        <w:t>2009</w:t>
      </w:r>
      <w:proofErr w:type="gramEnd"/>
      <w:r w:rsidR="008355DD">
        <w:t xml:space="preserve">;  </w:t>
      </w:r>
      <w:r w:rsidR="008355DD" w:rsidRPr="00014A1E">
        <w:t xml:space="preserve">U-M law professor Richard Friedman discusses President Obama's pick to replace retiring Supreme Court justice David Souter.  Battle looms over Obama's first </w:t>
      </w:r>
      <w:proofErr w:type="gramStart"/>
      <w:r w:rsidR="008355DD" w:rsidRPr="00014A1E">
        <w:t>nomination  Video</w:t>
      </w:r>
      <w:proofErr w:type="gramEnd"/>
      <w:r w:rsidR="008355DD" w:rsidRPr="00014A1E">
        <w:t xml:space="preserve"> interview with U-M law professor Richard Friedman, who talks about President Obama's pending pick for the Supreme Court vacancy. </w:t>
      </w:r>
      <w:r w:rsidR="008355DD">
        <w:t xml:space="preserve">;  </w:t>
      </w:r>
      <w:r w:rsidR="008355DD" w:rsidRPr="00014A1E">
        <w:t>(friedman_may_09.mov; 1:51; video/</w:t>
      </w:r>
      <w:proofErr w:type="spellStart"/>
      <w:r w:rsidR="008355DD" w:rsidRPr="00014A1E">
        <w:t>quicktime</w:t>
      </w:r>
      <w:proofErr w:type="spellEnd"/>
      <w:r w:rsidR="008355DD" w:rsidRPr="00014A1E">
        <w:t>)</w:t>
      </w:r>
      <w:proofErr w:type="gramStart"/>
      <w:r w:rsidR="008355DD">
        <w:t xml:space="preserve">;  </w:t>
      </w:r>
      <w:r w:rsidR="008355DD" w:rsidRPr="008355DD">
        <w:rPr>
          <w:rStyle w:val="daolink"/>
        </w:rPr>
        <w:t>2027.42</w:t>
      </w:r>
      <w:proofErr w:type="gramEnd"/>
      <w:r w:rsidR="008355DD" w:rsidRPr="008355DD">
        <w:rPr>
          <w:rStyle w:val="daolink"/>
        </w:rPr>
        <w:t>/93492</w:t>
      </w:r>
    </w:p>
    <w:p w:rsidR="008355DD" w:rsidRPr="00014A1E" w:rsidRDefault="008355DD" w:rsidP="008355DD">
      <w:pPr>
        <w:pStyle w:val="level3item"/>
      </w:pPr>
      <w:proofErr w:type="spellStart"/>
      <w:r w:rsidRPr="00014A1E">
        <w:t>TechArb</w:t>
      </w:r>
      <w:proofErr w:type="spellEnd"/>
      <w:proofErr w:type="gramStart"/>
      <w:r>
        <w:t xml:space="preserve">;  </w:t>
      </w:r>
      <w:r w:rsidRPr="00014A1E">
        <w:t>2009</w:t>
      </w:r>
      <w:proofErr w:type="gramEnd"/>
      <w:r>
        <w:t xml:space="preserve">;  </w:t>
      </w:r>
      <w:r w:rsidRPr="00014A1E">
        <w:t>With help from the U-M Center for Entrepreneurship and RPM Ventures, a group of students has started a small-business incubator in the basement of an Ann Arbor building. A business incubator founded by U-Michigan students Video including interviews with students and professors involved in the incubator.</w:t>
      </w:r>
      <w:r>
        <w:t xml:space="preserve">;  </w:t>
      </w:r>
      <w:r w:rsidRPr="00014A1E">
        <w:t>(incubator_jun_09.mov; 4:17; video/</w:t>
      </w:r>
      <w:proofErr w:type="spellStart"/>
      <w:r w:rsidRPr="00014A1E">
        <w:t>quicktime</w:t>
      </w:r>
      <w:proofErr w:type="spellEnd"/>
      <w:r w:rsidRPr="00014A1E">
        <w:t>)</w:t>
      </w:r>
      <w:r>
        <w:t xml:space="preserve">;  </w:t>
      </w:r>
      <w:r w:rsidRPr="008355DD">
        <w:rPr>
          <w:rStyle w:val="daolink"/>
        </w:rPr>
        <w:t>2027.42/93502</w:t>
      </w:r>
    </w:p>
    <w:p w:rsidR="008355DD" w:rsidRPr="00014A1E" w:rsidRDefault="008355DD" w:rsidP="008355DD">
      <w:pPr>
        <w:pStyle w:val="level3item"/>
      </w:pPr>
      <w:r w:rsidRPr="00014A1E">
        <w:t>Testing in zero gravity</w:t>
      </w:r>
      <w:proofErr w:type="gramStart"/>
      <w:r>
        <w:t xml:space="preserve">;  </w:t>
      </w:r>
      <w:r w:rsidRPr="00014A1E">
        <w:t>2009</w:t>
      </w:r>
      <w:proofErr w:type="gramEnd"/>
      <w:r>
        <w:t xml:space="preserve">;  </w:t>
      </w:r>
      <w:r w:rsidRPr="00014A1E">
        <w:t xml:space="preserve">University of Michigan aerospace engineering students test </w:t>
      </w:r>
      <w:proofErr w:type="spellStart"/>
      <w:r w:rsidRPr="00014A1E">
        <w:t>NanoFET</w:t>
      </w:r>
      <w:proofErr w:type="spellEnd"/>
      <w:r w:rsidRPr="00014A1E">
        <w:t xml:space="preserve"> thrusters in zero gravity. U-M Students Test </w:t>
      </w:r>
      <w:proofErr w:type="spellStart"/>
      <w:r w:rsidRPr="00014A1E">
        <w:t>NanoFET</w:t>
      </w:r>
      <w:proofErr w:type="spellEnd"/>
      <w:r w:rsidRPr="00014A1E">
        <w:t xml:space="preserve"> Interview with professor Alec </w:t>
      </w:r>
      <w:proofErr w:type="spellStart"/>
      <w:r w:rsidRPr="00014A1E">
        <w:t>Gallimore</w:t>
      </w:r>
      <w:proofErr w:type="spellEnd"/>
      <w:r w:rsidRPr="00014A1E">
        <w:t xml:space="preserve"> and students testing </w:t>
      </w:r>
      <w:proofErr w:type="spellStart"/>
      <w:r w:rsidRPr="00014A1E">
        <w:t>NanoFET</w:t>
      </w:r>
      <w:proofErr w:type="spellEnd"/>
      <w:r w:rsidRPr="00014A1E">
        <w:t xml:space="preserve"> technology.</w:t>
      </w:r>
      <w:r>
        <w:t xml:space="preserve">;  </w:t>
      </w:r>
      <w:r w:rsidRPr="00014A1E">
        <w:t>(nanofet_sept_09.mov; 3:49; video/</w:t>
      </w:r>
      <w:proofErr w:type="spellStart"/>
      <w:r w:rsidRPr="00014A1E">
        <w:t>quicktime</w:t>
      </w:r>
      <w:proofErr w:type="spellEnd"/>
      <w:r w:rsidRPr="00014A1E">
        <w:t>)</w:t>
      </w:r>
      <w:r>
        <w:t xml:space="preserve">;  </w:t>
      </w:r>
      <w:r w:rsidRPr="008355DD">
        <w:rPr>
          <w:rStyle w:val="daolink"/>
        </w:rPr>
        <w:t>2027.42/93257</w:t>
      </w:r>
    </w:p>
    <w:p w:rsidR="008355DD" w:rsidRPr="00014A1E" w:rsidRDefault="008355DD" w:rsidP="008355DD">
      <w:pPr>
        <w:pStyle w:val="level3item"/>
      </w:pPr>
      <w:r w:rsidRPr="00014A1E">
        <w:t>The Burton Tower Carillon</w:t>
      </w:r>
      <w:r>
        <w:t xml:space="preserve">;  </w:t>
      </w:r>
      <w:r w:rsidRPr="00014A1E">
        <w:t>2009</w:t>
      </w:r>
      <w:r>
        <w:t xml:space="preserve">;  </w:t>
      </w:r>
      <w:r w:rsidRPr="00014A1E">
        <w:t xml:space="preserve">The daily chiming of carillon bells in Burton Tower on Central Campus is a familiar sound at the University of Michigan. University </w:t>
      </w:r>
      <w:proofErr w:type="spellStart"/>
      <w:r w:rsidRPr="00014A1E">
        <w:t>Carillonneur</w:t>
      </w:r>
      <w:proofErr w:type="spellEnd"/>
      <w:r w:rsidRPr="00014A1E">
        <w:t xml:space="preserve"> Steven Ball Video and interview with Steven Ball</w:t>
      </w:r>
      <w:proofErr w:type="gramStart"/>
      <w:r>
        <w:t xml:space="preserve">;  </w:t>
      </w:r>
      <w:r w:rsidRPr="00014A1E">
        <w:t>(</w:t>
      </w:r>
      <w:proofErr w:type="gramEnd"/>
      <w:r w:rsidRPr="00014A1E">
        <w:t>ball_jun_09.mov; 3:16; video/</w:t>
      </w:r>
      <w:proofErr w:type="spellStart"/>
      <w:r w:rsidRPr="00014A1E">
        <w:t>quicktime</w:t>
      </w:r>
      <w:proofErr w:type="spellEnd"/>
      <w:r w:rsidRPr="00014A1E">
        <w:t>)</w:t>
      </w:r>
      <w:r>
        <w:t xml:space="preserve">;  </w:t>
      </w:r>
      <w:r w:rsidRPr="008355DD">
        <w:rPr>
          <w:rStyle w:val="daolink"/>
        </w:rPr>
        <w:t>2027.42/93239</w:t>
      </w:r>
    </w:p>
    <w:p w:rsidR="008355DD" w:rsidRPr="00014A1E" w:rsidRDefault="008355DD" w:rsidP="008355DD">
      <w:pPr>
        <w:pStyle w:val="level3item"/>
      </w:pPr>
      <w:r w:rsidRPr="00014A1E">
        <w:t>The impact of video games</w:t>
      </w:r>
      <w:r>
        <w:t xml:space="preserve">;  </w:t>
      </w:r>
      <w:r w:rsidRPr="00014A1E">
        <w:t>2009</w:t>
      </w:r>
      <w:r>
        <w:t xml:space="preserve">;  </w:t>
      </w:r>
      <w:r w:rsidRPr="00014A1E">
        <w:t>New research shows that playing some video games makes children kinder and more likely to help -- not hurt -- other people. Playing can make children more likely to help others news video with professor Brad Bushman</w:t>
      </w:r>
      <w:proofErr w:type="gramStart"/>
      <w:r>
        <w:t xml:space="preserve">;  </w:t>
      </w:r>
      <w:r w:rsidRPr="00014A1E">
        <w:t>(</w:t>
      </w:r>
      <w:proofErr w:type="gramEnd"/>
      <w:r w:rsidRPr="00014A1E">
        <w:t>bushman_jun_09.mov; 2:12; video/</w:t>
      </w:r>
      <w:proofErr w:type="spellStart"/>
      <w:r w:rsidRPr="00014A1E">
        <w:t>quicktime</w:t>
      </w:r>
      <w:proofErr w:type="spellEnd"/>
      <w:r w:rsidRPr="00014A1E">
        <w:t>)</w:t>
      </w:r>
      <w:r>
        <w:t xml:space="preserve">;  </w:t>
      </w:r>
      <w:r w:rsidRPr="008355DD">
        <w:rPr>
          <w:rStyle w:val="daolink"/>
        </w:rPr>
        <w:t>2027.42/93501</w:t>
      </w:r>
    </w:p>
    <w:p w:rsidR="008355DD" w:rsidRPr="00014A1E" w:rsidRDefault="008355DD" w:rsidP="008355DD">
      <w:pPr>
        <w:pStyle w:val="level3item"/>
      </w:pPr>
      <w:r w:rsidRPr="00014A1E">
        <w:t>The road to economic recovery</w:t>
      </w:r>
      <w:r>
        <w:t xml:space="preserve">;  </w:t>
      </w:r>
      <w:r w:rsidRPr="00014A1E">
        <w:t>2009</w:t>
      </w:r>
      <w:r>
        <w:t xml:space="preserve">;  </w:t>
      </w:r>
      <w:r w:rsidRPr="00014A1E">
        <w:t>Professor Marina Whitman talks about what the newly approved stimulus package will mean to consumers Economic stimulus plan to give immediate relief to consumers Video interview with Marina Whitman</w:t>
      </w:r>
      <w:r>
        <w:t xml:space="preserve">;  </w:t>
      </w:r>
      <w:r w:rsidRPr="00014A1E">
        <w:t>(whitman_feb_09.mov; 2:13; video/</w:t>
      </w:r>
      <w:proofErr w:type="spellStart"/>
      <w:r w:rsidRPr="00014A1E">
        <w:t>quicktime</w:t>
      </w:r>
      <w:proofErr w:type="spellEnd"/>
      <w:r w:rsidRPr="00014A1E">
        <w:t>)</w:t>
      </w:r>
      <w:r>
        <w:t xml:space="preserve">;  </w:t>
      </w:r>
      <w:r w:rsidRPr="008355DD">
        <w:rPr>
          <w:rStyle w:val="daolink"/>
        </w:rPr>
        <w:t>2027.42/93466</w:t>
      </w:r>
    </w:p>
    <w:p w:rsidR="008355DD" w:rsidRPr="00014A1E" w:rsidRDefault="008355DD" w:rsidP="008355DD">
      <w:pPr>
        <w:pStyle w:val="level3item"/>
      </w:pPr>
      <w:r w:rsidRPr="00014A1E">
        <w:t>Tracing the vine of history</w:t>
      </w:r>
      <w:proofErr w:type="gramStart"/>
      <w:r>
        <w:t xml:space="preserve">;  </w:t>
      </w:r>
      <w:r w:rsidRPr="00014A1E">
        <w:t>2009</w:t>
      </w:r>
      <w:proofErr w:type="gramEnd"/>
      <w:r>
        <w:t xml:space="preserve">;  </w:t>
      </w:r>
      <w:r w:rsidRPr="00014A1E">
        <w:t xml:space="preserve">500 Years of Winemaking in America offers an intriguing examination of how the pursuit of making memorable wine parallels the triumphs and travails of American history. Clements Library exhibit looks at 500 years of winemaking Exhibit curator Daniel </w:t>
      </w:r>
      <w:proofErr w:type="spellStart"/>
      <w:r w:rsidRPr="00014A1E">
        <w:t>Longone</w:t>
      </w:r>
      <w:proofErr w:type="spellEnd"/>
      <w:r w:rsidRPr="00014A1E">
        <w:t xml:space="preserve"> gives a brief tour of the compelling artifacts and books in the exhibit.</w:t>
      </w:r>
      <w:r>
        <w:t xml:space="preserve">;  </w:t>
      </w:r>
      <w:r w:rsidRPr="00014A1E">
        <w:t>(longone_apr_09.mov; 3:29; video/</w:t>
      </w:r>
      <w:proofErr w:type="spellStart"/>
      <w:r w:rsidRPr="00014A1E">
        <w:t>quicktime</w:t>
      </w:r>
      <w:proofErr w:type="spellEnd"/>
      <w:r w:rsidRPr="00014A1E">
        <w:t>)</w:t>
      </w:r>
      <w:r>
        <w:t xml:space="preserve">;  </w:t>
      </w:r>
      <w:r w:rsidRPr="008355DD">
        <w:rPr>
          <w:rStyle w:val="daolink"/>
        </w:rPr>
        <w:t>2027.42/93484</w:t>
      </w:r>
    </w:p>
    <w:p w:rsidR="003A7C33" w:rsidRDefault="003A7C33" w:rsidP="003A7C33">
      <w:pPr>
        <w:pStyle w:val="L2newpage"/>
        <w:rPr>
          <w:b/>
        </w:rPr>
      </w:pPr>
    </w:p>
    <w:p w:rsidR="003A7C33" w:rsidRDefault="003A7C33" w:rsidP="003A7C33">
      <w:pPr>
        <w:pStyle w:val="L2newpage"/>
        <w:rPr>
          <w:b/>
        </w:rPr>
      </w:pPr>
    </w:p>
    <w:p w:rsidR="003A7C33" w:rsidRDefault="003A7C33" w:rsidP="003A7C33">
      <w:pPr>
        <w:pStyle w:val="L2newpage"/>
        <w:rPr>
          <w:b/>
        </w:rPr>
      </w:pPr>
    </w:p>
    <w:p w:rsidR="003A7C33" w:rsidRDefault="003A7C33" w:rsidP="003A7C33">
      <w:pPr>
        <w:pStyle w:val="L2newpage"/>
        <w:rPr>
          <w:b/>
        </w:rPr>
      </w:pPr>
    </w:p>
    <w:p w:rsidR="003A7C33" w:rsidRPr="00AD5835" w:rsidRDefault="003A7C33" w:rsidP="003A7C33">
      <w:pPr>
        <w:pStyle w:val="L2newpage"/>
        <w:rPr>
          <w:b/>
        </w:rPr>
      </w:pPr>
      <w:r>
        <w:rPr>
          <w:b/>
        </w:rPr>
        <w:lastRenderedPageBreak/>
        <w:t>D</w:t>
      </w:r>
      <w:r w:rsidRPr="00AD5835">
        <w:rPr>
          <w:b/>
        </w:rPr>
        <w:t>igital Video News Briefs (2007 – 2012) (Cont.)</w:t>
      </w:r>
    </w:p>
    <w:p w:rsidR="003A7C33" w:rsidRDefault="003A7C33" w:rsidP="003A7C33">
      <w:pPr>
        <w:pStyle w:val="Boxnewpage"/>
      </w:pPr>
      <w:proofErr w:type="gramStart"/>
      <w:r>
        <w:t>Online (Cont.)</w:t>
      </w:r>
      <w:proofErr w:type="gramEnd"/>
    </w:p>
    <w:p w:rsidR="008355DD" w:rsidRPr="00014A1E" w:rsidRDefault="008355DD" w:rsidP="008355DD">
      <w:pPr>
        <w:pStyle w:val="level3item"/>
      </w:pPr>
      <w:r w:rsidRPr="00014A1E">
        <w:t>U-M launches stem cell center</w:t>
      </w:r>
      <w:proofErr w:type="gramStart"/>
      <w:r>
        <w:t xml:space="preserve">;  </w:t>
      </w:r>
      <w:r w:rsidRPr="00014A1E">
        <w:t>2009</w:t>
      </w:r>
      <w:proofErr w:type="gramEnd"/>
      <w:r>
        <w:t xml:space="preserve">;  </w:t>
      </w:r>
      <w:r w:rsidRPr="00014A1E">
        <w:t>This is a video from a March 9 news briefing announcing the creation of the U-M Consortium for Stem Cell Therapies. New consortium will create embryonic stem cell lines Video featuring stem cell researchers Sean Morrison, Sue O'Shea and Gary Smith.</w:t>
      </w:r>
      <w:r>
        <w:t xml:space="preserve">;  </w:t>
      </w:r>
      <w:r w:rsidRPr="00014A1E">
        <w:t>(stemcell_mar_09.mov; 3:37; video/</w:t>
      </w:r>
      <w:proofErr w:type="spellStart"/>
      <w:r w:rsidRPr="00014A1E">
        <w:t>quicktime</w:t>
      </w:r>
      <w:proofErr w:type="spellEnd"/>
      <w:r w:rsidRPr="00014A1E">
        <w:t>)</w:t>
      </w:r>
      <w:r>
        <w:t xml:space="preserve">;  </w:t>
      </w:r>
      <w:r w:rsidRPr="008355DD">
        <w:rPr>
          <w:rStyle w:val="daolink"/>
        </w:rPr>
        <w:t>2027.42/93473</w:t>
      </w:r>
    </w:p>
    <w:p w:rsidR="008355DD" w:rsidRPr="00014A1E" w:rsidRDefault="008355DD" w:rsidP="008355DD">
      <w:pPr>
        <w:pStyle w:val="level3item"/>
      </w:pPr>
      <w:r w:rsidRPr="00014A1E">
        <w:t>University of Michigan Automakers and the Feds</w:t>
      </w:r>
      <w:proofErr w:type="gramStart"/>
      <w:r>
        <w:t xml:space="preserve">;  </w:t>
      </w:r>
      <w:r w:rsidRPr="00014A1E">
        <w:t>2009</w:t>
      </w:r>
      <w:proofErr w:type="gramEnd"/>
      <w:r>
        <w:t xml:space="preserve">;  </w:t>
      </w:r>
      <w:r w:rsidRPr="00014A1E">
        <w:t>New vehicles should please the auto industry's newest stakeholder---the federal government.</w:t>
      </w:r>
      <w:r>
        <w:t xml:space="preserve">;  </w:t>
      </w:r>
      <w:r w:rsidRPr="00014A1E">
        <w:t>(University-of-Michigan-Automakers-and-the-</w:t>
      </w:r>
      <w:proofErr w:type="spellStart"/>
      <w:r w:rsidRPr="00014A1E">
        <w:t>Feds.flv</w:t>
      </w:r>
      <w:proofErr w:type="spellEnd"/>
      <w:r w:rsidRPr="00014A1E">
        <w:t>; University-of-Michigan-Automakers-and-the-Feds_bhl-e8043ece.mp4; 2:21; video/x-</w:t>
      </w:r>
      <w:proofErr w:type="spellStart"/>
      <w:r w:rsidRPr="00014A1E">
        <w:t>flv</w:t>
      </w:r>
      <w:proofErr w:type="spellEnd"/>
      <w:r w:rsidRPr="00014A1E">
        <w:t>; video/mp4)</w:t>
      </w:r>
      <w:r>
        <w:t xml:space="preserve">;  </w:t>
      </w:r>
      <w:r w:rsidRPr="008355DD">
        <w:rPr>
          <w:rStyle w:val="daolink"/>
        </w:rPr>
        <w:t>2027.42/94380</w:t>
      </w:r>
    </w:p>
    <w:p w:rsidR="008355DD" w:rsidRPr="00014A1E" w:rsidRDefault="008355DD" w:rsidP="008355DD">
      <w:pPr>
        <w:pStyle w:val="level3item"/>
      </w:pPr>
      <w:r w:rsidRPr="00014A1E">
        <w:t>University of Michigan Innovation economy partnership</w:t>
      </w:r>
      <w:r>
        <w:t xml:space="preserve">;  </w:t>
      </w:r>
      <w:r w:rsidRPr="00014A1E">
        <w:t>2009</w:t>
      </w:r>
      <w:r>
        <w:t xml:space="preserve">;  </w:t>
      </w:r>
      <w:r w:rsidRPr="00014A1E">
        <w:t>V.P. for Research Stephen Forrest talks about U-M's commitment to transforming the economy of Michigan</w:t>
      </w:r>
      <w:r>
        <w:t xml:space="preserve">;  </w:t>
      </w:r>
      <w:r w:rsidRPr="00014A1E">
        <w:t>(University-of-Michigan-Innovation-economy-</w:t>
      </w:r>
      <w:proofErr w:type="spellStart"/>
      <w:r w:rsidRPr="00014A1E">
        <w:t>partnership.flv</w:t>
      </w:r>
      <w:proofErr w:type="spellEnd"/>
      <w:r w:rsidRPr="00014A1E">
        <w:t>; University-of-Michigan-Innovation-economy-partnership_bhl-a4abfb2d.mp4; 4:04; video/x-</w:t>
      </w:r>
      <w:proofErr w:type="spellStart"/>
      <w:r w:rsidRPr="00014A1E">
        <w:t>flv</w:t>
      </w:r>
      <w:proofErr w:type="spellEnd"/>
      <w:r w:rsidRPr="00014A1E">
        <w:t>; video/mp4)</w:t>
      </w:r>
      <w:r>
        <w:t xml:space="preserve">;  </w:t>
      </w:r>
      <w:r w:rsidRPr="008355DD">
        <w:rPr>
          <w:rStyle w:val="daolink"/>
        </w:rPr>
        <w:t>2027.42/94386</w:t>
      </w:r>
    </w:p>
    <w:p w:rsidR="008355DD" w:rsidRPr="00014A1E" w:rsidRDefault="008355DD" w:rsidP="008355DD">
      <w:pPr>
        <w:pStyle w:val="level3item"/>
      </w:pPr>
      <w:r w:rsidRPr="00014A1E">
        <w:t>University of Michigan Reinventing the automobile</w:t>
      </w:r>
      <w:proofErr w:type="gramStart"/>
      <w:r>
        <w:t xml:space="preserve">;  </w:t>
      </w:r>
      <w:r w:rsidRPr="00014A1E">
        <w:t>2009</w:t>
      </w:r>
      <w:proofErr w:type="gramEnd"/>
      <w:r>
        <w:t xml:space="preserve">;  </w:t>
      </w:r>
      <w:r w:rsidRPr="00014A1E">
        <w:t>General Motors and U-M establish new institute</w:t>
      </w:r>
      <w:r>
        <w:t xml:space="preserve">;  </w:t>
      </w:r>
      <w:r w:rsidRPr="00014A1E">
        <w:t>(University-of-Michigan-Reinventing-the-</w:t>
      </w:r>
      <w:proofErr w:type="spellStart"/>
      <w:r w:rsidRPr="00014A1E">
        <w:t>automobile.flv</w:t>
      </w:r>
      <w:proofErr w:type="spellEnd"/>
      <w:r w:rsidRPr="00014A1E">
        <w:t>; University-of-Michigan-Reinventing-the-automobile_bhl-402cc789.mp4; 3:33; video/x-</w:t>
      </w:r>
      <w:proofErr w:type="spellStart"/>
      <w:r w:rsidRPr="00014A1E">
        <w:t>flv</w:t>
      </w:r>
      <w:proofErr w:type="spellEnd"/>
      <w:r w:rsidRPr="00014A1E">
        <w:t>; video/mp4)</w:t>
      </w:r>
      <w:r>
        <w:t xml:space="preserve">;  </w:t>
      </w:r>
      <w:r w:rsidRPr="008355DD">
        <w:rPr>
          <w:rStyle w:val="daolink"/>
        </w:rPr>
        <w:t>2027.42/94391</w:t>
      </w:r>
    </w:p>
    <w:p w:rsidR="008355DD" w:rsidRPr="00014A1E" w:rsidRDefault="008355DD" w:rsidP="008355DD">
      <w:pPr>
        <w:pStyle w:val="level3item"/>
      </w:pPr>
      <w:r w:rsidRPr="00014A1E">
        <w:t>University of Michigan Student teams</w:t>
      </w:r>
      <w:proofErr w:type="gramStart"/>
      <w:r>
        <w:t xml:space="preserve">;  </w:t>
      </w:r>
      <w:r w:rsidRPr="00014A1E">
        <w:t>2009</w:t>
      </w:r>
      <w:proofErr w:type="gramEnd"/>
      <w:r>
        <w:t xml:space="preserve">;  </w:t>
      </w:r>
      <w:r w:rsidRPr="00014A1E">
        <w:t>Hands-on learning at Michigan Engineering</w:t>
      </w:r>
      <w:r>
        <w:t xml:space="preserve">;  </w:t>
      </w:r>
      <w:r w:rsidRPr="00014A1E">
        <w:t>(University-of-Michigan-Student-</w:t>
      </w:r>
      <w:proofErr w:type="spellStart"/>
      <w:r w:rsidRPr="00014A1E">
        <w:t>teams.flv</w:t>
      </w:r>
      <w:proofErr w:type="spellEnd"/>
      <w:r w:rsidRPr="00014A1E">
        <w:t>; University-of-Michigan-Student-teams_bhl-f3af9c16.mp4; 5:05; video/x-</w:t>
      </w:r>
      <w:proofErr w:type="spellStart"/>
      <w:r w:rsidRPr="00014A1E">
        <w:t>flv</w:t>
      </w:r>
      <w:proofErr w:type="spellEnd"/>
      <w:r w:rsidRPr="00014A1E">
        <w:t>; video/mp4)</w:t>
      </w:r>
      <w:r>
        <w:t xml:space="preserve">;  </w:t>
      </w:r>
      <w:r w:rsidRPr="008355DD">
        <w:rPr>
          <w:rStyle w:val="daolink"/>
        </w:rPr>
        <w:t>2027.42/94393</w:t>
      </w:r>
    </w:p>
    <w:p w:rsidR="008355DD" w:rsidRPr="00014A1E" w:rsidRDefault="008355DD" w:rsidP="008355DD">
      <w:pPr>
        <w:pStyle w:val="level3item"/>
      </w:pPr>
      <w:r w:rsidRPr="00014A1E">
        <w:t>URC Presidents testimony</w:t>
      </w:r>
      <w:r>
        <w:t xml:space="preserve">;  </w:t>
      </w:r>
      <w:r w:rsidRPr="00014A1E">
        <w:t>2009</w:t>
      </w:r>
      <w:r>
        <w:t xml:space="preserve">;  </w:t>
      </w:r>
      <w:r w:rsidRPr="00014A1E">
        <w:t xml:space="preserve">Presidents from the University of Michigan, Michigan State University and Wayne State University came to U-M to testify before the State Senate Appropriations Subcommittee on Higher Education. They spoke on behalf of Michigan's University Research Corridor on May 15, 2009. (urcmich.org) State Senate hearing held at U-M </w:t>
      </w:r>
      <w:proofErr w:type="spellStart"/>
      <w:r w:rsidRPr="00014A1E">
        <w:t>U-M</w:t>
      </w:r>
      <w:proofErr w:type="spellEnd"/>
      <w:r w:rsidRPr="00014A1E">
        <w:t>, MSU and WSU presidents address the State Senate</w:t>
      </w:r>
      <w:r>
        <w:t xml:space="preserve">;  </w:t>
      </w:r>
      <w:r w:rsidRPr="00014A1E">
        <w:t>(subpresidents_jun_09.mov; 2:46; video/</w:t>
      </w:r>
      <w:proofErr w:type="spellStart"/>
      <w:r w:rsidRPr="00014A1E">
        <w:t>quicktime</w:t>
      </w:r>
      <w:proofErr w:type="spellEnd"/>
      <w:r w:rsidRPr="00014A1E">
        <w:t>)</w:t>
      </w:r>
      <w:r>
        <w:t xml:space="preserve">;  </w:t>
      </w:r>
      <w:r w:rsidRPr="008355DD">
        <w:rPr>
          <w:rStyle w:val="daolink"/>
        </w:rPr>
        <w:t>2027.42/93499</w:t>
      </w:r>
    </w:p>
    <w:p w:rsidR="008355DD" w:rsidRPr="00014A1E" w:rsidRDefault="008355DD" w:rsidP="008355DD">
      <w:pPr>
        <w:pStyle w:val="level3item"/>
      </w:pPr>
      <w:r w:rsidRPr="00014A1E">
        <w:t>USA Learns</w:t>
      </w:r>
      <w:r>
        <w:t xml:space="preserve">;  </w:t>
      </w:r>
      <w:r w:rsidRPr="00014A1E">
        <w:t>2009</w:t>
      </w:r>
      <w:r>
        <w:t xml:space="preserve">;  </w:t>
      </w:r>
      <w:r w:rsidRPr="00014A1E">
        <w:t>USA Learns.org has attracted more than half a million visits in less than 3 months, showing the power of distance learning to help immigrants learn English A new web site helps immigrants learn English video interview with prof and students</w:t>
      </w:r>
      <w:r>
        <w:t xml:space="preserve">;  </w:t>
      </w:r>
      <w:r w:rsidRPr="00014A1E">
        <w:t>(usalearns_feb_09.mov; 3:55; video/</w:t>
      </w:r>
      <w:proofErr w:type="spellStart"/>
      <w:r w:rsidRPr="00014A1E">
        <w:t>quicktime</w:t>
      </w:r>
      <w:proofErr w:type="spellEnd"/>
      <w:r w:rsidRPr="00014A1E">
        <w:t>)</w:t>
      </w:r>
      <w:r>
        <w:t xml:space="preserve">;  </w:t>
      </w:r>
      <w:r w:rsidRPr="008355DD">
        <w:rPr>
          <w:rStyle w:val="daolink"/>
        </w:rPr>
        <w:t>2027.42/93469</w:t>
      </w:r>
    </w:p>
    <w:p w:rsidR="003A7C33" w:rsidRDefault="003A7C33" w:rsidP="003A7C33">
      <w:pPr>
        <w:pStyle w:val="L2newpage"/>
        <w:rPr>
          <w:b/>
        </w:rPr>
      </w:pPr>
    </w:p>
    <w:p w:rsidR="003A7C33" w:rsidRDefault="003A7C33" w:rsidP="003A7C33">
      <w:pPr>
        <w:pStyle w:val="L2newpage"/>
        <w:rPr>
          <w:b/>
        </w:rPr>
      </w:pPr>
    </w:p>
    <w:p w:rsidR="003A7C33" w:rsidRDefault="003A7C33" w:rsidP="003A7C33">
      <w:pPr>
        <w:pStyle w:val="L2newpage"/>
        <w:rPr>
          <w:b/>
        </w:rPr>
      </w:pPr>
    </w:p>
    <w:p w:rsidR="003A7C33" w:rsidRDefault="003A7C33" w:rsidP="003A7C33">
      <w:pPr>
        <w:pStyle w:val="L2newpage"/>
        <w:rPr>
          <w:b/>
        </w:rPr>
      </w:pPr>
    </w:p>
    <w:p w:rsidR="003A7C33" w:rsidRDefault="003A7C33" w:rsidP="003A7C33">
      <w:pPr>
        <w:pStyle w:val="L2newpage"/>
        <w:rPr>
          <w:b/>
        </w:rPr>
      </w:pPr>
    </w:p>
    <w:p w:rsidR="003A7C33" w:rsidRDefault="003A7C33" w:rsidP="003A7C33">
      <w:pPr>
        <w:pStyle w:val="L2newpage"/>
        <w:rPr>
          <w:b/>
        </w:rPr>
      </w:pPr>
    </w:p>
    <w:p w:rsidR="003A7C33" w:rsidRDefault="003A7C33" w:rsidP="003A7C33">
      <w:pPr>
        <w:pStyle w:val="L2newpage"/>
        <w:rPr>
          <w:b/>
        </w:rPr>
      </w:pPr>
    </w:p>
    <w:p w:rsidR="003A7C33" w:rsidRPr="00AD5835" w:rsidRDefault="003A7C33" w:rsidP="003A7C33">
      <w:pPr>
        <w:pStyle w:val="L2newpage"/>
        <w:rPr>
          <w:b/>
        </w:rPr>
      </w:pPr>
      <w:r w:rsidRPr="00AD5835">
        <w:rPr>
          <w:b/>
        </w:rPr>
        <w:lastRenderedPageBreak/>
        <w:t>Digital Video News Briefs (2007 – 2012) (Cont.)</w:t>
      </w:r>
    </w:p>
    <w:p w:rsidR="003A7C33" w:rsidRDefault="003A7C33" w:rsidP="003A7C33">
      <w:pPr>
        <w:pStyle w:val="Boxnewpage"/>
      </w:pPr>
      <w:proofErr w:type="gramStart"/>
      <w:r>
        <w:t>Online (Cont.)</w:t>
      </w:r>
      <w:proofErr w:type="gramEnd"/>
    </w:p>
    <w:p w:rsidR="008355DD" w:rsidRPr="00014A1E" w:rsidRDefault="008355DD" w:rsidP="008355DD">
      <w:pPr>
        <w:pStyle w:val="level3item"/>
      </w:pPr>
      <w:r w:rsidRPr="00014A1E">
        <w:t>Wall Street in crisis</w:t>
      </w:r>
      <w:r>
        <w:t xml:space="preserve">;  </w:t>
      </w:r>
      <w:r w:rsidRPr="00014A1E">
        <w:t>2009</w:t>
      </w:r>
      <w:r>
        <w:t xml:space="preserve">;  </w:t>
      </w:r>
      <w:r w:rsidRPr="00014A1E">
        <w:t xml:space="preserve">Wall Street was rocked this week as Lehman Brothers Holdings Inc. filed for bankruptcy, Merrill Lynch and Co. sold itself to Bank of America Corp. and insurer American International Group Inc. saw its shares plummet as it scrambled to raise billions to stay afloat. Ross Professor </w:t>
      </w:r>
      <w:proofErr w:type="spellStart"/>
      <w:r w:rsidRPr="00014A1E">
        <w:t>Amiyatosh</w:t>
      </w:r>
      <w:proofErr w:type="spellEnd"/>
      <w:r w:rsidRPr="00014A1E">
        <w:t xml:space="preserve"> </w:t>
      </w:r>
      <w:proofErr w:type="spellStart"/>
      <w:r w:rsidRPr="00014A1E">
        <w:t>Purnanandam</w:t>
      </w:r>
      <w:proofErr w:type="spellEnd"/>
      <w:r w:rsidRPr="00014A1E">
        <w:t xml:space="preserve"> explains how the investment banking world got to this point, and what the future holds for the industry, regulators and average Americans. Banking expert: How we got here and where we're headed News video commentary with professor</w:t>
      </w:r>
      <w:proofErr w:type="gramStart"/>
      <w:r>
        <w:t xml:space="preserve">;  </w:t>
      </w:r>
      <w:r w:rsidRPr="00014A1E">
        <w:t>(</w:t>
      </w:r>
      <w:proofErr w:type="gramEnd"/>
      <w:r w:rsidRPr="00014A1E">
        <w:t>Purnanandam.mov; 2:21; video/</w:t>
      </w:r>
      <w:proofErr w:type="spellStart"/>
      <w:r w:rsidRPr="00014A1E">
        <w:t>quicktime</w:t>
      </w:r>
      <w:proofErr w:type="spellEnd"/>
      <w:r w:rsidRPr="00014A1E">
        <w:t>)</w:t>
      </w:r>
      <w:r>
        <w:t xml:space="preserve">;  </w:t>
      </w:r>
      <w:r w:rsidRPr="008355DD">
        <w:rPr>
          <w:rStyle w:val="daolink"/>
        </w:rPr>
        <w:t>2027.42/93436</w:t>
      </w:r>
    </w:p>
    <w:p w:rsidR="008355DD" w:rsidRPr="00014A1E" w:rsidRDefault="008355DD" w:rsidP="008355DD">
      <w:pPr>
        <w:pStyle w:val="level3item"/>
      </w:pPr>
      <w:r w:rsidRPr="00014A1E">
        <w:t>Aging in contemporary China</w:t>
      </w:r>
      <w:r>
        <w:t xml:space="preserve">;  </w:t>
      </w:r>
      <w:r w:rsidRPr="00014A1E">
        <w:t>2010</w:t>
      </w:r>
      <w:r>
        <w:t xml:space="preserve">;  </w:t>
      </w:r>
      <w:r w:rsidRPr="00014A1E">
        <w:t>An ISR researcher is studying how Chinese families in the country and the city are coping with caring for aging family members How rapid social change has affected growing old in China Video slideshow narrated by researcher</w:t>
      </w:r>
      <w:r>
        <w:t xml:space="preserve">;  </w:t>
      </w:r>
      <w:r w:rsidRPr="00014A1E">
        <w:t>(lowry_mar_10.mov; 3:06; video/</w:t>
      </w:r>
      <w:proofErr w:type="spellStart"/>
      <w:r w:rsidRPr="00014A1E">
        <w:t>quicktime</w:t>
      </w:r>
      <w:proofErr w:type="spellEnd"/>
      <w:r w:rsidRPr="00014A1E">
        <w:t>)</w:t>
      </w:r>
      <w:r>
        <w:t xml:space="preserve">;  </w:t>
      </w:r>
      <w:r w:rsidRPr="008355DD">
        <w:rPr>
          <w:rStyle w:val="daolink"/>
        </w:rPr>
        <w:t>2027.42/93292</w:t>
      </w:r>
    </w:p>
    <w:p w:rsidR="008355DD" w:rsidRPr="00014A1E" w:rsidRDefault="008355DD" w:rsidP="008355DD">
      <w:pPr>
        <w:pStyle w:val="level3item"/>
      </w:pPr>
      <w:r w:rsidRPr="00014A1E">
        <w:t>Americans live close to mothers</w:t>
      </w:r>
      <w:r>
        <w:t xml:space="preserve">;  </w:t>
      </w:r>
      <w:r w:rsidRPr="00014A1E">
        <w:t>2010</w:t>
      </w:r>
      <w:r>
        <w:t xml:space="preserve">;  </w:t>
      </w:r>
      <w:r w:rsidRPr="00014A1E">
        <w:t>Interview with U-M economist Janice Compton about her findings that most Americans live close to their mothers U-M researcher's new study finds Interview with Janice Compton</w:t>
      </w:r>
      <w:r>
        <w:t xml:space="preserve">;  </w:t>
      </w:r>
      <w:r w:rsidRPr="00014A1E">
        <w:t>(mothers_may_10.mov; 3:02; video/</w:t>
      </w:r>
      <w:proofErr w:type="spellStart"/>
      <w:r w:rsidRPr="00014A1E">
        <w:t>quicktime</w:t>
      </w:r>
      <w:proofErr w:type="spellEnd"/>
      <w:r w:rsidRPr="00014A1E">
        <w:t>)</w:t>
      </w:r>
      <w:r>
        <w:t xml:space="preserve">;  </w:t>
      </w:r>
      <w:r w:rsidRPr="008355DD">
        <w:rPr>
          <w:rStyle w:val="daolink"/>
        </w:rPr>
        <w:t>2027.42/93299</w:t>
      </w:r>
    </w:p>
    <w:p w:rsidR="008355DD" w:rsidRPr="00014A1E" w:rsidRDefault="008355DD" w:rsidP="008355DD">
      <w:pPr>
        <w:pStyle w:val="level3item"/>
      </w:pPr>
      <w:proofErr w:type="spellStart"/>
      <w:r w:rsidRPr="00014A1E">
        <w:t>BioKIDS</w:t>
      </w:r>
      <w:proofErr w:type="spellEnd"/>
      <w:r w:rsidRPr="00014A1E">
        <w:t xml:space="preserve"> day out</w:t>
      </w:r>
      <w:proofErr w:type="gramStart"/>
      <w:r>
        <w:t xml:space="preserve">;  </w:t>
      </w:r>
      <w:r w:rsidRPr="00014A1E">
        <w:t>2010</w:t>
      </w:r>
      <w:proofErr w:type="gramEnd"/>
      <w:r>
        <w:t xml:space="preserve">;  </w:t>
      </w:r>
      <w:r w:rsidRPr="00014A1E">
        <w:t xml:space="preserve">U-M Ecology and Evolutionary Biology faculty and students plan a day out for Detroit Public Schools students who participated in </w:t>
      </w:r>
      <w:proofErr w:type="spellStart"/>
      <w:r w:rsidRPr="00014A1E">
        <w:t>BioKIDS</w:t>
      </w:r>
      <w:proofErr w:type="spellEnd"/>
      <w:r w:rsidRPr="00014A1E">
        <w:t>. Visit to Henry Ford estate Interview with EEB faculty and DPS students.</w:t>
      </w:r>
      <w:proofErr w:type="gramStart"/>
      <w:r>
        <w:t xml:space="preserve">;  </w:t>
      </w:r>
      <w:r w:rsidRPr="00014A1E">
        <w:t>(</w:t>
      </w:r>
      <w:proofErr w:type="gramEnd"/>
      <w:r w:rsidRPr="00014A1E">
        <w:t>biokids_jun_10.mov; 5:03; video/</w:t>
      </w:r>
      <w:proofErr w:type="spellStart"/>
      <w:r w:rsidRPr="00014A1E">
        <w:t>quicktime</w:t>
      </w:r>
      <w:proofErr w:type="spellEnd"/>
      <w:r w:rsidRPr="00014A1E">
        <w:t>)</w:t>
      </w:r>
      <w:r>
        <w:t xml:space="preserve">;  </w:t>
      </w:r>
      <w:r w:rsidRPr="008355DD">
        <w:rPr>
          <w:rStyle w:val="daolink"/>
        </w:rPr>
        <w:t>2027.42/93305</w:t>
      </w:r>
    </w:p>
    <w:p w:rsidR="008355DD" w:rsidRPr="00014A1E" w:rsidRDefault="008355DD" w:rsidP="008355DD">
      <w:pPr>
        <w:pStyle w:val="level3item"/>
      </w:pPr>
      <w:r w:rsidRPr="00014A1E">
        <w:t>Campus scenes</w:t>
      </w:r>
      <w:proofErr w:type="gramStart"/>
      <w:r>
        <w:t xml:space="preserve">;  </w:t>
      </w:r>
      <w:r w:rsidRPr="00014A1E">
        <w:t>2010</w:t>
      </w:r>
      <w:proofErr w:type="gramEnd"/>
      <w:r>
        <w:t xml:space="preserve">;  </w:t>
      </w:r>
      <w:r w:rsidRPr="00014A1E">
        <w:t>Various video clips of campus scenes; taken in preparation for Spring 2010 commencement. Includes the Michigan Union, Museum of Art, Angell hall, the Diag, Burton Tower and aerial shots</w:t>
      </w:r>
      <w:r>
        <w:t xml:space="preserve">;  </w:t>
      </w:r>
      <w:r w:rsidRPr="00014A1E">
        <w:t>(Campus-</w:t>
      </w:r>
      <w:proofErr w:type="spellStart"/>
      <w:r w:rsidRPr="00014A1E">
        <w:t>scenes.flv</w:t>
      </w:r>
      <w:proofErr w:type="spellEnd"/>
      <w:r w:rsidRPr="00014A1E">
        <w:t>; Campus-scenes_bhl-6b866e78.mp4; 7:03; video/x-</w:t>
      </w:r>
      <w:proofErr w:type="spellStart"/>
      <w:r w:rsidRPr="00014A1E">
        <w:t>flv</w:t>
      </w:r>
      <w:proofErr w:type="spellEnd"/>
      <w:r w:rsidRPr="00014A1E">
        <w:t>; video/mp4)</w:t>
      </w:r>
      <w:r>
        <w:t xml:space="preserve">;  </w:t>
      </w:r>
      <w:r w:rsidRPr="008355DD">
        <w:rPr>
          <w:rStyle w:val="daolink"/>
        </w:rPr>
        <w:t>2027.42/94327</w:t>
      </w:r>
    </w:p>
    <w:p w:rsidR="008355DD" w:rsidRPr="00014A1E" w:rsidRDefault="008355DD" w:rsidP="008355DD">
      <w:pPr>
        <w:pStyle w:val="level3item"/>
      </w:pPr>
      <w:r w:rsidRPr="00014A1E">
        <w:t>Capping an oil leak</w:t>
      </w:r>
      <w:proofErr w:type="gramStart"/>
      <w:r>
        <w:t xml:space="preserve">;  </w:t>
      </w:r>
      <w:r w:rsidRPr="00014A1E">
        <w:t>2010</w:t>
      </w:r>
      <w:proofErr w:type="gramEnd"/>
      <w:r>
        <w:t xml:space="preserve">;  </w:t>
      </w:r>
      <w:r w:rsidRPr="00014A1E">
        <w:t>University of Michigan concluded a month long camp for high school students with an innovative competition - capping an oil leak. High school students compete at U-M interview with students and instructors.</w:t>
      </w:r>
      <w:proofErr w:type="gramStart"/>
      <w:r>
        <w:t xml:space="preserve">;  </w:t>
      </w:r>
      <w:r w:rsidRPr="00014A1E">
        <w:t>(</w:t>
      </w:r>
      <w:proofErr w:type="gramEnd"/>
      <w:r w:rsidRPr="00014A1E">
        <w:t>oilleak_aug_10.mov; 5:33; video/</w:t>
      </w:r>
      <w:proofErr w:type="spellStart"/>
      <w:r w:rsidRPr="00014A1E">
        <w:t>quicktime</w:t>
      </w:r>
      <w:proofErr w:type="spellEnd"/>
      <w:r w:rsidRPr="00014A1E">
        <w:t>)</w:t>
      </w:r>
      <w:r>
        <w:t xml:space="preserve">;  </w:t>
      </w:r>
      <w:r w:rsidRPr="008355DD">
        <w:rPr>
          <w:rStyle w:val="daolink"/>
        </w:rPr>
        <w:t>2027.42/93310</w:t>
      </w:r>
    </w:p>
    <w:p w:rsidR="008355DD" w:rsidRPr="00014A1E" w:rsidRDefault="008355DD" w:rsidP="008355DD">
      <w:pPr>
        <w:pStyle w:val="level3item"/>
      </w:pPr>
      <w:r w:rsidRPr="00014A1E">
        <w:t>Colossal Fossil</w:t>
      </w:r>
      <w:proofErr w:type="gramStart"/>
      <w:r>
        <w:t xml:space="preserve">;  </w:t>
      </w:r>
      <w:r w:rsidRPr="00014A1E">
        <w:t>2010</w:t>
      </w:r>
      <w:proofErr w:type="gramEnd"/>
      <w:r>
        <w:t xml:space="preserve">;  </w:t>
      </w:r>
      <w:r w:rsidRPr="00014A1E">
        <w:t xml:space="preserve">Learn about how new whale fossil was discovered and the process involved in getting it ready for exhibit and research. New whale exhibit at U-M museum Interview with </w:t>
      </w:r>
      <w:proofErr w:type="spellStart"/>
      <w:r w:rsidRPr="00014A1E">
        <w:t>Gingerich</w:t>
      </w:r>
      <w:proofErr w:type="spellEnd"/>
      <w:r w:rsidRPr="00014A1E">
        <w:t xml:space="preserve">, Amy Harris, William Sanders, Mike </w:t>
      </w:r>
      <w:proofErr w:type="spellStart"/>
      <w:r w:rsidRPr="00014A1E">
        <w:t>Cherney</w:t>
      </w:r>
      <w:proofErr w:type="spellEnd"/>
      <w:r w:rsidRPr="00014A1E">
        <w:t>, Daniel Erickson</w:t>
      </w:r>
      <w:r>
        <w:t xml:space="preserve">;  </w:t>
      </w:r>
      <w:r w:rsidRPr="00014A1E">
        <w:t>(whale_dec_10.mov; 7:22; video/</w:t>
      </w:r>
      <w:proofErr w:type="spellStart"/>
      <w:r w:rsidRPr="00014A1E">
        <w:t>quicktime</w:t>
      </w:r>
      <w:proofErr w:type="spellEnd"/>
      <w:r w:rsidRPr="00014A1E">
        <w:t>)</w:t>
      </w:r>
      <w:r>
        <w:t xml:space="preserve">;  </w:t>
      </w:r>
      <w:r w:rsidRPr="008355DD">
        <w:rPr>
          <w:rStyle w:val="daolink"/>
        </w:rPr>
        <w:t>2027.42/93321</w:t>
      </w:r>
    </w:p>
    <w:p w:rsidR="003A7C33" w:rsidRDefault="003A7C33" w:rsidP="003A7C33">
      <w:pPr>
        <w:pStyle w:val="L2newpage"/>
        <w:rPr>
          <w:b/>
        </w:rPr>
      </w:pPr>
    </w:p>
    <w:p w:rsidR="003A7C33" w:rsidRDefault="003A7C33" w:rsidP="003A7C33">
      <w:pPr>
        <w:pStyle w:val="L2newpage"/>
        <w:rPr>
          <w:b/>
        </w:rPr>
      </w:pPr>
    </w:p>
    <w:p w:rsidR="003A7C33" w:rsidRDefault="003A7C33" w:rsidP="003A7C33">
      <w:pPr>
        <w:pStyle w:val="L2newpage"/>
        <w:rPr>
          <w:b/>
        </w:rPr>
      </w:pPr>
    </w:p>
    <w:p w:rsidR="003A7C33" w:rsidRDefault="003A7C33" w:rsidP="003A7C33">
      <w:pPr>
        <w:pStyle w:val="L2newpage"/>
        <w:rPr>
          <w:b/>
        </w:rPr>
      </w:pPr>
    </w:p>
    <w:p w:rsidR="003A7C33" w:rsidRDefault="003A7C33" w:rsidP="003A7C33">
      <w:pPr>
        <w:pStyle w:val="L2newpage"/>
        <w:rPr>
          <w:b/>
        </w:rPr>
      </w:pPr>
    </w:p>
    <w:p w:rsidR="003A7C33" w:rsidRPr="00AD5835" w:rsidRDefault="003A7C33" w:rsidP="003A7C33">
      <w:pPr>
        <w:pStyle w:val="L2newpage"/>
        <w:rPr>
          <w:b/>
        </w:rPr>
      </w:pPr>
      <w:r w:rsidRPr="00AD5835">
        <w:rPr>
          <w:b/>
        </w:rPr>
        <w:lastRenderedPageBreak/>
        <w:t>Digital Video News Briefs (2007 – 2012) (Cont.)</w:t>
      </w:r>
    </w:p>
    <w:p w:rsidR="003A7C33" w:rsidRDefault="003A7C33" w:rsidP="003A7C33">
      <w:pPr>
        <w:pStyle w:val="Boxnewpage"/>
      </w:pPr>
      <w:proofErr w:type="gramStart"/>
      <w:r>
        <w:t>Online (Cont.)</w:t>
      </w:r>
      <w:proofErr w:type="gramEnd"/>
    </w:p>
    <w:p w:rsidR="008355DD" w:rsidRPr="00014A1E" w:rsidRDefault="008355DD" w:rsidP="008355DD">
      <w:pPr>
        <w:pStyle w:val="level3item"/>
      </w:pPr>
      <w:proofErr w:type="gramStart"/>
      <w:r w:rsidRPr="00014A1E">
        <w:t>Confusion over health reform?</w:t>
      </w:r>
      <w:proofErr w:type="gramEnd"/>
      <w:r w:rsidRPr="00014A1E">
        <w:t xml:space="preserve"> </w:t>
      </w:r>
      <w:r>
        <w:t xml:space="preserve">;  </w:t>
      </w:r>
      <w:r w:rsidRPr="00014A1E">
        <w:t>2010</w:t>
      </w:r>
      <w:r>
        <w:t xml:space="preserve">;  </w:t>
      </w:r>
      <w:r w:rsidRPr="00014A1E">
        <w:t xml:space="preserve">U-M School of Public Health Professor Leon </w:t>
      </w:r>
      <w:proofErr w:type="spellStart"/>
      <w:r w:rsidRPr="00014A1E">
        <w:t>Wyszewianski</w:t>
      </w:r>
      <w:proofErr w:type="spellEnd"/>
      <w:r w:rsidRPr="00014A1E">
        <w:t xml:space="preserve"> discusses some of the possible misconceptions about the new health care reform bill Possible misconceptions about the health care reform bill  A brief interview with one subject about health care reform.</w:t>
      </w:r>
      <w:r>
        <w:t xml:space="preserve">;  </w:t>
      </w:r>
      <w:r w:rsidRPr="00014A1E">
        <w:t>(leonw_mar_10.mov; 3:50; video/</w:t>
      </w:r>
      <w:proofErr w:type="spellStart"/>
      <w:r w:rsidRPr="00014A1E">
        <w:t>quicktime</w:t>
      </w:r>
      <w:proofErr w:type="spellEnd"/>
      <w:r w:rsidRPr="00014A1E">
        <w:t>)</w:t>
      </w:r>
      <w:r>
        <w:t xml:space="preserve">;  </w:t>
      </w:r>
      <w:r w:rsidRPr="008355DD">
        <w:rPr>
          <w:rStyle w:val="daolink"/>
        </w:rPr>
        <w:t>2027.42/93295</w:t>
      </w:r>
    </w:p>
    <w:p w:rsidR="008355DD" w:rsidRPr="00014A1E" w:rsidRDefault="008355DD" w:rsidP="008355DD">
      <w:pPr>
        <w:pStyle w:val="level3item"/>
      </w:pPr>
      <w:r w:rsidRPr="00014A1E">
        <w:t>Creeping Crinoid</w:t>
      </w:r>
      <w:r>
        <w:t xml:space="preserve">;  </w:t>
      </w:r>
      <w:r w:rsidRPr="00014A1E">
        <w:t>2010</w:t>
      </w:r>
      <w:r>
        <w:t xml:space="preserve">;  </w:t>
      </w:r>
      <w:r w:rsidRPr="00014A1E">
        <w:t xml:space="preserve">A crawling sea lily, </w:t>
      </w:r>
      <w:proofErr w:type="spellStart"/>
      <w:r w:rsidRPr="00014A1E">
        <w:t>Neocrinus</w:t>
      </w:r>
      <w:proofErr w:type="spellEnd"/>
      <w:r w:rsidRPr="00014A1E">
        <w:t xml:space="preserve"> </w:t>
      </w:r>
      <w:proofErr w:type="spellStart"/>
      <w:r w:rsidRPr="00014A1E">
        <w:t>decorus</w:t>
      </w:r>
      <w:proofErr w:type="spellEnd"/>
      <w:r w:rsidRPr="00014A1E">
        <w:t>, off Grand Bahama Island at a depth of about 1200 feet. In its normal, living position, the finger-like appendages of the stalk attach the animal to the bottom, and elevated arms form a circular filter oriented perpendicular to the current. The stalk is about 2 feet long Sea lilies creep along ocean floor to escape hungry urchins Short video clip of sea lily crawling along ocean floor</w:t>
      </w:r>
      <w:r>
        <w:t xml:space="preserve">;  </w:t>
      </w:r>
      <w:r w:rsidRPr="00014A1E">
        <w:t>(crawler.mp4; 0:10; video/mp4)</w:t>
      </w:r>
      <w:r>
        <w:t xml:space="preserve">;  </w:t>
      </w:r>
      <w:r w:rsidRPr="008355DD">
        <w:rPr>
          <w:rStyle w:val="daolink"/>
        </w:rPr>
        <w:t>2027.42/93293</w:t>
      </w:r>
    </w:p>
    <w:p w:rsidR="008355DD" w:rsidRPr="00014A1E" w:rsidRDefault="008355DD" w:rsidP="008355DD">
      <w:pPr>
        <w:pStyle w:val="level3item"/>
      </w:pPr>
      <w:r w:rsidRPr="00014A1E">
        <w:t>Dramatic Truth</w:t>
      </w:r>
      <w:r>
        <w:t xml:space="preserve">;  </w:t>
      </w:r>
      <w:r w:rsidRPr="00014A1E">
        <w:t>2010</w:t>
      </w:r>
      <w:r>
        <w:t xml:space="preserve">;  </w:t>
      </w:r>
      <w:r w:rsidRPr="00014A1E">
        <w:t xml:space="preserve">A short profile of Ralph Williams, who plays a pivotal role as a contributor and advisor during RSC residency Ralph Williams' legendary passion for teaching, Shakespeare </w:t>
      </w:r>
      <w:proofErr w:type="spellStart"/>
      <w:r w:rsidRPr="00014A1E">
        <w:t>WIlliams</w:t>
      </w:r>
      <w:proofErr w:type="spellEnd"/>
      <w:r w:rsidRPr="00014A1E">
        <w:t xml:space="preserve"> discusses what motivates him as a teacher and scholar</w:t>
      </w:r>
      <w:r>
        <w:t xml:space="preserve">;  </w:t>
      </w:r>
      <w:r w:rsidRPr="00014A1E">
        <w:t>(rwilliams_profile_mar_10.mov; 3:31; video/</w:t>
      </w:r>
      <w:proofErr w:type="spellStart"/>
      <w:r w:rsidRPr="00014A1E">
        <w:t>quicktime</w:t>
      </w:r>
      <w:proofErr w:type="spellEnd"/>
      <w:r w:rsidRPr="00014A1E">
        <w:t>)</w:t>
      </w:r>
      <w:r>
        <w:t xml:space="preserve">;  </w:t>
      </w:r>
      <w:r w:rsidRPr="008355DD">
        <w:rPr>
          <w:rStyle w:val="daolink"/>
        </w:rPr>
        <w:t>2027.42/93290</w:t>
      </w:r>
    </w:p>
    <w:p w:rsidR="008355DD" w:rsidRPr="00014A1E" w:rsidRDefault="008355DD" w:rsidP="008355DD">
      <w:pPr>
        <w:pStyle w:val="level3item"/>
      </w:pPr>
      <w:r w:rsidRPr="00014A1E">
        <w:t>Drug regrows bone in gum disease</w:t>
      </w:r>
      <w:proofErr w:type="gramStart"/>
      <w:r>
        <w:t xml:space="preserve">;  </w:t>
      </w:r>
      <w:r w:rsidRPr="00014A1E">
        <w:t>2010</w:t>
      </w:r>
      <w:proofErr w:type="gramEnd"/>
      <w:r>
        <w:t xml:space="preserve">;  </w:t>
      </w:r>
      <w:r w:rsidRPr="00014A1E">
        <w:t>In a new study at School of Dentistry, researchers show benefits of using osteoporosis drug for periodontal patients. U-M researchers study show benefits for periodontal patients video with researcher, patient</w:t>
      </w:r>
      <w:proofErr w:type="gramStart"/>
      <w:r>
        <w:t xml:space="preserve">;  </w:t>
      </w:r>
      <w:r w:rsidRPr="00014A1E">
        <w:t>(</w:t>
      </w:r>
      <w:proofErr w:type="gramEnd"/>
      <w:r w:rsidRPr="00014A1E">
        <w:t>dental_oct_10.mov; 3:37; video/</w:t>
      </w:r>
      <w:proofErr w:type="spellStart"/>
      <w:r w:rsidRPr="00014A1E">
        <w:t>quicktime</w:t>
      </w:r>
      <w:proofErr w:type="spellEnd"/>
      <w:r w:rsidRPr="00014A1E">
        <w:t>)</w:t>
      </w:r>
      <w:r>
        <w:t xml:space="preserve">;  </w:t>
      </w:r>
      <w:r w:rsidRPr="008355DD">
        <w:rPr>
          <w:rStyle w:val="daolink"/>
        </w:rPr>
        <w:t>2027.42/93313</w:t>
      </w:r>
    </w:p>
    <w:p w:rsidR="008355DD" w:rsidRPr="00014A1E" w:rsidRDefault="008355DD" w:rsidP="008355DD">
      <w:pPr>
        <w:pStyle w:val="level3item"/>
      </w:pPr>
      <w:r w:rsidRPr="00014A1E">
        <w:t>Electricity in our brains</w:t>
      </w:r>
      <w:proofErr w:type="gramStart"/>
      <w:r>
        <w:t xml:space="preserve">;  </w:t>
      </w:r>
      <w:r w:rsidRPr="00014A1E">
        <w:t>2010</w:t>
      </w:r>
      <w:proofErr w:type="gramEnd"/>
      <w:r>
        <w:t xml:space="preserve">;  </w:t>
      </w:r>
      <w:r w:rsidRPr="00014A1E">
        <w:t xml:space="preserve">Scientists are one step closer to limbs powered by electrical signals from the brain thanks to a new U-M study.  New U-M study harnesses power of electricity in the brain interview with </w:t>
      </w:r>
      <w:proofErr w:type="spellStart"/>
      <w:r w:rsidRPr="00014A1E">
        <w:t>dan</w:t>
      </w:r>
      <w:proofErr w:type="spellEnd"/>
      <w:r w:rsidRPr="00014A1E">
        <w:t xml:space="preserve"> </w:t>
      </w:r>
      <w:proofErr w:type="spellStart"/>
      <w:r w:rsidRPr="00014A1E">
        <w:t>ferris</w:t>
      </w:r>
      <w:proofErr w:type="spellEnd"/>
      <w:r w:rsidRPr="00014A1E">
        <w:t xml:space="preserve">, joseph </w:t>
      </w:r>
      <w:proofErr w:type="spellStart"/>
      <w:r w:rsidRPr="00014A1E">
        <w:t>gwin</w:t>
      </w:r>
      <w:proofErr w:type="spellEnd"/>
      <w:r w:rsidRPr="00014A1E">
        <w:t xml:space="preserve"> and b-roll</w:t>
      </w:r>
      <w:proofErr w:type="gramStart"/>
      <w:r>
        <w:t xml:space="preserve">;  </w:t>
      </w:r>
      <w:r w:rsidRPr="00014A1E">
        <w:t>(</w:t>
      </w:r>
      <w:proofErr w:type="gramEnd"/>
      <w:r w:rsidRPr="00014A1E">
        <w:t>brainwave_oct_10.mov; 4:13; video/</w:t>
      </w:r>
      <w:proofErr w:type="spellStart"/>
      <w:r w:rsidRPr="00014A1E">
        <w:t>quicktime</w:t>
      </w:r>
      <w:proofErr w:type="spellEnd"/>
      <w:r w:rsidRPr="00014A1E">
        <w:t>)</w:t>
      </w:r>
      <w:r>
        <w:t xml:space="preserve">;  </w:t>
      </w:r>
      <w:r w:rsidRPr="008355DD">
        <w:rPr>
          <w:rStyle w:val="daolink"/>
        </w:rPr>
        <w:t>2027.42/93317</w:t>
      </w:r>
    </w:p>
    <w:p w:rsidR="008355DD" w:rsidRPr="00014A1E" w:rsidRDefault="008355DD" w:rsidP="008355DD">
      <w:pPr>
        <w:pStyle w:val="level3item"/>
      </w:pPr>
      <w:r w:rsidRPr="00014A1E">
        <w:t>Embryonic stem cell line</w:t>
      </w:r>
      <w:proofErr w:type="gramStart"/>
      <w:r>
        <w:t xml:space="preserve">;  </w:t>
      </w:r>
      <w:r w:rsidRPr="00014A1E">
        <w:t>2010</w:t>
      </w:r>
      <w:proofErr w:type="gramEnd"/>
      <w:r>
        <w:t xml:space="preserve">;  </w:t>
      </w:r>
      <w:r w:rsidRPr="00014A1E">
        <w:t>U-M scientists have created Michigan's first human embryonic stem cell line, achieving a long-sought goal that provides the foundation for future efforts to develop innovative disease treatments and cures. U-M create state's first human embryonic stem cell line The video will include an in-lab interview with stem cell scientist Gary Smith, as well as B-Roll of lab techs working with human embryonic stem cells. We will also include still microscope shots showing embryonic stem cells and cell colonies.</w:t>
      </w:r>
      <w:proofErr w:type="gramStart"/>
      <w:r>
        <w:t xml:space="preserve">;  </w:t>
      </w:r>
      <w:r w:rsidRPr="00014A1E">
        <w:t>(</w:t>
      </w:r>
      <w:proofErr w:type="gramEnd"/>
      <w:r w:rsidRPr="00014A1E">
        <w:t>smith_sep_10.mov; 4:20; video/</w:t>
      </w:r>
      <w:proofErr w:type="spellStart"/>
      <w:r w:rsidRPr="00014A1E">
        <w:t>quicktime</w:t>
      </w:r>
      <w:proofErr w:type="spellEnd"/>
      <w:r w:rsidRPr="00014A1E">
        <w:t>)</w:t>
      </w:r>
      <w:r>
        <w:t xml:space="preserve">;  </w:t>
      </w:r>
      <w:r w:rsidRPr="008355DD">
        <w:rPr>
          <w:rStyle w:val="daolink"/>
        </w:rPr>
        <w:t>2027.42/93309</w:t>
      </w:r>
    </w:p>
    <w:p w:rsidR="008355DD" w:rsidRPr="00014A1E" w:rsidRDefault="008355DD" w:rsidP="008355DD">
      <w:pPr>
        <w:pStyle w:val="level3item"/>
      </w:pPr>
      <w:r w:rsidRPr="00014A1E">
        <w:t xml:space="preserve">Epsilon </w:t>
      </w:r>
      <w:proofErr w:type="spellStart"/>
      <w:r w:rsidRPr="00014A1E">
        <w:t>Aurigae</w:t>
      </w:r>
      <w:proofErr w:type="spellEnd"/>
      <w:r w:rsidRPr="00014A1E">
        <w:t xml:space="preserve"> eclipse</w:t>
      </w:r>
      <w:r>
        <w:t xml:space="preserve">;  </w:t>
      </w:r>
      <w:r w:rsidRPr="00014A1E">
        <w:t>2010</w:t>
      </w:r>
      <w:r>
        <w:t xml:space="preserve">;  </w:t>
      </w:r>
      <w:r w:rsidRPr="00014A1E">
        <w:t xml:space="preserve">Using an instrument created at the University of Michigan, astronomers have for the first time imaged a peculiar binary star eclipse that happens once every 27 years. Scientists capture a peculiar stellar eclipse Animation of epsilon </w:t>
      </w:r>
      <w:proofErr w:type="spellStart"/>
      <w:r w:rsidRPr="00014A1E">
        <w:t>Aurigae</w:t>
      </w:r>
      <w:proofErr w:type="spellEnd"/>
      <w:r w:rsidRPr="00014A1E">
        <w:t xml:space="preserve"> eclipse, 2009</w:t>
      </w:r>
      <w:proofErr w:type="gramStart"/>
      <w:r>
        <w:t xml:space="preserve">;  </w:t>
      </w:r>
      <w:r w:rsidRPr="00014A1E">
        <w:t>(</w:t>
      </w:r>
      <w:proofErr w:type="gramEnd"/>
      <w:r w:rsidRPr="00014A1E">
        <w:t>eclipse_Nsversion.mp4; 0:36; video/mp4)</w:t>
      </w:r>
      <w:r>
        <w:t xml:space="preserve">;  </w:t>
      </w:r>
      <w:r w:rsidRPr="008355DD">
        <w:rPr>
          <w:rStyle w:val="daolink"/>
        </w:rPr>
        <w:t>2027.42/93287</w:t>
      </w:r>
    </w:p>
    <w:p w:rsidR="003A7C33" w:rsidRDefault="003A7C33" w:rsidP="003A7C33">
      <w:pPr>
        <w:pStyle w:val="L2newpage"/>
        <w:rPr>
          <w:b/>
        </w:rPr>
      </w:pPr>
    </w:p>
    <w:p w:rsidR="003A7C33" w:rsidRDefault="003A7C33" w:rsidP="003A7C33">
      <w:pPr>
        <w:pStyle w:val="L2newpage"/>
        <w:rPr>
          <w:b/>
        </w:rPr>
      </w:pPr>
    </w:p>
    <w:p w:rsidR="003A7C33" w:rsidRPr="00AD5835" w:rsidRDefault="003A7C33" w:rsidP="003A7C33">
      <w:pPr>
        <w:pStyle w:val="L2newpage"/>
        <w:rPr>
          <w:b/>
        </w:rPr>
      </w:pPr>
      <w:r w:rsidRPr="00AD5835">
        <w:rPr>
          <w:b/>
        </w:rPr>
        <w:lastRenderedPageBreak/>
        <w:t>Digital Video News Briefs (2007 – 2012) (Cont.)</w:t>
      </w:r>
    </w:p>
    <w:p w:rsidR="003A7C33" w:rsidRDefault="003A7C33" w:rsidP="003A7C33">
      <w:pPr>
        <w:pStyle w:val="Boxnewpage"/>
      </w:pPr>
      <w:proofErr w:type="gramStart"/>
      <w:r>
        <w:t>Online (Cont.)</w:t>
      </w:r>
      <w:proofErr w:type="gramEnd"/>
    </w:p>
    <w:p w:rsidR="008355DD" w:rsidRPr="00014A1E" w:rsidRDefault="008355DD" w:rsidP="008355DD">
      <w:pPr>
        <w:pStyle w:val="level3item"/>
      </w:pPr>
      <w:r w:rsidRPr="00014A1E">
        <w:t>Fashion, power and politics</w:t>
      </w:r>
      <w:proofErr w:type="gramStart"/>
      <w:r>
        <w:t xml:space="preserve">;  </w:t>
      </w:r>
      <w:r w:rsidRPr="00014A1E">
        <w:t>2010</w:t>
      </w:r>
      <w:proofErr w:type="gramEnd"/>
      <w:r>
        <w:t xml:space="preserve">;  </w:t>
      </w:r>
      <w:r w:rsidRPr="00014A1E">
        <w:t xml:space="preserve">Robin </w:t>
      </w:r>
      <w:proofErr w:type="spellStart"/>
      <w:r w:rsidRPr="00014A1E">
        <w:t>Givhan</w:t>
      </w:r>
      <w:proofErr w:type="spellEnd"/>
      <w:r w:rsidRPr="00014A1E">
        <w:t xml:space="preserve"> talks about fashion, power and politics in Washington. U-M alumna talks </w:t>
      </w:r>
      <w:proofErr w:type="gramStart"/>
      <w:r w:rsidRPr="00014A1E">
        <w:t>about  fashion</w:t>
      </w:r>
      <w:proofErr w:type="gramEnd"/>
      <w:r w:rsidRPr="00014A1E">
        <w:t xml:space="preserve"> in Washington circles podcast with images with robin </w:t>
      </w:r>
      <w:proofErr w:type="spellStart"/>
      <w:r w:rsidRPr="00014A1E">
        <w:t>givhan</w:t>
      </w:r>
      <w:proofErr w:type="spellEnd"/>
      <w:r>
        <w:t xml:space="preserve">;  </w:t>
      </w:r>
      <w:r w:rsidRPr="00014A1E">
        <w:t>(givhan_oct_10.mov; 5:46; video/</w:t>
      </w:r>
      <w:proofErr w:type="spellStart"/>
      <w:r w:rsidRPr="00014A1E">
        <w:t>quicktime</w:t>
      </w:r>
      <w:proofErr w:type="spellEnd"/>
      <w:r w:rsidRPr="00014A1E">
        <w:t>)</w:t>
      </w:r>
      <w:r>
        <w:t xml:space="preserve">;  </w:t>
      </w:r>
      <w:r w:rsidRPr="008355DD">
        <w:rPr>
          <w:rStyle w:val="daolink"/>
        </w:rPr>
        <w:t>2027.42/93318</w:t>
      </w:r>
    </w:p>
    <w:p w:rsidR="008355DD" w:rsidRPr="00014A1E" w:rsidRDefault="008355DD" w:rsidP="008355DD">
      <w:pPr>
        <w:pStyle w:val="level3item"/>
      </w:pPr>
      <w:r w:rsidRPr="00014A1E">
        <w:t>Getting up with the kids</w:t>
      </w:r>
      <w:r>
        <w:t xml:space="preserve">;  </w:t>
      </w:r>
      <w:r w:rsidRPr="00014A1E">
        <w:t>2010</w:t>
      </w:r>
      <w:r>
        <w:t xml:space="preserve">;  </w:t>
      </w:r>
      <w:r w:rsidRPr="00014A1E">
        <w:t>Working mothers are still two and a half times as likely as working dads to get up at night to care for babies and small children. Working women are more likely to interrupt their sleep Interview with researcher, animated graphics, b-roll</w:t>
      </w:r>
      <w:proofErr w:type="gramStart"/>
      <w:r>
        <w:t xml:space="preserve">;  </w:t>
      </w:r>
      <w:r w:rsidRPr="00014A1E">
        <w:t>(</w:t>
      </w:r>
      <w:proofErr w:type="gramEnd"/>
      <w:r w:rsidRPr="00014A1E">
        <w:t>sleep_nov_10.mov; 2:53; video/</w:t>
      </w:r>
      <w:proofErr w:type="spellStart"/>
      <w:r w:rsidRPr="00014A1E">
        <w:t>quicktime</w:t>
      </w:r>
      <w:proofErr w:type="spellEnd"/>
      <w:r w:rsidRPr="00014A1E">
        <w:t>)</w:t>
      </w:r>
      <w:r>
        <w:t xml:space="preserve">;  </w:t>
      </w:r>
      <w:r w:rsidRPr="008355DD">
        <w:rPr>
          <w:rStyle w:val="daolink"/>
        </w:rPr>
        <w:t>2027.42/93315</w:t>
      </w:r>
    </w:p>
    <w:p w:rsidR="008355DD" w:rsidRPr="00014A1E" w:rsidRDefault="008355DD" w:rsidP="008355DD">
      <w:pPr>
        <w:pStyle w:val="level3item"/>
      </w:pPr>
      <w:r w:rsidRPr="00014A1E">
        <w:t>Happiness is rising around the world</w:t>
      </w:r>
      <w:proofErr w:type="gramStart"/>
      <w:r>
        <w:t xml:space="preserve">;  </w:t>
      </w:r>
      <w:r w:rsidRPr="00014A1E">
        <w:t>2010</w:t>
      </w:r>
      <w:proofErr w:type="gramEnd"/>
      <w:r>
        <w:t xml:space="preserve">;  </w:t>
      </w:r>
      <w:r w:rsidRPr="00014A1E">
        <w:t>ISR World Values Survey identifies happiest nations in the world.</w:t>
      </w:r>
      <w:r>
        <w:t xml:space="preserve">;  </w:t>
      </w:r>
      <w:r w:rsidRPr="00014A1E">
        <w:t>(Happiness-is-rising-around-the-</w:t>
      </w:r>
      <w:proofErr w:type="spellStart"/>
      <w:r w:rsidRPr="00014A1E">
        <w:t>world.flv</w:t>
      </w:r>
      <w:proofErr w:type="spellEnd"/>
      <w:r w:rsidRPr="00014A1E">
        <w:t>; Happiness-is-rising-around-the-world_bhl-db75d78e.mp4; 2:03; video/x-</w:t>
      </w:r>
      <w:proofErr w:type="spellStart"/>
      <w:r w:rsidRPr="00014A1E">
        <w:t>flv</w:t>
      </w:r>
      <w:proofErr w:type="spellEnd"/>
      <w:r w:rsidRPr="00014A1E">
        <w:t>; video/mp4)</w:t>
      </w:r>
      <w:r>
        <w:t xml:space="preserve">;  </w:t>
      </w:r>
      <w:r w:rsidRPr="008355DD">
        <w:rPr>
          <w:rStyle w:val="daolink"/>
        </w:rPr>
        <w:t>2027.42/94342</w:t>
      </w:r>
    </w:p>
    <w:p w:rsidR="008355DD" w:rsidRPr="00014A1E" w:rsidRDefault="008355DD" w:rsidP="008355DD">
      <w:pPr>
        <w:pStyle w:val="level3item"/>
      </w:pPr>
      <w:r w:rsidRPr="00014A1E">
        <w:t>Heart Walk May 15</w:t>
      </w:r>
      <w:proofErr w:type="gramStart"/>
      <w:r>
        <w:t xml:space="preserve">;  </w:t>
      </w:r>
      <w:r w:rsidRPr="00014A1E">
        <w:t>2010</w:t>
      </w:r>
      <w:proofErr w:type="gramEnd"/>
      <w:r>
        <w:t xml:space="preserve">;  </w:t>
      </w:r>
      <w:r w:rsidRPr="00014A1E">
        <w:t>U-M Chief Health Officer Robert Winfield and Wellness Coordinator Colleen Greene urge faculty, staff and students to walk or run for cardiac health. Campus urged to participate U-M Chief Health Officer Robert Winfield, Wellness Coordinator Colleen Greene discuss Health Walk and related activities</w:t>
      </w:r>
      <w:proofErr w:type="gramStart"/>
      <w:r>
        <w:t xml:space="preserve">;  </w:t>
      </w:r>
      <w:r w:rsidRPr="00014A1E">
        <w:t>(</w:t>
      </w:r>
      <w:proofErr w:type="gramEnd"/>
      <w:r w:rsidRPr="00014A1E">
        <w:t>3rd_Draft.mov; 3:16; video/</w:t>
      </w:r>
      <w:proofErr w:type="spellStart"/>
      <w:r w:rsidRPr="00014A1E">
        <w:t>quicktime</w:t>
      </w:r>
      <w:proofErr w:type="spellEnd"/>
      <w:r w:rsidRPr="00014A1E">
        <w:t>)</w:t>
      </w:r>
      <w:r>
        <w:t xml:space="preserve">;  </w:t>
      </w:r>
      <w:r w:rsidRPr="008355DD">
        <w:rPr>
          <w:rStyle w:val="daolink"/>
        </w:rPr>
        <w:t>2027.42/93294</w:t>
      </w:r>
    </w:p>
    <w:p w:rsidR="008355DD" w:rsidRPr="00014A1E" w:rsidRDefault="008355DD" w:rsidP="008355DD">
      <w:pPr>
        <w:pStyle w:val="level3item"/>
      </w:pPr>
      <w:r w:rsidRPr="00014A1E">
        <w:t>Improving IVF pregnancy rates</w:t>
      </w:r>
      <w:proofErr w:type="gramStart"/>
      <w:r>
        <w:t xml:space="preserve">;  </w:t>
      </w:r>
      <w:r w:rsidRPr="00014A1E">
        <w:t>2010</w:t>
      </w:r>
      <w:proofErr w:type="gramEnd"/>
      <w:r>
        <w:t xml:space="preserve">;  </w:t>
      </w:r>
      <w:r w:rsidRPr="00014A1E">
        <w:t xml:space="preserve">University of Michigan professors have devised a new instrument that exposes developing embryos to motions similar to those that occur in the body, leading to higher in vitro fertilization pregnancy rates in mice. A new device mimics motions that occur in the body Interview with Gary Smith and Shu </w:t>
      </w:r>
      <w:proofErr w:type="spellStart"/>
      <w:r w:rsidRPr="00014A1E">
        <w:t>Takayama</w:t>
      </w:r>
      <w:proofErr w:type="spellEnd"/>
      <w:proofErr w:type="gramStart"/>
      <w:r>
        <w:t xml:space="preserve">;  </w:t>
      </w:r>
      <w:r w:rsidRPr="00014A1E">
        <w:t>(</w:t>
      </w:r>
      <w:proofErr w:type="gramEnd"/>
      <w:r w:rsidRPr="00014A1E">
        <w:t>embryorocks_jan_10.mov; 4:52; video/</w:t>
      </w:r>
      <w:proofErr w:type="spellStart"/>
      <w:r w:rsidRPr="00014A1E">
        <w:t>quicktime</w:t>
      </w:r>
      <w:proofErr w:type="spellEnd"/>
      <w:r w:rsidRPr="00014A1E">
        <w:t>)</w:t>
      </w:r>
      <w:r>
        <w:t xml:space="preserve">;  </w:t>
      </w:r>
      <w:r w:rsidRPr="008355DD">
        <w:rPr>
          <w:rStyle w:val="daolink"/>
        </w:rPr>
        <w:t>2027.42/93273</w:t>
      </w:r>
    </w:p>
    <w:p w:rsidR="008355DD" w:rsidRPr="00014A1E" w:rsidRDefault="008355DD" w:rsidP="008355DD">
      <w:pPr>
        <w:pStyle w:val="level3item"/>
      </w:pPr>
      <w:r w:rsidRPr="00014A1E">
        <w:t>Inspiring tomorrow's engineers</w:t>
      </w:r>
      <w:r>
        <w:t xml:space="preserve">;  </w:t>
      </w:r>
      <w:r w:rsidRPr="00014A1E">
        <w:t>2010</w:t>
      </w:r>
      <w:r>
        <w:t xml:space="preserve">;  </w:t>
      </w:r>
      <w:r w:rsidRPr="00014A1E">
        <w:t xml:space="preserve">At the Michigan Engineering Zone in Detroit, more than 100 high school students from across the city gather to build robots for the national FIRST Robotics competition. The U-M College of Engineering is sponsoring the zone in collaboration with Detroit Public Schools. Michigan Engineering helps Detroit students build robots Video interviews and footage of Detroit high school students building robots. </w:t>
      </w:r>
      <w:r>
        <w:t xml:space="preserve">;  </w:t>
      </w:r>
      <w:r w:rsidRPr="00014A1E">
        <w:t>(robot_feb_10.mov; 4:00; video/</w:t>
      </w:r>
      <w:proofErr w:type="spellStart"/>
      <w:r w:rsidRPr="00014A1E">
        <w:t>quicktime</w:t>
      </w:r>
      <w:proofErr w:type="spellEnd"/>
      <w:r w:rsidRPr="00014A1E">
        <w:t>)</w:t>
      </w:r>
      <w:proofErr w:type="gramStart"/>
      <w:r>
        <w:t xml:space="preserve">;  </w:t>
      </w:r>
      <w:r w:rsidRPr="008355DD">
        <w:rPr>
          <w:rStyle w:val="daolink"/>
        </w:rPr>
        <w:t>2027.42</w:t>
      </w:r>
      <w:proofErr w:type="gramEnd"/>
      <w:r w:rsidRPr="008355DD">
        <w:rPr>
          <w:rStyle w:val="daolink"/>
        </w:rPr>
        <w:t>/93284</w:t>
      </w:r>
    </w:p>
    <w:p w:rsidR="008355DD" w:rsidRPr="00014A1E" w:rsidRDefault="008355DD" w:rsidP="008355DD">
      <w:pPr>
        <w:pStyle w:val="level3item"/>
      </w:pPr>
      <w:r w:rsidRPr="00014A1E">
        <w:t>Justice in Cambodia</w:t>
      </w:r>
      <w:r>
        <w:t xml:space="preserve">;  </w:t>
      </w:r>
      <w:r w:rsidRPr="00014A1E">
        <w:t>2010</w:t>
      </w:r>
      <w:r>
        <w:t xml:space="preserve">;  </w:t>
      </w:r>
      <w:r w:rsidRPr="00014A1E">
        <w:t xml:space="preserve">U-M professor John </w:t>
      </w:r>
      <w:proofErr w:type="spellStart"/>
      <w:r w:rsidRPr="00014A1E">
        <w:t>Ciorciari</w:t>
      </w:r>
      <w:proofErr w:type="spellEnd"/>
      <w:r w:rsidRPr="00014A1E">
        <w:t xml:space="preserve"> discusses UN tribunal's verdict in first case</w:t>
      </w:r>
      <w:r>
        <w:t xml:space="preserve">;  </w:t>
      </w:r>
      <w:r w:rsidRPr="00014A1E">
        <w:t>(Justice-in-</w:t>
      </w:r>
      <w:proofErr w:type="spellStart"/>
      <w:r w:rsidRPr="00014A1E">
        <w:t>Cambodia.flv</w:t>
      </w:r>
      <w:proofErr w:type="spellEnd"/>
      <w:r w:rsidRPr="00014A1E">
        <w:t>; Justice-in-Cambodia_bhl-9df9c4b3.mp4; 2:51; video/x-</w:t>
      </w:r>
      <w:proofErr w:type="spellStart"/>
      <w:r w:rsidRPr="00014A1E">
        <w:t>flv</w:t>
      </w:r>
      <w:proofErr w:type="spellEnd"/>
      <w:r w:rsidRPr="00014A1E">
        <w:t>; video/mp4)</w:t>
      </w:r>
      <w:r>
        <w:t xml:space="preserve">;  </w:t>
      </w:r>
      <w:r w:rsidRPr="008355DD">
        <w:rPr>
          <w:rStyle w:val="daolink"/>
        </w:rPr>
        <w:t>2027.42/94348</w:t>
      </w:r>
    </w:p>
    <w:p w:rsidR="008355DD" w:rsidRPr="00014A1E" w:rsidRDefault="008355DD" w:rsidP="008355DD">
      <w:pPr>
        <w:pStyle w:val="level3item"/>
      </w:pPr>
      <w:r w:rsidRPr="00014A1E">
        <w:t>Microfluidic circuit</w:t>
      </w:r>
      <w:proofErr w:type="gramStart"/>
      <w:r>
        <w:t xml:space="preserve">;  </w:t>
      </w:r>
      <w:r w:rsidRPr="00014A1E">
        <w:t>2010</w:t>
      </w:r>
      <w:proofErr w:type="gramEnd"/>
      <w:r>
        <w:t xml:space="preserve">;  </w:t>
      </w:r>
      <w:r w:rsidRPr="00014A1E">
        <w:t>One circuit is serving as the clocking signal of another circuit so that the  branching fluids switch in unison. Demonstration of integrated microfluidic circuit Video of one circuit is serving as the clocking signal of another circuit so that the branching fluids switch in unison.</w:t>
      </w:r>
      <w:proofErr w:type="gramStart"/>
      <w:r>
        <w:t xml:space="preserve">;  </w:t>
      </w:r>
      <w:r w:rsidRPr="00014A1E">
        <w:t>(</w:t>
      </w:r>
      <w:proofErr w:type="gramEnd"/>
      <w:r w:rsidRPr="00014A1E">
        <w:t>engr_apr_10.mp4; 2:21; video/mp4)</w:t>
      </w:r>
      <w:r>
        <w:t xml:space="preserve">;  </w:t>
      </w:r>
      <w:r w:rsidRPr="008355DD">
        <w:rPr>
          <w:rStyle w:val="daolink"/>
        </w:rPr>
        <w:t>2027.42/93297</w:t>
      </w:r>
    </w:p>
    <w:p w:rsidR="003A7C33" w:rsidRDefault="003A7C33" w:rsidP="003A7C33">
      <w:pPr>
        <w:pStyle w:val="L2newpage"/>
        <w:rPr>
          <w:b/>
        </w:rPr>
      </w:pPr>
    </w:p>
    <w:p w:rsidR="003A7C33" w:rsidRPr="00AD5835" w:rsidRDefault="003A7C33" w:rsidP="003A7C33">
      <w:pPr>
        <w:pStyle w:val="L2newpage"/>
        <w:rPr>
          <w:b/>
        </w:rPr>
      </w:pPr>
      <w:r w:rsidRPr="00AD5835">
        <w:rPr>
          <w:b/>
        </w:rPr>
        <w:lastRenderedPageBreak/>
        <w:t>Digital Video News Briefs (2007 – 2012) (Cont.)</w:t>
      </w:r>
    </w:p>
    <w:p w:rsidR="003A7C33" w:rsidRDefault="003A7C33" w:rsidP="003A7C33">
      <w:pPr>
        <w:pStyle w:val="Boxnewpage"/>
      </w:pPr>
      <w:proofErr w:type="gramStart"/>
      <w:r>
        <w:t>Online (Cont.)</w:t>
      </w:r>
      <w:proofErr w:type="gramEnd"/>
    </w:p>
    <w:p w:rsidR="008355DD" w:rsidRPr="00014A1E" w:rsidRDefault="008355DD" w:rsidP="008355DD">
      <w:pPr>
        <w:pStyle w:val="level3item"/>
      </w:pPr>
      <w:r w:rsidRPr="00014A1E">
        <w:t>Midterm patterns and predictions</w:t>
      </w:r>
      <w:r>
        <w:t xml:space="preserve">;  </w:t>
      </w:r>
      <w:r w:rsidRPr="00014A1E">
        <w:t>2010</w:t>
      </w:r>
      <w:r>
        <w:t xml:space="preserve">;  </w:t>
      </w:r>
      <w:r w:rsidRPr="00014A1E">
        <w:t>Veteran researcher Michael Traugott explains the factors behind midterm patterns and predicts 2010 outcomes What the past tells us about midterm prospects Video interview with expert plus animated graphics and images</w:t>
      </w:r>
      <w:r>
        <w:t xml:space="preserve">;  </w:t>
      </w:r>
      <w:r w:rsidRPr="00014A1E">
        <w:t>(traugott_sept_10.mov; 3:56; video/</w:t>
      </w:r>
      <w:proofErr w:type="spellStart"/>
      <w:r w:rsidRPr="00014A1E">
        <w:t>quicktime</w:t>
      </w:r>
      <w:proofErr w:type="spellEnd"/>
      <w:r w:rsidRPr="00014A1E">
        <w:t>)</w:t>
      </w:r>
      <w:r>
        <w:t xml:space="preserve">;  </w:t>
      </w:r>
      <w:r w:rsidRPr="008355DD">
        <w:rPr>
          <w:rStyle w:val="daolink"/>
        </w:rPr>
        <w:t>2027.42/93311</w:t>
      </w:r>
    </w:p>
    <w:p w:rsidR="008355DD" w:rsidRPr="00014A1E" w:rsidRDefault="008355DD" w:rsidP="008355DD">
      <w:pPr>
        <w:pStyle w:val="level3item"/>
      </w:pPr>
      <w:r w:rsidRPr="00014A1E">
        <w:t>Minding the Gap</w:t>
      </w:r>
      <w:proofErr w:type="gramStart"/>
      <w:r>
        <w:t xml:space="preserve">;  </w:t>
      </w:r>
      <w:r w:rsidRPr="00014A1E">
        <w:t>2010</w:t>
      </w:r>
      <w:proofErr w:type="gramEnd"/>
      <w:r>
        <w:t xml:space="preserve">;  </w:t>
      </w:r>
      <w:r w:rsidRPr="00014A1E">
        <w:t>ISR researcher Philippa Clarke compares how well the U.S. and the U.K. are meeting the World Health Organization's vision for Age-Friendly Cities. Environments can enable, not disable Video slideshow with narration by Clarke</w:t>
      </w:r>
      <w:proofErr w:type="gramStart"/>
      <w:r>
        <w:t xml:space="preserve">;  </w:t>
      </w:r>
      <w:r w:rsidRPr="00014A1E">
        <w:t>(</w:t>
      </w:r>
      <w:proofErr w:type="gramEnd"/>
      <w:r w:rsidRPr="00014A1E">
        <w:t>clarke_may_10.mov; 2:42; video/</w:t>
      </w:r>
      <w:proofErr w:type="spellStart"/>
      <w:r w:rsidRPr="00014A1E">
        <w:t>quicktime</w:t>
      </w:r>
      <w:proofErr w:type="spellEnd"/>
      <w:r w:rsidRPr="00014A1E">
        <w:t>)</w:t>
      </w:r>
      <w:r>
        <w:t xml:space="preserve">;  </w:t>
      </w:r>
      <w:r w:rsidRPr="008355DD">
        <w:rPr>
          <w:rStyle w:val="daolink"/>
        </w:rPr>
        <w:t>2027.42/93301</w:t>
      </w:r>
    </w:p>
    <w:p w:rsidR="008355DD" w:rsidRPr="00014A1E" w:rsidRDefault="008355DD" w:rsidP="008355DD">
      <w:pPr>
        <w:pStyle w:val="level3item"/>
      </w:pPr>
      <w:r w:rsidRPr="00014A1E">
        <w:t>Modern day slavery</w:t>
      </w:r>
      <w:r>
        <w:t xml:space="preserve">;  </w:t>
      </w:r>
      <w:r w:rsidRPr="00014A1E">
        <w:t>2010</w:t>
      </w:r>
      <w:r>
        <w:t xml:space="preserve">;  </w:t>
      </w:r>
      <w:r w:rsidRPr="00014A1E">
        <w:t>The U-M Law School's Human Trafficking Clinic fights to stop modern slavery</w:t>
      </w:r>
      <w:r>
        <w:t xml:space="preserve">;  </w:t>
      </w:r>
      <w:r w:rsidRPr="00014A1E">
        <w:t>(Modern-day-</w:t>
      </w:r>
      <w:proofErr w:type="spellStart"/>
      <w:r w:rsidRPr="00014A1E">
        <w:t>slavery.flv</w:t>
      </w:r>
      <w:proofErr w:type="spellEnd"/>
      <w:r w:rsidRPr="00014A1E">
        <w:t>; Modern-day-slavery_bhl-09868bf8.mp4; 3:24; video/x-</w:t>
      </w:r>
      <w:proofErr w:type="spellStart"/>
      <w:r w:rsidRPr="00014A1E">
        <w:t>flv</w:t>
      </w:r>
      <w:proofErr w:type="spellEnd"/>
      <w:r w:rsidRPr="00014A1E">
        <w:t>; video/mp4)</w:t>
      </w:r>
      <w:r>
        <w:t xml:space="preserve">;  </w:t>
      </w:r>
      <w:r w:rsidRPr="008355DD">
        <w:rPr>
          <w:rStyle w:val="daolink"/>
        </w:rPr>
        <w:t>2027.42/94355</w:t>
      </w:r>
    </w:p>
    <w:p w:rsidR="008355DD" w:rsidRPr="00014A1E" w:rsidRDefault="008355DD" w:rsidP="008355DD">
      <w:pPr>
        <w:pStyle w:val="level3item"/>
      </w:pPr>
      <w:r w:rsidRPr="00014A1E">
        <w:t>New programs at U-M</w:t>
      </w:r>
      <w:r>
        <w:t xml:space="preserve">;  </w:t>
      </w:r>
      <w:r w:rsidRPr="00014A1E">
        <w:t>2010</w:t>
      </w:r>
      <w:r>
        <w:t xml:space="preserve">;  </w:t>
      </w:r>
      <w:r w:rsidRPr="00014A1E">
        <w:t xml:space="preserve">U-M President Mary Sue Coleman announce an agreement with Aaron Williams, Director of Peace Corps partnering 3 new international programs New International programs in partnership with Peace Corps signing press </w:t>
      </w:r>
      <w:proofErr w:type="spellStart"/>
      <w:r w:rsidRPr="00014A1E">
        <w:t>conf</w:t>
      </w:r>
      <w:proofErr w:type="spellEnd"/>
      <w:r>
        <w:t xml:space="preserve">;  </w:t>
      </w:r>
      <w:r w:rsidRPr="00014A1E">
        <w:t>(peacecorps_oct_10.mov; 2:44; video/</w:t>
      </w:r>
      <w:proofErr w:type="spellStart"/>
      <w:r w:rsidRPr="00014A1E">
        <w:t>quicktime</w:t>
      </w:r>
      <w:proofErr w:type="spellEnd"/>
      <w:r w:rsidRPr="00014A1E">
        <w:t>)</w:t>
      </w:r>
      <w:r>
        <w:t xml:space="preserve">;  </w:t>
      </w:r>
      <w:r w:rsidRPr="008355DD">
        <w:rPr>
          <w:rStyle w:val="daolink"/>
        </w:rPr>
        <w:t>2027.42/93316</w:t>
      </w:r>
    </w:p>
    <w:p w:rsidR="008355DD" w:rsidRPr="00014A1E" w:rsidRDefault="008355DD" w:rsidP="008355DD">
      <w:pPr>
        <w:pStyle w:val="level3item"/>
      </w:pPr>
      <w:r w:rsidRPr="00014A1E">
        <w:t>Parents seek Internet safety</w:t>
      </w:r>
      <w:proofErr w:type="gramStart"/>
      <w:r>
        <w:t xml:space="preserve">;  </w:t>
      </w:r>
      <w:r w:rsidRPr="00014A1E">
        <w:t>2010</w:t>
      </w:r>
      <w:proofErr w:type="gramEnd"/>
      <w:r>
        <w:t xml:space="preserve">;  </w:t>
      </w:r>
      <w:r w:rsidRPr="00014A1E">
        <w:t>Parents are taking action to safeguard their children from cyberbullying.  Parents take steps to protect kids from cyberbullying  A video interview with Matthew Davis about parents becoming increasingly concerned about bullying and cyberbullying.</w:t>
      </w:r>
      <w:r>
        <w:t xml:space="preserve">;  </w:t>
      </w:r>
      <w:r w:rsidRPr="00014A1E">
        <w:t>(davis_aug_10.mov; 2:45; video/</w:t>
      </w:r>
      <w:proofErr w:type="spellStart"/>
      <w:r w:rsidRPr="00014A1E">
        <w:t>quicktime</w:t>
      </w:r>
      <w:proofErr w:type="spellEnd"/>
      <w:r w:rsidRPr="00014A1E">
        <w:t>)</w:t>
      </w:r>
      <w:r>
        <w:t xml:space="preserve">;  </w:t>
      </w:r>
      <w:r w:rsidRPr="008355DD">
        <w:rPr>
          <w:rStyle w:val="daolink"/>
        </w:rPr>
        <w:t>2027.42/93308</w:t>
      </w:r>
    </w:p>
    <w:p w:rsidR="008355DD" w:rsidRPr="00014A1E" w:rsidRDefault="008355DD" w:rsidP="008355DD">
      <w:pPr>
        <w:pStyle w:val="level3item"/>
      </w:pPr>
      <w:r w:rsidRPr="00014A1E">
        <w:t>Patients and medical decisions</w:t>
      </w:r>
      <w:proofErr w:type="gramStart"/>
      <w:r>
        <w:t xml:space="preserve">;  </w:t>
      </w:r>
      <w:r w:rsidRPr="00014A1E">
        <w:t>2010</w:t>
      </w:r>
      <w:proofErr w:type="gramEnd"/>
      <w:r>
        <w:t xml:space="preserve">;  </w:t>
      </w:r>
      <w:r w:rsidRPr="00014A1E">
        <w:t xml:space="preserve">New study looks at how patients approach medical decision making. New study by U-M researcher looks at medical decision making Interview with Brian </w:t>
      </w:r>
      <w:proofErr w:type="spellStart"/>
      <w:r w:rsidRPr="00014A1E">
        <w:t>Zikmund</w:t>
      </w:r>
      <w:proofErr w:type="spellEnd"/>
      <w:r w:rsidRPr="00014A1E">
        <w:t>-Fisher</w:t>
      </w:r>
      <w:proofErr w:type="gramStart"/>
      <w:r>
        <w:t xml:space="preserve">;  </w:t>
      </w:r>
      <w:r w:rsidRPr="00014A1E">
        <w:t>(</w:t>
      </w:r>
      <w:proofErr w:type="gramEnd"/>
      <w:r w:rsidRPr="00014A1E">
        <w:t>fisher_sep_10.mov; 7:31; video/</w:t>
      </w:r>
      <w:proofErr w:type="spellStart"/>
      <w:r w:rsidRPr="00014A1E">
        <w:t>quicktime</w:t>
      </w:r>
      <w:proofErr w:type="spellEnd"/>
      <w:r w:rsidRPr="00014A1E">
        <w:t>)</w:t>
      </w:r>
      <w:r>
        <w:t xml:space="preserve">;  </w:t>
      </w:r>
      <w:r w:rsidRPr="008355DD">
        <w:rPr>
          <w:rStyle w:val="daolink"/>
        </w:rPr>
        <w:t>2027.42/93312</w:t>
      </w:r>
    </w:p>
    <w:p w:rsidR="008355DD" w:rsidRPr="00014A1E" w:rsidRDefault="008355DD" w:rsidP="008355DD">
      <w:pPr>
        <w:pStyle w:val="level3item"/>
      </w:pPr>
      <w:r w:rsidRPr="00014A1E">
        <w:t>Physics of Hockey</w:t>
      </w:r>
      <w:r>
        <w:t xml:space="preserve">;  </w:t>
      </w:r>
      <w:r w:rsidRPr="00014A1E">
        <w:t>2010</w:t>
      </w:r>
      <w:r>
        <w:t xml:space="preserve">;  </w:t>
      </w:r>
      <w:r w:rsidRPr="00014A1E">
        <w:t xml:space="preserve">University of Michigan Physics Department Chair Brad Orr demonstrates how physics is at the core of checking, shooting and skating in ice hockey, the world's fastest sport. </w:t>
      </w:r>
      <w:proofErr w:type="gramStart"/>
      <w:r w:rsidRPr="00014A1E">
        <w:t>Orr  will</w:t>
      </w:r>
      <w:proofErr w:type="gramEnd"/>
      <w:r w:rsidRPr="00014A1E">
        <w:t xml:space="preserve"> give a full public lecture on the physics of hockey with demonstrations at 1:30 p.m. on Dec. 11. </w:t>
      </w:r>
      <w:proofErr w:type="gramStart"/>
      <w:r w:rsidRPr="00014A1E">
        <w:t>Details at http://ns.umich.edu/htdocs/releases/story.php?id=8162.</w:t>
      </w:r>
      <w:proofErr w:type="gramEnd"/>
      <w:r w:rsidRPr="00014A1E">
        <w:t xml:space="preserve"> Physics is at the heart of the game Video of Physics cha</w:t>
      </w:r>
      <w:r>
        <w:t xml:space="preserve"> </w:t>
      </w:r>
      <w:r w:rsidRPr="00014A1E">
        <w:t>(physics_nov_10.mov; 8:48; video/</w:t>
      </w:r>
      <w:proofErr w:type="spellStart"/>
      <w:r w:rsidRPr="00014A1E">
        <w:t>quicktime</w:t>
      </w:r>
      <w:proofErr w:type="spellEnd"/>
      <w:r w:rsidRPr="00014A1E">
        <w:t>)</w:t>
      </w:r>
      <w:proofErr w:type="gramStart"/>
      <w:r>
        <w:t xml:space="preserve">;  </w:t>
      </w:r>
      <w:r w:rsidRPr="008355DD">
        <w:rPr>
          <w:rStyle w:val="daolink"/>
        </w:rPr>
        <w:t>2027.42</w:t>
      </w:r>
      <w:proofErr w:type="gramEnd"/>
      <w:r w:rsidRPr="008355DD">
        <w:rPr>
          <w:rStyle w:val="daolink"/>
        </w:rPr>
        <w:t>/93319</w:t>
      </w:r>
    </w:p>
    <w:p w:rsidR="008355DD" w:rsidRPr="00014A1E" w:rsidRDefault="008355DD" w:rsidP="008355DD">
      <w:pPr>
        <w:pStyle w:val="level3item"/>
      </w:pPr>
      <w:r w:rsidRPr="00014A1E">
        <w:t>Playing Along</w:t>
      </w:r>
      <w:r>
        <w:t xml:space="preserve">;  </w:t>
      </w:r>
      <w:r w:rsidRPr="00014A1E">
        <w:t>2010</w:t>
      </w:r>
      <w:r>
        <w:t xml:space="preserve">;  </w:t>
      </w:r>
      <w:r w:rsidRPr="00014A1E">
        <w:t>Acclaimed theatre company brings playwrights, actors, directors to reconstruct lost Shakespeare play Royal Shakespeare Co. and U-M creating three new plays Ralph Williams presents an overview of residency promising to recast U-M's role as collaborator in creative process</w:t>
      </w:r>
      <w:r>
        <w:t xml:space="preserve">;  </w:t>
      </w:r>
      <w:r w:rsidRPr="00014A1E">
        <w:t>(rw-rsc_mar_10.mov; 2:47; video/</w:t>
      </w:r>
      <w:proofErr w:type="spellStart"/>
      <w:r w:rsidRPr="00014A1E">
        <w:t>quicktime</w:t>
      </w:r>
      <w:proofErr w:type="spellEnd"/>
      <w:r w:rsidRPr="00014A1E">
        <w:t>)</w:t>
      </w:r>
      <w:r>
        <w:t xml:space="preserve">;  </w:t>
      </w:r>
      <w:r w:rsidRPr="008355DD">
        <w:rPr>
          <w:rStyle w:val="daolink"/>
        </w:rPr>
        <w:t>2027.42/93289</w:t>
      </w:r>
    </w:p>
    <w:p w:rsidR="003A7C33" w:rsidRDefault="003A7C33" w:rsidP="003A7C33">
      <w:pPr>
        <w:pStyle w:val="L2newpage"/>
        <w:rPr>
          <w:b/>
        </w:rPr>
      </w:pPr>
    </w:p>
    <w:p w:rsidR="003A7C33" w:rsidRDefault="003A7C33" w:rsidP="003A7C33">
      <w:pPr>
        <w:pStyle w:val="L2newpage"/>
        <w:rPr>
          <w:b/>
        </w:rPr>
      </w:pPr>
    </w:p>
    <w:p w:rsidR="003A7C33" w:rsidRPr="00AD5835" w:rsidRDefault="003A7C33" w:rsidP="003A7C33">
      <w:pPr>
        <w:pStyle w:val="L2newpage"/>
        <w:rPr>
          <w:b/>
        </w:rPr>
      </w:pPr>
      <w:r w:rsidRPr="00AD5835">
        <w:rPr>
          <w:b/>
        </w:rPr>
        <w:lastRenderedPageBreak/>
        <w:t>Digital Video News Briefs (2007 – 2012) (Cont.)</w:t>
      </w:r>
    </w:p>
    <w:p w:rsidR="003A7C33" w:rsidRDefault="003A7C33" w:rsidP="003A7C33">
      <w:pPr>
        <w:pStyle w:val="Boxnewpage"/>
      </w:pPr>
      <w:proofErr w:type="gramStart"/>
      <w:r>
        <w:t>Online (Cont.)</w:t>
      </w:r>
      <w:proofErr w:type="gramEnd"/>
    </w:p>
    <w:p w:rsidR="008355DD" w:rsidRPr="00014A1E" w:rsidRDefault="008355DD" w:rsidP="008355DD">
      <w:pPr>
        <w:pStyle w:val="level3item"/>
      </w:pPr>
      <w:r w:rsidRPr="00014A1E">
        <w:t>Politics and longevity</w:t>
      </w:r>
      <w:proofErr w:type="gramStart"/>
      <w:r>
        <w:t xml:space="preserve">;  </w:t>
      </w:r>
      <w:r w:rsidRPr="00014A1E">
        <w:t>2010</w:t>
      </w:r>
      <w:proofErr w:type="gramEnd"/>
      <w:r>
        <w:t xml:space="preserve">;  </w:t>
      </w:r>
      <w:r w:rsidRPr="00014A1E">
        <w:t>ISR researcher Jose Tapia Granados discusses his new study  Aren't democracies better for health than dictatorships? Interview with research scientist</w:t>
      </w:r>
      <w:proofErr w:type="gramStart"/>
      <w:r>
        <w:t xml:space="preserve">;  </w:t>
      </w:r>
      <w:r w:rsidRPr="00014A1E">
        <w:t>(</w:t>
      </w:r>
      <w:proofErr w:type="gramEnd"/>
      <w:r w:rsidRPr="00014A1E">
        <w:t>tapia_jul_10.mov; 3:07; video/</w:t>
      </w:r>
      <w:proofErr w:type="spellStart"/>
      <w:r w:rsidRPr="00014A1E">
        <w:t>quicktime</w:t>
      </w:r>
      <w:proofErr w:type="spellEnd"/>
      <w:r w:rsidRPr="00014A1E">
        <w:t>)</w:t>
      </w:r>
      <w:r>
        <w:t xml:space="preserve">;  </w:t>
      </w:r>
      <w:r w:rsidRPr="008355DD">
        <w:rPr>
          <w:rStyle w:val="daolink"/>
        </w:rPr>
        <w:t>2027.42/93304</w:t>
      </w:r>
    </w:p>
    <w:p w:rsidR="008355DD" w:rsidRPr="00014A1E" w:rsidRDefault="008355DD" w:rsidP="008355DD">
      <w:pPr>
        <w:pStyle w:val="level3item"/>
      </w:pPr>
      <w:r w:rsidRPr="00014A1E">
        <w:t>RAX in space</w:t>
      </w:r>
      <w:r>
        <w:t xml:space="preserve">;  </w:t>
      </w:r>
      <w:r w:rsidRPr="00014A1E">
        <w:t>2010</w:t>
      </w:r>
      <w:r>
        <w:t xml:space="preserve">;  </w:t>
      </w:r>
      <w:r w:rsidRPr="00014A1E">
        <w:t>Aerospace and computer engineering students take lead roles as they get ready to launch first NSF space mission- radio aurora explorer- RAX. U-M students part of space mission interviews with aerospace faculty and students</w:t>
      </w:r>
      <w:proofErr w:type="gramStart"/>
      <w:r>
        <w:t xml:space="preserve">;  </w:t>
      </w:r>
      <w:r w:rsidRPr="00014A1E">
        <w:t>(</w:t>
      </w:r>
      <w:proofErr w:type="gramEnd"/>
      <w:r w:rsidRPr="00014A1E">
        <w:t>rax_aug_10.mov; 2:57; video/</w:t>
      </w:r>
      <w:proofErr w:type="spellStart"/>
      <w:r w:rsidRPr="00014A1E">
        <w:t>quicktime</w:t>
      </w:r>
      <w:proofErr w:type="spellEnd"/>
      <w:r w:rsidRPr="00014A1E">
        <w:t>)</w:t>
      </w:r>
      <w:r>
        <w:t xml:space="preserve">;  </w:t>
      </w:r>
      <w:r w:rsidRPr="008355DD">
        <w:rPr>
          <w:rStyle w:val="daolink"/>
        </w:rPr>
        <w:t>2027.42/93306</w:t>
      </w:r>
    </w:p>
    <w:p w:rsidR="008355DD" w:rsidRPr="00014A1E" w:rsidRDefault="008355DD" w:rsidP="008355DD">
      <w:pPr>
        <w:pStyle w:val="level3item"/>
      </w:pPr>
      <w:r w:rsidRPr="00014A1E">
        <w:t>Risky business</w:t>
      </w:r>
      <w:r>
        <w:t xml:space="preserve">;  </w:t>
      </w:r>
      <w:r w:rsidRPr="00014A1E">
        <w:t>2010</w:t>
      </w:r>
      <w:r>
        <w:t xml:space="preserve">;  </w:t>
      </w:r>
      <w:r w:rsidRPr="00014A1E">
        <w:t xml:space="preserve">Sean Morrison, director of the U-M Center for Stem Cell Biology, discusses the risky treatments offered by unregulated foreign stem cell clinics. Sean Morrison discusses foreign stem cell clinics Interview. To be posted on the U-M stem cell research home page (www.umich.edu/stemcell)by John </w:t>
      </w:r>
      <w:proofErr w:type="spellStart"/>
      <w:r w:rsidRPr="00014A1E">
        <w:t>Pariseau</w:t>
      </w:r>
      <w:proofErr w:type="spellEnd"/>
      <w:proofErr w:type="gramStart"/>
      <w:r>
        <w:t xml:space="preserve">;  </w:t>
      </w:r>
      <w:r w:rsidRPr="00014A1E">
        <w:t>(</w:t>
      </w:r>
      <w:proofErr w:type="gramEnd"/>
      <w:r w:rsidRPr="00014A1E">
        <w:t>morrison_apr_10.mp4; 1:46; video/mp4)</w:t>
      </w:r>
      <w:r>
        <w:t xml:space="preserve">;  </w:t>
      </w:r>
      <w:r w:rsidRPr="008355DD">
        <w:rPr>
          <w:rStyle w:val="daolink"/>
        </w:rPr>
        <w:t>2027.42/93296</w:t>
      </w:r>
    </w:p>
    <w:p w:rsidR="008355DD" w:rsidRPr="00014A1E" w:rsidRDefault="008355DD" w:rsidP="008355DD">
      <w:pPr>
        <w:pStyle w:val="level3item"/>
      </w:pPr>
      <w:proofErr w:type="spellStart"/>
      <w:r w:rsidRPr="00014A1E">
        <w:t>Saadanius</w:t>
      </w:r>
      <w:proofErr w:type="spellEnd"/>
      <w:r w:rsidRPr="00014A1E">
        <w:t xml:space="preserve"> </w:t>
      </w:r>
      <w:proofErr w:type="spellStart"/>
      <w:r w:rsidRPr="00014A1E">
        <w:t>hijazensis</w:t>
      </w:r>
      <w:proofErr w:type="spellEnd"/>
      <w:r w:rsidRPr="00014A1E">
        <w:t xml:space="preserve"> fossil</w:t>
      </w:r>
      <w:r>
        <w:t xml:space="preserve">;  </w:t>
      </w:r>
      <w:r w:rsidRPr="00014A1E">
        <w:t>2010</w:t>
      </w:r>
      <w:r>
        <w:t xml:space="preserve">;  </w:t>
      </w:r>
      <w:r w:rsidRPr="00014A1E">
        <w:t xml:space="preserve">The new fossil </w:t>
      </w:r>
      <w:proofErr w:type="spellStart"/>
      <w:r w:rsidRPr="00014A1E">
        <w:t>catarrhine</w:t>
      </w:r>
      <w:proofErr w:type="spellEnd"/>
      <w:r w:rsidRPr="00014A1E">
        <w:t xml:space="preserve">, </w:t>
      </w:r>
      <w:proofErr w:type="spellStart"/>
      <w:r w:rsidRPr="00014A1E">
        <w:t>Saadanius</w:t>
      </w:r>
      <w:proofErr w:type="spellEnd"/>
      <w:r w:rsidRPr="00014A1E">
        <w:t xml:space="preserve"> </w:t>
      </w:r>
      <w:proofErr w:type="spellStart"/>
      <w:r w:rsidRPr="00014A1E">
        <w:t>hijazensis</w:t>
      </w:r>
      <w:proofErr w:type="spellEnd"/>
      <w:r w:rsidRPr="00014A1E">
        <w:t>, dates from 29 million to 28 million years ago and lacks the specialized features that distinguish modern apes and Old World monkeys, suggesting that the split had not yet occurred. The researchers' analysis of the fossil leads them to believe its physical features are much like those of the last common ancestor of Old World monkeys and apes</w:t>
      </w:r>
      <w:r>
        <w:t xml:space="preserve">;  </w:t>
      </w:r>
      <w:r w:rsidRPr="00014A1E">
        <w:t>(</w:t>
      </w:r>
      <w:proofErr w:type="spellStart"/>
      <w:r w:rsidRPr="00014A1E">
        <w:t>Saadanius-hijazensis-fossil.flv</w:t>
      </w:r>
      <w:proofErr w:type="spellEnd"/>
      <w:r w:rsidRPr="00014A1E">
        <w:t>; Saadanius-hijazensis-fossil_bhl-990acab7.mp4; 0:08; video/x-</w:t>
      </w:r>
      <w:proofErr w:type="spellStart"/>
      <w:r w:rsidRPr="00014A1E">
        <w:t>flv</w:t>
      </w:r>
      <w:proofErr w:type="spellEnd"/>
      <w:r w:rsidRPr="00014A1E">
        <w:t>; video/mp4)</w:t>
      </w:r>
      <w:r>
        <w:t xml:space="preserve">;  </w:t>
      </w:r>
      <w:r w:rsidRPr="008355DD">
        <w:rPr>
          <w:rStyle w:val="daolink"/>
        </w:rPr>
        <w:t>2027.42/94364</w:t>
      </w:r>
    </w:p>
    <w:p w:rsidR="008355DD" w:rsidRPr="00014A1E" w:rsidRDefault="008355DD" w:rsidP="008355DD">
      <w:pPr>
        <w:pStyle w:val="level3item"/>
      </w:pPr>
      <w:r w:rsidRPr="00014A1E">
        <w:t>Shopping behavior copy evolution</w:t>
      </w:r>
      <w:proofErr w:type="gramStart"/>
      <w:r>
        <w:t xml:space="preserve">;  </w:t>
      </w:r>
      <w:r w:rsidRPr="00014A1E">
        <w:t>2010</w:t>
      </w:r>
      <w:proofErr w:type="gramEnd"/>
      <w:r>
        <w:t xml:space="preserve">;  </w:t>
      </w:r>
      <w:r w:rsidRPr="00014A1E">
        <w:t>U-M researcher Daniel Kruger explains the different shopping styles with evolution theory. U-M researcher says evolution explains shopping styles Interview with Daniel Kruger</w:t>
      </w:r>
      <w:proofErr w:type="gramStart"/>
      <w:r>
        <w:t xml:space="preserve">;  </w:t>
      </w:r>
      <w:r w:rsidRPr="00014A1E">
        <w:t>(</w:t>
      </w:r>
      <w:proofErr w:type="gramEnd"/>
      <w:r w:rsidRPr="00014A1E">
        <w:t>kruger_dec_10.mov; 3:39; video/</w:t>
      </w:r>
      <w:proofErr w:type="spellStart"/>
      <w:r w:rsidRPr="00014A1E">
        <w:t>quicktime</w:t>
      </w:r>
      <w:proofErr w:type="spellEnd"/>
      <w:r w:rsidRPr="00014A1E">
        <w:t>)</w:t>
      </w:r>
      <w:r>
        <w:t xml:space="preserve">;  </w:t>
      </w:r>
      <w:r w:rsidRPr="008355DD">
        <w:rPr>
          <w:rStyle w:val="daolink"/>
        </w:rPr>
        <w:t>2027.42/93320</w:t>
      </w:r>
    </w:p>
    <w:p w:rsidR="008355DD" w:rsidRPr="00014A1E" w:rsidRDefault="008355DD" w:rsidP="008355DD">
      <w:pPr>
        <w:pStyle w:val="level3item"/>
      </w:pPr>
      <w:r w:rsidRPr="00014A1E">
        <w:t>Snakes and sauropods</w:t>
      </w:r>
      <w:r>
        <w:t xml:space="preserve">;  </w:t>
      </w:r>
      <w:r w:rsidRPr="00014A1E">
        <w:t>2010</w:t>
      </w:r>
      <w:r>
        <w:t xml:space="preserve">;  </w:t>
      </w:r>
      <w:r w:rsidRPr="00014A1E">
        <w:t>The remains of an extraordinary fossil unearthed in 67-million-year-old sediments from Gujarat, western India reveal that snakes preyed on hatchling dinosaurs. Ancient snake fed on baby dinosaurs Interview with paleontologist Jeff Wilson, showing a 3-D sculpture of the vignette that the fossil represents.</w:t>
      </w:r>
      <w:proofErr w:type="gramStart"/>
      <w:r>
        <w:t xml:space="preserve">;  </w:t>
      </w:r>
      <w:r w:rsidRPr="00014A1E">
        <w:t>(</w:t>
      </w:r>
      <w:proofErr w:type="gramEnd"/>
      <w:r w:rsidRPr="00014A1E">
        <w:t>snake_mar_10.mov; 5:15; video/</w:t>
      </w:r>
      <w:proofErr w:type="spellStart"/>
      <w:r w:rsidRPr="00014A1E">
        <w:t>quicktime</w:t>
      </w:r>
      <w:proofErr w:type="spellEnd"/>
      <w:r w:rsidRPr="00014A1E">
        <w:t>)</w:t>
      </w:r>
      <w:r>
        <w:t xml:space="preserve">;  </w:t>
      </w:r>
      <w:r w:rsidRPr="008355DD">
        <w:rPr>
          <w:rStyle w:val="daolink"/>
        </w:rPr>
        <w:t>2027.42/93288</w:t>
      </w:r>
    </w:p>
    <w:p w:rsidR="008355DD" w:rsidRPr="00014A1E" w:rsidRDefault="008355DD" w:rsidP="008355DD">
      <w:pPr>
        <w:pStyle w:val="level3item"/>
      </w:pPr>
      <w:r w:rsidRPr="00014A1E">
        <w:t>Social Venture Creation</w:t>
      </w:r>
      <w:proofErr w:type="gramStart"/>
      <w:r>
        <w:t xml:space="preserve">;  </w:t>
      </w:r>
      <w:r w:rsidRPr="00014A1E">
        <w:t>2010</w:t>
      </w:r>
      <w:proofErr w:type="gramEnd"/>
      <w:r>
        <w:t xml:space="preserve">;  </w:t>
      </w:r>
      <w:r w:rsidRPr="00014A1E">
        <w:t>U-M students talk about their projects and the social venture creation class. A University of Michigan class HD video of social venture creation class.</w:t>
      </w:r>
      <w:proofErr w:type="gramStart"/>
      <w:r>
        <w:t xml:space="preserve">;  </w:t>
      </w:r>
      <w:r w:rsidRPr="00014A1E">
        <w:t>(</w:t>
      </w:r>
      <w:proofErr w:type="gramEnd"/>
      <w:r w:rsidRPr="00014A1E">
        <w:t>socialventure_apr_10.mov; 4:38; video/</w:t>
      </w:r>
      <w:proofErr w:type="spellStart"/>
      <w:r w:rsidRPr="00014A1E">
        <w:t>quicktime</w:t>
      </w:r>
      <w:proofErr w:type="spellEnd"/>
      <w:r w:rsidRPr="00014A1E">
        <w:t>)</w:t>
      </w:r>
      <w:r>
        <w:t xml:space="preserve">;  </w:t>
      </w:r>
      <w:r w:rsidRPr="008355DD">
        <w:rPr>
          <w:rStyle w:val="daolink"/>
        </w:rPr>
        <w:t>2027.42/93298</w:t>
      </w:r>
    </w:p>
    <w:p w:rsidR="008355DD" w:rsidRPr="00014A1E" w:rsidRDefault="008355DD" w:rsidP="008355DD">
      <w:pPr>
        <w:pStyle w:val="level3item"/>
      </w:pPr>
      <w:r w:rsidRPr="00014A1E">
        <w:t>Spill's long lasting effects</w:t>
      </w:r>
      <w:proofErr w:type="gramStart"/>
      <w:r>
        <w:t xml:space="preserve">;  </w:t>
      </w:r>
      <w:r w:rsidRPr="00014A1E">
        <w:t>2010</w:t>
      </w:r>
      <w:proofErr w:type="gramEnd"/>
      <w:r>
        <w:t xml:space="preserve">;  </w:t>
      </w:r>
      <w:r w:rsidRPr="00014A1E">
        <w:t xml:space="preserve">Expert video of U-M Law Professor David </w:t>
      </w:r>
      <w:proofErr w:type="spellStart"/>
      <w:r w:rsidRPr="00014A1E">
        <w:t>Uhlmann</w:t>
      </w:r>
      <w:proofErr w:type="spellEnd"/>
      <w:r w:rsidRPr="00014A1E">
        <w:t xml:space="preserve"> U-M Expert on BP Oil Spill and its consequences Interview with David </w:t>
      </w:r>
      <w:proofErr w:type="spellStart"/>
      <w:r w:rsidRPr="00014A1E">
        <w:t>Uhlmann</w:t>
      </w:r>
      <w:proofErr w:type="spellEnd"/>
      <w:r>
        <w:t xml:space="preserve">;  </w:t>
      </w:r>
      <w:r w:rsidRPr="00014A1E">
        <w:t>(uhlmann_jun_10.mov; 3:02; video/</w:t>
      </w:r>
      <w:proofErr w:type="spellStart"/>
      <w:r w:rsidRPr="00014A1E">
        <w:t>quicktime</w:t>
      </w:r>
      <w:proofErr w:type="spellEnd"/>
      <w:r w:rsidRPr="00014A1E">
        <w:t>)</w:t>
      </w:r>
      <w:r>
        <w:t xml:space="preserve">;  </w:t>
      </w:r>
      <w:r w:rsidRPr="008355DD">
        <w:rPr>
          <w:rStyle w:val="daolink"/>
        </w:rPr>
        <w:t>2027.42/93303</w:t>
      </w:r>
    </w:p>
    <w:p w:rsidR="003A7C33" w:rsidRDefault="003A7C33" w:rsidP="003A7C33">
      <w:pPr>
        <w:pStyle w:val="L2newpage"/>
        <w:rPr>
          <w:b/>
        </w:rPr>
      </w:pPr>
    </w:p>
    <w:p w:rsidR="003A7C33" w:rsidRDefault="003A7C33" w:rsidP="003A7C33">
      <w:pPr>
        <w:pStyle w:val="L2newpage"/>
        <w:rPr>
          <w:b/>
        </w:rPr>
      </w:pPr>
    </w:p>
    <w:p w:rsidR="003A7C33" w:rsidRPr="00AD5835" w:rsidRDefault="003A7C33" w:rsidP="003A7C33">
      <w:pPr>
        <w:pStyle w:val="L2newpage"/>
        <w:rPr>
          <w:b/>
        </w:rPr>
      </w:pPr>
      <w:r w:rsidRPr="00AD5835">
        <w:rPr>
          <w:b/>
        </w:rPr>
        <w:lastRenderedPageBreak/>
        <w:t>Digital Video News Briefs (2007 – 2012) (Cont.)</w:t>
      </w:r>
    </w:p>
    <w:p w:rsidR="003A7C33" w:rsidRDefault="003A7C33" w:rsidP="003A7C33">
      <w:pPr>
        <w:pStyle w:val="Boxnewpage"/>
      </w:pPr>
      <w:proofErr w:type="gramStart"/>
      <w:r>
        <w:t>Online (Cont.)</w:t>
      </w:r>
      <w:proofErr w:type="gramEnd"/>
    </w:p>
    <w:p w:rsidR="008355DD" w:rsidRPr="00014A1E" w:rsidRDefault="008355DD" w:rsidP="008355DD">
      <w:pPr>
        <w:pStyle w:val="level3item"/>
      </w:pPr>
      <w:r w:rsidRPr="00014A1E">
        <w:t>Sports as economic development</w:t>
      </w:r>
      <w:proofErr w:type="gramStart"/>
      <w:r>
        <w:t xml:space="preserve">;  </w:t>
      </w:r>
      <w:r w:rsidRPr="00014A1E">
        <w:t>2010</w:t>
      </w:r>
      <w:proofErr w:type="gramEnd"/>
      <w:r>
        <w:t xml:space="preserve">;  </w:t>
      </w:r>
      <w:r w:rsidRPr="00014A1E">
        <w:t xml:space="preserve">U-M professor Mark </w:t>
      </w:r>
      <w:proofErr w:type="spellStart"/>
      <w:r w:rsidRPr="00014A1E">
        <w:t>Rosentraub</w:t>
      </w:r>
      <w:proofErr w:type="spellEnd"/>
      <w:r w:rsidRPr="00014A1E">
        <w:t xml:space="preserve"> discusses the impact of sports development on Detroit. </w:t>
      </w:r>
      <w:proofErr w:type="gramStart"/>
      <w:r w:rsidRPr="00014A1E">
        <w:t>Detroit - a failed venture?</w:t>
      </w:r>
      <w:proofErr w:type="gramEnd"/>
      <w:r w:rsidRPr="00014A1E">
        <w:t xml:space="preserve"> Interview with Mark </w:t>
      </w:r>
      <w:proofErr w:type="spellStart"/>
      <w:r w:rsidRPr="00014A1E">
        <w:t>Rosentraub</w:t>
      </w:r>
      <w:proofErr w:type="spellEnd"/>
      <w:proofErr w:type="gramStart"/>
      <w:r>
        <w:t xml:space="preserve">;  </w:t>
      </w:r>
      <w:r w:rsidRPr="00014A1E">
        <w:t>(</w:t>
      </w:r>
      <w:proofErr w:type="gramEnd"/>
      <w:r w:rsidRPr="00014A1E">
        <w:t>sports_jan_10.mov; 3:12; video/</w:t>
      </w:r>
      <w:proofErr w:type="spellStart"/>
      <w:r w:rsidRPr="00014A1E">
        <w:t>quicktime</w:t>
      </w:r>
      <w:proofErr w:type="spellEnd"/>
      <w:r w:rsidRPr="00014A1E">
        <w:t>)</w:t>
      </w:r>
      <w:r>
        <w:t xml:space="preserve">;  </w:t>
      </w:r>
      <w:r w:rsidRPr="008355DD">
        <w:rPr>
          <w:rStyle w:val="daolink"/>
        </w:rPr>
        <w:t>2027.42/93279</w:t>
      </w:r>
    </w:p>
    <w:p w:rsidR="008355DD" w:rsidRPr="00014A1E" w:rsidRDefault="008355DD" w:rsidP="008355DD">
      <w:pPr>
        <w:pStyle w:val="level3item"/>
      </w:pPr>
      <w:r w:rsidRPr="00014A1E">
        <w:t>State of American orchestras</w:t>
      </w:r>
      <w:r>
        <w:t xml:space="preserve">;  </w:t>
      </w:r>
      <w:r w:rsidRPr="00014A1E">
        <w:t>2010</w:t>
      </w:r>
      <w:r>
        <w:t xml:space="preserve">;  </w:t>
      </w:r>
      <w:r w:rsidRPr="00014A1E">
        <w:t>In January, 2010, a landmark conference concerning the American orchestra was held at the University of Michigan in Ann Arbor, examining the wide-reaching cultural impact that the orchestra has had in America, and exploring how orchestras and academia might partner effectively to extend this impact.  Several of the conference participants were interviewed for this video. At a crossroad On January, 2010, a landmark conference concerning the American orchestra was held at the University of Michigan in Ann Arbor, examining the wide-reaching cultural impact that the orchestra has had in America, and exploring how orchestras and academia might partner effectively to extend this impact.</w:t>
      </w:r>
      <w:r>
        <w:t xml:space="preserve">;  </w:t>
      </w:r>
      <w:r w:rsidRPr="00014A1E">
        <w:t>(amer-orch-sum_feb_10.mov; 5:48; video/</w:t>
      </w:r>
      <w:proofErr w:type="spellStart"/>
      <w:r w:rsidRPr="00014A1E">
        <w:t>quicktime</w:t>
      </w:r>
      <w:proofErr w:type="spellEnd"/>
      <w:r w:rsidRPr="00014A1E">
        <w:t>)</w:t>
      </w:r>
      <w:r>
        <w:t xml:space="preserve">;  </w:t>
      </w:r>
      <w:r w:rsidRPr="008355DD">
        <w:rPr>
          <w:rStyle w:val="daolink"/>
        </w:rPr>
        <w:t>2027.42/93283</w:t>
      </w:r>
    </w:p>
    <w:p w:rsidR="008355DD" w:rsidRPr="00014A1E" w:rsidRDefault="008355DD" w:rsidP="008355DD">
      <w:pPr>
        <w:pStyle w:val="level3item"/>
      </w:pPr>
      <w:r w:rsidRPr="00014A1E">
        <w:t>Sustainable mobility</w:t>
      </w:r>
      <w:r>
        <w:t xml:space="preserve">;  </w:t>
      </w:r>
      <w:r w:rsidRPr="00014A1E">
        <w:t>2010</w:t>
      </w:r>
      <w:r>
        <w:t xml:space="preserve">;  </w:t>
      </w:r>
      <w:r w:rsidRPr="00014A1E">
        <w:t>Automakers at the 2010 North American International Auto Show have big hopes for their new small vehicles---hipper, more fuel-efficient, environmentally sound cars.  Small cars making big waves at Detroit auto show Video of researcher discussing new vehicles with b-roll of cars.</w:t>
      </w:r>
      <w:proofErr w:type="gramStart"/>
      <w:r>
        <w:t xml:space="preserve">;  </w:t>
      </w:r>
      <w:r w:rsidRPr="00014A1E">
        <w:t>(</w:t>
      </w:r>
      <w:proofErr w:type="gramEnd"/>
      <w:r w:rsidRPr="00014A1E">
        <w:t>belzowski_jan_10.mov; 5:24; video/</w:t>
      </w:r>
      <w:proofErr w:type="spellStart"/>
      <w:r w:rsidRPr="00014A1E">
        <w:t>quicktime</w:t>
      </w:r>
      <w:proofErr w:type="spellEnd"/>
      <w:r w:rsidRPr="00014A1E">
        <w:t>)</w:t>
      </w:r>
      <w:r>
        <w:t xml:space="preserve">;  </w:t>
      </w:r>
      <w:r w:rsidRPr="008355DD">
        <w:rPr>
          <w:rStyle w:val="daolink"/>
        </w:rPr>
        <w:t>2027.42/93281</w:t>
      </w:r>
    </w:p>
    <w:p w:rsidR="008355DD" w:rsidRPr="00014A1E" w:rsidRDefault="008355DD" w:rsidP="008355DD">
      <w:pPr>
        <w:pStyle w:val="level3item"/>
      </w:pPr>
      <w:r w:rsidRPr="00014A1E">
        <w:t>The biological roots of PTSD</w:t>
      </w:r>
      <w:r>
        <w:t xml:space="preserve">;  </w:t>
      </w:r>
      <w:r w:rsidRPr="00014A1E">
        <w:t>2010</w:t>
      </w:r>
      <w:r>
        <w:t xml:space="preserve">;  </w:t>
      </w:r>
      <w:r w:rsidRPr="00014A1E">
        <w:t>University of Michigan researchers and their colleagues say they've identified what appears to be a crucial step in the chain of biological events leading to post-traumatic stress disorder. U-M researchers identify crucial step Interview with Monica Uddin about her new study</w:t>
      </w:r>
      <w:proofErr w:type="gramStart"/>
      <w:r>
        <w:t xml:space="preserve">;  </w:t>
      </w:r>
      <w:r w:rsidRPr="00014A1E">
        <w:t>(</w:t>
      </w:r>
      <w:proofErr w:type="gramEnd"/>
      <w:r w:rsidRPr="00014A1E">
        <w:t>uddin_may_10.mov; 3:25; video/</w:t>
      </w:r>
      <w:proofErr w:type="spellStart"/>
      <w:r w:rsidRPr="00014A1E">
        <w:t>quicktime</w:t>
      </w:r>
      <w:proofErr w:type="spellEnd"/>
      <w:r w:rsidRPr="00014A1E">
        <w:t>)</w:t>
      </w:r>
      <w:r>
        <w:t xml:space="preserve">;  </w:t>
      </w:r>
      <w:r w:rsidRPr="008355DD">
        <w:rPr>
          <w:rStyle w:val="daolink"/>
        </w:rPr>
        <w:t>2027.42/93300</w:t>
      </w:r>
    </w:p>
    <w:p w:rsidR="008355DD" w:rsidRPr="00014A1E" w:rsidRDefault="008355DD" w:rsidP="008355DD">
      <w:pPr>
        <w:pStyle w:val="level3item"/>
      </w:pPr>
      <w:r w:rsidRPr="00014A1E">
        <w:t>The last card</w:t>
      </w:r>
      <w:proofErr w:type="gramStart"/>
      <w:r>
        <w:t xml:space="preserve">;  </w:t>
      </w:r>
      <w:r w:rsidRPr="00014A1E">
        <w:t>2010</w:t>
      </w:r>
      <w:proofErr w:type="gramEnd"/>
      <w:r>
        <w:t xml:space="preserve">;  </w:t>
      </w:r>
      <w:r w:rsidRPr="00014A1E">
        <w:t xml:space="preserve">108 cases will be removed  from the University of Michigan  Hatcher Graduate Library.  More than 6.1 million </w:t>
      </w:r>
      <w:proofErr w:type="gramStart"/>
      <w:r w:rsidRPr="00014A1E">
        <w:t>volumes  are</w:t>
      </w:r>
      <w:proofErr w:type="gramEnd"/>
      <w:r w:rsidRPr="00014A1E">
        <w:t xml:space="preserve"> listed in the catalogs. Removing the card catalogs from U-M libraries 108 cases will be </w:t>
      </w:r>
      <w:proofErr w:type="gramStart"/>
      <w:r w:rsidRPr="00014A1E">
        <w:t>removed  from</w:t>
      </w:r>
      <w:proofErr w:type="gramEnd"/>
      <w:r w:rsidRPr="00014A1E">
        <w:t xml:space="preserve"> the University of Michigan  Hatcher Graduate Library.  More than 6.1 million </w:t>
      </w:r>
      <w:proofErr w:type="gramStart"/>
      <w:r w:rsidRPr="00014A1E">
        <w:t>volumes  are</w:t>
      </w:r>
      <w:proofErr w:type="gramEnd"/>
      <w:r w:rsidRPr="00014A1E">
        <w:t xml:space="preserve"> listed in the catalogs.</w:t>
      </w:r>
      <w:r>
        <w:t xml:space="preserve">;  </w:t>
      </w:r>
      <w:r w:rsidRPr="00014A1E">
        <w:t>(card_catalog_feb_10.mov; 2:31; video/</w:t>
      </w:r>
      <w:proofErr w:type="spellStart"/>
      <w:r w:rsidRPr="00014A1E">
        <w:t>quicktime</w:t>
      </w:r>
      <w:proofErr w:type="spellEnd"/>
      <w:r w:rsidRPr="00014A1E">
        <w:t>)</w:t>
      </w:r>
      <w:r>
        <w:t xml:space="preserve">;  </w:t>
      </w:r>
      <w:r w:rsidRPr="008355DD">
        <w:rPr>
          <w:rStyle w:val="daolink"/>
        </w:rPr>
        <w:t>2027.42/93285</w:t>
      </w:r>
    </w:p>
    <w:p w:rsidR="008355DD" w:rsidRPr="00014A1E" w:rsidRDefault="008355DD" w:rsidP="008355DD">
      <w:pPr>
        <w:pStyle w:val="level3item"/>
      </w:pPr>
      <w:r w:rsidRPr="00014A1E">
        <w:t>The sound of the sun</w:t>
      </w:r>
      <w:proofErr w:type="gramStart"/>
      <w:r>
        <w:t xml:space="preserve">;  </w:t>
      </w:r>
      <w:r w:rsidRPr="00014A1E">
        <w:t>2010</w:t>
      </w:r>
      <w:proofErr w:type="gramEnd"/>
      <w:r>
        <w:t xml:space="preserve">;  </w:t>
      </w:r>
      <w:r w:rsidRPr="00014A1E">
        <w:t xml:space="preserve">In effort to examine solar data in a new way, researchers worked with a composer to </w:t>
      </w:r>
      <w:proofErr w:type="spellStart"/>
      <w:r w:rsidRPr="00014A1E">
        <w:t>sonify</w:t>
      </w:r>
      <w:proofErr w:type="spellEnd"/>
      <w:r w:rsidRPr="00014A1E">
        <w:t xml:space="preserve"> information from NASA's Advanced Composition Explorer Satellite. The resulting music is part art, part science. Researchers </w:t>
      </w:r>
      <w:proofErr w:type="spellStart"/>
      <w:r w:rsidRPr="00014A1E">
        <w:t>sonify</w:t>
      </w:r>
      <w:proofErr w:type="spellEnd"/>
      <w:r w:rsidRPr="00014A1E">
        <w:t xml:space="preserve"> solar data in search of new patterns Interviews with a composer and a scientist, visuals of the sun, samples of </w:t>
      </w:r>
      <w:proofErr w:type="spellStart"/>
      <w:r w:rsidRPr="00014A1E">
        <w:t>sonification</w:t>
      </w:r>
      <w:proofErr w:type="spellEnd"/>
      <w:r>
        <w:t xml:space="preserve">;  </w:t>
      </w:r>
      <w:r w:rsidRPr="00014A1E">
        <w:t>(sonify_feb_10.mov; 3:45; video/</w:t>
      </w:r>
      <w:proofErr w:type="spellStart"/>
      <w:r w:rsidRPr="00014A1E">
        <w:t>quicktime</w:t>
      </w:r>
      <w:proofErr w:type="spellEnd"/>
      <w:r w:rsidRPr="00014A1E">
        <w:t>)</w:t>
      </w:r>
      <w:r>
        <w:t xml:space="preserve">;  </w:t>
      </w:r>
      <w:r w:rsidRPr="008355DD">
        <w:rPr>
          <w:rStyle w:val="daolink"/>
        </w:rPr>
        <w:t>2027.42/93286</w:t>
      </w:r>
    </w:p>
    <w:p w:rsidR="003A7C33" w:rsidRDefault="003A7C33" w:rsidP="003A7C33">
      <w:pPr>
        <w:pStyle w:val="L2newpage"/>
        <w:rPr>
          <w:b/>
        </w:rPr>
      </w:pPr>
    </w:p>
    <w:p w:rsidR="003A7C33" w:rsidRDefault="003A7C33" w:rsidP="003A7C33">
      <w:pPr>
        <w:pStyle w:val="L2newpage"/>
        <w:rPr>
          <w:b/>
        </w:rPr>
      </w:pPr>
    </w:p>
    <w:p w:rsidR="003A7C33" w:rsidRPr="00AD5835" w:rsidRDefault="003A7C33" w:rsidP="003A7C33">
      <w:pPr>
        <w:pStyle w:val="L2newpage"/>
        <w:rPr>
          <w:b/>
        </w:rPr>
      </w:pPr>
      <w:r w:rsidRPr="00AD5835">
        <w:rPr>
          <w:b/>
        </w:rPr>
        <w:lastRenderedPageBreak/>
        <w:t>Digital Video News Briefs (2007 – 2012) (Cont.)</w:t>
      </w:r>
    </w:p>
    <w:p w:rsidR="003A7C33" w:rsidRDefault="003A7C33" w:rsidP="003A7C33">
      <w:pPr>
        <w:pStyle w:val="Boxnewpage"/>
      </w:pPr>
      <w:proofErr w:type="gramStart"/>
      <w:r>
        <w:t>Online (Cont.)</w:t>
      </w:r>
      <w:proofErr w:type="gramEnd"/>
    </w:p>
    <w:p w:rsidR="008355DD" w:rsidRPr="00014A1E" w:rsidRDefault="008355DD" w:rsidP="008355DD">
      <w:pPr>
        <w:pStyle w:val="level3item"/>
      </w:pPr>
      <w:r w:rsidRPr="00014A1E">
        <w:t>Toyota recall</w:t>
      </w:r>
      <w:r>
        <w:t xml:space="preserve">;  </w:t>
      </w:r>
      <w:r w:rsidRPr="00014A1E">
        <w:t>2010</w:t>
      </w:r>
      <w:r>
        <w:t xml:space="preserve">;  </w:t>
      </w:r>
      <w:r w:rsidRPr="00014A1E">
        <w:t>Industrial and Operations Engineering Professor Jeffrey Liker, author of The Toyota Way, talks about the reasons for the Toyota recall of millions of vehicles and what's going on to correct problems.  The Toyota Way speaks to the underlying philosophy and principles that drive Toyota's quality and efficiency-obsessed culture.       Professor Jeffrey Liker discusses Toyota's vehicle recall Professor Jeffrey Liker, author of The Toyota Way, talks about the reasons for the Toyota recall of millions of vehicles and what's going on to correct problems.</w:t>
      </w:r>
      <w:r>
        <w:t xml:space="preserve">;  </w:t>
      </w:r>
      <w:r w:rsidRPr="00014A1E">
        <w:t>(liker_jan_10.mov; 5:09; video/</w:t>
      </w:r>
      <w:proofErr w:type="spellStart"/>
      <w:r w:rsidRPr="00014A1E">
        <w:t>quicktime</w:t>
      </w:r>
      <w:proofErr w:type="spellEnd"/>
      <w:r w:rsidRPr="00014A1E">
        <w:t>)</w:t>
      </w:r>
      <w:r>
        <w:t xml:space="preserve">;  </w:t>
      </w:r>
      <w:r w:rsidRPr="008355DD">
        <w:rPr>
          <w:rStyle w:val="daolink"/>
        </w:rPr>
        <w:t>2027.42/93282</w:t>
      </w:r>
    </w:p>
    <w:p w:rsidR="008355DD" w:rsidRPr="00014A1E" w:rsidRDefault="008355DD" w:rsidP="008355DD">
      <w:pPr>
        <w:pStyle w:val="level3item"/>
      </w:pPr>
      <w:r w:rsidRPr="00014A1E">
        <w:t>University of Michigan Playing Along</w:t>
      </w:r>
      <w:r>
        <w:t xml:space="preserve">;  </w:t>
      </w:r>
      <w:r w:rsidRPr="00014A1E">
        <w:t>2010</w:t>
      </w:r>
      <w:r>
        <w:t xml:space="preserve">;  </w:t>
      </w:r>
      <w:r w:rsidRPr="00014A1E">
        <w:t>University of Michigan English Professor Ralph Williams discusses the Royal Shakespeare Company's  residency, which promises to recast U-M's role as collaborator in creative process.</w:t>
      </w:r>
      <w:r>
        <w:t xml:space="preserve">;  </w:t>
      </w:r>
      <w:r w:rsidRPr="00014A1E">
        <w:t>(University-of-Michigan-Playing-</w:t>
      </w:r>
      <w:proofErr w:type="spellStart"/>
      <w:r w:rsidRPr="00014A1E">
        <w:t>Along.flv</w:t>
      </w:r>
      <w:proofErr w:type="spellEnd"/>
      <w:r w:rsidRPr="00014A1E">
        <w:t>; University-of-Michigan-Playing-Along_bhl-65714fcd.mp4; 2:47; video/x-</w:t>
      </w:r>
      <w:proofErr w:type="spellStart"/>
      <w:r w:rsidRPr="00014A1E">
        <w:t>flv</w:t>
      </w:r>
      <w:proofErr w:type="spellEnd"/>
      <w:r w:rsidRPr="00014A1E">
        <w:t>; video/mp4)</w:t>
      </w:r>
      <w:r>
        <w:t xml:space="preserve">;  </w:t>
      </w:r>
      <w:r w:rsidRPr="008355DD">
        <w:rPr>
          <w:rStyle w:val="daolink"/>
        </w:rPr>
        <w:t>2027.42/94389</w:t>
      </w:r>
    </w:p>
    <w:p w:rsidR="008355DD" w:rsidRPr="00014A1E" w:rsidRDefault="008355DD" w:rsidP="008355DD">
      <w:pPr>
        <w:pStyle w:val="level3item"/>
      </w:pPr>
      <w:r w:rsidRPr="00014A1E">
        <w:t>Voter Competence: What political messages will they remember?</w:t>
      </w:r>
      <w:r>
        <w:t xml:space="preserve">;  </w:t>
      </w:r>
      <w:r w:rsidRPr="00014A1E">
        <w:t>2010</w:t>
      </w:r>
      <w:r>
        <w:t xml:space="preserve">;  </w:t>
      </w:r>
      <w:r w:rsidRPr="00014A1E">
        <w:t xml:space="preserve">U-M professor of Political Science and ISR researcher Arthur </w:t>
      </w:r>
      <w:proofErr w:type="spellStart"/>
      <w:r w:rsidRPr="00014A1E">
        <w:t>Lupia</w:t>
      </w:r>
      <w:proofErr w:type="spellEnd"/>
      <w:r w:rsidRPr="00014A1E">
        <w:t xml:space="preserve"> discusses whether or not voters will remember what they read or hear during the campaign when they go out to vote.</w:t>
      </w:r>
      <w:r>
        <w:t xml:space="preserve">;  </w:t>
      </w:r>
      <w:r w:rsidRPr="00014A1E">
        <w:t>(Voter-Competence-What-political-messages-will-they-remember.flv; Voter-Competence-What-political-messages-will-they-remember_bhl-0a9a43c6.mp4; 2:16; video/x-</w:t>
      </w:r>
      <w:proofErr w:type="spellStart"/>
      <w:r w:rsidRPr="00014A1E">
        <w:t>flv</w:t>
      </w:r>
      <w:proofErr w:type="spellEnd"/>
      <w:r w:rsidRPr="00014A1E">
        <w:t>; video/mp4)</w:t>
      </w:r>
      <w:r>
        <w:t xml:space="preserve">;  </w:t>
      </w:r>
      <w:r w:rsidRPr="008355DD">
        <w:rPr>
          <w:rStyle w:val="daolink"/>
        </w:rPr>
        <w:t>2027.42/94397</w:t>
      </w:r>
    </w:p>
    <w:p w:rsidR="008355DD" w:rsidRPr="00014A1E" w:rsidRDefault="008355DD" w:rsidP="008355DD">
      <w:pPr>
        <w:pStyle w:val="level3item"/>
      </w:pPr>
      <w:r w:rsidRPr="00014A1E">
        <w:t>A better way to monitor EKG</w:t>
      </w:r>
      <w:r>
        <w:t xml:space="preserve">;  </w:t>
      </w:r>
      <w:r w:rsidRPr="00014A1E">
        <w:t>2011</w:t>
      </w:r>
      <w:r>
        <w:t xml:space="preserve">;  </w:t>
      </w:r>
      <w:r w:rsidRPr="00014A1E">
        <w:t xml:space="preserve">New study by </w:t>
      </w:r>
      <w:proofErr w:type="spellStart"/>
      <w:r w:rsidRPr="00014A1E">
        <w:t>Zeeshan</w:t>
      </w:r>
      <w:proofErr w:type="spellEnd"/>
      <w:r w:rsidRPr="00014A1E">
        <w:t xml:space="preserve"> Syed, assistant professor in the U-M's dept. of Electrical Engineering and Computer Science shows a better way to monitor EKG's for heart problems.  New U-M research shows it can save lives Interview with </w:t>
      </w:r>
      <w:proofErr w:type="spellStart"/>
      <w:r w:rsidRPr="00014A1E">
        <w:t>Zeeshan</w:t>
      </w:r>
      <w:proofErr w:type="spellEnd"/>
      <w:r w:rsidRPr="00014A1E">
        <w:t xml:space="preserve"> Syed</w:t>
      </w:r>
      <w:proofErr w:type="gramStart"/>
      <w:r>
        <w:t xml:space="preserve">;  </w:t>
      </w:r>
      <w:r w:rsidRPr="00014A1E">
        <w:t>(</w:t>
      </w:r>
      <w:proofErr w:type="gramEnd"/>
      <w:r w:rsidRPr="00014A1E">
        <w:t>syed_sept_11.mp4; 0:46; video/mp4)</w:t>
      </w:r>
      <w:r>
        <w:t xml:space="preserve">;  </w:t>
      </w:r>
      <w:r w:rsidRPr="008355DD">
        <w:rPr>
          <w:rStyle w:val="daolink"/>
        </w:rPr>
        <w:t>2027.42/93373</w:t>
      </w:r>
    </w:p>
    <w:p w:rsidR="008355DD" w:rsidRPr="00014A1E" w:rsidRDefault="008355DD" w:rsidP="008355DD">
      <w:pPr>
        <w:pStyle w:val="level3item"/>
      </w:pPr>
      <w:r w:rsidRPr="00014A1E">
        <w:t>A slick mess unresolved</w:t>
      </w:r>
      <w:r>
        <w:t xml:space="preserve">;  </w:t>
      </w:r>
      <w:r w:rsidRPr="00014A1E">
        <w:t>2011</w:t>
      </w:r>
      <w:r>
        <w:t xml:space="preserve">;  </w:t>
      </w:r>
      <w:r w:rsidRPr="00014A1E">
        <w:t xml:space="preserve">David </w:t>
      </w:r>
      <w:proofErr w:type="spellStart"/>
      <w:r w:rsidRPr="00014A1E">
        <w:t>Uhlmann</w:t>
      </w:r>
      <w:proofErr w:type="spellEnd"/>
      <w:r w:rsidRPr="00014A1E">
        <w:t xml:space="preserve">, a former chief of the Justice Department's Environmental Crimes Section who is a U-M law professor, talks about the legal happenings since last April's BP oil spill -- the largest accidental offshore spill in world history.     A year after BP spill, many waiting for fair compensation  Law professor David </w:t>
      </w:r>
      <w:proofErr w:type="spellStart"/>
      <w:r w:rsidRPr="00014A1E">
        <w:t>Uhlmann</w:t>
      </w:r>
      <w:proofErr w:type="spellEnd"/>
      <w:r w:rsidRPr="00014A1E">
        <w:t xml:space="preserve"> gives a podcast interview.</w:t>
      </w:r>
      <w:r>
        <w:t xml:space="preserve">;  </w:t>
      </w:r>
      <w:r w:rsidRPr="00014A1E">
        <w:t>(uhlmann_apr_11.mp3; 5:53; audio/mpeg)</w:t>
      </w:r>
      <w:r>
        <w:t xml:space="preserve">;  </w:t>
      </w:r>
      <w:r w:rsidRPr="008355DD">
        <w:rPr>
          <w:rStyle w:val="daolink"/>
        </w:rPr>
        <w:t>2027.42/93406</w:t>
      </w:r>
    </w:p>
    <w:p w:rsidR="008355DD" w:rsidRPr="00014A1E" w:rsidRDefault="008355DD" w:rsidP="008355DD">
      <w:pPr>
        <w:pStyle w:val="level3item"/>
      </w:pPr>
      <w:r w:rsidRPr="00014A1E">
        <w:t>AAFF readies for another season</w:t>
      </w:r>
      <w:r>
        <w:t xml:space="preserve">;  </w:t>
      </w:r>
      <w:r w:rsidRPr="00014A1E">
        <w:t>2011</w:t>
      </w:r>
      <w:r>
        <w:t xml:space="preserve">;  </w:t>
      </w:r>
      <w:r w:rsidRPr="00014A1E">
        <w:t>Ann Arbor Film Festival director Donald Harrison talks about the upcoming festival and the strong ties with University of Michigan Festival director talks about U-M connection video with AAFF director Donald Harrison</w:t>
      </w:r>
      <w:r>
        <w:t xml:space="preserve">;  </w:t>
      </w:r>
      <w:r w:rsidRPr="00014A1E">
        <w:t>(harrison_mar_11.mp4; 3:17; video/mp4)</w:t>
      </w:r>
      <w:r>
        <w:t xml:space="preserve">;  </w:t>
      </w:r>
      <w:r w:rsidRPr="008355DD">
        <w:rPr>
          <w:rStyle w:val="daolink"/>
        </w:rPr>
        <w:t>2027.42/93333</w:t>
      </w:r>
    </w:p>
    <w:p w:rsidR="003A7C33" w:rsidRDefault="003A7C33" w:rsidP="003A7C33">
      <w:pPr>
        <w:pStyle w:val="L2newpage"/>
        <w:rPr>
          <w:b/>
        </w:rPr>
      </w:pPr>
    </w:p>
    <w:p w:rsidR="003A7C33" w:rsidRDefault="003A7C33" w:rsidP="003A7C33">
      <w:pPr>
        <w:pStyle w:val="L2newpage"/>
        <w:rPr>
          <w:b/>
        </w:rPr>
      </w:pPr>
    </w:p>
    <w:p w:rsidR="003A7C33" w:rsidRDefault="003A7C33" w:rsidP="003A7C33">
      <w:pPr>
        <w:pStyle w:val="L2newpage"/>
        <w:rPr>
          <w:b/>
        </w:rPr>
      </w:pPr>
    </w:p>
    <w:p w:rsidR="003A7C33" w:rsidRDefault="003A7C33" w:rsidP="003A7C33">
      <w:pPr>
        <w:pStyle w:val="L2newpage"/>
        <w:rPr>
          <w:b/>
        </w:rPr>
      </w:pPr>
    </w:p>
    <w:p w:rsidR="003A7C33" w:rsidRDefault="003A7C33" w:rsidP="003A7C33">
      <w:pPr>
        <w:pStyle w:val="L2newpage"/>
        <w:rPr>
          <w:b/>
        </w:rPr>
      </w:pPr>
    </w:p>
    <w:p w:rsidR="003A7C33" w:rsidRPr="00AD5835" w:rsidRDefault="003A7C33" w:rsidP="003A7C33">
      <w:pPr>
        <w:pStyle w:val="L2newpage"/>
        <w:rPr>
          <w:b/>
        </w:rPr>
      </w:pPr>
      <w:r w:rsidRPr="00AD5835">
        <w:rPr>
          <w:b/>
        </w:rPr>
        <w:lastRenderedPageBreak/>
        <w:t>Digital Video News Briefs (2007 – 2012) (Cont.)</w:t>
      </w:r>
    </w:p>
    <w:p w:rsidR="003A7C33" w:rsidRDefault="003A7C33" w:rsidP="003A7C33">
      <w:pPr>
        <w:pStyle w:val="Boxnewpage"/>
      </w:pPr>
      <w:proofErr w:type="gramStart"/>
      <w:r>
        <w:t>Online (Cont.)</w:t>
      </w:r>
      <w:proofErr w:type="gramEnd"/>
    </w:p>
    <w:p w:rsidR="008355DD" w:rsidRPr="00014A1E" w:rsidRDefault="008355DD" w:rsidP="008355DD">
      <w:pPr>
        <w:pStyle w:val="level3item"/>
      </w:pPr>
      <w:r w:rsidRPr="00014A1E">
        <w:t>AIDS at 30</w:t>
      </w:r>
      <w:r>
        <w:t xml:space="preserve">;  </w:t>
      </w:r>
      <w:r w:rsidRPr="00014A1E">
        <w:t>2011</w:t>
      </w:r>
      <w:r>
        <w:t xml:space="preserve">;  </w:t>
      </w:r>
      <w:r w:rsidRPr="00014A1E">
        <w:t xml:space="preserve">University of Michigan School of Public Health researcher Rachel Snow, adjunct lecturer Eve </w:t>
      </w:r>
      <w:proofErr w:type="spellStart"/>
      <w:r w:rsidRPr="00014A1E">
        <w:t>Mokotoff</w:t>
      </w:r>
      <w:proofErr w:type="spellEnd"/>
      <w:r w:rsidRPr="00014A1E">
        <w:t xml:space="preserve"> and HIV patient Michael Jonas look back at the last 30 years and focus on the future priorities going forward. Progress and Concerns Video with Eve </w:t>
      </w:r>
      <w:proofErr w:type="spellStart"/>
      <w:r w:rsidRPr="00014A1E">
        <w:t>Mokotoff</w:t>
      </w:r>
      <w:proofErr w:type="spellEnd"/>
      <w:r w:rsidRPr="00014A1E">
        <w:t>, Rachel Snow and Michael Jonas</w:t>
      </w:r>
      <w:proofErr w:type="gramStart"/>
      <w:r>
        <w:t xml:space="preserve">;  </w:t>
      </w:r>
      <w:r w:rsidRPr="00014A1E">
        <w:t>(</w:t>
      </w:r>
      <w:proofErr w:type="gramEnd"/>
      <w:r w:rsidRPr="00014A1E">
        <w:t>aids30_jun_11.mov; 4:16; video/</w:t>
      </w:r>
      <w:proofErr w:type="spellStart"/>
      <w:r w:rsidRPr="00014A1E">
        <w:t>quicktime</w:t>
      </w:r>
      <w:proofErr w:type="spellEnd"/>
      <w:r w:rsidRPr="00014A1E">
        <w:t>)</w:t>
      </w:r>
      <w:r>
        <w:t xml:space="preserve">;  </w:t>
      </w:r>
      <w:r w:rsidRPr="008355DD">
        <w:rPr>
          <w:rStyle w:val="daolink"/>
        </w:rPr>
        <w:t>2027.42/93351</w:t>
      </w:r>
    </w:p>
    <w:p w:rsidR="008355DD" w:rsidRPr="00014A1E" w:rsidRDefault="008355DD" w:rsidP="008355DD">
      <w:pPr>
        <w:pStyle w:val="level3item"/>
      </w:pPr>
      <w:r w:rsidRPr="00014A1E">
        <w:t>Americas changing families</w:t>
      </w:r>
      <w:proofErr w:type="gramStart"/>
      <w:r>
        <w:t xml:space="preserve">;  </w:t>
      </w:r>
      <w:r w:rsidRPr="00014A1E">
        <w:t>2011</w:t>
      </w:r>
      <w:proofErr w:type="gramEnd"/>
      <w:r>
        <w:t xml:space="preserve">;  </w:t>
      </w:r>
      <w:r w:rsidRPr="00014A1E">
        <w:t>Interviews with researchers and interviewers, and selected study findings</w:t>
      </w:r>
      <w:r>
        <w:t xml:space="preserve">;  </w:t>
      </w:r>
      <w:r w:rsidRPr="00014A1E">
        <w:t>(Americas-changing-</w:t>
      </w:r>
      <w:proofErr w:type="spellStart"/>
      <w:r w:rsidRPr="00014A1E">
        <w:t>families.flv</w:t>
      </w:r>
      <w:proofErr w:type="spellEnd"/>
      <w:r w:rsidRPr="00014A1E">
        <w:t>; Americas-changing-families_bhl-732b1c48.mp4; 5:40; video/x-</w:t>
      </w:r>
      <w:proofErr w:type="spellStart"/>
      <w:r w:rsidRPr="00014A1E">
        <w:t>flv</w:t>
      </w:r>
      <w:proofErr w:type="spellEnd"/>
      <w:r w:rsidRPr="00014A1E">
        <w:t>; video/mp4)</w:t>
      </w:r>
      <w:r>
        <w:t xml:space="preserve">;  </w:t>
      </w:r>
      <w:r w:rsidRPr="008355DD">
        <w:rPr>
          <w:rStyle w:val="daolink"/>
        </w:rPr>
        <w:t>2027.42/94385</w:t>
      </w:r>
    </w:p>
    <w:p w:rsidR="008355DD" w:rsidRPr="00014A1E" w:rsidRDefault="008355DD" w:rsidP="008355DD">
      <w:pPr>
        <w:pStyle w:val="level3item"/>
      </w:pPr>
      <w:r w:rsidRPr="00014A1E">
        <w:t>Ann Arbor Film Festival gets ready for another season</w:t>
      </w:r>
      <w:proofErr w:type="gramStart"/>
      <w:r>
        <w:t xml:space="preserve">;  </w:t>
      </w:r>
      <w:r w:rsidRPr="00014A1E">
        <w:t>2011</w:t>
      </w:r>
      <w:proofErr w:type="gramEnd"/>
      <w:r>
        <w:t xml:space="preserve">;  </w:t>
      </w:r>
      <w:r w:rsidRPr="00014A1E">
        <w:t>Ann Arbor Film Festival director Donald Harrison talks about the upcoming Film Festival and its strong ties with the University of Michigan</w:t>
      </w:r>
      <w:r>
        <w:t xml:space="preserve">;  </w:t>
      </w:r>
      <w:r w:rsidRPr="00014A1E">
        <w:t>(Ann-Arbor-Film-Festival-gets-ready-for-another-season.mp4; 3:17; video/mp4)</w:t>
      </w:r>
      <w:r>
        <w:t xml:space="preserve">;  </w:t>
      </w:r>
      <w:r w:rsidRPr="008355DD">
        <w:rPr>
          <w:rStyle w:val="daolink"/>
        </w:rPr>
        <w:t>2027.42/94396</w:t>
      </w:r>
    </w:p>
    <w:p w:rsidR="008355DD" w:rsidRPr="00014A1E" w:rsidRDefault="008355DD" w:rsidP="008355DD">
      <w:pPr>
        <w:pStyle w:val="level3item"/>
      </w:pPr>
      <w:r w:rsidRPr="00014A1E">
        <w:t>Attracting a new generation</w:t>
      </w:r>
      <w:proofErr w:type="gramStart"/>
      <w:r>
        <w:t xml:space="preserve">;  </w:t>
      </w:r>
      <w:r w:rsidRPr="00014A1E">
        <w:t>2011</w:t>
      </w:r>
      <w:proofErr w:type="gramEnd"/>
      <w:r>
        <w:t xml:space="preserve">;  </w:t>
      </w:r>
      <w:r w:rsidRPr="00014A1E">
        <w:t xml:space="preserve">U-M's Institute for the Humanities is among the first institutes of its kind in the nation to launch a prize program exclusively promoting work of emerging scholars. Daniel </w:t>
      </w:r>
      <w:proofErr w:type="spellStart"/>
      <w:r w:rsidRPr="00014A1E">
        <w:t>Herwitz</w:t>
      </w:r>
      <w:proofErr w:type="spellEnd"/>
      <w:r w:rsidRPr="00014A1E">
        <w:t>, director of the Institute for the Humanities, discusses the intended impact of the Emerging Scholars prize</w:t>
      </w:r>
      <w:proofErr w:type="gramStart"/>
      <w:r>
        <w:t xml:space="preserve">;  </w:t>
      </w:r>
      <w:r w:rsidRPr="00014A1E">
        <w:t>(</w:t>
      </w:r>
      <w:proofErr w:type="gramEnd"/>
      <w:r w:rsidRPr="00014A1E">
        <w:t>humscholars.mov; 7:09; video/</w:t>
      </w:r>
      <w:proofErr w:type="spellStart"/>
      <w:r w:rsidRPr="00014A1E">
        <w:t>quicktime</w:t>
      </w:r>
      <w:proofErr w:type="spellEnd"/>
      <w:r w:rsidRPr="00014A1E">
        <w:t>)</w:t>
      </w:r>
      <w:r>
        <w:t xml:space="preserve">;  </w:t>
      </w:r>
      <w:r w:rsidRPr="008355DD">
        <w:rPr>
          <w:rStyle w:val="daolink"/>
        </w:rPr>
        <w:t>2027.42/94325</w:t>
      </w:r>
    </w:p>
    <w:p w:rsidR="008355DD" w:rsidRPr="00014A1E" w:rsidRDefault="008355DD" w:rsidP="008355DD">
      <w:pPr>
        <w:pStyle w:val="level3item"/>
      </w:pPr>
      <w:r w:rsidRPr="00014A1E">
        <w:t>Auto Show Dreamers</w:t>
      </w:r>
      <w:r>
        <w:t xml:space="preserve">;  </w:t>
      </w:r>
      <w:r w:rsidRPr="00014A1E">
        <w:t>2011</w:t>
      </w:r>
      <w:r>
        <w:t xml:space="preserve">;  </w:t>
      </w:r>
      <w:r w:rsidRPr="00014A1E">
        <w:t xml:space="preserve">U-M researcher Bruce </w:t>
      </w:r>
      <w:proofErr w:type="spellStart"/>
      <w:r w:rsidRPr="00014A1E">
        <w:t>Belzowski</w:t>
      </w:r>
      <w:proofErr w:type="spellEnd"/>
      <w:r w:rsidRPr="00014A1E">
        <w:t xml:space="preserve"> talks about dreamers who bring futuristic cars to auto shows Manufacturers bring concept and futuristic cars to auto show video with </w:t>
      </w:r>
      <w:proofErr w:type="spellStart"/>
      <w:r w:rsidRPr="00014A1E">
        <w:t>bruce</w:t>
      </w:r>
      <w:proofErr w:type="spellEnd"/>
      <w:r w:rsidRPr="00014A1E">
        <w:t xml:space="preserve"> </w:t>
      </w:r>
      <w:proofErr w:type="spellStart"/>
      <w:r w:rsidRPr="00014A1E">
        <w:t>belzowski</w:t>
      </w:r>
      <w:proofErr w:type="spellEnd"/>
      <w:r>
        <w:t xml:space="preserve">;  </w:t>
      </w:r>
      <w:r w:rsidRPr="00014A1E">
        <w:t>(belzowski_jan_11.mov; 2:30; video/</w:t>
      </w:r>
      <w:proofErr w:type="spellStart"/>
      <w:r w:rsidRPr="00014A1E">
        <w:t>quicktime</w:t>
      </w:r>
      <w:proofErr w:type="spellEnd"/>
      <w:r w:rsidRPr="00014A1E">
        <w:t>)</w:t>
      </w:r>
      <w:r>
        <w:t xml:space="preserve">;  </w:t>
      </w:r>
      <w:r w:rsidRPr="008355DD">
        <w:rPr>
          <w:rStyle w:val="daolink"/>
        </w:rPr>
        <w:t>2027.42/93327</w:t>
      </w:r>
    </w:p>
    <w:p w:rsidR="008355DD" w:rsidRPr="00014A1E" w:rsidRDefault="008355DD" w:rsidP="008355DD">
      <w:pPr>
        <w:pStyle w:val="level3item"/>
      </w:pPr>
      <w:r w:rsidRPr="00014A1E">
        <w:t>Bad neighborhoods</w:t>
      </w:r>
      <w:proofErr w:type="gramStart"/>
      <w:r>
        <w:t xml:space="preserve">;  </w:t>
      </w:r>
      <w:r w:rsidRPr="00014A1E">
        <w:t>2011</w:t>
      </w:r>
      <w:proofErr w:type="gramEnd"/>
      <w:r>
        <w:t xml:space="preserve">;  </w:t>
      </w:r>
      <w:r w:rsidRPr="00014A1E">
        <w:t xml:space="preserve">Growing up in bad neighborhoods has a devastating impact on a child's chances of graduating from high school, a new study shows. How it affects the chance of high school graduation Interview with lead author </w:t>
      </w:r>
      <w:proofErr w:type="spellStart"/>
      <w:r w:rsidRPr="00014A1E">
        <w:t>wodke</w:t>
      </w:r>
      <w:proofErr w:type="spellEnd"/>
      <w:proofErr w:type="gramStart"/>
      <w:r>
        <w:t xml:space="preserve">;  </w:t>
      </w:r>
      <w:r w:rsidRPr="00014A1E">
        <w:t>(</w:t>
      </w:r>
      <w:proofErr w:type="gramEnd"/>
      <w:r w:rsidRPr="00014A1E">
        <w:t>wodke_oct_11.mp3; 3:26; audio/mpeg)</w:t>
      </w:r>
      <w:r>
        <w:t xml:space="preserve">;  </w:t>
      </w:r>
      <w:r w:rsidRPr="008355DD">
        <w:rPr>
          <w:rStyle w:val="daolink"/>
        </w:rPr>
        <w:t>2027.42/93416</w:t>
      </w:r>
    </w:p>
    <w:p w:rsidR="008355DD" w:rsidRPr="00014A1E" w:rsidRDefault="008355DD" w:rsidP="008355DD">
      <w:pPr>
        <w:pStyle w:val="level3item"/>
      </w:pPr>
      <w:r w:rsidRPr="00014A1E">
        <w:t>Brains and Behavior</w:t>
      </w:r>
      <w:r>
        <w:t xml:space="preserve">;  </w:t>
      </w:r>
      <w:r w:rsidRPr="00014A1E">
        <w:t>2011</w:t>
      </w:r>
      <w:r>
        <w:t xml:space="preserve">;  </w:t>
      </w:r>
      <w:r w:rsidRPr="00014A1E">
        <w:t xml:space="preserve">Brain scans showing neural reactions to pro-health messages can predict if you'll keep that resolution to quit smoking more accurately than you yourself can.   Our brains may know what we do not Interview and B-roll with </w:t>
      </w:r>
      <w:proofErr w:type="spellStart"/>
      <w:r w:rsidRPr="00014A1E">
        <w:t>asst</w:t>
      </w:r>
      <w:proofErr w:type="spellEnd"/>
      <w:r w:rsidRPr="00014A1E">
        <w:t xml:space="preserve"> prof Emily Falk</w:t>
      </w:r>
      <w:proofErr w:type="gramStart"/>
      <w:r>
        <w:t xml:space="preserve">;  </w:t>
      </w:r>
      <w:r w:rsidRPr="00014A1E">
        <w:t>(</w:t>
      </w:r>
      <w:proofErr w:type="gramEnd"/>
      <w:r w:rsidRPr="00014A1E">
        <w:t>falk_jan_11.mov; 3:53; video/</w:t>
      </w:r>
      <w:proofErr w:type="spellStart"/>
      <w:r w:rsidRPr="00014A1E">
        <w:t>quicktime</w:t>
      </w:r>
      <w:proofErr w:type="spellEnd"/>
      <w:r w:rsidRPr="00014A1E">
        <w:t>)</w:t>
      </w:r>
      <w:r>
        <w:t xml:space="preserve">;  </w:t>
      </w:r>
      <w:r w:rsidRPr="008355DD">
        <w:rPr>
          <w:rStyle w:val="daolink"/>
        </w:rPr>
        <w:t>2027.42/93328</w:t>
      </w:r>
    </w:p>
    <w:p w:rsidR="008355DD" w:rsidRPr="00014A1E" w:rsidRDefault="008355DD" w:rsidP="008355DD">
      <w:pPr>
        <w:pStyle w:val="level3item"/>
      </w:pPr>
      <w:r w:rsidRPr="00014A1E">
        <w:t>Bringing Chinese Arts to U-M</w:t>
      </w:r>
      <w:proofErr w:type="gramStart"/>
      <w:r>
        <w:t xml:space="preserve">;  </w:t>
      </w:r>
      <w:r w:rsidRPr="00014A1E">
        <w:t>2011</w:t>
      </w:r>
      <w:proofErr w:type="gramEnd"/>
      <w:r>
        <w:t xml:space="preserve">;  </w:t>
      </w:r>
      <w:r w:rsidRPr="00014A1E">
        <w:t>Confucius Institute at University of Michigan is committed to bringing Chinese arts to the U-M campus and broadening the cultural horizons of the students. Joseph Lam talks about the new Confucius Institute interview with Joseph Lam</w:t>
      </w:r>
      <w:proofErr w:type="gramStart"/>
      <w:r>
        <w:t xml:space="preserve">;  </w:t>
      </w:r>
      <w:r w:rsidRPr="00014A1E">
        <w:t>(</w:t>
      </w:r>
      <w:proofErr w:type="gramEnd"/>
      <w:r w:rsidRPr="00014A1E">
        <w:t>lam_apr_11.mov; 2:46; video/</w:t>
      </w:r>
      <w:proofErr w:type="spellStart"/>
      <w:r w:rsidRPr="00014A1E">
        <w:t>quicktime</w:t>
      </w:r>
      <w:proofErr w:type="spellEnd"/>
      <w:r w:rsidRPr="00014A1E">
        <w:t>)</w:t>
      </w:r>
      <w:r>
        <w:t xml:space="preserve">;  </w:t>
      </w:r>
      <w:r w:rsidRPr="008355DD">
        <w:rPr>
          <w:rStyle w:val="daolink"/>
        </w:rPr>
        <w:t>2027.42/93339</w:t>
      </w:r>
    </w:p>
    <w:p w:rsidR="003A7C33" w:rsidRDefault="003A7C33" w:rsidP="003A7C33">
      <w:pPr>
        <w:pStyle w:val="L2newpage"/>
        <w:rPr>
          <w:b/>
        </w:rPr>
      </w:pPr>
    </w:p>
    <w:p w:rsidR="003A7C33" w:rsidRDefault="003A7C33" w:rsidP="003A7C33">
      <w:pPr>
        <w:pStyle w:val="L2newpage"/>
        <w:rPr>
          <w:b/>
        </w:rPr>
      </w:pPr>
    </w:p>
    <w:p w:rsidR="003A7C33" w:rsidRDefault="003A7C33" w:rsidP="003A7C33">
      <w:pPr>
        <w:pStyle w:val="L2newpage"/>
        <w:rPr>
          <w:b/>
        </w:rPr>
      </w:pPr>
    </w:p>
    <w:p w:rsidR="003A7C33" w:rsidRDefault="003A7C33" w:rsidP="003A7C33">
      <w:pPr>
        <w:pStyle w:val="L2newpage"/>
        <w:rPr>
          <w:b/>
        </w:rPr>
      </w:pPr>
    </w:p>
    <w:p w:rsidR="003A7C33" w:rsidRDefault="003A7C33" w:rsidP="003A7C33">
      <w:pPr>
        <w:pStyle w:val="L2newpage"/>
        <w:rPr>
          <w:b/>
        </w:rPr>
      </w:pPr>
    </w:p>
    <w:p w:rsidR="003A7C33" w:rsidRPr="00AD5835" w:rsidRDefault="003A7C33" w:rsidP="003A7C33">
      <w:pPr>
        <w:pStyle w:val="L2newpage"/>
        <w:rPr>
          <w:b/>
        </w:rPr>
      </w:pPr>
      <w:r w:rsidRPr="00AD5835">
        <w:rPr>
          <w:b/>
        </w:rPr>
        <w:lastRenderedPageBreak/>
        <w:t>Digital Video News Briefs (2007 – 2012) (Cont.)</w:t>
      </w:r>
    </w:p>
    <w:p w:rsidR="003A7C33" w:rsidRDefault="003A7C33" w:rsidP="003A7C33">
      <w:pPr>
        <w:pStyle w:val="Boxnewpage"/>
      </w:pPr>
      <w:proofErr w:type="gramStart"/>
      <w:r>
        <w:t>Online (Cont.)</w:t>
      </w:r>
      <w:proofErr w:type="gramEnd"/>
    </w:p>
    <w:p w:rsidR="008355DD" w:rsidRPr="00014A1E" w:rsidRDefault="008355DD" w:rsidP="008355DD">
      <w:pPr>
        <w:pStyle w:val="level3item"/>
      </w:pPr>
      <w:r w:rsidRPr="00014A1E">
        <w:t>Catching the wind to China</w:t>
      </w:r>
      <w:proofErr w:type="gramStart"/>
      <w:r>
        <w:t xml:space="preserve">;  </w:t>
      </w:r>
      <w:r w:rsidRPr="00014A1E">
        <w:t>2011</w:t>
      </w:r>
      <w:proofErr w:type="gramEnd"/>
      <w:r>
        <w:t xml:space="preserve">;  </w:t>
      </w:r>
      <w:r w:rsidRPr="00014A1E">
        <w:t>University of Michigan School of Music, Theatre and Dance' Donald Sinta saxophone quartet students work long hours as they prepare for the upcoming China Tour. U-M students prepare for the China tour video of Donald Sinta quartet</w:t>
      </w:r>
      <w:proofErr w:type="gramStart"/>
      <w:r>
        <w:t xml:space="preserve">;  </w:t>
      </w:r>
      <w:r w:rsidRPr="00014A1E">
        <w:t>(</w:t>
      </w:r>
      <w:proofErr w:type="gramEnd"/>
      <w:r w:rsidRPr="00014A1E">
        <w:t>chinastudents_mar_11.mov; 4:09; video/</w:t>
      </w:r>
      <w:proofErr w:type="spellStart"/>
      <w:r w:rsidRPr="00014A1E">
        <w:t>quicktime</w:t>
      </w:r>
      <w:proofErr w:type="spellEnd"/>
      <w:r w:rsidRPr="00014A1E">
        <w:t>)</w:t>
      </w:r>
      <w:r>
        <w:t xml:space="preserve">;  </w:t>
      </w:r>
      <w:r w:rsidRPr="008355DD">
        <w:rPr>
          <w:rStyle w:val="daolink"/>
        </w:rPr>
        <w:t>2027.42/93338</w:t>
      </w:r>
    </w:p>
    <w:p w:rsidR="008355DD" w:rsidRPr="00014A1E" w:rsidRDefault="008355DD" w:rsidP="008355DD">
      <w:pPr>
        <w:pStyle w:val="level3item"/>
      </w:pPr>
      <w:r w:rsidRPr="00014A1E">
        <w:t>Center for Chinese Studies celebrates 50 years</w:t>
      </w:r>
      <w:r>
        <w:t xml:space="preserve">;  </w:t>
      </w:r>
      <w:r w:rsidRPr="00014A1E">
        <w:t>2011</w:t>
      </w:r>
      <w:r>
        <w:t xml:space="preserve">;  </w:t>
      </w:r>
      <w:r w:rsidRPr="00014A1E">
        <w:t>As U-M Center for Chinese Studies turns 50, it plans a series of event to highlight the achievement and discusses why it remains important today. Center for Chinese Studies on why it's important today video for CCS</w:t>
      </w:r>
      <w:proofErr w:type="gramStart"/>
      <w:r>
        <w:t xml:space="preserve">;  </w:t>
      </w:r>
      <w:r w:rsidRPr="00014A1E">
        <w:t>(</w:t>
      </w:r>
      <w:proofErr w:type="gramEnd"/>
      <w:r w:rsidRPr="00014A1E">
        <w:t>ccs50_oct_11.mp4; 3:14; video/mp4)</w:t>
      </w:r>
      <w:r>
        <w:t xml:space="preserve">;  </w:t>
      </w:r>
      <w:r w:rsidRPr="008355DD">
        <w:rPr>
          <w:rStyle w:val="daolink"/>
        </w:rPr>
        <w:t>2027.42/93378</w:t>
      </w:r>
    </w:p>
    <w:p w:rsidR="008355DD" w:rsidRPr="00014A1E" w:rsidRDefault="008355DD" w:rsidP="008355DD">
      <w:pPr>
        <w:pStyle w:val="level3item"/>
      </w:pPr>
      <w:r w:rsidRPr="00014A1E">
        <w:t>Center studies men's health</w:t>
      </w:r>
      <w:r>
        <w:t xml:space="preserve">;  </w:t>
      </w:r>
      <w:r w:rsidRPr="00014A1E">
        <w:t>2011</w:t>
      </w:r>
      <w:r>
        <w:t xml:space="preserve">;  </w:t>
      </w:r>
      <w:r w:rsidRPr="00014A1E">
        <w:t>University of Michigan School of Public Health researcher Derek Griffith talks about why this center is important and it's work on men's health disparities. SPH Center shows health disparities in men's health podcast with Derek Griffith</w:t>
      </w:r>
      <w:proofErr w:type="gramStart"/>
      <w:r>
        <w:t xml:space="preserve">;  </w:t>
      </w:r>
      <w:r w:rsidRPr="00014A1E">
        <w:t>(</w:t>
      </w:r>
      <w:proofErr w:type="gramEnd"/>
      <w:r w:rsidRPr="00014A1E">
        <w:t>griffith_jul_11.mp3; 6:10; audio/mpeg)</w:t>
      </w:r>
      <w:r>
        <w:t xml:space="preserve">;  </w:t>
      </w:r>
      <w:r w:rsidRPr="008355DD">
        <w:rPr>
          <w:rStyle w:val="daolink"/>
        </w:rPr>
        <w:t>2027.42/93411</w:t>
      </w:r>
    </w:p>
    <w:p w:rsidR="008355DD" w:rsidRPr="00014A1E" w:rsidRDefault="008355DD" w:rsidP="008355DD">
      <w:pPr>
        <w:pStyle w:val="level3item"/>
      </w:pPr>
      <w:r w:rsidRPr="00014A1E">
        <w:t>Checking teen drivers</w:t>
      </w:r>
      <w:proofErr w:type="gramStart"/>
      <w:r>
        <w:t xml:space="preserve">;  </w:t>
      </w:r>
      <w:r w:rsidRPr="00014A1E">
        <w:t>2011</w:t>
      </w:r>
      <w:proofErr w:type="gramEnd"/>
      <w:r>
        <w:t xml:space="preserve">;  </w:t>
      </w:r>
      <w:r w:rsidRPr="00014A1E">
        <w:t>The Checkpoints program website started by UMTRI's Ray Bingham and his group gives an interactive parent-teen agreement to help teen drivers. New website for new drivers podcast with Ray Bingham</w:t>
      </w:r>
      <w:proofErr w:type="gramStart"/>
      <w:r>
        <w:t xml:space="preserve">;  </w:t>
      </w:r>
      <w:r w:rsidRPr="00014A1E">
        <w:t>(</w:t>
      </w:r>
      <w:proofErr w:type="gramEnd"/>
      <w:r w:rsidRPr="00014A1E">
        <w:t>bingham_jun_11.mp3; 5:22; audio/mpeg)</w:t>
      </w:r>
      <w:r>
        <w:t xml:space="preserve">;  </w:t>
      </w:r>
      <w:r w:rsidRPr="008355DD">
        <w:rPr>
          <w:rStyle w:val="daolink"/>
        </w:rPr>
        <w:t>2027.42/93410</w:t>
      </w:r>
    </w:p>
    <w:p w:rsidR="008355DD" w:rsidRPr="00014A1E" w:rsidRDefault="008355DD" w:rsidP="008355DD">
      <w:pPr>
        <w:pStyle w:val="level3item"/>
      </w:pPr>
      <w:r w:rsidRPr="00014A1E">
        <w:t>Chinese Kites come to U-M campus</w:t>
      </w:r>
      <w:proofErr w:type="gramStart"/>
      <w:r>
        <w:t xml:space="preserve">;  </w:t>
      </w:r>
      <w:r w:rsidRPr="00014A1E">
        <w:t>2011</w:t>
      </w:r>
      <w:proofErr w:type="gramEnd"/>
      <w:r>
        <w:t xml:space="preserve">;  </w:t>
      </w:r>
      <w:r w:rsidRPr="00014A1E">
        <w:t xml:space="preserve">Two University of Michigan Art and Design educators spend three weeks in China learning traditional Chinese </w:t>
      </w:r>
      <w:proofErr w:type="spellStart"/>
      <w:r w:rsidRPr="00014A1E">
        <w:t>kitemaking</w:t>
      </w:r>
      <w:proofErr w:type="spellEnd"/>
      <w:r w:rsidRPr="00014A1E">
        <w:t xml:space="preserve"> and are teaching it to the students on campus for the kite festival U-M educators go to China to learn kite making interview with Anne </w:t>
      </w:r>
      <w:proofErr w:type="spellStart"/>
      <w:r w:rsidRPr="00014A1E">
        <w:t>Mondro</w:t>
      </w:r>
      <w:proofErr w:type="spellEnd"/>
      <w:r w:rsidRPr="00014A1E">
        <w:t xml:space="preserve"> and Matthew</w:t>
      </w:r>
      <w:r>
        <w:t xml:space="preserve">;  </w:t>
      </w:r>
      <w:r w:rsidRPr="00014A1E">
        <w:t>(kites_jul_11.mp4; 4:00; video/mp4)</w:t>
      </w:r>
      <w:r>
        <w:t xml:space="preserve">;  </w:t>
      </w:r>
      <w:r w:rsidRPr="008355DD">
        <w:rPr>
          <w:rStyle w:val="daolink"/>
        </w:rPr>
        <w:t>2027.42/93370</w:t>
      </w:r>
    </w:p>
    <w:p w:rsidR="008355DD" w:rsidRPr="00014A1E" w:rsidRDefault="008355DD" w:rsidP="008355DD">
      <w:pPr>
        <w:pStyle w:val="level3item"/>
      </w:pPr>
      <w:r w:rsidRPr="00014A1E">
        <w:t>Churches teach sexual health</w:t>
      </w:r>
      <w:proofErr w:type="gramStart"/>
      <w:r>
        <w:t xml:space="preserve">;  </w:t>
      </w:r>
      <w:r w:rsidRPr="00014A1E">
        <w:t>2011</w:t>
      </w:r>
      <w:proofErr w:type="gramEnd"/>
      <w:r>
        <w:t xml:space="preserve">;  </w:t>
      </w:r>
      <w:r w:rsidRPr="00014A1E">
        <w:t xml:space="preserve">Interview with the founders of YOUR Blessed Health, a youth program where church leaders teach sexual health and HIV prevention. Churches teach </w:t>
      </w:r>
      <w:proofErr w:type="gramStart"/>
      <w:r w:rsidRPr="00014A1E">
        <w:t>youth  HIV</w:t>
      </w:r>
      <w:proofErr w:type="gramEnd"/>
      <w:r w:rsidRPr="00014A1E">
        <w:t xml:space="preserve"> prevention  Interviews with various church leaders and academics</w:t>
      </w:r>
      <w:r>
        <w:t xml:space="preserve">;  </w:t>
      </w:r>
      <w:r w:rsidRPr="00014A1E">
        <w:t>(flintf_apr_11.mov; 4:22; video/</w:t>
      </w:r>
      <w:proofErr w:type="spellStart"/>
      <w:r w:rsidRPr="00014A1E">
        <w:t>quicktime</w:t>
      </w:r>
      <w:proofErr w:type="spellEnd"/>
      <w:r w:rsidRPr="00014A1E">
        <w:t>)</w:t>
      </w:r>
      <w:r>
        <w:t xml:space="preserve">;  </w:t>
      </w:r>
      <w:r w:rsidRPr="008355DD">
        <w:rPr>
          <w:rStyle w:val="daolink"/>
        </w:rPr>
        <w:t>2027.42/93340</w:t>
      </w:r>
    </w:p>
    <w:p w:rsidR="008355DD" w:rsidRPr="00014A1E" w:rsidRDefault="008355DD" w:rsidP="008355DD">
      <w:pPr>
        <w:pStyle w:val="level3item"/>
      </w:pPr>
      <w:r w:rsidRPr="00014A1E">
        <w:t>Clean water for a thirsty world</w:t>
      </w:r>
      <w:r>
        <w:t xml:space="preserve">;  </w:t>
      </w:r>
      <w:r w:rsidRPr="00014A1E">
        <w:t>2011</w:t>
      </w:r>
      <w:r>
        <w:t xml:space="preserve">;  </w:t>
      </w:r>
      <w:r w:rsidRPr="00014A1E">
        <w:t xml:space="preserve">Cynthia Koenig, a graduate student in University of Michigan's Stephen M. Ross School of Business, has created the </w:t>
      </w:r>
      <w:proofErr w:type="spellStart"/>
      <w:r w:rsidRPr="00014A1E">
        <w:t>WaterWheel</w:t>
      </w:r>
      <w:proofErr w:type="spellEnd"/>
      <w:r w:rsidRPr="00014A1E">
        <w:t xml:space="preserve">, a 20-gallon rolling water barrel and </w:t>
      </w:r>
      <w:proofErr w:type="spellStart"/>
      <w:r w:rsidRPr="00014A1E">
        <w:t>Wello</w:t>
      </w:r>
      <w:proofErr w:type="spellEnd"/>
      <w:r w:rsidRPr="00014A1E">
        <w:t>, the business that distributes it in developing countries, where clean water is scarce. U-M student launches a nonprofit that makes Waterwheel video of Cynthia Koenig</w:t>
      </w:r>
      <w:proofErr w:type="gramStart"/>
      <w:r>
        <w:t xml:space="preserve">;  </w:t>
      </w:r>
      <w:r w:rsidRPr="00014A1E">
        <w:t>(</w:t>
      </w:r>
      <w:proofErr w:type="gramEnd"/>
      <w:r w:rsidRPr="00014A1E">
        <w:t>wello_feb_11.mov; 4:32; video/</w:t>
      </w:r>
      <w:proofErr w:type="spellStart"/>
      <w:r w:rsidRPr="00014A1E">
        <w:t>quicktime</w:t>
      </w:r>
      <w:proofErr w:type="spellEnd"/>
      <w:r w:rsidRPr="00014A1E">
        <w:t>)</w:t>
      </w:r>
      <w:r>
        <w:t xml:space="preserve">;  </w:t>
      </w:r>
      <w:r w:rsidRPr="008355DD">
        <w:rPr>
          <w:rStyle w:val="daolink"/>
        </w:rPr>
        <w:t>2027.42/93331</w:t>
      </w:r>
    </w:p>
    <w:p w:rsidR="008355DD" w:rsidRPr="00014A1E" w:rsidRDefault="008355DD" w:rsidP="008355DD">
      <w:pPr>
        <w:pStyle w:val="level3item"/>
      </w:pPr>
      <w:r w:rsidRPr="00014A1E">
        <w:t>Core American values</w:t>
      </w:r>
      <w:proofErr w:type="gramStart"/>
      <w:r>
        <w:t xml:space="preserve">;  </w:t>
      </w:r>
      <w:r w:rsidRPr="00014A1E">
        <w:t>2011</w:t>
      </w:r>
      <w:proofErr w:type="gramEnd"/>
      <w:r>
        <w:t xml:space="preserve">;  </w:t>
      </w:r>
      <w:r w:rsidRPr="00014A1E">
        <w:t xml:space="preserve">University of Michigan Ross School of Business professor Wayne Baker discusses his research of American values over the decades. U-M professor discusses his research podcast with </w:t>
      </w:r>
      <w:proofErr w:type="spellStart"/>
      <w:r w:rsidRPr="00014A1E">
        <w:t>wayne</w:t>
      </w:r>
      <w:proofErr w:type="spellEnd"/>
      <w:r w:rsidRPr="00014A1E">
        <w:t xml:space="preserve"> baker</w:t>
      </w:r>
      <w:proofErr w:type="gramStart"/>
      <w:r>
        <w:t xml:space="preserve">;  </w:t>
      </w:r>
      <w:r w:rsidRPr="00014A1E">
        <w:t>(</w:t>
      </w:r>
      <w:proofErr w:type="gramEnd"/>
      <w:r w:rsidRPr="00014A1E">
        <w:t>baker_apr_11.mp3; 3:55; audio/mpeg)</w:t>
      </w:r>
      <w:r>
        <w:t xml:space="preserve">;  </w:t>
      </w:r>
      <w:r w:rsidRPr="008355DD">
        <w:rPr>
          <w:rStyle w:val="daolink"/>
        </w:rPr>
        <w:t>2027.42/93403</w:t>
      </w:r>
    </w:p>
    <w:p w:rsidR="003A7C33" w:rsidRDefault="003A7C33" w:rsidP="003A7C33">
      <w:pPr>
        <w:pStyle w:val="L2newpage"/>
        <w:rPr>
          <w:b/>
        </w:rPr>
      </w:pPr>
    </w:p>
    <w:p w:rsidR="003A7C33" w:rsidRDefault="003A7C33" w:rsidP="003A7C33">
      <w:pPr>
        <w:pStyle w:val="L2newpage"/>
        <w:rPr>
          <w:b/>
        </w:rPr>
      </w:pPr>
    </w:p>
    <w:p w:rsidR="003A7C33" w:rsidRPr="00AD5835" w:rsidRDefault="003A7C33" w:rsidP="003A7C33">
      <w:pPr>
        <w:pStyle w:val="L2newpage"/>
        <w:rPr>
          <w:b/>
        </w:rPr>
      </w:pPr>
      <w:r w:rsidRPr="00AD5835">
        <w:rPr>
          <w:b/>
        </w:rPr>
        <w:lastRenderedPageBreak/>
        <w:t>Digital Video News Briefs (2007 – 2012) (Cont.)</w:t>
      </w:r>
    </w:p>
    <w:p w:rsidR="003A7C33" w:rsidRDefault="003A7C33" w:rsidP="003A7C33">
      <w:pPr>
        <w:pStyle w:val="Boxnewpage"/>
      </w:pPr>
      <w:proofErr w:type="gramStart"/>
      <w:r>
        <w:t>Online (Cont.)</w:t>
      </w:r>
      <w:proofErr w:type="gramEnd"/>
    </w:p>
    <w:p w:rsidR="008355DD" w:rsidRPr="00014A1E" w:rsidRDefault="008355DD" w:rsidP="008355DD">
      <w:pPr>
        <w:pStyle w:val="level3item"/>
      </w:pPr>
      <w:r w:rsidRPr="00014A1E">
        <w:t>Court to hear gene patents case</w:t>
      </w:r>
      <w:proofErr w:type="gramStart"/>
      <w:r>
        <w:t xml:space="preserve">;  </w:t>
      </w:r>
      <w:r w:rsidRPr="00014A1E">
        <w:t>2011</w:t>
      </w:r>
      <w:proofErr w:type="gramEnd"/>
      <w:r>
        <w:t xml:space="preserve">;  </w:t>
      </w:r>
      <w:r w:rsidRPr="00014A1E">
        <w:t xml:space="preserve">The Court of Appeals will hear the case, which may have implications for the patentability of other products of nature such as stem cells.  U-M expert </w:t>
      </w:r>
      <w:proofErr w:type="spellStart"/>
      <w:r w:rsidRPr="00014A1E">
        <w:t>Shobita</w:t>
      </w:r>
      <w:proofErr w:type="spellEnd"/>
      <w:r w:rsidRPr="00014A1E">
        <w:t xml:space="preserve"> </w:t>
      </w:r>
      <w:proofErr w:type="spellStart"/>
      <w:r w:rsidRPr="00014A1E">
        <w:t>Parthasarathy</w:t>
      </w:r>
      <w:proofErr w:type="spellEnd"/>
      <w:r w:rsidRPr="00014A1E">
        <w:t xml:space="preserve"> discusses case implications U-M expert </w:t>
      </w:r>
      <w:proofErr w:type="spellStart"/>
      <w:r w:rsidRPr="00014A1E">
        <w:t>Shobita</w:t>
      </w:r>
      <w:proofErr w:type="spellEnd"/>
      <w:r w:rsidRPr="00014A1E">
        <w:t xml:space="preserve"> </w:t>
      </w:r>
      <w:proofErr w:type="spellStart"/>
      <w:r w:rsidRPr="00014A1E">
        <w:t>Parthasarathy</w:t>
      </w:r>
      <w:proofErr w:type="spellEnd"/>
      <w:r w:rsidRPr="00014A1E">
        <w:t xml:space="preserve"> discusses the Court of Appeals case involving gene patents in this video interview.</w:t>
      </w:r>
      <w:r>
        <w:t xml:space="preserve">;  </w:t>
      </w:r>
      <w:r w:rsidRPr="00014A1E">
        <w:t>(parthasarathy_mar_11.mp4; 2:49; video/mp4)</w:t>
      </w:r>
      <w:r>
        <w:t xml:space="preserve">;  </w:t>
      </w:r>
      <w:r w:rsidRPr="008355DD">
        <w:rPr>
          <w:rStyle w:val="daolink"/>
        </w:rPr>
        <w:t>2027.42/93334</w:t>
      </w:r>
    </w:p>
    <w:p w:rsidR="008355DD" w:rsidRPr="00014A1E" w:rsidRDefault="008355DD" w:rsidP="008355DD">
      <w:pPr>
        <w:pStyle w:val="level3item"/>
      </w:pPr>
      <w:r w:rsidRPr="00014A1E">
        <w:t>Cultivating Wisdom</w:t>
      </w:r>
      <w:proofErr w:type="gramStart"/>
      <w:r>
        <w:t xml:space="preserve">;  </w:t>
      </w:r>
      <w:r w:rsidRPr="00014A1E">
        <w:t>2011</w:t>
      </w:r>
      <w:proofErr w:type="gramEnd"/>
      <w:r>
        <w:t xml:space="preserve">;  </w:t>
      </w:r>
      <w:r w:rsidRPr="00014A1E">
        <w:t xml:space="preserve">Adopting a psychologically distanced perspective enhances wisdom, new U-M research shows.  And getting that distance may be easier than we think. Research suggests a promising technique video interview with professor </w:t>
      </w:r>
      <w:proofErr w:type="spellStart"/>
      <w:r w:rsidRPr="00014A1E">
        <w:t>ethan</w:t>
      </w:r>
      <w:proofErr w:type="spellEnd"/>
      <w:r w:rsidRPr="00014A1E">
        <w:t xml:space="preserve"> </w:t>
      </w:r>
      <w:proofErr w:type="spellStart"/>
      <w:r w:rsidRPr="00014A1E">
        <w:t>kross</w:t>
      </w:r>
      <w:proofErr w:type="spellEnd"/>
      <w:proofErr w:type="gramStart"/>
      <w:r>
        <w:t xml:space="preserve">;  </w:t>
      </w:r>
      <w:r w:rsidRPr="00014A1E">
        <w:t>(</w:t>
      </w:r>
      <w:proofErr w:type="gramEnd"/>
      <w:r w:rsidRPr="00014A1E">
        <w:t>kross_jul_11.mov; 3:46; video/</w:t>
      </w:r>
      <w:proofErr w:type="spellStart"/>
      <w:r w:rsidRPr="00014A1E">
        <w:t>quicktime</w:t>
      </w:r>
      <w:proofErr w:type="spellEnd"/>
      <w:r w:rsidRPr="00014A1E">
        <w:t>)</w:t>
      </w:r>
      <w:r>
        <w:t xml:space="preserve">;  </w:t>
      </w:r>
      <w:r w:rsidRPr="008355DD">
        <w:rPr>
          <w:rStyle w:val="daolink"/>
        </w:rPr>
        <w:t>2027.42/93353</w:t>
      </w:r>
    </w:p>
    <w:p w:rsidR="008355DD" w:rsidRPr="00014A1E" w:rsidRDefault="008355DD" w:rsidP="008355DD">
      <w:pPr>
        <w:pStyle w:val="level3item"/>
      </w:pPr>
      <w:r w:rsidRPr="00014A1E">
        <w:t>Culture of economic development</w:t>
      </w:r>
      <w:r>
        <w:t xml:space="preserve">;  </w:t>
      </w:r>
      <w:r w:rsidRPr="00014A1E">
        <w:t>2011</w:t>
      </w:r>
      <w:r>
        <w:t xml:space="preserve">;  </w:t>
      </w:r>
      <w:r w:rsidRPr="00014A1E">
        <w:t xml:space="preserve">U-M's Frederick </w:t>
      </w:r>
      <w:proofErr w:type="spellStart"/>
      <w:r w:rsidRPr="00014A1E">
        <w:t>Wherry</w:t>
      </w:r>
      <w:proofErr w:type="spellEnd"/>
      <w:r w:rsidRPr="00014A1E">
        <w:t xml:space="preserve"> explains how the arts foster community Arts can help revitalize neighborhoods interview with Frederick </w:t>
      </w:r>
      <w:proofErr w:type="spellStart"/>
      <w:r w:rsidRPr="00014A1E">
        <w:t>Wherry</w:t>
      </w:r>
      <w:proofErr w:type="spellEnd"/>
      <w:r>
        <w:t xml:space="preserve">;  </w:t>
      </w:r>
      <w:r w:rsidRPr="00014A1E">
        <w:t>(wherry_sept_11.mp4; 4:12; video/mp4)</w:t>
      </w:r>
      <w:r>
        <w:t xml:space="preserve">;  </w:t>
      </w:r>
      <w:r w:rsidRPr="008355DD">
        <w:rPr>
          <w:rStyle w:val="daolink"/>
        </w:rPr>
        <w:t>2027.42/93377</w:t>
      </w:r>
    </w:p>
    <w:p w:rsidR="008355DD" w:rsidRPr="00014A1E" w:rsidRDefault="008355DD" w:rsidP="008355DD">
      <w:pPr>
        <w:pStyle w:val="level3item"/>
      </w:pPr>
      <w:r w:rsidRPr="00014A1E">
        <w:t>Dalai Lama delivers 2008 Wege sustainability lecture</w:t>
      </w:r>
      <w:proofErr w:type="gramStart"/>
      <w:r>
        <w:t xml:space="preserve">;  </w:t>
      </w:r>
      <w:r w:rsidRPr="00014A1E">
        <w:t>2011</w:t>
      </w:r>
      <w:proofErr w:type="gramEnd"/>
      <w:r>
        <w:t xml:space="preserve">;  </w:t>
      </w:r>
      <w:r w:rsidRPr="00014A1E">
        <w:t xml:space="preserve">As part of 2008 Earth Day activities, the 14th Dalai Lama (Tenzin </w:t>
      </w:r>
      <w:proofErr w:type="spellStart"/>
      <w:r w:rsidRPr="00014A1E">
        <w:t>Gyatso</w:t>
      </w:r>
      <w:proofErr w:type="spellEnd"/>
      <w:r w:rsidRPr="00014A1E">
        <w:t>) delivered a special Peter M. Wege Lecture on Sustainability on April 20, 2008 at Crisler Arena. The event is sponsored by the University of Michigan Office of the President and by the Center for Sustainable Systems at the U-M School of Natural Resources and Environment. The Nobel Peace Prize winner is the head of state and spiritual leader of the Tibetan people.</w:t>
      </w:r>
      <w:proofErr w:type="gramStart"/>
      <w:r>
        <w:t xml:space="preserve">;  </w:t>
      </w:r>
      <w:r w:rsidRPr="00014A1E">
        <w:t>(</w:t>
      </w:r>
      <w:proofErr w:type="gramEnd"/>
      <w:r w:rsidRPr="00014A1E">
        <w:t>Dalai-Lama.mov; 01:25:59; video/</w:t>
      </w:r>
      <w:proofErr w:type="spellStart"/>
      <w:r w:rsidRPr="00014A1E">
        <w:t>quicktime</w:t>
      </w:r>
      <w:proofErr w:type="spellEnd"/>
      <w:r w:rsidRPr="00014A1E">
        <w:t>)</w:t>
      </w:r>
      <w:r>
        <w:t xml:space="preserve">;  </w:t>
      </w:r>
      <w:r w:rsidRPr="008355DD">
        <w:rPr>
          <w:rStyle w:val="daolink"/>
        </w:rPr>
        <w:t>2027.42/94333</w:t>
      </w:r>
    </w:p>
    <w:p w:rsidR="008355DD" w:rsidRPr="00014A1E" w:rsidRDefault="008355DD" w:rsidP="008355DD">
      <w:pPr>
        <w:pStyle w:val="level3item"/>
      </w:pPr>
      <w:r w:rsidRPr="00014A1E">
        <w:t>Detroit's fight over water</w:t>
      </w:r>
      <w:r>
        <w:t xml:space="preserve">;  </w:t>
      </w:r>
      <w:r w:rsidRPr="00014A1E">
        <w:t>2011</w:t>
      </w:r>
      <w:r>
        <w:t xml:space="preserve">;  </w:t>
      </w:r>
      <w:r w:rsidRPr="00014A1E">
        <w:t xml:space="preserve">University of Michigan lecturer Philip </w:t>
      </w:r>
      <w:proofErr w:type="spellStart"/>
      <w:r w:rsidRPr="00014A1E">
        <w:t>D'Anieri</w:t>
      </w:r>
      <w:proofErr w:type="spellEnd"/>
      <w:r w:rsidRPr="00014A1E">
        <w:t xml:space="preserve"> talks about Detroit and </w:t>
      </w:r>
      <w:proofErr w:type="spellStart"/>
      <w:r w:rsidRPr="00014A1E">
        <w:t>it's</w:t>
      </w:r>
      <w:proofErr w:type="spellEnd"/>
      <w:r w:rsidRPr="00014A1E">
        <w:t xml:space="preserve"> suburbs fight over the regionalization of water U-M expert decodes the Detroit water system crisis Podcast with slideshow</w:t>
      </w:r>
      <w:r>
        <w:t xml:space="preserve">;  </w:t>
      </w:r>
      <w:r w:rsidRPr="00014A1E">
        <w:t>(water_feb_11.mov; 4:25; video/</w:t>
      </w:r>
      <w:proofErr w:type="spellStart"/>
      <w:r w:rsidRPr="00014A1E">
        <w:t>quicktime</w:t>
      </w:r>
      <w:proofErr w:type="spellEnd"/>
      <w:r w:rsidRPr="00014A1E">
        <w:t>)</w:t>
      </w:r>
      <w:r>
        <w:t xml:space="preserve">;  </w:t>
      </w:r>
      <w:r w:rsidRPr="008355DD">
        <w:rPr>
          <w:rStyle w:val="daolink"/>
        </w:rPr>
        <w:t>2027.42/93332</w:t>
      </w:r>
    </w:p>
    <w:p w:rsidR="008355DD" w:rsidRPr="00014A1E" w:rsidRDefault="008355DD" w:rsidP="008355DD">
      <w:pPr>
        <w:pStyle w:val="level3item"/>
      </w:pPr>
      <w:r w:rsidRPr="00014A1E">
        <w:t>Discovery Skewed skulls helped early whales with sound</w:t>
      </w:r>
      <w:proofErr w:type="gramStart"/>
      <w:r>
        <w:t xml:space="preserve">;  </w:t>
      </w:r>
      <w:r w:rsidRPr="00014A1E">
        <w:t>2011</w:t>
      </w:r>
      <w:proofErr w:type="gramEnd"/>
      <w:r>
        <w:t xml:space="preserve">;  </w:t>
      </w:r>
      <w:r w:rsidRPr="00014A1E">
        <w:t xml:space="preserve">University of Michigan's Julia </w:t>
      </w:r>
      <w:proofErr w:type="spellStart"/>
      <w:r w:rsidRPr="00014A1E">
        <w:t>Fahlke</w:t>
      </w:r>
      <w:proofErr w:type="spellEnd"/>
      <w:r w:rsidRPr="00014A1E">
        <w:t xml:space="preserve"> explains how whales hear and how she made the surprising skull discovery.</w:t>
      </w:r>
      <w:r>
        <w:t xml:space="preserve">;  </w:t>
      </w:r>
      <w:r w:rsidRPr="00014A1E">
        <w:t>(Discovery-Skewed-skulls-helped-early-whales-with-sound.mp4; 4:18; video/mp4)</w:t>
      </w:r>
      <w:r>
        <w:t xml:space="preserve">;  </w:t>
      </w:r>
      <w:r w:rsidRPr="008355DD">
        <w:rPr>
          <w:rStyle w:val="daolink"/>
        </w:rPr>
        <w:t>2027.42/94335</w:t>
      </w:r>
    </w:p>
    <w:p w:rsidR="008355DD" w:rsidRPr="00014A1E" w:rsidRDefault="008355DD" w:rsidP="008355DD">
      <w:pPr>
        <w:pStyle w:val="level3item"/>
      </w:pPr>
      <w:r w:rsidRPr="00014A1E">
        <w:t>Energy and Behavior</w:t>
      </w:r>
      <w:r>
        <w:t xml:space="preserve">;  </w:t>
      </w:r>
      <w:r w:rsidRPr="00014A1E">
        <w:t>2011</w:t>
      </w:r>
      <w:r>
        <w:t xml:space="preserve">;  </w:t>
      </w:r>
      <w:r w:rsidRPr="00014A1E">
        <w:t>Robert Marans discusses the U-M Energy Pilot Study, conducted by ISR, and its role in the introduction of the new U-M Environment and Energy Initiative: Planet Blue</w:t>
      </w:r>
      <w:r>
        <w:t xml:space="preserve">;  </w:t>
      </w:r>
      <w:r w:rsidRPr="00014A1E">
        <w:t>(Energy.mov; 4:41; video/</w:t>
      </w:r>
      <w:proofErr w:type="spellStart"/>
      <w:r w:rsidRPr="00014A1E">
        <w:t>quicktime</w:t>
      </w:r>
      <w:proofErr w:type="spellEnd"/>
      <w:r w:rsidRPr="00014A1E">
        <w:t>)</w:t>
      </w:r>
      <w:r>
        <w:t xml:space="preserve">;  </w:t>
      </w:r>
      <w:r w:rsidRPr="008355DD">
        <w:rPr>
          <w:rStyle w:val="daolink"/>
        </w:rPr>
        <w:t>2027.42/94336</w:t>
      </w:r>
    </w:p>
    <w:p w:rsidR="003A7C33" w:rsidRDefault="003A7C33" w:rsidP="003A7C33">
      <w:pPr>
        <w:pStyle w:val="L2newpage"/>
        <w:rPr>
          <w:b/>
        </w:rPr>
      </w:pPr>
    </w:p>
    <w:p w:rsidR="003A7C33" w:rsidRDefault="003A7C33" w:rsidP="003A7C33">
      <w:pPr>
        <w:pStyle w:val="L2newpage"/>
        <w:rPr>
          <w:b/>
        </w:rPr>
      </w:pPr>
    </w:p>
    <w:p w:rsidR="003A7C33" w:rsidRDefault="003A7C33" w:rsidP="003A7C33">
      <w:pPr>
        <w:pStyle w:val="L2newpage"/>
        <w:rPr>
          <w:b/>
        </w:rPr>
      </w:pPr>
    </w:p>
    <w:p w:rsidR="003A7C33" w:rsidRDefault="003A7C33" w:rsidP="003A7C33">
      <w:pPr>
        <w:pStyle w:val="L2newpage"/>
        <w:rPr>
          <w:b/>
        </w:rPr>
      </w:pPr>
    </w:p>
    <w:p w:rsidR="003A7C33" w:rsidRDefault="003A7C33" w:rsidP="003A7C33">
      <w:pPr>
        <w:pStyle w:val="L2newpage"/>
        <w:rPr>
          <w:b/>
        </w:rPr>
      </w:pPr>
    </w:p>
    <w:p w:rsidR="003A7C33" w:rsidRDefault="003A7C33" w:rsidP="003A7C33">
      <w:pPr>
        <w:pStyle w:val="L2newpage"/>
        <w:rPr>
          <w:b/>
        </w:rPr>
      </w:pPr>
    </w:p>
    <w:p w:rsidR="003A7C33" w:rsidRDefault="003A7C33" w:rsidP="003A7C33">
      <w:pPr>
        <w:pStyle w:val="L2newpage"/>
        <w:rPr>
          <w:b/>
        </w:rPr>
      </w:pPr>
    </w:p>
    <w:p w:rsidR="003A7C33" w:rsidRDefault="003A7C33" w:rsidP="003A7C33">
      <w:pPr>
        <w:pStyle w:val="L2newpage"/>
        <w:rPr>
          <w:b/>
        </w:rPr>
      </w:pPr>
    </w:p>
    <w:p w:rsidR="003A7C33" w:rsidRPr="00AD5835" w:rsidRDefault="003A7C33" w:rsidP="003A7C33">
      <w:pPr>
        <w:pStyle w:val="L2newpage"/>
        <w:rPr>
          <w:b/>
        </w:rPr>
      </w:pPr>
      <w:r w:rsidRPr="00AD5835">
        <w:rPr>
          <w:b/>
        </w:rPr>
        <w:lastRenderedPageBreak/>
        <w:t>Digital Video News Briefs (2007 – 2012) (Cont.)</w:t>
      </w:r>
    </w:p>
    <w:p w:rsidR="003A7C33" w:rsidRDefault="003A7C33" w:rsidP="003A7C33">
      <w:pPr>
        <w:pStyle w:val="Boxnewpage"/>
      </w:pPr>
      <w:proofErr w:type="gramStart"/>
      <w:r>
        <w:t>Online (Cont.)</w:t>
      </w:r>
      <w:proofErr w:type="gramEnd"/>
    </w:p>
    <w:p w:rsidR="008355DD" w:rsidRPr="00014A1E" w:rsidRDefault="008355DD" w:rsidP="008355DD">
      <w:pPr>
        <w:pStyle w:val="level3item"/>
      </w:pPr>
      <w:r w:rsidRPr="00014A1E">
        <w:t>Expanding solar power</w:t>
      </w:r>
      <w:r>
        <w:t xml:space="preserve">;  </w:t>
      </w:r>
      <w:r w:rsidRPr="00014A1E">
        <w:t>2011</w:t>
      </w:r>
      <w:r>
        <w:t xml:space="preserve">;  </w:t>
      </w:r>
      <w:r w:rsidRPr="00014A1E">
        <w:t>President Obama has called for the U.S. to produce 80 percent of its electricity from cleaner energy sources including wind, solar, clean coal and nuclear by 2035. U-M Vice President for Research and solar energy researcher Stephen Forrest weighs in on whether this is possible. He discusses the status of solar power and the role it could play in our energy future. Can we scale up clean energy technology on Obama's timeline? Interview with U-M Vice President for Research Stephen Forrest</w:t>
      </w:r>
      <w:proofErr w:type="gramStart"/>
      <w:r>
        <w:t xml:space="preserve">;  </w:t>
      </w:r>
      <w:r w:rsidRPr="00014A1E">
        <w:t>(</w:t>
      </w:r>
      <w:proofErr w:type="gramEnd"/>
      <w:r w:rsidRPr="00014A1E">
        <w:t>forest_feb_11.mp3; 5:19; audio/mpeg)</w:t>
      </w:r>
      <w:r>
        <w:t xml:space="preserve">;  </w:t>
      </w:r>
      <w:r w:rsidRPr="008355DD">
        <w:rPr>
          <w:rStyle w:val="daolink"/>
        </w:rPr>
        <w:t>2027.42/93401</w:t>
      </w:r>
    </w:p>
    <w:p w:rsidR="008355DD" w:rsidRPr="00014A1E" w:rsidRDefault="008355DD" w:rsidP="008355DD">
      <w:pPr>
        <w:pStyle w:val="level3item"/>
      </w:pPr>
      <w:r w:rsidRPr="00014A1E">
        <w:t>Fulbright student grants 2011-12</w:t>
      </w:r>
      <w:r>
        <w:t xml:space="preserve">;  </w:t>
      </w:r>
      <w:r w:rsidRPr="00014A1E">
        <w:t>2011</w:t>
      </w:r>
      <w:r>
        <w:t xml:space="preserve">;  </w:t>
      </w:r>
      <w:r w:rsidRPr="00014A1E">
        <w:t xml:space="preserve">U-M has 29 students receiving Fulbright grants for the 2011-12 academic year, topping the list of U.S. institutions for the fifth time in the past seven years. University of Michigan leads the nation this year too video with ken </w:t>
      </w:r>
      <w:proofErr w:type="spellStart"/>
      <w:r w:rsidRPr="00014A1E">
        <w:t>kollman</w:t>
      </w:r>
      <w:proofErr w:type="spellEnd"/>
      <w:r w:rsidRPr="00014A1E">
        <w:t xml:space="preserve"> and students</w:t>
      </w:r>
      <w:proofErr w:type="gramStart"/>
      <w:r>
        <w:t xml:space="preserve">;  </w:t>
      </w:r>
      <w:r w:rsidRPr="00014A1E">
        <w:t>(</w:t>
      </w:r>
      <w:proofErr w:type="gramEnd"/>
      <w:r w:rsidRPr="00014A1E">
        <w:t>fulbright_oct_11.mp4; 3:38; video/mp4)</w:t>
      </w:r>
      <w:r>
        <w:t xml:space="preserve">;  </w:t>
      </w:r>
      <w:r w:rsidRPr="008355DD">
        <w:rPr>
          <w:rStyle w:val="daolink"/>
        </w:rPr>
        <w:t>2027.42/93383</w:t>
      </w:r>
    </w:p>
    <w:p w:rsidR="008355DD" w:rsidRPr="00014A1E" w:rsidRDefault="008355DD" w:rsidP="008355DD">
      <w:pPr>
        <w:pStyle w:val="level3item"/>
      </w:pPr>
      <w:r w:rsidRPr="00014A1E">
        <w:t>Games increase brain power</w:t>
      </w:r>
      <w:proofErr w:type="gramStart"/>
      <w:r>
        <w:t xml:space="preserve">;  </w:t>
      </w:r>
      <w:r w:rsidRPr="00014A1E">
        <w:t>2011</w:t>
      </w:r>
      <w:proofErr w:type="gramEnd"/>
      <w:r>
        <w:t xml:space="preserve">;  </w:t>
      </w:r>
      <w:r w:rsidRPr="00014A1E">
        <w:t xml:space="preserve">New Study by U-M professor John </w:t>
      </w:r>
      <w:proofErr w:type="spellStart"/>
      <w:r w:rsidRPr="00014A1E">
        <w:t>Jonides</w:t>
      </w:r>
      <w:proofErr w:type="spellEnd"/>
      <w:r w:rsidRPr="00014A1E">
        <w:t xml:space="preserve"> shows that playing certain games can increase brain power and memory U-M research shows games can increase memory video of John </w:t>
      </w:r>
      <w:proofErr w:type="spellStart"/>
      <w:r w:rsidRPr="00014A1E">
        <w:t>Jonides</w:t>
      </w:r>
      <w:proofErr w:type="spellEnd"/>
      <w:r>
        <w:t xml:space="preserve">;  </w:t>
      </w:r>
      <w:r w:rsidRPr="00014A1E">
        <w:t>(jonides_may_11.mov; 3:17; video/</w:t>
      </w:r>
      <w:proofErr w:type="spellStart"/>
      <w:r w:rsidRPr="00014A1E">
        <w:t>quicktime</w:t>
      </w:r>
      <w:proofErr w:type="spellEnd"/>
      <w:r w:rsidRPr="00014A1E">
        <w:t>)</w:t>
      </w:r>
      <w:r>
        <w:t xml:space="preserve">;  </w:t>
      </w:r>
      <w:r w:rsidRPr="008355DD">
        <w:rPr>
          <w:rStyle w:val="daolink"/>
        </w:rPr>
        <w:t>2027.42/93350</w:t>
      </w:r>
    </w:p>
    <w:p w:rsidR="008355DD" w:rsidRPr="00014A1E" w:rsidRDefault="008355DD" w:rsidP="008355DD">
      <w:pPr>
        <w:pStyle w:val="level3item"/>
      </w:pPr>
      <w:r w:rsidRPr="00014A1E">
        <w:t>Gender harassment in workplace</w:t>
      </w:r>
      <w:proofErr w:type="gramStart"/>
      <w:r>
        <w:t xml:space="preserve">;  </w:t>
      </w:r>
      <w:r w:rsidRPr="00014A1E">
        <w:t>2011</w:t>
      </w:r>
      <w:proofErr w:type="gramEnd"/>
      <w:r>
        <w:t xml:space="preserve">;  </w:t>
      </w:r>
      <w:r w:rsidRPr="00014A1E">
        <w:t>Gender harassment may be used to cue women that they are inadequate, out of place, and unable to perform at the level of men. The associated experience of stereotype threat could set off a cascade of negative outcomes in victims Unwanted sexual attention, coercion leads to bad outcomes Podcast with Lilia Cortina</w:t>
      </w:r>
      <w:r>
        <w:t xml:space="preserve">;  </w:t>
      </w:r>
      <w:r w:rsidRPr="00014A1E">
        <w:t>(cortina_nov_11.mp3; 2:35; audio/mpeg)</w:t>
      </w:r>
      <w:r>
        <w:t xml:space="preserve">;  </w:t>
      </w:r>
      <w:r w:rsidRPr="008355DD">
        <w:rPr>
          <w:rStyle w:val="daolink"/>
        </w:rPr>
        <w:t>2027.42/93423</w:t>
      </w:r>
    </w:p>
    <w:p w:rsidR="008355DD" w:rsidRPr="00014A1E" w:rsidRDefault="008355DD" w:rsidP="008355DD">
      <w:pPr>
        <w:pStyle w:val="level3item"/>
      </w:pPr>
      <w:r w:rsidRPr="00014A1E">
        <w:t>Generation X Report</w:t>
      </w:r>
      <w:r>
        <w:t xml:space="preserve">;  </w:t>
      </w:r>
      <w:r w:rsidRPr="00014A1E">
        <w:t>2011</w:t>
      </w:r>
      <w:r>
        <w:t xml:space="preserve">;  </w:t>
      </w:r>
      <w:r w:rsidRPr="00014A1E">
        <w:t>The first in a new series of quarterly reports based on a long-running ISR survey, the Generation X Report finds most Americans ages 30-50 are leading happy, active, balanced lives. Gen X are leading active, happy lives interview with john miller</w:t>
      </w:r>
      <w:proofErr w:type="gramStart"/>
      <w:r>
        <w:t xml:space="preserve">;  </w:t>
      </w:r>
      <w:r w:rsidRPr="00014A1E">
        <w:t>(</w:t>
      </w:r>
      <w:proofErr w:type="gramEnd"/>
      <w:r w:rsidRPr="00014A1E">
        <w:t>miller_oct_11.mp3; 3:08; audio/mpeg)</w:t>
      </w:r>
      <w:r>
        <w:t xml:space="preserve">;  </w:t>
      </w:r>
      <w:r w:rsidRPr="008355DD">
        <w:rPr>
          <w:rStyle w:val="daolink"/>
        </w:rPr>
        <w:t>2027.42/93420</w:t>
      </w:r>
    </w:p>
    <w:p w:rsidR="008355DD" w:rsidRPr="00014A1E" w:rsidRDefault="008355DD" w:rsidP="008355DD">
      <w:pPr>
        <w:pStyle w:val="level3item"/>
      </w:pPr>
      <w:r w:rsidRPr="00014A1E">
        <w:t>Giving information effectively</w:t>
      </w:r>
      <w:r>
        <w:t xml:space="preserve">;  </w:t>
      </w:r>
      <w:r w:rsidRPr="00014A1E">
        <w:t>2011</w:t>
      </w:r>
      <w:r>
        <w:t xml:space="preserve">;  </w:t>
      </w:r>
      <w:r w:rsidRPr="00014A1E">
        <w:t xml:space="preserve">University of Michigan School of Public Health assistant professor Brian </w:t>
      </w:r>
      <w:proofErr w:type="spellStart"/>
      <w:r w:rsidRPr="00014A1E">
        <w:t>Zikmund</w:t>
      </w:r>
      <w:proofErr w:type="spellEnd"/>
      <w:r w:rsidRPr="00014A1E">
        <w:t xml:space="preserve">-Fisher's new research shows that giving information incrementally to patients can help. U-M research shows giving information incrementally helps podcast with Brian </w:t>
      </w:r>
      <w:proofErr w:type="spellStart"/>
      <w:r w:rsidRPr="00014A1E">
        <w:t>Zikmund</w:t>
      </w:r>
      <w:proofErr w:type="spellEnd"/>
      <w:r w:rsidRPr="00014A1E">
        <w:t>-Fisher</w:t>
      </w:r>
      <w:proofErr w:type="gramStart"/>
      <w:r>
        <w:t xml:space="preserve">;  </w:t>
      </w:r>
      <w:r w:rsidRPr="00014A1E">
        <w:t>(</w:t>
      </w:r>
      <w:proofErr w:type="gramEnd"/>
      <w:r w:rsidRPr="00014A1E">
        <w:t>fisher_apr_11.mp3; 5:09; audio/mpeg)</w:t>
      </w:r>
      <w:r>
        <w:t xml:space="preserve">;  </w:t>
      </w:r>
      <w:r w:rsidRPr="008355DD">
        <w:rPr>
          <w:rStyle w:val="daolink"/>
        </w:rPr>
        <w:t>2027.42/93405</w:t>
      </w:r>
    </w:p>
    <w:p w:rsidR="008355DD" w:rsidRPr="00014A1E" w:rsidRDefault="008355DD" w:rsidP="008355DD">
      <w:pPr>
        <w:pStyle w:val="level3item"/>
      </w:pPr>
      <w:r w:rsidRPr="00014A1E">
        <w:t xml:space="preserve">Giving the best </w:t>
      </w:r>
      <w:proofErr w:type="gramStart"/>
      <w:r w:rsidRPr="00014A1E">
        <w:t xml:space="preserve">gift </w:t>
      </w:r>
      <w:r>
        <w:t>;</w:t>
      </w:r>
      <w:proofErr w:type="gramEnd"/>
      <w:r>
        <w:t xml:space="preserve">  </w:t>
      </w:r>
      <w:r w:rsidRPr="00014A1E">
        <w:t>2011</w:t>
      </w:r>
      <w:r>
        <w:t xml:space="preserve">;  </w:t>
      </w:r>
      <w:r w:rsidRPr="00014A1E">
        <w:t>Researchers at the University of Michigan discuss how to make the most impact with gifts during the holiday season. Less may be more this Holiday Season video with researchers</w:t>
      </w:r>
      <w:proofErr w:type="gramStart"/>
      <w:r>
        <w:t xml:space="preserve">;  </w:t>
      </w:r>
      <w:r w:rsidRPr="00014A1E">
        <w:t>(</w:t>
      </w:r>
      <w:proofErr w:type="gramEnd"/>
      <w:r w:rsidRPr="00014A1E">
        <w:t>giftparadox_dec_11.mp4; 2:45; video/mp4)</w:t>
      </w:r>
      <w:r>
        <w:t xml:space="preserve">;  </w:t>
      </w:r>
      <w:r w:rsidRPr="008355DD">
        <w:rPr>
          <w:rStyle w:val="daolink"/>
        </w:rPr>
        <w:t>2027.42/93396</w:t>
      </w:r>
    </w:p>
    <w:p w:rsidR="003A7C33" w:rsidRDefault="003A7C33" w:rsidP="003A7C33">
      <w:pPr>
        <w:pStyle w:val="L2newpage"/>
        <w:rPr>
          <w:b/>
        </w:rPr>
      </w:pPr>
    </w:p>
    <w:p w:rsidR="003A7C33" w:rsidRDefault="003A7C33" w:rsidP="003A7C33">
      <w:pPr>
        <w:pStyle w:val="L2newpage"/>
        <w:rPr>
          <w:b/>
        </w:rPr>
      </w:pPr>
    </w:p>
    <w:p w:rsidR="003A7C33" w:rsidRDefault="003A7C33" w:rsidP="003A7C33">
      <w:pPr>
        <w:pStyle w:val="L2newpage"/>
        <w:rPr>
          <w:b/>
        </w:rPr>
      </w:pPr>
    </w:p>
    <w:p w:rsidR="003A7C33" w:rsidRDefault="003A7C33" w:rsidP="003A7C33">
      <w:pPr>
        <w:pStyle w:val="L2newpage"/>
        <w:rPr>
          <w:b/>
        </w:rPr>
      </w:pPr>
    </w:p>
    <w:p w:rsidR="003A7C33" w:rsidRDefault="003A7C33" w:rsidP="003A7C33">
      <w:pPr>
        <w:pStyle w:val="L2newpage"/>
        <w:rPr>
          <w:b/>
        </w:rPr>
      </w:pPr>
    </w:p>
    <w:p w:rsidR="003A7C33" w:rsidRPr="00AD5835" w:rsidRDefault="003A7C33" w:rsidP="003A7C33">
      <w:pPr>
        <w:pStyle w:val="L2newpage"/>
        <w:rPr>
          <w:b/>
        </w:rPr>
      </w:pPr>
      <w:r w:rsidRPr="00AD5835">
        <w:rPr>
          <w:b/>
        </w:rPr>
        <w:lastRenderedPageBreak/>
        <w:t>Digital Video News Briefs (2007 – 2012) (Cont.)</w:t>
      </w:r>
    </w:p>
    <w:p w:rsidR="003A7C33" w:rsidRDefault="003A7C33" w:rsidP="003A7C33">
      <w:pPr>
        <w:pStyle w:val="Boxnewpage"/>
      </w:pPr>
      <w:proofErr w:type="gramStart"/>
      <w:r>
        <w:t>Online (Cont.)</w:t>
      </w:r>
      <w:proofErr w:type="gramEnd"/>
    </w:p>
    <w:p w:rsidR="008355DD" w:rsidRPr="00014A1E" w:rsidRDefault="008355DD" w:rsidP="008355DD">
      <w:pPr>
        <w:pStyle w:val="level3item"/>
      </w:pPr>
      <w:r w:rsidRPr="00014A1E">
        <w:t>Global sustainability conference</w:t>
      </w:r>
      <w:proofErr w:type="gramStart"/>
      <w:r>
        <w:t xml:space="preserve">;  </w:t>
      </w:r>
      <w:r w:rsidRPr="00014A1E">
        <w:t>2011</w:t>
      </w:r>
      <w:proofErr w:type="gramEnd"/>
      <w:r>
        <w:t xml:space="preserve">;  </w:t>
      </w:r>
      <w:r w:rsidRPr="00014A1E">
        <w:t xml:space="preserve">The conference seeks to address sustainability issues in water, energy and transportation areas.  An overview of the upcoming US and China conference video with Mark </w:t>
      </w:r>
      <w:proofErr w:type="spellStart"/>
      <w:r w:rsidRPr="00014A1E">
        <w:t>Holl</w:t>
      </w:r>
      <w:proofErr w:type="spellEnd"/>
      <w:r w:rsidRPr="00014A1E">
        <w:t xml:space="preserve">, Don </w:t>
      </w:r>
      <w:proofErr w:type="spellStart"/>
      <w:r w:rsidRPr="00014A1E">
        <w:t>Scavia</w:t>
      </w:r>
      <w:proofErr w:type="spellEnd"/>
      <w:r w:rsidRPr="00014A1E">
        <w:t xml:space="preserve">, Dennis </w:t>
      </w:r>
      <w:proofErr w:type="spellStart"/>
      <w:r w:rsidRPr="00014A1E">
        <w:t>Assanis</w:t>
      </w:r>
      <w:proofErr w:type="spellEnd"/>
      <w:r w:rsidRPr="00014A1E">
        <w:t xml:space="preserve">, </w:t>
      </w:r>
      <w:proofErr w:type="gramStart"/>
      <w:r w:rsidRPr="00014A1E">
        <w:t xml:space="preserve">Peter </w:t>
      </w:r>
      <w:r>
        <w:t>;</w:t>
      </w:r>
      <w:proofErr w:type="gramEnd"/>
      <w:r>
        <w:t xml:space="preserve">  </w:t>
      </w:r>
      <w:r w:rsidRPr="00014A1E">
        <w:t>(sustainability_may_11.mov; 6:40; video/</w:t>
      </w:r>
      <w:proofErr w:type="spellStart"/>
      <w:r w:rsidRPr="00014A1E">
        <w:t>quicktime</w:t>
      </w:r>
      <w:proofErr w:type="spellEnd"/>
      <w:r w:rsidRPr="00014A1E">
        <w:t>)</w:t>
      </w:r>
      <w:r>
        <w:t xml:space="preserve">;  </w:t>
      </w:r>
      <w:r w:rsidRPr="008355DD">
        <w:rPr>
          <w:rStyle w:val="daolink"/>
        </w:rPr>
        <w:t>2027.42/93345</w:t>
      </w:r>
    </w:p>
    <w:p w:rsidR="008355DD" w:rsidRPr="00014A1E" w:rsidRDefault="008355DD" w:rsidP="008355DD">
      <w:pPr>
        <w:pStyle w:val="level3item"/>
      </w:pPr>
      <w:r w:rsidRPr="00014A1E">
        <w:t xml:space="preserve">GOP tweaks convention </w:t>
      </w:r>
      <w:proofErr w:type="gramStart"/>
      <w:r w:rsidRPr="00014A1E">
        <w:t xml:space="preserve">plans </w:t>
      </w:r>
      <w:r>
        <w:t>;</w:t>
      </w:r>
      <w:proofErr w:type="gramEnd"/>
      <w:r>
        <w:t xml:space="preserve">  </w:t>
      </w:r>
      <w:r w:rsidRPr="00014A1E">
        <w:t>2011</w:t>
      </w:r>
      <w:r>
        <w:t xml:space="preserve">;  </w:t>
      </w:r>
      <w:r w:rsidRPr="00014A1E">
        <w:t>U-M professor Vincent Hutchings talks about the 2008 GOP convention, which was expected to be a festive four-day event with the welcome of VP nominee Sarah Palin</w:t>
      </w:r>
      <w:r>
        <w:t xml:space="preserve">;  </w:t>
      </w:r>
      <w:r w:rsidRPr="00014A1E">
        <w:t>(Hutchings-GOP.mov; 2:27; video/</w:t>
      </w:r>
      <w:proofErr w:type="spellStart"/>
      <w:r w:rsidRPr="00014A1E">
        <w:t>quicktime</w:t>
      </w:r>
      <w:proofErr w:type="spellEnd"/>
      <w:r w:rsidRPr="00014A1E">
        <w:t>)</w:t>
      </w:r>
      <w:r>
        <w:t xml:space="preserve">;  </w:t>
      </w:r>
      <w:r w:rsidRPr="008355DD">
        <w:rPr>
          <w:rStyle w:val="daolink"/>
        </w:rPr>
        <w:t>2027.42/94340</w:t>
      </w:r>
    </w:p>
    <w:p w:rsidR="008355DD" w:rsidRPr="00014A1E" w:rsidRDefault="008355DD" w:rsidP="008355DD">
      <w:pPr>
        <w:pStyle w:val="level3item"/>
      </w:pPr>
      <w:r w:rsidRPr="00014A1E">
        <w:t>He says She says</w:t>
      </w:r>
      <w:r>
        <w:t xml:space="preserve">;  </w:t>
      </w:r>
      <w:r w:rsidRPr="00014A1E">
        <w:t>2011</w:t>
      </w:r>
      <w:r>
        <w:t xml:space="preserve">;  </w:t>
      </w:r>
      <w:r w:rsidRPr="00014A1E">
        <w:t>Penny Huang talks about new ISR research that shows men and women have different expectation from cohabitation New study shows men and women view cohabitation differently podcast with Penny Huang</w:t>
      </w:r>
      <w:r>
        <w:t xml:space="preserve">;  </w:t>
      </w:r>
      <w:r w:rsidRPr="00014A1E">
        <w:t>(huang_feb_11.mp3; 3:45; audio/mpeg)</w:t>
      </w:r>
      <w:r>
        <w:t xml:space="preserve">;  </w:t>
      </w:r>
      <w:r w:rsidRPr="008355DD">
        <w:rPr>
          <w:rStyle w:val="daolink"/>
        </w:rPr>
        <w:t>2027.42/93400</w:t>
      </w:r>
    </w:p>
    <w:p w:rsidR="008355DD" w:rsidRPr="00014A1E" w:rsidRDefault="008355DD" w:rsidP="008355DD">
      <w:pPr>
        <w:pStyle w:val="level3item"/>
      </w:pPr>
      <w:r w:rsidRPr="00014A1E">
        <w:t>Heavenly Steps</w:t>
      </w:r>
      <w:r>
        <w:t xml:space="preserve">;  </w:t>
      </w:r>
      <w:r w:rsidRPr="00014A1E">
        <w:t>2011</w:t>
      </w:r>
      <w:r>
        <w:t xml:space="preserve">;  </w:t>
      </w:r>
      <w:r w:rsidRPr="00014A1E">
        <w:t>From Jan. 31 through Feb. 3, the University Dance Company of the University of Michigan presents five new works that explore the poignant connection between the music of Stravinsky and modern dance. The original pieces are featured in "Stravinsky Revisited," a dynamic, eclectic performance of dance styles, from brief movements to hip-hop. This interview with NY choreographer Rennie Harris explores his piece "Heaven,"  blends hip-hop techniques with the allegorical references to a Japanese folk tale</w:t>
      </w:r>
      <w:r>
        <w:t xml:space="preserve">;  </w:t>
      </w:r>
      <w:r w:rsidRPr="00014A1E">
        <w:t>(hiphop.mov; 2:53; video/</w:t>
      </w:r>
      <w:proofErr w:type="spellStart"/>
      <w:r w:rsidRPr="00014A1E">
        <w:t>quicktime</w:t>
      </w:r>
      <w:proofErr w:type="spellEnd"/>
      <w:r w:rsidRPr="00014A1E">
        <w:t>)</w:t>
      </w:r>
      <w:r>
        <w:t xml:space="preserve">;  </w:t>
      </w:r>
      <w:r w:rsidRPr="008355DD">
        <w:rPr>
          <w:rStyle w:val="daolink"/>
        </w:rPr>
        <w:t>2027.42/94343</w:t>
      </w:r>
    </w:p>
    <w:p w:rsidR="008355DD" w:rsidRPr="00014A1E" w:rsidRDefault="008355DD" w:rsidP="008355DD">
      <w:pPr>
        <w:pStyle w:val="level3item"/>
      </w:pPr>
      <w:r w:rsidRPr="00014A1E">
        <w:t>Honoring MLK</w:t>
      </w:r>
      <w:proofErr w:type="gramStart"/>
      <w:r>
        <w:t xml:space="preserve">;  </w:t>
      </w:r>
      <w:r w:rsidRPr="00014A1E">
        <w:t>2011</w:t>
      </w:r>
      <w:proofErr w:type="gramEnd"/>
      <w:r>
        <w:t xml:space="preserve">;  </w:t>
      </w:r>
      <w:r w:rsidRPr="00014A1E">
        <w:t>University of Michigan Professor Emeritus James Chaffers was a juror for the new MLK memorial in Washington DC. In this video, he explains what they want people to experience when they come to the memorial. Challenging ourselves video with Chaffers</w:t>
      </w:r>
      <w:proofErr w:type="gramStart"/>
      <w:r>
        <w:t xml:space="preserve">;  </w:t>
      </w:r>
      <w:r w:rsidRPr="00014A1E">
        <w:t>(</w:t>
      </w:r>
      <w:proofErr w:type="gramEnd"/>
      <w:r w:rsidRPr="00014A1E">
        <w:t>chaffers_oct_11.mp4; 4:43; video/mp4)</w:t>
      </w:r>
      <w:r>
        <w:t xml:space="preserve">;  </w:t>
      </w:r>
      <w:r w:rsidRPr="008355DD">
        <w:rPr>
          <w:rStyle w:val="daolink"/>
        </w:rPr>
        <w:t>2027.42/93380</w:t>
      </w:r>
    </w:p>
    <w:p w:rsidR="008355DD" w:rsidRPr="00014A1E" w:rsidRDefault="008355DD" w:rsidP="008355DD">
      <w:pPr>
        <w:pStyle w:val="level3item"/>
      </w:pPr>
      <w:r w:rsidRPr="00014A1E">
        <w:t>In Patagonia</w:t>
      </w:r>
      <w:r>
        <w:t xml:space="preserve">;  </w:t>
      </w:r>
      <w:r w:rsidRPr="00014A1E">
        <w:t>2011</w:t>
      </w:r>
      <w:r>
        <w:t xml:space="preserve">;  </w:t>
      </w:r>
      <w:r w:rsidRPr="00014A1E">
        <w:t>University of Michigan students travel to Patagonia in Chile for the educational trip of a lifetime.</w:t>
      </w:r>
      <w:r>
        <w:t xml:space="preserve">;  </w:t>
      </w:r>
      <w:r w:rsidRPr="00014A1E">
        <w:t>(In-</w:t>
      </w:r>
      <w:proofErr w:type="spellStart"/>
      <w:r w:rsidRPr="00014A1E">
        <w:t>Patagonia.flv</w:t>
      </w:r>
      <w:proofErr w:type="spellEnd"/>
      <w:r w:rsidRPr="00014A1E">
        <w:t>; In-Patagonia_bhl-b2a6428d.mp4; 4:38; video/x-</w:t>
      </w:r>
      <w:proofErr w:type="spellStart"/>
      <w:r w:rsidRPr="00014A1E">
        <w:t>flv</w:t>
      </w:r>
      <w:proofErr w:type="spellEnd"/>
      <w:r w:rsidRPr="00014A1E">
        <w:t>; video/mp4)</w:t>
      </w:r>
      <w:r>
        <w:t xml:space="preserve">;  </w:t>
      </w:r>
      <w:r w:rsidRPr="008355DD">
        <w:rPr>
          <w:rStyle w:val="daolink"/>
        </w:rPr>
        <w:t>2027.42/94346</w:t>
      </w:r>
    </w:p>
    <w:p w:rsidR="008355DD" w:rsidRPr="00014A1E" w:rsidRDefault="008355DD" w:rsidP="008355DD">
      <w:pPr>
        <w:pStyle w:val="level3item"/>
      </w:pPr>
      <w:r w:rsidRPr="00014A1E">
        <w:t>It doesn't take a village</w:t>
      </w:r>
      <w:proofErr w:type="gramStart"/>
      <w:r>
        <w:t xml:space="preserve">;  </w:t>
      </w:r>
      <w:r w:rsidRPr="00014A1E">
        <w:t>2011</w:t>
      </w:r>
      <w:proofErr w:type="gramEnd"/>
      <w:r>
        <w:t xml:space="preserve">;  </w:t>
      </w:r>
      <w:r w:rsidRPr="00014A1E">
        <w:t xml:space="preserve">After more than 25 years of research in an African village, a U-M anthropologist has strong evidence that children's survival depends critically on the survival of their mothers. Children fare as well in nuclear as in extended families Interview with researcher Beverly </w:t>
      </w:r>
      <w:proofErr w:type="spellStart"/>
      <w:r w:rsidRPr="00014A1E">
        <w:t>Strassmann</w:t>
      </w:r>
      <w:proofErr w:type="spellEnd"/>
      <w:proofErr w:type="gramStart"/>
      <w:r>
        <w:t xml:space="preserve">;  </w:t>
      </w:r>
      <w:r w:rsidRPr="00014A1E">
        <w:t>(</w:t>
      </w:r>
      <w:proofErr w:type="gramEnd"/>
      <w:r w:rsidRPr="00014A1E">
        <w:t>strassmann_sept_11.mp4; 3:25; video/mp4)</w:t>
      </w:r>
      <w:r>
        <w:t xml:space="preserve">;  </w:t>
      </w:r>
      <w:r w:rsidRPr="008355DD">
        <w:rPr>
          <w:rStyle w:val="daolink"/>
        </w:rPr>
        <w:t>2027.42/93366</w:t>
      </w:r>
    </w:p>
    <w:p w:rsidR="008355DD" w:rsidRPr="00014A1E" w:rsidRDefault="008355DD" w:rsidP="008355DD">
      <w:pPr>
        <w:pStyle w:val="level3item"/>
      </w:pPr>
      <w:r w:rsidRPr="00014A1E">
        <w:t xml:space="preserve">Ken </w:t>
      </w:r>
      <w:proofErr w:type="spellStart"/>
      <w:r w:rsidRPr="00014A1E">
        <w:t>Lieberthal</w:t>
      </w:r>
      <w:proofErr w:type="spellEnd"/>
      <w:r w:rsidRPr="00014A1E">
        <w:t xml:space="preserve"> Part 1</w:t>
      </w:r>
      <w:r>
        <w:t xml:space="preserve">;  </w:t>
      </w:r>
      <w:r w:rsidRPr="00014A1E">
        <w:t>2011</w:t>
      </w:r>
      <w:r>
        <w:t xml:space="preserve">;  </w:t>
      </w:r>
      <w:r w:rsidRPr="00014A1E">
        <w:t xml:space="preserve">Ken </w:t>
      </w:r>
      <w:proofErr w:type="spellStart"/>
      <w:r w:rsidRPr="00014A1E">
        <w:t>Lieberthal</w:t>
      </w:r>
      <w:proofErr w:type="spellEnd"/>
      <w:r w:rsidRPr="00014A1E">
        <w:t xml:space="preserve"> discusses the ups and downs of US and China relations Discusses US and China relations video with Ken </w:t>
      </w:r>
      <w:proofErr w:type="spellStart"/>
      <w:r w:rsidRPr="00014A1E">
        <w:t>Lieberthal</w:t>
      </w:r>
      <w:proofErr w:type="spellEnd"/>
      <w:r>
        <w:t xml:space="preserve">;  </w:t>
      </w:r>
      <w:r w:rsidRPr="00014A1E">
        <w:t>(lieberthal4_oct_11.mp4; 2:33; video/mp4)</w:t>
      </w:r>
      <w:r>
        <w:t xml:space="preserve">;  </w:t>
      </w:r>
      <w:r w:rsidRPr="008355DD">
        <w:rPr>
          <w:rStyle w:val="daolink"/>
        </w:rPr>
        <w:t>2027.42/93386</w:t>
      </w:r>
    </w:p>
    <w:p w:rsidR="003A7C33" w:rsidRDefault="003A7C33" w:rsidP="003A7C33">
      <w:pPr>
        <w:pStyle w:val="L2newpage"/>
        <w:rPr>
          <w:b/>
        </w:rPr>
      </w:pPr>
    </w:p>
    <w:p w:rsidR="003A7C33" w:rsidRDefault="003A7C33" w:rsidP="003A7C33">
      <w:pPr>
        <w:pStyle w:val="L2newpage"/>
        <w:rPr>
          <w:b/>
        </w:rPr>
      </w:pPr>
    </w:p>
    <w:p w:rsidR="003A7C33" w:rsidRDefault="003A7C33" w:rsidP="003A7C33">
      <w:pPr>
        <w:pStyle w:val="L2newpage"/>
        <w:rPr>
          <w:b/>
        </w:rPr>
      </w:pPr>
    </w:p>
    <w:p w:rsidR="003A7C33" w:rsidRDefault="003A7C33" w:rsidP="003A7C33">
      <w:pPr>
        <w:pStyle w:val="L2newpage"/>
        <w:rPr>
          <w:b/>
        </w:rPr>
      </w:pPr>
    </w:p>
    <w:p w:rsidR="003A7C33" w:rsidRPr="00AD5835" w:rsidRDefault="003A7C33" w:rsidP="003A7C33">
      <w:pPr>
        <w:pStyle w:val="L2newpage"/>
        <w:rPr>
          <w:b/>
        </w:rPr>
      </w:pPr>
      <w:r w:rsidRPr="00AD5835">
        <w:rPr>
          <w:b/>
        </w:rPr>
        <w:lastRenderedPageBreak/>
        <w:t>Digital Video News Briefs (2007 – 2012) (Cont.)</w:t>
      </w:r>
    </w:p>
    <w:p w:rsidR="003A7C33" w:rsidRDefault="003A7C33" w:rsidP="003A7C33">
      <w:pPr>
        <w:pStyle w:val="Boxnewpage"/>
      </w:pPr>
      <w:proofErr w:type="gramStart"/>
      <w:r>
        <w:t>Online (Cont.)</w:t>
      </w:r>
      <w:proofErr w:type="gramEnd"/>
    </w:p>
    <w:p w:rsidR="008355DD" w:rsidRPr="00014A1E" w:rsidRDefault="008355DD" w:rsidP="008355DD">
      <w:pPr>
        <w:pStyle w:val="level3item"/>
      </w:pPr>
      <w:r w:rsidRPr="00014A1E">
        <w:t xml:space="preserve">Ken </w:t>
      </w:r>
      <w:proofErr w:type="spellStart"/>
      <w:r w:rsidRPr="00014A1E">
        <w:t>Lieberthal</w:t>
      </w:r>
      <w:proofErr w:type="spellEnd"/>
      <w:r w:rsidRPr="00014A1E">
        <w:t xml:space="preserve"> Part 2</w:t>
      </w:r>
      <w:proofErr w:type="gramStart"/>
      <w:r>
        <w:t xml:space="preserve">;  </w:t>
      </w:r>
      <w:r w:rsidRPr="00014A1E">
        <w:t>2011</w:t>
      </w:r>
      <w:proofErr w:type="gramEnd"/>
      <w:r>
        <w:t xml:space="preserve">;  </w:t>
      </w:r>
      <w:r w:rsidRPr="00014A1E">
        <w:t xml:space="preserve">China faces major problems of its own in the next couple of decades, Ken </w:t>
      </w:r>
      <w:proofErr w:type="spellStart"/>
      <w:r w:rsidRPr="00014A1E">
        <w:t>Lieberthal</w:t>
      </w:r>
      <w:proofErr w:type="spellEnd"/>
      <w:r w:rsidRPr="00014A1E">
        <w:t xml:space="preserve"> says in the video. Discusses the problems China faces in next couple of decades video with Ken </w:t>
      </w:r>
      <w:proofErr w:type="spellStart"/>
      <w:r w:rsidRPr="00014A1E">
        <w:t>Lieberthal</w:t>
      </w:r>
      <w:proofErr w:type="spellEnd"/>
      <w:proofErr w:type="gramStart"/>
      <w:r>
        <w:t xml:space="preserve">;  </w:t>
      </w:r>
      <w:r w:rsidRPr="00014A1E">
        <w:t>(</w:t>
      </w:r>
      <w:proofErr w:type="gramEnd"/>
      <w:r w:rsidRPr="00014A1E">
        <w:t>lieberthal3_oct_11.mp4; 5:26; video/mp4)</w:t>
      </w:r>
      <w:r>
        <w:t xml:space="preserve">;  </w:t>
      </w:r>
      <w:r w:rsidRPr="008355DD">
        <w:rPr>
          <w:rStyle w:val="daolink"/>
        </w:rPr>
        <w:t>2027.42/93387</w:t>
      </w:r>
    </w:p>
    <w:p w:rsidR="008355DD" w:rsidRPr="00014A1E" w:rsidRDefault="008355DD" w:rsidP="008355DD">
      <w:pPr>
        <w:pStyle w:val="level3item"/>
      </w:pPr>
      <w:r w:rsidRPr="00014A1E">
        <w:t xml:space="preserve">Ken </w:t>
      </w:r>
      <w:proofErr w:type="spellStart"/>
      <w:r w:rsidRPr="00014A1E">
        <w:t>Lieberthal</w:t>
      </w:r>
      <w:proofErr w:type="spellEnd"/>
      <w:r w:rsidRPr="00014A1E">
        <w:t xml:space="preserve"> Part 3</w:t>
      </w:r>
      <w:proofErr w:type="gramStart"/>
      <w:r>
        <w:t xml:space="preserve">;  </w:t>
      </w:r>
      <w:r w:rsidRPr="00014A1E">
        <w:t>2011</w:t>
      </w:r>
      <w:proofErr w:type="gramEnd"/>
      <w:r>
        <w:t xml:space="preserve">;  </w:t>
      </w:r>
      <w:r w:rsidRPr="00014A1E">
        <w:t xml:space="preserve">Ken </w:t>
      </w:r>
      <w:proofErr w:type="spellStart"/>
      <w:r w:rsidRPr="00014A1E">
        <w:t>Lieberthal</w:t>
      </w:r>
      <w:proofErr w:type="spellEnd"/>
      <w:r w:rsidRPr="00014A1E">
        <w:t xml:space="preserve"> explains U-M's long history with China goes all the way back to Angell.  U-M's long history with China video with Ken </w:t>
      </w:r>
      <w:proofErr w:type="spellStart"/>
      <w:r w:rsidRPr="00014A1E">
        <w:t>Lieberthal</w:t>
      </w:r>
      <w:proofErr w:type="spellEnd"/>
      <w:proofErr w:type="gramStart"/>
      <w:r>
        <w:t xml:space="preserve">;  </w:t>
      </w:r>
      <w:r w:rsidRPr="00014A1E">
        <w:t>(</w:t>
      </w:r>
      <w:proofErr w:type="gramEnd"/>
      <w:r w:rsidRPr="00014A1E">
        <w:t>lieberthal2_oct_11.mp4; 2:23; video/mp4)</w:t>
      </w:r>
      <w:r>
        <w:t xml:space="preserve">;  </w:t>
      </w:r>
      <w:r w:rsidRPr="008355DD">
        <w:rPr>
          <w:rStyle w:val="daolink"/>
        </w:rPr>
        <w:t>2027.42/93388</w:t>
      </w:r>
    </w:p>
    <w:p w:rsidR="008355DD" w:rsidRPr="00014A1E" w:rsidRDefault="008355DD" w:rsidP="008355DD">
      <w:pPr>
        <w:pStyle w:val="level3item"/>
      </w:pPr>
      <w:r w:rsidRPr="00014A1E">
        <w:t xml:space="preserve">Ken </w:t>
      </w:r>
      <w:proofErr w:type="spellStart"/>
      <w:r w:rsidRPr="00014A1E">
        <w:t>Lieberthal</w:t>
      </w:r>
      <w:proofErr w:type="spellEnd"/>
      <w:r w:rsidRPr="00014A1E">
        <w:t xml:space="preserve"> Part 4</w:t>
      </w:r>
      <w:proofErr w:type="gramStart"/>
      <w:r>
        <w:t xml:space="preserve">;  </w:t>
      </w:r>
      <w:r w:rsidRPr="00014A1E">
        <w:t>2011</w:t>
      </w:r>
      <w:proofErr w:type="gramEnd"/>
      <w:r>
        <w:t xml:space="preserve">;  </w:t>
      </w:r>
      <w:r w:rsidRPr="00014A1E">
        <w:t xml:space="preserve">Ken </w:t>
      </w:r>
      <w:proofErr w:type="spellStart"/>
      <w:r w:rsidRPr="00014A1E">
        <w:t>Lieberthal</w:t>
      </w:r>
      <w:proofErr w:type="spellEnd"/>
      <w:r w:rsidRPr="00014A1E">
        <w:t xml:space="preserve"> speaks out about the Chinese Currency Speaks out about Chinese currency video with Ken </w:t>
      </w:r>
      <w:proofErr w:type="spellStart"/>
      <w:r w:rsidRPr="00014A1E">
        <w:t>Lieberthal</w:t>
      </w:r>
      <w:proofErr w:type="spellEnd"/>
      <w:r>
        <w:t xml:space="preserve">;  </w:t>
      </w:r>
      <w:r w:rsidRPr="00014A1E">
        <w:t>(lieberthal1_oct_11.mp4; 2:48; video/mp4)</w:t>
      </w:r>
      <w:r>
        <w:t xml:space="preserve">;  </w:t>
      </w:r>
      <w:r w:rsidRPr="008355DD">
        <w:rPr>
          <w:rStyle w:val="daolink"/>
        </w:rPr>
        <w:t>2027.42/93389</w:t>
      </w:r>
    </w:p>
    <w:p w:rsidR="008355DD" w:rsidRPr="00014A1E" w:rsidRDefault="008355DD" w:rsidP="008355DD">
      <w:pPr>
        <w:pStyle w:val="level3item"/>
      </w:pPr>
      <w:r w:rsidRPr="00014A1E">
        <w:t>Last staging of a play</w:t>
      </w:r>
      <w:proofErr w:type="gramStart"/>
      <w:r>
        <w:t xml:space="preserve">;  </w:t>
      </w:r>
      <w:r w:rsidRPr="00014A1E">
        <w:t>2011</w:t>
      </w:r>
      <w:proofErr w:type="gramEnd"/>
      <w:r>
        <w:t xml:space="preserve">;  </w:t>
      </w:r>
      <w:r w:rsidRPr="00014A1E">
        <w:t xml:space="preserve">University of Michigan's University Musical Society Director Michael </w:t>
      </w:r>
      <w:proofErr w:type="spellStart"/>
      <w:r w:rsidRPr="00014A1E">
        <w:t>Kondziolka</w:t>
      </w:r>
      <w:proofErr w:type="spellEnd"/>
      <w:r w:rsidRPr="00014A1E">
        <w:t xml:space="preserve"> discusses the last staging of Einstein on the Beach in Ann Arbor.  UMS director discusses last staging of Einstein on the Beach interview with Michael</w:t>
      </w:r>
      <w:proofErr w:type="gramStart"/>
      <w:r>
        <w:t xml:space="preserve">;  </w:t>
      </w:r>
      <w:r w:rsidRPr="00014A1E">
        <w:t>(</w:t>
      </w:r>
      <w:proofErr w:type="gramEnd"/>
      <w:r w:rsidRPr="00014A1E">
        <w:t>umseinstein_dec_11.mp4; 0:54; video/mp4)</w:t>
      </w:r>
      <w:r>
        <w:t xml:space="preserve">;  </w:t>
      </w:r>
      <w:r w:rsidRPr="008355DD">
        <w:rPr>
          <w:rStyle w:val="daolink"/>
        </w:rPr>
        <w:t>2027.42/93398</w:t>
      </w:r>
    </w:p>
    <w:p w:rsidR="008355DD" w:rsidRPr="00014A1E" w:rsidRDefault="008355DD" w:rsidP="008355DD">
      <w:pPr>
        <w:pStyle w:val="level3item"/>
      </w:pPr>
      <w:r w:rsidRPr="00014A1E">
        <w:t>Locally managed tropical forests</w:t>
      </w:r>
      <w:r>
        <w:t xml:space="preserve">;  </w:t>
      </w:r>
      <w:r w:rsidRPr="00014A1E">
        <w:t>2011</w:t>
      </w:r>
      <w:r>
        <w:t xml:space="preserve">;  </w:t>
      </w:r>
      <w:r w:rsidRPr="00014A1E">
        <w:t xml:space="preserve">University of Michigan School of Natural Resources professor </w:t>
      </w:r>
      <w:proofErr w:type="spellStart"/>
      <w:r w:rsidRPr="00014A1E">
        <w:t>Arun</w:t>
      </w:r>
      <w:proofErr w:type="spellEnd"/>
      <w:r w:rsidRPr="00014A1E">
        <w:t xml:space="preserve"> Agrawal and </w:t>
      </w:r>
      <w:proofErr w:type="spellStart"/>
      <w:r w:rsidRPr="00014A1E">
        <w:t>post doctoral</w:t>
      </w:r>
      <w:proofErr w:type="spellEnd"/>
      <w:r w:rsidRPr="00014A1E">
        <w:t xml:space="preserve"> candidate Lauren </w:t>
      </w:r>
      <w:proofErr w:type="spellStart"/>
      <w:r w:rsidRPr="00014A1E">
        <w:t>Persha</w:t>
      </w:r>
      <w:proofErr w:type="spellEnd"/>
      <w:r w:rsidRPr="00014A1E">
        <w:t xml:space="preserve"> talk about what makes people managed forests more biodiverse and sustainable. U-M researchers say local management increases biodiversity podcast with </w:t>
      </w:r>
      <w:proofErr w:type="spellStart"/>
      <w:r w:rsidRPr="00014A1E">
        <w:t>arun</w:t>
      </w:r>
      <w:proofErr w:type="spellEnd"/>
      <w:r w:rsidRPr="00014A1E">
        <w:t xml:space="preserve"> </w:t>
      </w:r>
      <w:proofErr w:type="spellStart"/>
      <w:r w:rsidRPr="00014A1E">
        <w:t>agrawal</w:t>
      </w:r>
      <w:proofErr w:type="spellEnd"/>
      <w:r w:rsidRPr="00014A1E">
        <w:t xml:space="preserve"> and </w:t>
      </w:r>
      <w:proofErr w:type="spellStart"/>
      <w:r w:rsidRPr="00014A1E">
        <w:t>lauren</w:t>
      </w:r>
      <w:proofErr w:type="spellEnd"/>
      <w:r w:rsidRPr="00014A1E">
        <w:t xml:space="preserve"> </w:t>
      </w:r>
      <w:proofErr w:type="spellStart"/>
      <w:r w:rsidRPr="00014A1E">
        <w:t>persha</w:t>
      </w:r>
      <w:proofErr w:type="spellEnd"/>
      <w:proofErr w:type="gramStart"/>
      <w:r>
        <w:t xml:space="preserve">;  </w:t>
      </w:r>
      <w:r w:rsidRPr="00014A1E">
        <w:t>(</w:t>
      </w:r>
      <w:proofErr w:type="gramEnd"/>
      <w:r w:rsidRPr="00014A1E">
        <w:t>forest_mar_11.mp4; 4:46; video/mp4)</w:t>
      </w:r>
      <w:r>
        <w:t xml:space="preserve">;  </w:t>
      </w:r>
      <w:r w:rsidRPr="008355DD">
        <w:rPr>
          <w:rStyle w:val="daolink"/>
        </w:rPr>
        <w:t>2027.42/93335</w:t>
      </w:r>
    </w:p>
    <w:p w:rsidR="008355DD" w:rsidRPr="00014A1E" w:rsidRDefault="008355DD" w:rsidP="008355DD">
      <w:pPr>
        <w:pStyle w:val="level3item"/>
      </w:pPr>
      <w:r w:rsidRPr="00014A1E">
        <w:t>Long work hours hurt students</w:t>
      </w:r>
      <w:r>
        <w:t xml:space="preserve">;  </w:t>
      </w:r>
      <w:r w:rsidRPr="00014A1E">
        <w:t>2011</w:t>
      </w:r>
      <w:r>
        <w:t xml:space="preserve">;  </w:t>
      </w:r>
      <w:r w:rsidRPr="00014A1E">
        <w:t xml:space="preserve">U-M Institute for Social Research researcher Jerry Bachman's new study shows that high school students who work more than 15 </w:t>
      </w:r>
      <w:proofErr w:type="spellStart"/>
      <w:r w:rsidRPr="00014A1E">
        <w:t>hrs</w:t>
      </w:r>
      <w:proofErr w:type="spellEnd"/>
      <w:r w:rsidRPr="00014A1E">
        <w:t xml:space="preserve"> don't finish college U-M study says high school students should work 15 hours max podcast with Jerry Bachman</w:t>
      </w:r>
      <w:r>
        <w:t xml:space="preserve">;  </w:t>
      </w:r>
      <w:r w:rsidRPr="00014A1E">
        <w:t>(bachman_feb_11.mp3; 4:46; audio/mpeg)</w:t>
      </w:r>
      <w:r>
        <w:t xml:space="preserve">;  </w:t>
      </w:r>
      <w:r w:rsidRPr="008355DD">
        <w:rPr>
          <w:rStyle w:val="daolink"/>
        </w:rPr>
        <w:t>2027.42/93402</w:t>
      </w:r>
    </w:p>
    <w:p w:rsidR="008355DD" w:rsidRPr="00014A1E" w:rsidRDefault="008355DD" w:rsidP="008355DD">
      <w:pPr>
        <w:pStyle w:val="level3item"/>
      </w:pPr>
      <w:r w:rsidRPr="00014A1E">
        <w:t>Looking back at U-M Symphony Bands China Trip</w:t>
      </w:r>
      <w:proofErr w:type="gramStart"/>
      <w:r>
        <w:t xml:space="preserve">;  </w:t>
      </w:r>
      <w:r w:rsidRPr="00014A1E">
        <w:t>2011</w:t>
      </w:r>
      <w:proofErr w:type="gramEnd"/>
      <w:r>
        <w:t xml:space="preserve">;  </w:t>
      </w:r>
      <w:r w:rsidRPr="00014A1E">
        <w:t>The planners look back at the U-M Symphony Band's China Trip</w:t>
      </w:r>
      <w:r>
        <w:t xml:space="preserve">;  </w:t>
      </w:r>
      <w:r w:rsidRPr="00014A1E">
        <w:t>(Looking-back-at-U-M-Symphony-Bands-China-Trip.mp4; 5:17; video/mp4)</w:t>
      </w:r>
      <w:r>
        <w:t xml:space="preserve">;  </w:t>
      </w:r>
      <w:r w:rsidRPr="008355DD">
        <w:rPr>
          <w:rStyle w:val="daolink"/>
        </w:rPr>
        <w:t>2027.42/94353</w:t>
      </w:r>
    </w:p>
    <w:p w:rsidR="008355DD" w:rsidRPr="00014A1E" w:rsidRDefault="008355DD" w:rsidP="008355DD">
      <w:pPr>
        <w:pStyle w:val="level3item"/>
      </w:pPr>
      <w:r w:rsidRPr="00014A1E">
        <w:t xml:space="preserve">Main Speaker Daniel </w:t>
      </w:r>
      <w:proofErr w:type="spellStart"/>
      <w:r w:rsidRPr="00014A1E">
        <w:t>Kahneman</w:t>
      </w:r>
      <w:proofErr w:type="spellEnd"/>
      <w:r>
        <w:t xml:space="preserve">;  </w:t>
      </w:r>
      <w:r w:rsidRPr="00014A1E">
        <w:t>2011</w:t>
      </w:r>
      <w:r>
        <w:t xml:space="preserve">;  </w:t>
      </w:r>
      <w:r w:rsidRPr="00014A1E">
        <w:t xml:space="preserve">Honorary degree recipient Daniel </w:t>
      </w:r>
      <w:proofErr w:type="spellStart"/>
      <w:r w:rsidRPr="00014A1E">
        <w:t>Kahneman</w:t>
      </w:r>
      <w:proofErr w:type="spellEnd"/>
      <w:r w:rsidRPr="00014A1E">
        <w:t xml:space="preserve">, a Nobel Laureate and Princeton University philosophy Professor Emeritus delivered the address. University of Michigan 2010 Winter Commencement Honorary degree recipient Daniel </w:t>
      </w:r>
      <w:proofErr w:type="spellStart"/>
      <w:r w:rsidRPr="00014A1E">
        <w:t>Kahneman</w:t>
      </w:r>
      <w:proofErr w:type="spellEnd"/>
      <w:r w:rsidRPr="00014A1E">
        <w:t>, a Nobel Laureate and Princeton University philosophy Professor Emeritus delivered the address.</w:t>
      </w:r>
      <w:r>
        <w:t xml:space="preserve">;  </w:t>
      </w:r>
      <w:r w:rsidRPr="00014A1E">
        <w:t>(wincom10kahneman_dec_10.mov; 9:35; video/</w:t>
      </w:r>
      <w:proofErr w:type="spellStart"/>
      <w:r w:rsidRPr="00014A1E">
        <w:t>quicktime</w:t>
      </w:r>
      <w:proofErr w:type="spellEnd"/>
      <w:r w:rsidRPr="00014A1E">
        <w:t>)</w:t>
      </w:r>
      <w:r>
        <w:t xml:space="preserve">;  </w:t>
      </w:r>
      <w:r w:rsidRPr="008355DD">
        <w:rPr>
          <w:rStyle w:val="daolink"/>
        </w:rPr>
        <w:t>2027.42/93326</w:t>
      </w:r>
    </w:p>
    <w:p w:rsidR="008355DD" w:rsidRPr="00014A1E" w:rsidRDefault="008355DD" w:rsidP="008355DD">
      <w:pPr>
        <w:pStyle w:val="level3item"/>
      </w:pPr>
      <w:r w:rsidRPr="00014A1E">
        <w:t>Motives Matter for Volunteers</w:t>
      </w:r>
      <w:proofErr w:type="gramStart"/>
      <w:r>
        <w:t xml:space="preserve">;  </w:t>
      </w:r>
      <w:r w:rsidRPr="00014A1E">
        <w:t>2011</w:t>
      </w:r>
      <w:proofErr w:type="gramEnd"/>
      <w:r>
        <w:t xml:space="preserve">;  </w:t>
      </w:r>
      <w:r w:rsidRPr="00014A1E">
        <w:t>Why people volunteer -- not whether they volunteer -- is what counts when it comes to longevity. Why you volunteer affects your longevity Interview with researchers</w:t>
      </w:r>
      <w:proofErr w:type="gramStart"/>
      <w:r>
        <w:t xml:space="preserve">;  </w:t>
      </w:r>
      <w:r w:rsidRPr="00014A1E">
        <w:t>(</w:t>
      </w:r>
      <w:proofErr w:type="gramEnd"/>
      <w:r w:rsidRPr="00014A1E">
        <w:t>konrath_sept_11.mp4; 2:04; video/mp4)</w:t>
      </w:r>
      <w:r>
        <w:t xml:space="preserve">;  </w:t>
      </w:r>
      <w:r w:rsidRPr="008355DD">
        <w:rPr>
          <w:rStyle w:val="daolink"/>
        </w:rPr>
        <w:t>2027.42/93365</w:t>
      </w:r>
    </w:p>
    <w:p w:rsidR="003A7C33" w:rsidRDefault="003A7C33" w:rsidP="003A7C33">
      <w:pPr>
        <w:pStyle w:val="L2newpage"/>
        <w:rPr>
          <w:b/>
        </w:rPr>
      </w:pPr>
    </w:p>
    <w:p w:rsidR="003A7C33" w:rsidRPr="00AD5835" w:rsidRDefault="003A7C33" w:rsidP="003A7C33">
      <w:pPr>
        <w:pStyle w:val="L2newpage"/>
        <w:rPr>
          <w:b/>
        </w:rPr>
      </w:pPr>
      <w:r w:rsidRPr="00AD5835">
        <w:rPr>
          <w:b/>
        </w:rPr>
        <w:lastRenderedPageBreak/>
        <w:t>Digital Video News Briefs (2007 – 2012) (Cont.)</w:t>
      </w:r>
    </w:p>
    <w:p w:rsidR="003A7C33" w:rsidRDefault="003A7C33" w:rsidP="003A7C33">
      <w:pPr>
        <w:pStyle w:val="Boxnewpage"/>
      </w:pPr>
      <w:proofErr w:type="gramStart"/>
      <w:r>
        <w:t>Online (Cont.)</w:t>
      </w:r>
      <w:proofErr w:type="gramEnd"/>
    </w:p>
    <w:p w:rsidR="008355DD" w:rsidRPr="00014A1E" w:rsidRDefault="008355DD" w:rsidP="008355DD">
      <w:pPr>
        <w:pStyle w:val="level3item"/>
      </w:pPr>
      <w:r w:rsidRPr="00014A1E">
        <w:t>New discovery at CCS</w:t>
      </w:r>
      <w:r>
        <w:t xml:space="preserve">;  </w:t>
      </w:r>
      <w:r w:rsidRPr="00014A1E">
        <w:t>2011</w:t>
      </w:r>
      <w:r>
        <w:t xml:space="preserve">;  </w:t>
      </w:r>
      <w:r w:rsidRPr="00014A1E">
        <w:t xml:space="preserve">University of Michigan history professor Wang Zheng discusses </w:t>
      </w:r>
      <w:proofErr w:type="spellStart"/>
      <w:r w:rsidRPr="00014A1E">
        <w:t>papercuts</w:t>
      </w:r>
      <w:proofErr w:type="spellEnd"/>
      <w:r w:rsidRPr="00014A1E">
        <w:t xml:space="preserve"> that were discovered at the Center of Chinese Studies earlier this year. </w:t>
      </w:r>
      <w:proofErr w:type="gramStart"/>
      <w:r w:rsidRPr="00014A1E">
        <w:t xml:space="preserve">The </w:t>
      </w:r>
      <w:proofErr w:type="spellStart"/>
      <w:r w:rsidRPr="00014A1E">
        <w:t>papercuts</w:t>
      </w:r>
      <w:proofErr w:type="spellEnd"/>
      <w:r w:rsidRPr="00014A1E">
        <w:t xml:space="preserve"> date back to 1970-71 and record major events of Chinese Cultural Revolution.</w:t>
      </w:r>
      <w:proofErr w:type="gramEnd"/>
      <w:r w:rsidRPr="00014A1E">
        <w:t xml:space="preserve"> Sheds light on Chinese cultural revolution podcast with slide show</w:t>
      </w:r>
      <w:proofErr w:type="gramStart"/>
      <w:r>
        <w:t xml:space="preserve">;  </w:t>
      </w:r>
      <w:r w:rsidRPr="00014A1E">
        <w:t>(</w:t>
      </w:r>
      <w:proofErr w:type="gramEnd"/>
      <w:r w:rsidRPr="00014A1E">
        <w:t>papercuts_nov_11.mp4; 5:22; video/mp4)</w:t>
      </w:r>
      <w:r>
        <w:t xml:space="preserve">;  </w:t>
      </w:r>
      <w:r w:rsidRPr="008355DD">
        <w:rPr>
          <w:rStyle w:val="daolink"/>
        </w:rPr>
        <w:t>2027.42/93381</w:t>
      </w:r>
    </w:p>
    <w:p w:rsidR="008355DD" w:rsidRPr="00014A1E" w:rsidRDefault="008355DD" w:rsidP="008355DD">
      <w:pPr>
        <w:pStyle w:val="level3item"/>
      </w:pPr>
      <w:r w:rsidRPr="00014A1E">
        <w:t>New flu strain</w:t>
      </w:r>
      <w:proofErr w:type="gramStart"/>
      <w:r>
        <w:t xml:space="preserve">;  </w:t>
      </w:r>
      <w:r w:rsidRPr="00014A1E">
        <w:t>2011</w:t>
      </w:r>
      <w:proofErr w:type="gramEnd"/>
      <w:r>
        <w:t xml:space="preserve">;  </w:t>
      </w:r>
      <w:r w:rsidRPr="00014A1E">
        <w:t xml:space="preserve">University of Michigan SPH professor Arnold </w:t>
      </w:r>
      <w:proofErr w:type="spellStart"/>
      <w:r w:rsidRPr="00014A1E">
        <w:t>Monto</w:t>
      </w:r>
      <w:proofErr w:type="spellEnd"/>
      <w:r w:rsidRPr="00014A1E">
        <w:t xml:space="preserve"> discusses the new flu strain which is of swine origin. University of Michigan professor discusses the new find video with Arnold </w:t>
      </w:r>
      <w:proofErr w:type="spellStart"/>
      <w:r w:rsidRPr="00014A1E">
        <w:t>Monto</w:t>
      </w:r>
      <w:proofErr w:type="spellEnd"/>
      <w:proofErr w:type="gramStart"/>
      <w:r>
        <w:t xml:space="preserve">;  </w:t>
      </w:r>
      <w:r w:rsidRPr="00014A1E">
        <w:t>(</w:t>
      </w:r>
      <w:proofErr w:type="gramEnd"/>
      <w:r w:rsidRPr="00014A1E">
        <w:t>monto_dec_11.mp4; 1:46; video/mp4)</w:t>
      </w:r>
      <w:r>
        <w:t xml:space="preserve">;  </w:t>
      </w:r>
      <w:r w:rsidRPr="008355DD">
        <w:rPr>
          <w:rStyle w:val="daolink"/>
        </w:rPr>
        <w:t>2027.42/93392</w:t>
      </w:r>
    </w:p>
    <w:p w:rsidR="008355DD" w:rsidRPr="00014A1E" w:rsidRDefault="008355DD" w:rsidP="008355DD">
      <w:pPr>
        <w:pStyle w:val="level3item"/>
      </w:pPr>
      <w:r w:rsidRPr="00014A1E">
        <w:t>New flume room looks at rivers</w:t>
      </w:r>
      <w:r>
        <w:t xml:space="preserve">;  </w:t>
      </w:r>
      <w:r w:rsidRPr="00014A1E">
        <w:t>2011</w:t>
      </w:r>
      <w:r>
        <w:t xml:space="preserve">;  </w:t>
      </w:r>
      <w:r w:rsidRPr="00014A1E">
        <w:t xml:space="preserve">University of Michigan researcher Bradley </w:t>
      </w:r>
      <w:proofErr w:type="spellStart"/>
      <w:r w:rsidRPr="00014A1E">
        <w:t>Cardinale</w:t>
      </w:r>
      <w:proofErr w:type="spellEnd"/>
      <w:r w:rsidRPr="00014A1E">
        <w:t xml:space="preserve"> explains why looking at river and lakes in small flumes 150 times explains how nature works. U-M researcher explains one of a kind study video with </w:t>
      </w:r>
      <w:proofErr w:type="spellStart"/>
      <w:r w:rsidRPr="00014A1E">
        <w:t>bradley</w:t>
      </w:r>
      <w:proofErr w:type="spellEnd"/>
      <w:r w:rsidRPr="00014A1E">
        <w:t xml:space="preserve"> </w:t>
      </w:r>
      <w:proofErr w:type="spellStart"/>
      <w:r w:rsidRPr="00014A1E">
        <w:t>cardinale</w:t>
      </w:r>
      <w:proofErr w:type="spellEnd"/>
      <w:proofErr w:type="gramStart"/>
      <w:r>
        <w:t xml:space="preserve">;  </w:t>
      </w:r>
      <w:r w:rsidRPr="00014A1E">
        <w:t>(</w:t>
      </w:r>
      <w:proofErr w:type="gramEnd"/>
      <w:r w:rsidRPr="00014A1E">
        <w:t>flume_dec_11.mp4; 3:18; video/mp4)</w:t>
      </w:r>
      <w:r>
        <w:t xml:space="preserve">;  </w:t>
      </w:r>
      <w:r w:rsidRPr="008355DD">
        <w:rPr>
          <w:rStyle w:val="daolink"/>
        </w:rPr>
        <w:t>2027.42/93394</w:t>
      </w:r>
    </w:p>
    <w:p w:rsidR="008355DD" w:rsidRPr="00014A1E" w:rsidRDefault="008355DD" w:rsidP="008355DD">
      <w:pPr>
        <w:pStyle w:val="level3item"/>
      </w:pPr>
      <w:r w:rsidRPr="00014A1E">
        <w:t>New health concerns with BPA</w:t>
      </w:r>
      <w:r>
        <w:t xml:space="preserve">;  </w:t>
      </w:r>
      <w:r w:rsidRPr="00014A1E">
        <w:t>2011</w:t>
      </w:r>
      <w:r>
        <w:t xml:space="preserve">;  </w:t>
      </w:r>
      <w:r w:rsidRPr="00014A1E">
        <w:t xml:space="preserve">SPH professor John </w:t>
      </w:r>
      <w:proofErr w:type="spellStart"/>
      <w:r w:rsidRPr="00014A1E">
        <w:t>Meeker's</w:t>
      </w:r>
      <w:proofErr w:type="spellEnd"/>
      <w:r w:rsidRPr="00014A1E">
        <w:t xml:space="preserve"> new research shows a link between BPA, </w:t>
      </w:r>
      <w:proofErr w:type="spellStart"/>
      <w:r w:rsidRPr="00014A1E">
        <w:t>phalates</w:t>
      </w:r>
      <w:proofErr w:type="spellEnd"/>
      <w:r w:rsidRPr="00014A1E">
        <w:t xml:space="preserve"> and thyroid problems. Research show a link between BPA and Thyroid gland problems podcast with meeker</w:t>
      </w:r>
      <w:proofErr w:type="gramStart"/>
      <w:r>
        <w:t xml:space="preserve">;  </w:t>
      </w:r>
      <w:r w:rsidRPr="00014A1E">
        <w:t>(</w:t>
      </w:r>
      <w:proofErr w:type="gramEnd"/>
      <w:r w:rsidRPr="00014A1E">
        <w:t>meeker_jul_11.mp3; 4:31; audio/mpeg)</w:t>
      </w:r>
      <w:r>
        <w:t xml:space="preserve">;  </w:t>
      </w:r>
      <w:r w:rsidRPr="008355DD">
        <w:rPr>
          <w:rStyle w:val="daolink"/>
        </w:rPr>
        <w:t>2027.42/93412</w:t>
      </w:r>
    </w:p>
    <w:p w:rsidR="008355DD" w:rsidRPr="00014A1E" w:rsidRDefault="008355DD" w:rsidP="008355DD">
      <w:pPr>
        <w:pStyle w:val="level3item"/>
      </w:pPr>
      <w:r w:rsidRPr="00014A1E">
        <w:t>New Monitoring the Future study</w:t>
      </w:r>
      <w:r>
        <w:t xml:space="preserve">;  </w:t>
      </w:r>
      <w:r w:rsidRPr="00014A1E">
        <w:t>2011</w:t>
      </w:r>
      <w:r>
        <w:t xml:space="preserve">;  </w:t>
      </w:r>
      <w:r w:rsidRPr="00014A1E">
        <w:t>Lloyd Johnston, director of the Monitoring the Future survey at the University of Michigan, talks about the 2011 report on alcohol and substance abuse of teens. Study shows marijuana use up for teenagers video with Lloyd Johnston</w:t>
      </w:r>
      <w:proofErr w:type="gramStart"/>
      <w:r>
        <w:t xml:space="preserve">;  </w:t>
      </w:r>
      <w:r w:rsidRPr="00014A1E">
        <w:t>(</w:t>
      </w:r>
      <w:proofErr w:type="gramEnd"/>
      <w:r w:rsidRPr="00014A1E">
        <w:t>johnston_dec_11.mp4; 1:24; video/mp4)</w:t>
      </w:r>
      <w:r>
        <w:t xml:space="preserve">;  </w:t>
      </w:r>
      <w:r w:rsidRPr="008355DD">
        <w:rPr>
          <w:rStyle w:val="daolink"/>
        </w:rPr>
        <w:t>2027.42/93395</w:t>
      </w:r>
    </w:p>
    <w:p w:rsidR="008355DD" w:rsidRPr="00014A1E" w:rsidRDefault="008355DD" w:rsidP="008355DD">
      <w:pPr>
        <w:pStyle w:val="level3item"/>
      </w:pPr>
      <w:r w:rsidRPr="00014A1E">
        <w:t>New prehistoric clue</w:t>
      </w:r>
      <w:proofErr w:type="gramStart"/>
      <w:r>
        <w:t xml:space="preserve">;  </w:t>
      </w:r>
      <w:r w:rsidRPr="00014A1E">
        <w:t>2011</w:t>
      </w:r>
      <w:proofErr w:type="gramEnd"/>
      <w:r>
        <w:t xml:space="preserve">;  </w:t>
      </w:r>
      <w:r w:rsidRPr="00014A1E">
        <w:t>University of Michigan anthropologist John O'Shea discovers a prehistoric wooden object at the bottom of Lake Huron. U-M researcher discovers prehistoric clue video with John O'Shea</w:t>
      </w:r>
      <w:proofErr w:type="gramStart"/>
      <w:r>
        <w:t xml:space="preserve">;  </w:t>
      </w:r>
      <w:r w:rsidRPr="00014A1E">
        <w:t>(</w:t>
      </w:r>
      <w:proofErr w:type="gramEnd"/>
      <w:r w:rsidRPr="00014A1E">
        <w:t>oshea_dec_11.mp4; 2:58; video/mp4)</w:t>
      </w:r>
      <w:r>
        <w:t xml:space="preserve">;  </w:t>
      </w:r>
      <w:r w:rsidRPr="008355DD">
        <w:rPr>
          <w:rStyle w:val="daolink"/>
        </w:rPr>
        <w:t>2027.42/93397</w:t>
      </w:r>
    </w:p>
    <w:p w:rsidR="008355DD" w:rsidRPr="00014A1E" w:rsidRDefault="008355DD" w:rsidP="008355DD">
      <w:pPr>
        <w:pStyle w:val="level3item"/>
      </w:pPr>
      <w:proofErr w:type="spellStart"/>
      <w:r w:rsidRPr="00014A1E">
        <w:t>NextGen</w:t>
      </w:r>
      <w:proofErr w:type="spellEnd"/>
      <w:r w:rsidRPr="00014A1E">
        <w:t xml:space="preserve"> award for professor</w:t>
      </w:r>
      <w:proofErr w:type="gramStart"/>
      <w:r>
        <w:t xml:space="preserve">;  </w:t>
      </w:r>
      <w:r w:rsidRPr="00014A1E">
        <w:t>2011</w:t>
      </w:r>
      <w:proofErr w:type="gramEnd"/>
      <w:r>
        <w:t xml:space="preserve">;  </w:t>
      </w:r>
      <w:r w:rsidRPr="00014A1E">
        <w:t xml:space="preserve">U-M professor Tim McKay wins Next Generation Learning Challenge grant for computerized coaching in science classes. For more information about the Michigan Tailoring System which makes </w:t>
      </w:r>
      <w:proofErr w:type="spellStart"/>
      <w:r w:rsidRPr="00014A1E">
        <w:t>ECoach</w:t>
      </w:r>
      <w:proofErr w:type="spellEnd"/>
      <w:r w:rsidRPr="00014A1E">
        <w:t xml:space="preserve"> possible, please visit the University </w:t>
      </w:r>
      <w:proofErr w:type="gramStart"/>
      <w:r w:rsidRPr="00014A1E">
        <w:t>of</w:t>
      </w:r>
      <w:proofErr w:type="gramEnd"/>
      <w:r w:rsidRPr="00014A1E">
        <w:t xml:space="preserve"> Michigan Center for Health Communication Research (http://www.chcr.umich.edu/). U-M professor wins grant for computerized coaching podcast with Tim McKay</w:t>
      </w:r>
      <w:proofErr w:type="gramStart"/>
      <w:r>
        <w:t xml:space="preserve">;  </w:t>
      </w:r>
      <w:r w:rsidRPr="00014A1E">
        <w:t>(</w:t>
      </w:r>
      <w:proofErr w:type="gramEnd"/>
      <w:r w:rsidRPr="00014A1E">
        <w:t>mckay_may_11.mp3; 4:27; audio/mpeg)</w:t>
      </w:r>
      <w:r>
        <w:t xml:space="preserve">;  </w:t>
      </w:r>
      <w:r w:rsidRPr="008355DD">
        <w:rPr>
          <w:rStyle w:val="daolink"/>
        </w:rPr>
        <w:t>2027.42/93408</w:t>
      </w:r>
    </w:p>
    <w:p w:rsidR="008355DD" w:rsidRPr="00014A1E" w:rsidRDefault="008355DD" w:rsidP="008355DD">
      <w:pPr>
        <w:pStyle w:val="level3item"/>
      </w:pPr>
      <w:r w:rsidRPr="00014A1E">
        <w:t>Occupy Wall Street</w:t>
      </w:r>
      <w:proofErr w:type="gramStart"/>
      <w:r>
        <w:t xml:space="preserve">;  </w:t>
      </w:r>
      <w:r w:rsidRPr="00014A1E">
        <w:t>2011</w:t>
      </w:r>
      <w:proofErr w:type="gramEnd"/>
      <w:r>
        <w:t xml:space="preserve">;  </w:t>
      </w:r>
      <w:r w:rsidRPr="00014A1E">
        <w:t>Michael Heaney, assistant professor of political science and organizational studies, talks about this grassroots movement is spreading nationwide. Protesters seek to highlight weak economy and other issues A podcast interview with Michael Heaney, assistant professor of political science and organizational studies.</w:t>
      </w:r>
      <w:r>
        <w:t xml:space="preserve">;  </w:t>
      </w:r>
      <w:r w:rsidRPr="00014A1E">
        <w:t>(heaney_oct_11.mp3; 2:03; audio/mpeg)</w:t>
      </w:r>
      <w:r>
        <w:t xml:space="preserve">;  </w:t>
      </w:r>
      <w:r w:rsidRPr="008355DD">
        <w:rPr>
          <w:rStyle w:val="daolink"/>
        </w:rPr>
        <w:t>2027.42/93418</w:t>
      </w:r>
    </w:p>
    <w:p w:rsidR="003A7C33" w:rsidRDefault="003A7C33" w:rsidP="003A7C33">
      <w:pPr>
        <w:pStyle w:val="L2newpage"/>
        <w:rPr>
          <w:b/>
        </w:rPr>
      </w:pPr>
    </w:p>
    <w:p w:rsidR="003A7C33" w:rsidRPr="00AD5835" w:rsidRDefault="003A7C33" w:rsidP="003A7C33">
      <w:pPr>
        <w:pStyle w:val="L2newpage"/>
        <w:rPr>
          <w:b/>
        </w:rPr>
      </w:pPr>
      <w:r w:rsidRPr="00AD5835">
        <w:rPr>
          <w:b/>
        </w:rPr>
        <w:lastRenderedPageBreak/>
        <w:t>Digital Video News Briefs (2007 – 2012) (Cont.)</w:t>
      </w:r>
    </w:p>
    <w:p w:rsidR="003A7C33" w:rsidRDefault="003A7C33" w:rsidP="003A7C33">
      <w:pPr>
        <w:pStyle w:val="Boxnewpage"/>
      </w:pPr>
      <w:proofErr w:type="gramStart"/>
      <w:r>
        <w:t>Online (Cont.)</w:t>
      </w:r>
      <w:proofErr w:type="gramEnd"/>
    </w:p>
    <w:p w:rsidR="008355DD" w:rsidRPr="00014A1E" w:rsidRDefault="008355DD" w:rsidP="008355DD">
      <w:pPr>
        <w:pStyle w:val="level3item"/>
      </w:pPr>
      <w:r w:rsidRPr="00014A1E">
        <w:t>Occupy, economy, key issues</w:t>
      </w:r>
      <w:r>
        <w:t xml:space="preserve">;  </w:t>
      </w:r>
      <w:r w:rsidRPr="00014A1E">
        <w:t>2011</w:t>
      </w:r>
      <w:r>
        <w:t xml:space="preserve">;  </w:t>
      </w:r>
      <w:r w:rsidRPr="00014A1E">
        <w:t>Issues surroundings Occupy Wall Street efforts will be among the key issues debated by presidential candidates 2012 presidential candidates likely to debate weak economy A podcast interview with Michael Heaney, assistant professor of political science and organizational studies.</w:t>
      </w:r>
      <w:r>
        <w:t xml:space="preserve">;  </w:t>
      </w:r>
      <w:r w:rsidRPr="00014A1E">
        <w:t>(heaney_nov_11.mp3; 1:33; audio/mpeg)</w:t>
      </w:r>
      <w:r>
        <w:t xml:space="preserve">;  </w:t>
      </w:r>
      <w:r w:rsidRPr="008355DD">
        <w:rPr>
          <w:rStyle w:val="daolink"/>
        </w:rPr>
        <w:t>2027.42/93421</w:t>
      </w:r>
    </w:p>
    <w:p w:rsidR="008355DD" w:rsidRPr="00014A1E" w:rsidRDefault="008355DD" w:rsidP="008355DD">
      <w:pPr>
        <w:pStyle w:val="level3item"/>
      </w:pPr>
      <w:r w:rsidRPr="00014A1E">
        <w:t>Patients rate doctor visits</w:t>
      </w:r>
      <w:r>
        <w:t xml:space="preserve">;  </w:t>
      </w:r>
      <w:r w:rsidRPr="00014A1E">
        <w:t>2011</w:t>
      </w:r>
      <w:r>
        <w:t xml:space="preserve">;  </w:t>
      </w:r>
      <w:r w:rsidRPr="00014A1E">
        <w:t xml:space="preserve">New study by Rajesh </w:t>
      </w:r>
      <w:proofErr w:type="spellStart"/>
      <w:r w:rsidRPr="00014A1E">
        <w:t>Balakrishnan</w:t>
      </w:r>
      <w:proofErr w:type="spellEnd"/>
      <w:r w:rsidRPr="00014A1E">
        <w:t xml:space="preserve"> shows patients report high satisfaction with outpatient doctor visits in the US.  New U-M study shows patients report high satisfaction podcast with Rajesh </w:t>
      </w:r>
      <w:proofErr w:type="spellStart"/>
      <w:r w:rsidRPr="00014A1E">
        <w:t>Balakrishnan</w:t>
      </w:r>
      <w:proofErr w:type="spellEnd"/>
      <w:proofErr w:type="gramStart"/>
      <w:r>
        <w:t xml:space="preserve">;  </w:t>
      </w:r>
      <w:r w:rsidRPr="00014A1E">
        <w:t>(</w:t>
      </w:r>
      <w:proofErr w:type="gramEnd"/>
      <w:r w:rsidRPr="00014A1E">
        <w:t>balakrishnan_nov_11.mp3; 3:06; audio/mpeg)</w:t>
      </w:r>
      <w:r>
        <w:t xml:space="preserve">;  </w:t>
      </w:r>
      <w:r w:rsidRPr="008355DD">
        <w:rPr>
          <w:rStyle w:val="daolink"/>
        </w:rPr>
        <w:t>2027.42/93422</w:t>
      </w:r>
    </w:p>
    <w:p w:rsidR="008355DD" w:rsidRPr="00014A1E" w:rsidRDefault="008355DD" w:rsidP="008355DD">
      <w:pPr>
        <w:pStyle w:val="level3item"/>
      </w:pPr>
      <w:r w:rsidRPr="00014A1E">
        <w:t>Persuasive Speech</w:t>
      </w:r>
      <w:r>
        <w:t xml:space="preserve">;  </w:t>
      </w:r>
      <w:r w:rsidRPr="00014A1E">
        <w:t>2011</w:t>
      </w:r>
      <w:r>
        <w:t xml:space="preserve">;  </w:t>
      </w:r>
      <w:r w:rsidRPr="00014A1E">
        <w:t xml:space="preserve">New U-M research showing how speech rate, pitch and pauses affects the willingness of people to participate in surveys How the way we talk influences listeners Interview with researcher </w:t>
      </w:r>
      <w:proofErr w:type="spellStart"/>
      <w:r w:rsidRPr="00014A1E">
        <w:t>Benki</w:t>
      </w:r>
      <w:proofErr w:type="spellEnd"/>
      <w:r>
        <w:t xml:space="preserve">;  </w:t>
      </w:r>
      <w:r w:rsidRPr="00014A1E">
        <w:t>(benki_may_11.mp3; 3:29; audio/mpeg)</w:t>
      </w:r>
      <w:r>
        <w:t xml:space="preserve">;  </w:t>
      </w:r>
      <w:r w:rsidRPr="008355DD">
        <w:rPr>
          <w:rStyle w:val="daolink"/>
        </w:rPr>
        <w:t>2027.42/93407</w:t>
      </w:r>
    </w:p>
    <w:p w:rsidR="008355DD" w:rsidRPr="00014A1E" w:rsidRDefault="008355DD" w:rsidP="008355DD">
      <w:pPr>
        <w:pStyle w:val="level3item"/>
      </w:pPr>
      <w:r w:rsidRPr="00014A1E">
        <w:t>President Mary Sue Coleman</w:t>
      </w:r>
      <w:r>
        <w:t xml:space="preserve">;  </w:t>
      </w:r>
      <w:r w:rsidRPr="00014A1E">
        <w:t>2011</w:t>
      </w:r>
      <w:r>
        <w:t xml:space="preserve">;  </w:t>
      </w:r>
      <w:r w:rsidRPr="00014A1E">
        <w:t xml:space="preserve">President Mary Sue Coleman's </w:t>
      </w:r>
      <w:proofErr w:type="spellStart"/>
      <w:r w:rsidRPr="00014A1E">
        <w:t>Coleman's</w:t>
      </w:r>
      <w:proofErr w:type="spellEnd"/>
      <w:r w:rsidRPr="00014A1E">
        <w:t xml:space="preserve"> address to graduates University of Michigan 2010 Winter Commencement President Mary Sue Coleman's </w:t>
      </w:r>
      <w:proofErr w:type="spellStart"/>
      <w:r w:rsidRPr="00014A1E">
        <w:t>Coleman's</w:t>
      </w:r>
      <w:proofErr w:type="spellEnd"/>
      <w:r w:rsidRPr="00014A1E">
        <w:t xml:space="preserve"> address to graduates</w:t>
      </w:r>
      <w:r>
        <w:t xml:space="preserve">;  </w:t>
      </w:r>
      <w:r w:rsidRPr="00014A1E">
        <w:t>(wincom10msc_dec_10.mov; 9:40; video/</w:t>
      </w:r>
      <w:proofErr w:type="spellStart"/>
      <w:r w:rsidRPr="00014A1E">
        <w:t>quicktime</w:t>
      </w:r>
      <w:proofErr w:type="spellEnd"/>
      <w:r w:rsidRPr="00014A1E">
        <w:t>)</w:t>
      </w:r>
      <w:r>
        <w:t xml:space="preserve">;  </w:t>
      </w:r>
      <w:r w:rsidRPr="008355DD">
        <w:rPr>
          <w:rStyle w:val="daolink"/>
        </w:rPr>
        <w:t>2027.42/93323</w:t>
      </w:r>
    </w:p>
    <w:p w:rsidR="008355DD" w:rsidRPr="00014A1E" w:rsidRDefault="008355DD" w:rsidP="008355DD">
      <w:pPr>
        <w:pStyle w:val="level3item"/>
      </w:pPr>
      <w:r w:rsidRPr="00014A1E">
        <w:t>Prestigious U.S. literary prize</w:t>
      </w:r>
      <w:r>
        <w:t xml:space="preserve">;  </w:t>
      </w:r>
      <w:r w:rsidRPr="00014A1E">
        <w:t>2011</w:t>
      </w:r>
      <w:r>
        <w:t xml:space="preserve">;  </w:t>
      </w:r>
      <w:r w:rsidRPr="00014A1E">
        <w:t xml:space="preserve">Two weeks before the National Book Awards are announced, Linda Gregerson is still arranging and rearranging her words of gratitude. It's not all that typical for a poet of </w:t>
      </w:r>
      <w:proofErr w:type="spellStart"/>
      <w:r w:rsidRPr="00014A1E">
        <w:t>Gregerson's</w:t>
      </w:r>
      <w:proofErr w:type="spellEnd"/>
      <w:r w:rsidRPr="00014A1E">
        <w:t xml:space="preserve"> stature and accomplishments to be, well, sort of speechless</w:t>
      </w:r>
      <w:proofErr w:type="gramStart"/>
      <w:r>
        <w:t xml:space="preserve">;  </w:t>
      </w:r>
      <w:r w:rsidRPr="00014A1E">
        <w:t>(</w:t>
      </w:r>
      <w:proofErr w:type="gramEnd"/>
      <w:r w:rsidRPr="00014A1E">
        <w:t>Greger.mov; 4:18; video/</w:t>
      </w:r>
      <w:proofErr w:type="spellStart"/>
      <w:r w:rsidRPr="00014A1E">
        <w:t>quicktime</w:t>
      </w:r>
      <w:proofErr w:type="spellEnd"/>
      <w:r w:rsidRPr="00014A1E">
        <w:t>)</w:t>
      </w:r>
      <w:r>
        <w:t xml:space="preserve">;  </w:t>
      </w:r>
      <w:r w:rsidRPr="008355DD">
        <w:rPr>
          <w:rStyle w:val="daolink"/>
        </w:rPr>
        <w:t>2027.42/94360</w:t>
      </w:r>
    </w:p>
    <w:p w:rsidR="008355DD" w:rsidRPr="00014A1E" w:rsidRDefault="008355DD" w:rsidP="008355DD">
      <w:pPr>
        <w:pStyle w:val="level3item"/>
      </w:pPr>
      <w:r w:rsidRPr="00014A1E">
        <w:t>Professional sports goes green</w:t>
      </w:r>
      <w:r>
        <w:t xml:space="preserve">;  </w:t>
      </w:r>
      <w:r w:rsidRPr="00014A1E">
        <w:t>2011</w:t>
      </w:r>
      <w:r>
        <w:t xml:space="preserve">;  </w:t>
      </w:r>
      <w:r w:rsidRPr="00014A1E">
        <w:t xml:space="preserve">U-M School of Kinesiology associate professor Kathy </w:t>
      </w:r>
      <w:proofErr w:type="spellStart"/>
      <w:r w:rsidRPr="00014A1E">
        <w:t>Babiak</w:t>
      </w:r>
      <w:proofErr w:type="spellEnd"/>
      <w:r w:rsidRPr="00014A1E">
        <w:t xml:space="preserve"> says professional sports teams are turning to green practices and it's paying off for them U-M researcher says green practices pay off for sports teams podcast with Kathy </w:t>
      </w:r>
      <w:proofErr w:type="spellStart"/>
      <w:r w:rsidRPr="00014A1E">
        <w:t>Babiak</w:t>
      </w:r>
      <w:proofErr w:type="spellEnd"/>
      <w:r>
        <w:t xml:space="preserve">;  </w:t>
      </w:r>
      <w:r w:rsidRPr="00014A1E">
        <w:t>(babiak_feb_11.mp3; 4:50; audio/mpeg)</w:t>
      </w:r>
      <w:r>
        <w:t xml:space="preserve">;  </w:t>
      </w:r>
      <w:r w:rsidRPr="008355DD">
        <w:rPr>
          <w:rStyle w:val="daolink"/>
        </w:rPr>
        <w:t>2027.42/93399</w:t>
      </w:r>
    </w:p>
    <w:p w:rsidR="008355DD" w:rsidRPr="00014A1E" w:rsidRDefault="008355DD" w:rsidP="008355DD">
      <w:pPr>
        <w:pStyle w:val="level3item"/>
      </w:pPr>
      <w:r w:rsidRPr="00014A1E">
        <w:t>Reaching Northward</w:t>
      </w:r>
      <w:proofErr w:type="gramStart"/>
      <w:r>
        <w:t xml:space="preserve">;  </w:t>
      </w:r>
      <w:r w:rsidRPr="00014A1E">
        <w:t>2011</w:t>
      </w:r>
      <w:proofErr w:type="gramEnd"/>
      <w:r>
        <w:t xml:space="preserve">;  </w:t>
      </w:r>
      <w:r w:rsidRPr="00014A1E">
        <w:t>University of Michigan Film Office Director Lee Doyle explains how U-M is reaching out to spread arts awareness.  U-M Film Office leads the way interview with Lee Doyle</w:t>
      </w:r>
      <w:proofErr w:type="gramStart"/>
      <w:r>
        <w:t xml:space="preserve">;  </w:t>
      </w:r>
      <w:r w:rsidRPr="00014A1E">
        <w:t>(</w:t>
      </w:r>
      <w:proofErr w:type="gramEnd"/>
      <w:r w:rsidRPr="00014A1E">
        <w:t>doyle_jul_11.mp4; 1:10; video/mp4)</w:t>
      </w:r>
      <w:r>
        <w:t xml:space="preserve">;  </w:t>
      </w:r>
      <w:r w:rsidRPr="008355DD">
        <w:rPr>
          <w:rStyle w:val="daolink"/>
        </w:rPr>
        <w:t>2027.42/93354</w:t>
      </w:r>
    </w:p>
    <w:p w:rsidR="008355DD" w:rsidRPr="00014A1E" w:rsidRDefault="008355DD" w:rsidP="008355DD">
      <w:pPr>
        <w:pStyle w:val="level3item"/>
      </w:pPr>
      <w:r w:rsidRPr="00014A1E">
        <w:t>Rebranding exercise</w:t>
      </w:r>
      <w:proofErr w:type="gramStart"/>
      <w:r>
        <w:t xml:space="preserve">;  </w:t>
      </w:r>
      <w:r w:rsidRPr="00014A1E">
        <w:t>2011</w:t>
      </w:r>
      <w:proofErr w:type="gramEnd"/>
      <w:r>
        <w:t xml:space="preserve">;  </w:t>
      </w:r>
      <w:r w:rsidRPr="00014A1E">
        <w:t>Health care, business, and public health have presumed that    promoting health and longevity benefits from exercise will motivate    people to exercise. The new findings, however, indicate that they    are not as motivating as benefits aiming to enhance daily life. Quality of life more motivating than improved health Interview with University of Michigan researcher Michelle Segar.</w:t>
      </w:r>
      <w:r>
        <w:t xml:space="preserve">;  </w:t>
      </w:r>
      <w:r w:rsidRPr="00014A1E">
        <w:t>(saegar_sept_11.mp3; 2:13; audio/mpeg)</w:t>
      </w:r>
      <w:r>
        <w:t xml:space="preserve">;  </w:t>
      </w:r>
      <w:r w:rsidRPr="008355DD">
        <w:rPr>
          <w:rStyle w:val="daolink"/>
        </w:rPr>
        <w:t>2027.42/93414</w:t>
      </w:r>
    </w:p>
    <w:p w:rsidR="003A7C33" w:rsidRDefault="003A7C33" w:rsidP="003A7C33">
      <w:pPr>
        <w:pStyle w:val="L2newpage"/>
        <w:rPr>
          <w:b/>
        </w:rPr>
      </w:pPr>
    </w:p>
    <w:p w:rsidR="003A7C33" w:rsidRDefault="003A7C33" w:rsidP="003A7C33">
      <w:pPr>
        <w:pStyle w:val="L2newpage"/>
        <w:rPr>
          <w:b/>
        </w:rPr>
      </w:pPr>
    </w:p>
    <w:p w:rsidR="003A7C33" w:rsidRPr="00AD5835" w:rsidRDefault="003A7C33" w:rsidP="003A7C33">
      <w:pPr>
        <w:pStyle w:val="L2newpage"/>
        <w:rPr>
          <w:b/>
        </w:rPr>
      </w:pPr>
      <w:r w:rsidRPr="00AD5835">
        <w:rPr>
          <w:b/>
        </w:rPr>
        <w:lastRenderedPageBreak/>
        <w:t>Digital Video News Briefs (2007 – 2012) (Cont.)</w:t>
      </w:r>
    </w:p>
    <w:p w:rsidR="003A7C33" w:rsidRDefault="003A7C33" w:rsidP="003A7C33">
      <w:pPr>
        <w:pStyle w:val="Boxnewpage"/>
      </w:pPr>
      <w:proofErr w:type="gramStart"/>
      <w:r>
        <w:t>Online (Cont.)</w:t>
      </w:r>
      <w:proofErr w:type="gramEnd"/>
    </w:p>
    <w:p w:rsidR="008355DD" w:rsidRPr="00014A1E" w:rsidRDefault="008355DD" w:rsidP="008355DD">
      <w:pPr>
        <w:pStyle w:val="level3item"/>
      </w:pPr>
      <w:r w:rsidRPr="00014A1E">
        <w:t>Skewed skulls helped whales hear</w:t>
      </w:r>
      <w:proofErr w:type="gramStart"/>
      <w:r>
        <w:t xml:space="preserve">;  </w:t>
      </w:r>
      <w:r w:rsidRPr="00014A1E">
        <w:t>2011</w:t>
      </w:r>
      <w:proofErr w:type="gramEnd"/>
      <w:r>
        <w:t xml:space="preserve">;  </w:t>
      </w:r>
      <w:r w:rsidRPr="00014A1E">
        <w:t xml:space="preserve">University of Michigan's Julia </w:t>
      </w:r>
      <w:proofErr w:type="spellStart"/>
      <w:r w:rsidRPr="00014A1E">
        <w:t>Fahlke</w:t>
      </w:r>
      <w:proofErr w:type="spellEnd"/>
      <w:r w:rsidRPr="00014A1E">
        <w:t xml:space="preserve"> explains how whales hear and how she made the surprising skull discovery.  U-M researcher makes a surprising discovery </w:t>
      </w:r>
      <w:proofErr w:type="spellStart"/>
      <w:r w:rsidRPr="00014A1E">
        <w:t>Int</w:t>
      </w:r>
      <w:proofErr w:type="spellEnd"/>
      <w:r w:rsidRPr="00014A1E">
        <w:t xml:space="preserve"> with Julia </w:t>
      </w:r>
      <w:proofErr w:type="spellStart"/>
      <w:r w:rsidRPr="00014A1E">
        <w:t>Fahlke</w:t>
      </w:r>
      <w:proofErr w:type="spellEnd"/>
      <w:proofErr w:type="gramStart"/>
      <w:r>
        <w:t xml:space="preserve">;  </w:t>
      </w:r>
      <w:r w:rsidRPr="00014A1E">
        <w:t>(</w:t>
      </w:r>
      <w:proofErr w:type="gramEnd"/>
      <w:r w:rsidRPr="00014A1E">
        <w:t>fahlke_aug_11.mp4; 4:18; video/mp4)</w:t>
      </w:r>
      <w:r>
        <w:t xml:space="preserve">;  </w:t>
      </w:r>
      <w:r w:rsidRPr="008355DD">
        <w:rPr>
          <w:rStyle w:val="daolink"/>
        </w:rPr>
        <w:t>2027.42/93362</w:t>
      </w:r>
    </w:p>
    <w:p w:rsidR="008355DD" w:rsidRPr="00014A1E" w:rsidRDefault="008355DD" w:rsidP="008355DD">
      <w:pPr>
        <w:pStyle w:val="level3item"/>
      </w:pPr>
      <w:r w:rsidRPr="00014A1E">
        <w:t xml:space="preserve">Spring 2008 Commencement: Address by Bob </w:t>
      </w:r>
      <w:proofErr w:type="gramStart"/>
      <w:r w:rsidRPr="00014A1E">
        <w:t xml:space="preserve">Woodruff </w:t>
      </w:r>
      <w:r>
        <w:t>;</w:t>
      </w:r>
      <w:proofErr w:type="gramEnd"/>
      <w:r>
        <w:t xml:space="preserve">  </w:t>
      </w:r>
      <w:r w:rsidRPr="00014A1E">
        <w:t>2011</w:t>
      </w:r>
      <w:r>
        <w:t xml:space="preserve">;  </w:t>
      </w:r>
      <w:r w:rsidRPr="00014A1E">
        <w:t>Bob Woodruff, former ABC News anchor, a Michigan native and 1987 Law School alumnus addressed graduate at the Spring 2008 commencement. Woodruff, who earned his undergraduate degree from Colgate, joined ABC News in 1996 and has covered major stories throughout the country and around the world for the network. He received an honorary Doctor of Laws degree at the commencement ceremonies</w:t>
      </w:r>
      <w:proofErr w:type="gramStart"/>
      <w:r>
        <w:t xml:space="preserve">;  </w:t>
      </w:r>
      <w:r w:rsidRPr="00014A1E">
        <w:t>(</w:t>
      </w:r>
      <w:proofErr w:type="gramEnd"/>
      <w:r w:rsidRPr="00014A1E">
        <w:t>Woodruff-sprcom08.mov; 19:43; video/</w:t>
      </w:r>
      <w:proofErr w:type="spellStart"/>
      <w:r w:rsidRPr="00014A1E">
        <w:t>quicktime</w:t>
      </w:r>
      <w:proofErr w:type="spellEnd"/>
      <w:r w:rsidRPr="00014A1E">
        <w:t>)</w:t>
      </w:r>
      <w:r>
        <w:t xml:space="preserve">;  </w:t>
      </w:r>
      <w:r w:rsidRPr="008355DD">
        <w:rPr>
          <w:rStyle w:val="daolink"/>
        </w:rPr>
        <w:t>2027.42/94365</w:t>
      </w:r>
    </w:p>
    <w:p w:rsidR="008355DD" w:rsidRPr="00014A1E" w:rsidRDefault="008355DD" w:rsidP="008355DD">
      <w:pPr>
        <w:pStyle w:val="level3item"/>
      </w:pPr>
      <w:r w:rsidRPr="00014A1E">
        <w:t>Student Speaker Jillian Rothman</w:t>
      </w:r>
      <w:r>
        <w:t xml:space="preserve">;  </w:t>
      </w:r>
      <w:r w:rsidRPr="00014A1E">
        <w:t>2011</w:t>
      </w:r>
      <w:r>
        <w:t xml:space="preserve">;  </w:t>
      </w:r>
      <w:r w:rsidRPr="00014A1E">
        <w:t>Graduating senior Jillian Rothman was the student speaker at the 2011 University of Michigan Spring Commencement U-M 2011 Spring Commencement student speaker Graduating senior Jillian Rothman was the student speaker at the 2011 University of Michigan Spring Commencement</w:t>
      </w:r>
      <w:r>
        <w:t xml:space="preserve">;  </w:t>
      </w:r>
      <w:r w:rsidRPr="00014A1E">
        <w:t>(sprcom11rothman_apr_11.mov; 7:22; video/</w:t>
      </w:r>
      <w:proofErr w:type="spellStart"/>
      <w:r w:rsidRPr="00014A1E">
        <w:t>quicktime</w:t>
      </w:r>
      <w:proofErr w:type="spellEnd"/>
      <w:r w:rsidRPr="00014A1E">
        <w:t>)</w:t>
      </w:r>
      <w:r>
        <w:t xml:space="preserve">;  </w:t>
      </w:r>
      <w:r w:rsidRPr="008355DD">
        <w:rPr>
          <w:rStyle w:val="daolink"/>
        </w:rPr>
        <w:t>2027.42/93343</w:t>
      </w:r>
    </w:p>
    <w:p w:rsidR="008355DD" w:rsidRPr="00014A1E" w:rsidRDefault="008355DD" w:rsidP="008355DD">
      <w:pPr>
        <w:pStyle w:val="level3item"/>
      </w:pPr>
      <w:r w:rsidRPr="00014A1E">
        <w:t>Student Speaker Molly Wagner</w:t>
      </w:r>
      <w:proofErr w:type="gramStart"/>
      <w:r>
        <w:t xml:space="preserve">;  </w:t>
      </w:r>
      <w:r w:rsidRPr="00014A1E">
        <w:t>2011</w:t>
      </w:r>
      <w:proofErr w:type="gramEnd"/>
      <w:r>
        <w:t xml:space="preserve">;  </w:t>
      </w:r>
      <w:r w:rsidRPr="00014A1E">
        <w:t>Graduating senior Molly Wagner gave the student address at commencement. University of Michigan 2010 Winter Commencement Graduating senior Molly Wagner gave the student address at commencement.</w:t>
      </w:r>
      <w:r>
        <w:t xml:space="preserve">;  </w:t>
      </w:r>
      <w:r w:rsidRPr="00014A1E">
        <w:t>(wincom10wagner_dec_10.mov; 6:30; video/</w:t>
      </w:r>
      <w:proofErr w:type="spellStart"/>
      <w:r w:rsidRPr="00014A1E">
        <w:t>quicktime</w:t>
      </w:r>
      <w:proofErr w:type="spellEnd"/>
      <w:r w:rsidRPr="00014A1E">
        <w:t>)</w:t>
      </w:r>
      <w:r>
        <w:t xml:space="preserve">;  </w:t>
      </w:r>
      <w:r w:rsidRPr="008355DD">
        <w:rPr>
          <w:rStyle w:val="daolink"/>
        </w:rPr>
        <w:t>2027.42/93324</w:t>
      </w:r>
    </w:p>
    <w:p w:rsidR="008355DD" w:rsidRPr="00014A1E" w:rsidRDefault="008355DD" w:rsidP="008355DD">
      <w:pPr>
        <w:pStyle w:val="level3item"/>
      </w:pPr>
      <w:r w:rsidRPr="00014A1E">
        <w:t>Sustainability goals released</w:t>
      </w:r>
      <w:proofErr w:type="gramStart"/>
      <w:r>
        <w:t xml:space="preserve">;  </w:t>
      </w:r>
      <w:r w:rsidRPr="00014A1E">
        <w:t>2011</w:t>
      </w:r>
      <w:proofErr w:type="gramEnd"/>
      <w:r>
        <w:t xml:space="preserve">;  </w:t>
      </w:r>
      <w:r w:rsidRPr="00014A1E">
        <w:t>Campus Sustainability Integrated Assessment team took inputs from a series of community meetings and direct involvement of students, faculty and staff to set ambitious new sustainability goals for U-M campus. New goals showcase the work of students, faculty and staff interview with faculty and staff</w:t>
      </w:r>
      <w:proofErr w:type="gramStart"/>
      <w:r>
        <w:t xml:space="preserve">;  </w:t>
      </w:r>
      <w:r w:rsidRPr="00014A1E">
        <w:t>(</w:t>
      </w:r>
      <w:proofErr w:type="gramEnd"/>
      <w:r w:rsidRPr="00014A1E">
        <w:t>sustainability_sept_11.mp4; 5:52; video/mp4)</w:t>
      </w:r>
      <w:r>
        <w:t xml:space="preserve">;  </w:t>
      </w:r>
      <w:r w:rsidRPr="008355DD">
        <w:rPr>
          <w:rStyle w:val="daolink"/>
        </w:rPr>
        <w:t>2027.42/93374</w:t>
      </w:r>
    </w:p>
    <w:p w:rsidR="008355DD" w:rsidRPr="00014A1E" w:rsidRDefault="008355DD" w:rsidP="008355DD">
      <w:pPr>
        <w:pStyle w:val="level3item"/>
      </w:pPr>
      <w:r w:rsidRPr="00014A1E">
        <w:t>Sustainable Merry-go-round</w:t>
      </w:r>
      <w:proofErr w:type="gramStart"/>
      <w:r>
        <w:t xml:space="preserve">;  </w:t>
      </w:r>
      <w:r w:rsidRPr="00014A1E">
        <w:t>2011</w:t>
      </w:r>
      <w:proofErr w:type="gramEnd"/>
      <w:r>
        <w:t xml:space="preserve">;  </w:t>
      </w:r>
      <w:r w:rsidRPr="00014A1E">
        <w:t xml:space="preserve">University of Michigan SNRE and engineering students create a merry-go-round in Liberia that generates electricity for the school's evening adult literacy classes.   U-M students bring sustainable projects to Liberia video with </w:t>
      </w:r>
      <w:proofErr w:type="spellStart"/>
      <w:r w:rsidRPr="00014A1E">
        <w:t>jose</w:t>
      </w:r>
      <w:proofErr w:type="spellEnd"/>
      <w:r w:rsidRPr="00014A1E">
        <w:t xml:space="preserve"> </w:t>
      </w:r>
      <w:proofErr w:type="spellStart"/>
      <w:r w:rsidRPr="00014A1E">
        <w:t>alfaro</w:t>
      </w:r>
      <w:proofErr w:type="spellEnd"/>
      <w:proofErr w:type="gramStart"/>
      <w:r>
        <w:t xml:space="preserve">;  </w:t>
      </w:r>
      <w:r w:rsidRPr="00014A1E">
        <w:t>(</w:t>
      </w:r>
      <w:proofErr w:type="gramEnd"/>
      <w:r w:rsidRPr="00014A1E">
        <w:t>liberia_aug_11.mp4; 5:29; video/mp4)</w:t>
      </w:r>
      <w:r>
        <w:t xml:space="preserve">;  </w:t>
      </w:r>
      <w:r w:rsidRPr="008355DD">
        <w:rPr>
          <w:rStyle w:val="daolink"/>
        </w:rPr>
        <w:t>2027.42/93361</w:t>
      </w:r>
    </w:p>
    <w:p w:rsidR="008355DD" w:rsidRPr="00014A1E" w:rsidRDefault="008355DD" w:rsidP="008355DD">
      <w:pPr>
        <w:pStyle w:val="level3item"/>
      </w:pPr>
      <w:r w:rsidRPr="00014A1E">
        <w:t>The Aerodynamics of Birds</w:t>
      </w:r>
      <w:proofErr w:type="gramStart"/>
      <w:r>
        <w:t xml:space="preserve">;  </w:t>
      </w:r>
      <w:r w:rsidRPr="00014A1E">
        <w:t>2011</w:t>
      </w:r>
      <w:proofErr w:type="gramEnd"/>
      <w:r>
        <w:t xml:space="preserve">;  </w:t>
      </w:r>
      <w:r w:rsidRPr="00014A1E">
        <w:t xml:space="preserve">Wei </w:t>
      </w:r>
      <w:proofErr w:type="spellStart"/>
      <w:r w:rsidRPr="00014A1E">
        <w:t>Shyy</w:t>
      </w:r>
      <w:proofErr w:type="spellEnd"/>
      <w:r w:rsidRPr="00014A1E">
        <w:t>, chair of the University of Michigan Aerospace Engineering Department, is also a photographer of birds. He studies them to help him design small, flapping-wing aircraft</w:t>
      </w:r>
      <w:proofErr w:type="gramStart"/>
      <w:r>
        <w:t xml:space="preserve">;  </w:t>
      </w:r>
      <w:r w:rsidRPr="00014A1E">
        <w:t>(</w:t>
      </w:r>
      <w:proofErr w:type="gramEnd"/>
      <w:r w:rsidRPr="00014A1E">
        <w:t>flapwing.mov; 1:12; video/</w:t>
      </w:r>
      <w:proofErr w:type="spellStart"/>
      <w:r w:rsidRPr="00014A1E">
        <w:t>quicktime</w:t>
      </w:r>
      <w:proofErr w:type="spellEnd"/>
      <w:r w:rsidRPr="00014A1E">
        <w:t>)</w:t>
      </w:r>
      <w:r>
        <w:t xml:space="preserve">;  </w:t>
      </w:r>
      <w:r w:rsidRPr="008355DD">
        <w:rPr>
          <w:rStyle w:val="daolink"/>
        </w:rPr>
        <w:t>2027.42/94367</w:t>
      </w:r>
    </w:p>
    <w:p w:rsidR="003A7C33" w:rsidRDefault="003A7C33" w:rsidP="003A7C33">
      <w:pPr>
        <w:pStyle w:val="L2newpage"/>
        <w:rPr>
          <w:b/>
        </w:rPr>
      </w:pPr>
    </w:p>
    <w:p w:rsidR="003A7C33" w:rsidRDefault="003A7C33" w:rsidP="003A7C33">
      <w:pPr>
        <w:pStyle w:val="L2newpage"/>
        <w:rPr>
          <w:b/>
        </w:rPr>
      </w:pPr>
    </w:p>
    <w:p w:rsidR="003A7C33" w:rsidRDefault="003A7C33" w:rsidP="003A7C33">
      <w:pPr>
        <w:pStyle w:val="L2newpage"/>
        <w:rPr>
          <w:b/>
        </w:rPr>
      </w:pPr>
    </w:p>
    <w:p w:rsidR="003A7C33" w:rsidRPr="00AD5835" w:rsidRDefault="003A7C33" w:rsidP="003A7C33">
      <w:pPr>
        <w:pStyle w:val="L2newpage"/>
        <w:rPr>
          <w:b/>
        </w:rPr>
      </w:pPr>
      <w:r w:rsidRPr="00AD5835">
        <w:rPr>
          <w:b/>
        </w:rPr>
        <w:lastRenderedPageBreak/>
        <w:t>Digital Video News Briefs (2007 – 2012) (Cont.)</w:t>
      </w:r>
    </w:p>
    <w:p w:rsidR="003A7C33" w:rsidRDefault="003A7C33" w:rsidP="003A7C33">
      <w:pPr>
        <w:pStyle w:val="Boxnewpage"/>
      </w:pPr>
      <w:proofErr w:type="gramStart"/>
      <w:r>
        <w:t>Online (Cont.)</w:t>
      </w:r>
      <w:proofErr w:type="gramEnd"/>
    </w:p>
    <w:p w:rsidR="008355DD" w:rsidRPr="00014A1E" w:rsidRDefault="008355DD" w:rsidP="008355DD">
      <w:pPr>
        <w:pStyle w:val="level3item"/>
      </w:pPr>
      <w:r w:rsidRPr="00014A1E">
        <w:t>The impact of living wills</w:t>
      </w:r>
      <w:proofErr w:type="gramStart"/>
      <w:r>
        <w:t xml:space="preserve">;  </w:t>
      </w:r>
      <w:r w:rsidRPr="00014A1E">
        <w:t>2011</w:t>
      </w:r>
      <w:proofErr w:type="gramEnd"/>
      <w:r>
        <w:t xml:space="preserve">;  </w:t>
      </w:r>
      <w:r w:rsidRPr="00014A1E">
        <w:t>People with living wills are more likely to spend their final days in a hospice than in the less comfortable atmosphere of a hospital. U-M study links living wills and end-of-life care Interview with researcher</w:t>
      </w:r>
      <w:proofErr w:type="gramStart"/>
      <w:r>
        <w:t xml:space="preserve">;  </w:t>
      </w:r>
      <w:r w:rsidRPr="00014A1E">
        <w:t>(</w:t>
      </w:r>
      <w:proofErr w:type="gramEnd"/>
      <w:r w:rsidRPr="00014A1E">
        <w:t>jama_sept_11.mp4; 3:41; video/mp4)</w:t>
      </w:r>
      <w:r>
        <w:t xml:space="preserve">;  </w:t>
      </w:r>
      <w:r w:rsidRPr="008355DD">
        <w:rPr>
          <w:rStyle w:val="daolink"/>
        </w:rPr>
        <w:t>2027.42/93369</w:t>
      </w:r>
    </w:p>
    <w:p w:rsidR="008355DD" w:rsidRPr="00014A1E" w:rsidRDefault="008355DD" w:rsidP="008355DD">
      <w:pPr>
        <w:pStyle w:val="level3item"/>
      </w:pPr>
      <w:r w:rsidRPr="00014A1E">
        <w:t>The road ahead for US carmakers</w:t>
      </w:r>
      <w:r>
        <w:t xml:space="preserve">;  </w:t>
      </w:r>
      <w:r w:rsidRPr="00014A1E">
        <w:t>2011</w:t>
      </w:r>
      <w:r>
        <w:t xml:space="preserve">;  </w:t>
      </w:r>
      <w:r w:rsidRPr="00014A1E">
        <w:t xml:space="preserve">Bruce </w:t>
      </w:r>
      <w:proofErr w:type="spellStart"/>
      <w:r w:rsidRPr="00014A1E">
        <w:t>Belzowski</w:t>
      </w:r>
      <w:proofErr w:type="spellEnd"/>
      <w:r w:rsidRPr="00014A1E">
        <w:t xml:space="preserve"> talks discusses road ahead for the US car manufacturers U-M researcher discusses the comeback of car manufacturers video with Bruce </w:t>
      </w:r>
      <w:proofErr w:type="spellStart"/>
      <w:r w:rsidRPr="00014A1E">
        <w:t>Belzowski</w:t>
      </w:r>
      <w:proofErr w:type="spellEnd"/>
      <w:r>
        <w:t xml:space="preserve">;  </w:t>
      </w:r>
      <w:r w:rsidRPr="00014A1E">
        <w:t>(carindustry_jan_11.mov; 3:28; video/</w:t>
      </w:r>
      <w:proofErr w:type="spellStart"/>
      <w:r w:rsidRPr="00014A1E">
        <w:t>quicktime</w:t>
      </w:r>
      <w:proofErr w:type="spellEnd"/>
      <w:r w:rsidRPr="00014A1E">
        <w:t>)</w:t>
      </w:r>
      <w:r>
        <w:t xml:space="preserve">;  </w:t>
      </w:r>
      <w:r w:rsidRPr="008355DD">
        <w:rPr>
          <w:rStyle w:val="daolink"/>
        </w:rPr>
        <w:t>2027.42/93329</w:t>
      </w:r>
    </w:p>
    <w:p w:rsidR="008355DD" w:rsidRPr="00014A1E" w:rsidRDefault="008355DD" w:rsidP="008355DD">
      <w:pPr>
        <w:pStyle w:val="level3item"/>
      </w:pPr>
      <w:r w:rsidRPr="00014A1E">
        <w:t>The state of the orchestra</w:t>
      </w:r>
      <w:proofErr w:type="gramStart"/>
      <w:r>
        <w:t xml:space="preserve">;  </w:t>
      </w:r>
      <w:r w:rsidRPr="00014A1E">
        <w:t>2011</w:t>
      </w:r>
      <w:proofErr w:type="gramEnd"/>
      <w:r>
        <w:t xml:space="preserve">;  </w:t>
      </w:r>
      <w:r w:rsidRPr="00014A1E">
        <w:t xml:space="preserve">U-M assistant professor Mark </w:t>
      </w:r>
      <w:proofErr w:type="spellStart"/>
      <w:r w:rsidRPr="00014A1E">
        <w:t>Clague</w:t>
      </w:r>
      <w:proofErr w:type="spellEnd"/>
      <w:r w:rsidRPr="00014A1E">
        <w:t xml:space="preserve"> discusses the challenges facing the symphony orchestras. Challenges of making symphony orchestra profitable video interview with Mark </w:t>
      </w:r>
      <w:proofErr w:type="spellStart"/>
      <w:r w:rsidRPr="00014A1E">
        <w:t>Clague</w:t>
      </w:r>
      <w:proofErr w:type="spellEnd"/>
      <w:proofErr w:type="gramStart"/>
      <w:r>
        <w:t xml:space="preserve">;  </w:t>
      </w:r>
      <w:r w:rsidRPr="00014A1E">
        <w:t>(</w:t>
      </w:r>
      <w:proofErr w:type="gramEnd"/>
      <w:r w:rsidRPr="00014A1E">
        <w:t>clague_jan_11.mov; 5:25; video/</w:t>
      </w:r>
      <w:proofErr w:type="spellStart"/>
      <w:r w:rsidRPr="00014A1E">
        <w:t>quicktime</w:t>
      </w:r>
      <w:proofErr w:type="spellEnd"/>
      <w:r w:rsidRPr="00014A1E">
        <w:t>)</w:t>
      </w:r>
      <w:r>
        <w:t xml:space="preserve">;  </w:t>
      </w:r>
      <w:r w:rsidRPr="008355DD">
        <w:rPr>
          <w:rStyle w:val="daolink"/>
        </w:rPr>
        <w:t>2027.42/93322</w:t>
      </w:r>
    </w:p>
    <w:p w:rsidR="008355DD" w:rsidRPr="00014A1E" w:rsidRDefault="008355DD" w:rsidP="008355DD">
      <w:pPr>
        <w:pStyle w:val="level3item"/>
      </w:pPr>
      <w:r w:rsidRPr="00014A1E">
        <w:t>U-M experts discuss unrest in Egypt</w:t>
      </w:r>
      <w:r>
        <w:t xml:space="preserve">;  </w:t>
      </w:r>
      <w:r w:rsidRPr="00014A1E">
        <w:t>2011</w:t>
      </w:r>
      <w:r>
        <w:t xml:space="preserve">;  </w:t>
      </w:r>
      <w:r w:rsidRPr="00014A1E">
        <w:t xml:space="preserve">Nadine </w:t>
      </w:r>
      <w:proofErr w:type="spellStart"/>
      <w:r w:rsidRPr="00014A1E">
        <w:t>Naber</w:t>
      </w:r>
      <w:proofErr w:type="spellEnd"/>
      <w:r w:rsidRPr="00014A1E">
        <w:t>, an assistant professor of women's studies and American culture, and Philip Potter, an assistant professor of public policy and political science, talk about Middle East issues.</w:t>
      </w:r>
      <w:r>
        <w:t xml:space="preserve">;  </w:t>
      </w:r>
      <w:r w:rsidRPr="00014A1E">
        <w:t>(U-M-experts-discuss-unrest-in-Egypt.mp4; 3:42; video/mp4)</w:t>
      </w:r>
      <w:r>
        <w:t xml:space="preserve">;  </w:t>
      </w:r>
      <w:r w:rsidRPr="008355DD">
        <w:rPr>
          <w:rStyle w:val="daolink"/>
        </w:rPr>
        <w:t>2027.42/94370</w:t>
      </w:r>
    </w:p>
    <w:p w:rsidR="008355DD" w:rsidRPr="00014A1E" w:rsidRDefault="008355DD" w:rsidP="008355DD">
      <w:pPr>
        <w:pStyle w:val="level3item"/>
      </w:pPr>
      <w:r w:rsidRPr="00014A1E">
        <w:t>U-M faculty teach Film School</w:t>
      </w:r>
      <w:proofErr w:type="gramStart"/>
      <w:r>
        <w:t xml:space="preserve">;  </w:t>
      </w:r>
      <w:r w:rsidRPr="00014A1E">
        <w:t>2011</w:t>
      </w:r>
      <w:proofErr w:type="gramEnd"/>
      <w:r>
        <w:t xml:space="preserve">;  </w:t>
      </w:r>
      <w:r w:rsidRPr="00014A1E">
        <w:t>University of Michigan Screen Arts and Culture faculty teach the popular film school at the Traverse City Film Festival. Traverse City Film Festival features classes by U-M faculty int. with U-M faculty and TCFF director</w:t>
      </w:r>
      <w:proofErr w:type="gramStart"/>
      <w:r>
        <w:t xml:space="preserve">;  </w:t>
      </w:r>
      <w:r w:rsidRPr="00014A1E">
        <w:t>(</w:t>
      </w:r>
      <w:proofErr w:type="gramEnd"/>
      <w:r w:rsidRPr="00014A1E">
        <w:t>tcfffilschool_aug_11.mp4; 3:18; video/mp4)</w:t>
      </w:r>
      <w:r>
        <w:t xml:space="preserve">;  </w:t>
      </w:r>
      <w:r w:rsidRPr="008355DD">
        <w:rPr>
          <w:rStyle w:val="daolink"/>
        </w:rPr>
        <w:t>2027.42/93363</w:t>
      </w:r>
    </w:p>
    <w:p w:rsidR="008355DD" w:rsidRPr="00014A1E" w:rsidRDefault="008355DD" w:rsidP="008355DD">
      <w:pPr>
        <w:pStyle w:val="level3item"/>
      </w:pPr>
      <w:r w:rsidRPr="00014A1E">
        <w:t>U-M hosts African scholars</w:t>
      </w:r>
      <w:r>
        <w:t xml:space="preserve">;  </w:t>
      </w:r>
      <w:r w:rsidRPr="00014A1E">
        <w:t>2011</w:t>
      </w:r>
      <w:r>
        <w:t xml:space="preserve">;  </w:t>
      </w:r>
      <w:r w:rsidRPr="00014A1E">
        <w:t>African scholars from South Africa, Ghana and Liberia share why UMAPS at University of Michigan was a memorable experience for their research, growth and development. UMAPS program has a new group of visiting scholars int. with UMAPS scholars</w:t>
      </w:r>
      <w:proofErr w:type="gramStart"/>
      <w:r>
        <w:t xml:space="preserve">;  </w:t>
      </w:r>
      <w:r w:rsidRPr="00014A1E">
        <w:t>(</w:t>
      </w:r>
      <w:proofErr w:type="gramEnd"/>
      <w:r w:rsidRPr="00014A1E">
        <w:t>umaps_aug_11.mp4; 3:38; video/mp4)</w:t>
      </w:r>
      <w:r>
        <w:t xml:space="preserve">;  </w:t>
      </w:r>
      <w:r w:rsidRPr="008355DD">
        <w:rPr>
          <w:rStyle w:val="daolink"/>
        </w:rPr>
        <w:t>2027.42/93364</w:t>
      </w:r>
    </w:p>
    <w:p w:rsidR="008355DD" w:rsidRPr="00014A1E" w:rsidRDefault="008355DD" w:rsidP="008355DD">
      <w:pPr>
        <w:pStyle w:val="level3item"/>
      </w:pPr>
      <w:r w:rsidRPr="00014A1E">
        <w:t>U-M leads nation in Fulbright U S Student grants for 2011 12</w:t>
      </w:r>
      <w:r>
        <w:t xml:space="preserve">;  </w:t>
      </w:r>
      <w:r w:rsidRPr="00014A1E">
        <w:t>2011</w:t>
      </w:r>
      <w:r>
        <w:t xml:space="preserve">;  </w:t>
      </w:r>
      <w:r w:rsidRPr="00014A1E">
        <w:t>U-M has 29 students receiving Fulbright grants for the 2011-12 academic year, topping the list of U.S. institutions for the fifth time in the past seven years.</w:t>
      </w:r>
      <w:r>
        <w:t xml:space="preserve">;  </w:t>
      </w:r>
      <w:r w:rsidRPr="00014A1E">
        <w:t>(U-M-leads-nation-in-Fulbright-U-S-Student-grants-for-2011-12.mp4; 3:38; video/mp4)</w:t>
      </w:r>
      <w:r>
        <w:t xml:space="preserve">;  </w:t>
      </w:r>
      <w:r w:rsidRPr="008355DD">
        <w:rPr>
          <w:rStyle w:val="daolink"/>
        </w:rPr>
        <w:t>2027.42/94371</w:t>
      </w:r>
    </w:p>
    <w:p w:rsidR="008355DD" w:rsidRPr="00014A1E" w:rsidRDefault="008355DD" w:rsidP="008355DD">
      <w:pPr>
        <w:pStyle w:val="level3item"/>
      </w:pPr>
      <w:r w:rsidRPr="00014A1E">
        <w:t>U-M President Mary Sue Coleman</w:t>
      </w:r>
      <w:r>
        <w:t xml:space="preserve">;  </w:t>
      </w:r>
      <w:r w:rsidRPr="00014A1E">
        <w:t>2011</w:t>
      </w:r>
      <w:r>
        <w:t xml:space="preserve">;  </w:t>
      </w:r>
      <w:r w:rsidRPr="00014A1E">
        <w:t>President Coleman's remarks at the U-M 2011 Spring Commencement President Coleman at the U-M 2011 Spring Commencement President Coleman's remarks at the U-M 2011 Spring Commencement</w:t>
      </w:r>
      <w:r>
        <w:t xml:space="preserve">;  </w:t>
      </w:r>
      <w:r w:rsidRPr="00014A1E">
        <w:t>(sprcom11msc_apr_11.mov; 9:24; video/</w:t>
      </w:r>
      <w:proofErr w:type="spellStart"/>
      <w:r w:rsidRPr="00014A1E">
        <w:t>quicktime</w:t>
      </w:r>
      <w:proofErr w:type="spellEnd"/>
      <w:r w:rsidRPr="00014A1E">
        <w:t>)</w:t>
      </w:r>
      <w:r>
        <w:t xml:space="preserve">;  </w:t>
      </w:r>
      <w:r w:rsidRPr="008355DD">
        <w:rPr>
          <w:rStyle w:val="daolink"/>
        </w:rPr>
        <w:t>2027.42/93348</w:t>
      </w:r>
    </w:p>
    <w:p w:rsidR="008355DD" w:rsidRPr="00014A1E" w:rsidRDefault="008355DD" w:rsidP="008355DD">
      <w:pPr>
        <w:pStyle w:val="level3item"/>
      </w:pPr>
      <w:r w:rsidRPr="00014A1E">
        <w:t>U-M professor looks at river and lakes in a flume</w:t>
      </w:r>
      <w:r>
        <w:t xml:space="preserve">;  </w:t>
      </w:r>
      <w:r w:rsidRPr="00014A1E">
        <w:t>2011</w:t>
      </w:r>
      <w:r>
        <w:t xml:space="preserve">;  </w:t>
      </w:r>
      <w:r w:rsidRPr="00014A1E">
        <w:t xml:space="preserve">University of Michigan researcher Bradley </w:t>
      </w:r>
      <w:proofErr w:type="spellStart"/>
      <w:r w:rsidRPr="00014A1E">
        <w:t>Cardinale</w:t>
      </w:r>
      <w:proofErr w:type="spellEnd"/>
      <w:r w:rsidRPr="00014A1E">
        <w:t xml:space="preserve"> explains why looking at river and lakes in small flumes 150 times explains how nature works.</w:t>
      </w:r>
      <w:r>
        <w:t xml:space="preserve">;  </w:t>
      </w:r>
      <w:r w:rsidRPr="00014A1E">
        <w:t>(U-M-professor-looks-at-river-and-lakes-in-a-flume.mp4; 3:18; video/mp4)</w:t>
      </w:r>
      <w:r>
        <w:t xml:space="preserve">;  </w:t>
      </w:r>
      <w:r w:rsidRPr="008355DD">
        <w:rPr>
          <w:rStyle w:val="daolink"/>
        </w:rPr>
        <w:t>2027.42/94372</w:t>
      </w:r>
    </w:p>
    <w:p w:rsidR="003A7C33" w:rsidRDefault="003A7C33" w:rsidP="003A7C33">
      <w:pPr>
        <w:pStyle w:val="L2newpage"/>
        <w:rPr>
          <w:b/>
        </w:rPr>
      </w:pPr>
    </w:p>
    <w:p w:rsidR="003A7C33" w:rsidRPr="00AD5835" w:rsidRDefault="003A7C33" w:rsidP="003A7C33">
      <w:pPr>
        <w:pStyle w:val="L2newpage"/>
        <w:rPr>
          <w:b/>
        </w:rPr>
      </w:pPr>
      <w:r w:rsidRPr="00AD5835">
        <w:rPr>
          <w:b/>
        </w:rPr>
        <w:lastRenderedPageBreak/>
        <w:t>Digital Video News Briefs (2007 – 2012) (Cont.)</w:t>
      </w:r>
    </w:p>
    <w:p w:rsidR="003A7C33" w:rsidRDefault="003A7C33" w:rsidP="003A7C33">
      <w:pPr>
        <w:pStyle w:val="Boxnewpage"/>
      </w:pPr>
      <w:proofErr w:type="gramStart"/>
      <w:r>
        <w:t>Online (Cont.)</w:t>
      </w:r>
      <w:proofErr w:type="gramEnd"/>
    </w:p>
    <w:p w:rsidR="008355DD" w:rsidRPr="00014A1E" w:rsidRDefault="008355DD" w:rsidP="008355DD">
      <w:pPr>
        <w:pStyle w:val="level3item"/>
      </w:pPr>
      <w:r w:rsidRPr="00014A1E">
        <w:t>U-M professors reach out to Northern Michigan through Traverse City Film Festival</w:t>
      </w:r>
      <w:r>
        <w:t xml:space="preserve">;  </w:t>
      </w:r>
      <w:r w:rsidRPr="00014A1E">
        <w:t>2011</w:t>
      </w:r>
      <w:r>
        <w:t xml:space="preserve">;  </w:t>
      </w:r>
      <w:r w:rsidRPr="00014A1E">
        <w:t>University of Michigan professors, serve as jurors, moderators and lead discussions for the Traverse City Film Festival</w:t>
      </w:r>
      <w:r>
        <w:t xml:space="preserve">;  </w:t>
      </w:r>
      <w:r w:rsidRPr="00014A1E">
        <w:t>(U-M-professors-reach-out-to-Northern-Michigan-through-Traverse-City-Film-Festival.mp4; 5:38; video/mp4)</w:t>
      </w:r>
      <w:r>
        <w:t xml:space="preserve">;  </w:t>
      </w:r>
      <w:r w:rsidRPr="008355DD">
        <w:rPr>
          <w:rStyle w:val="daolink"/>
        </w:rPr>
        <w:t>2027.42/94373</w:t>
      </w:r>
    </w:p>
    <w:p w:rsidR="008355DD" w:rsidRPr="00014A1E" w:rsidRDefault="008355DD" w:rsidP="008355DD">
      <w:pPr>
        <w:pStyle w:val="level3item"/>
      </w:pPr>
      <w:r w:rsidRPr="00014A1E">
        <w:t>U-M reaches northward</w:t>
      </w:r>
      <w:r>
        <w:t xml:space="preserve">;  </w:t>
      </w:r>
      <w:r w:rsidRPr="00014A1E">
        <w:t>2011</w:t>
      </w:r>
      <w:r>
        <w:t xml:space="preserve">;  </w:t>
      </w:r>
      <w:r w:rsidRPr="00014A1E">
        <w:t>University of Michigan professors serve as jurors, moderators and lead discussions for the Traverse City Film Festival  U-M profs help choose winners at Traverse City Film Festival Traverse City film festival</w:t>
      </w:r>
      <w:r>
        <w:t xml:space="preserve">;  </w:t>
      </w:r>
      <w:r w:rsidRPr="00014A1E">
        <w:t>(tcff2011_jul_11.mp4; 5:38; video/mp4)</w:t>
      </w:r>
      <w:r>
        <w:t xml:space="preserve">;  </w:t>
      </w:r>
      <w:r w:rsidRPr="008355DD">
        <w:rPr>
          <w:rStyle w:val="daolink"/>
        </w:rPr>
        <w:t>2027.42/93314</w:t>
      </w:r>
    </w:p>
    <w:p w:rsidR="008355DD" w:rsidRPr="00014A1E" w:rsidRDefault="008355DD" w:rsidP="008355DD">
      <w:pPr>
        <w:pStyle w:val="level3item"/>
      </w:pPr>
      <w:r w:rsidRPr="00014A1E">
        <w:t xml:space="preserve">U-M Speaks Out Ken </w:t>
      </w:r>
      <w:proofErr w:type="spellStart"/>
      <w:r w:rsidRPr="00014A1E">
        <w:t>Lieberthal</w:t>
      </w:r>
      <w:proofErr w:type="spellEnd"/>
      <w:r w:rsidRPr="00014A1E">
        <w:t xml:space="preserve"> on Chinese currency</w:t>
      </w:r>
      <w:proofErr w:type="gramStart"/>
      <w:r>
        <w:t xml:space="preserve">;  </w:t>
      </w:r>
      <w:r w:rsidRPr="00014A1E">
        <w:t>2011</w:t>
      </w:r>
      <w:proofErr w:type="gramEnd"/>
      <w:r>
        <w:t xml:space="preserve">;  </w:t>
      </w:r>
      <w:r w:rsidRPr="00014A1E">
        <w:t>University of Michigan professor Emeritus speaks about the Chinese currency manipulation and the ways to tackle it.</w:t>
      </w:r>
      <w:r>
        <w:t xml:space="preserve">;  </w:t>
      </w:r>
      <w:r w:rsidRPr="00014A1E">
        <w:t>(U-M-Speaks-Out-Ken-Lieberthal-on-Chinese-currency.mp4; 2:48; video/mp4)</w:t>
      </w:r>
      <w:r>
        <w:t xml:space="preserve">;  </w:t>
      </w:r>
      <w:r w:rsidRPr="008355DD">
        <w:rPr>
          <w:rStyle w:val="daolink"/>
        </w:rPr>
        <w:t>2027.42/94376</w:t>
      </w:r>
    </w:p>
    <w:p w:rsidR="008355DD" w:rsidRPr="00014A1E" w:rsidRDefault="008355DD" w:rsidP="008355DD">
      <w:pPr>
        <w:pStyle w:val="level3item"/>
      </w:pPr>
      <w:r w:rsidRPr="00014A1E">
        <w:t>U-M Symphony Band looks back</w:t>
      </w:r>
      <w:r>
        <w:t xml:space="preserve">;  </w:t>
      </w:r>
      <w:r w:rsidRPr="00014A1E">
        <w:t>2011</w:t>
      </w:r>
      <w:r>
        <w:t xml:space="preserve">;  </w:t>
      </w:r>
      <w:r w:rsidRPr="00014A1E">
        <w:t>U-M planning team for Symphony Band's trip to China elaborate on what went into getting ready for the trip and their memories of the trip. Planners talk about how the planning and the China Trip video with 3 interviews</w:t>
      </w:r>
      <w:proofErr w:type="gramStart"/>
      <w:r>
        <w:t xml:space="preserve">;  </w:t>
      </w:r>
      <w:r w:rsidRPr="00014A1E">
        <w:t>(</w:t>
      </w:r>
      <w:proofErr w:type="gramEnd"/>
      <w:r w:rsidRPr="00014A1E">
        <w:t>chinaplanning_aug_11.mp4; 5:17; video/mp4)</w:t>
      </w:r>
      <w:r>
        <w:t xml:space="preserve">;  </w:t>
      </w:r>
      <w:r w:rsidRPr="008355DD">
        <w:rPr>
          <w:rStyle w:val="daolink"/>
        </w:rPr>
        <w:t>2027.42/93379</w:t>
      </w:r>
    </w:p>
    <w:p w:rsidR="008355DD" w:rsidRPr="00014A1E" w:rsidRDefault="008355DD" w:rsidP="008355DD">
      <w:pPr>
        <w:pStyle w:val="level3item"/>
      </w:pPr>
      <w:r w:rsidRPr="00014A1E">
        <w:t>UMAPS scholars share their experiences</w:t>
      </w:r>
      <w:proofErr w:type="gramStart"/>
      <w:r>
        <w:t xml:space="preserve">;  </w:t>
      </w:r>
      <w:r w:rsidRPr="00014A1E">
        <w:t>2011</w:t>
      </w:r>
      <w:proofErr w:type="gramEnd"/>
      <w:r>
        <w:t xml:space="preserve">;  </w:t>
      </w:r>
      <w:r w:rsidRPr="00014A1E">
        <w:t>African scholars from South Africa, Ghana and Liberia share why UMAPS at University of Michigan was a memorable experience for their research, growth and development.</w:t>
      </w:r>
      <w:r>
        <w:t xml:space="preserve">;  </w:t>
      </w:r>
      <w:r w:rsidRPr="00014A1E">
        <w:t>(UMAPS-scholars-share-their-experiences.mp4; 3:38; video/mp4)</w:t>
      </w:r>
      <w:r>
        <w:t xml:space="preserve">;  </w:t>
      </w:r>
      <w:r w:rsidRPr="008355DD">
        <w:rPr>
          <w:rStyle w:val="daolink"/>
        </w:rPr>
        <w:t>2027.42/94377</w:t>
      </w:r>
    </w:p>
    <w:p w:rsidR="008355DD" w:rsidRPr="00014A1E" w:rsidRDefault="008355DD" w:rsidP="008355DD">
      <w:pPr>
        <w:pStyle w:val="level3item"/>
      </w:pPr>
      <w:r w:rsidRPr="00014A1E">
        <w:t>U-M's bold cultural initiative</w:t>
      </w:r>
      <w:proofErr w:type="gramStart"/>
      <w:r>
        <w:t xml:space="preserve">;  </w:t>
      </w:r>
      <w:r w:rsidRPr="00014A1E">
        <w:t>2011</w:t>
      </w:r>
      <w:proofErr w:type="gramEnd"/>
      <w:r>
        <w:t xml:space="preserve">;  </w:t>
      </w:r>
      <w:r w:rsidRPr="00014A1E">
        <w:t>University Symphony Band breaks new ground as faculty and students announce China tour. U-M Symphony Band announces tour of China video about china tour</w:t>
      </w:r>
      <w:proofErr w:type="gramStart"/>
      <w:r>
        <w:t xml:space="preserve">;  </w:t>
      </w:r>
      <w:r w:rsidRPr="00014A1E">
        <w:t>(</w:t>
      </w:r>
      <w:proofErr w:type="gramEnd"/>
      <w:r w:rsidRPr="00014A1E">
        <w:t>chinatour_mar_11.mov; 5:15; video/</w:t>
      </w:r>
      <w:proofErr w:type="spellStart"/>
      <w:r w:rsidRPr="00014A1E">
        <w:t>quicktime</w:t>
      </w:r>
      <w:proofErr w:type="spellEnd"/>
      <w:r w:rsidRPr="00014A1E">
        <w:t>)</w:t>
      </w:r>
      <w:r>
        <w:t xml:space="preserve">;  </w:t>
      </w:r>
      <w:r w:rsidRPr="008355DD">
        <w:rPr>
          <w:rStyle w:val="daolink"/>
        </w:rPr>
        <w:t>2027.42/93337</w:t>
      </w:r>
    </w:p>
    <w:p w:rsidR="008355DD" w:rsidRPr="00014A1E" w:rsidRDefault="008355DD" w:rsidP="008355DD">
      <w:pPr>
        <w:pStyle w:val="level3item"/>
      </w:pPr>
      <w:r w:rsidRPr="00014A1E">
        <w:t>UMS presents a new season</w:t>
      </w:r>
      <w:proofErr w:type="gramStart"/>
      <w:r>
        <w:t xml:space="preserve">;  </w:t>
      </w:r>
      <w:r w:rsidRPr="00014A1E">
        <w:t>2011</w:t>
      </w:r>
      <w:proofErr w:type="gramEnd"/>
      <w:r>
        <w:t xml:space="preserve">;  </w:t>
      </w:r>
      <w:r w:rsidRPr="00014A1E">
        <w:t>The new season of University Musical Society showcases the last staging of Einstein on the Beach, special Chinese performances and more. UMS is looking east and presenting the maverick interview with Michael</w:t>
      </w:r>
      <w:proofErr w:type="gramStart"/>
      <w:r>
        <w:t xml:space="preserve">;  </w:t>
      </w:r>
      <w:r w:rsidRPr="00014A1E">
        <w:t>(</w:t>
      </w:r>
      <w:proofErr w:type="gramEnd"/>
      <w:r w:rsidRPr="00014A1E">
        <w:t>ums_sept_11.mp4; 4:26; video/mp4)</w:t>
      </w:r>
      <w:r>
        <w:t xml:space="preserve">;  </w:t>
      </w:r>
      <w:r w:rsidRPr="008355DD">
        <w:rPr>
          <w:rStyle w:val="daolink"/>
        </w:rPr>
        <w:t>2027.42/93372</w:t>
      </w:r>
    </w:p>
    <w:p w:rsidR="008355DD" w:rsidRPr="00014A1E" w:rsidRDefault="008355DD" w:rsidP="008355DD">
      <w:pPr>
        <w:pStyle w:val="level3item"/>
      </w:pPr>
      <w:r w:rsidRPr="00014A1E">
        <w:t>Understanding Patent Law</w:t>
      </w:r>
      <w:proofErr w:type="gramStart"/>
      <w:r>
        <w:t xml:space="preserve">;  </w:t>
      </w:r>
      <w:r w:rsidRPr="00014A1E">
        <w:t>2011</w:t>
      </w:r>
      <w:proofErr w:type="gramEnd"/>
      <w:r>
        <w:t xml:space="preserve">;  </w:t>
      </w:r>
      <w:r w:rsidRPr="00014A1E">
        <w:t xml:space="preserve">University of Michigan Gerald R. Ford School associate professor </w:t>
      </w:r>
      <w:proofErr w:type="spellStart"/>
      <w:r w:rsidRPr="00014A1E">
        <w:t>Shobita</w:t>
      </w:r>
      <w:proofErr w:type="spellEnd"/>
      <w:r w:rsidRPr="00014A1E">
        <w:t xml:space="preserve"> R. </w:t>
      </w:r>
      <w:proofErr w:type="spellStart"/>
      <w:r w:rsidRPr="00014A1E">
        <w:t>Parthasarathy</w:t>
      </w:r>
      <w:proofErr w:type="spellEnd"/>
      <w:r w:rsidRPr="00014A1E">
        <w:t xml:space="preserve"> talks about patent law and its role in genetics and biotechnology</w:t>
      </w:r>
      <w:r>
        <w:t xml:space="preserve">;  </w:t>
      </w:r>
      <w:r w:rsidRPr="00014A1E">
        <w:t>(Understanding-Patent-Law.mp4; 2:49; video/mp4)</w:t>
      </w:r>
      <w:r>
        <w:t xml:space="preserve">;  </w:t>
      </w:r>
      <w:r w:rsidRPr="008355DD">
        <w:rPr>
          <w:rStyle w:val="daolink"/>
        </w:rPr>
        <w:t>2027.42/94378</w:t>
      </w:r>
    </w:p>
    <w:p w:rsidR="008355DD" w:rsidRPr="00014A1E" w:rsidRDefault="008355DD" w:rsidP="008355DD">
      <w:pPr>
        <w:pStyle w:val="level3item"/>
      </w:pPr>
      <w:r w:rsidRPr="00014A1E">
        <w:t>United we stand: Democrats seek to unify party, attract voters during their national convention</w:t>
      </w:r>
      <w:r>
        <w:t xml:space="preserve">;  </w:t>
      </w:r>
      <w:r w:rsidRPr="00014A1E">
        <w:t>2011</w:t>
      </w:r>
      <w:r>
        <w:t xml:space="preserve">;  </w:t>
      </w:r>
      <w:r w:rsidRPr="00014A1E">
        <w:t>U-M professor Vincent Hutchings talks about the 2008 Democrat party convention</w:t>
      </w:r>
      <w:r>
        <w:t xml:space="preserve">;  </w:t>
      </w:r>
      <w:r w:rsidRPr="00014A1E">
        <w:t>(Hutchings-Dems.mov; 2:24; video/</w:t>
      </w:r>
      <w:proofErr w:type="spellStart"/>
      <w:r w:rsidRPr="00014A1E">
        <w:t>quicktime</w:t>
      </w:r>
      <w:proofErr w:type="spellEnd"/>
      <w:r w:rsidRPr="00014A1E">
        <w:t>)</w:t>
      </w:r>
      <w:r>
        <w:t xml:space="preserve">;  </w:t>
      </w:r>
      <w:r w:rsidRPr="008355DD">
        <w:rPr>
          <w:rStyle w:val="daolink"/>
        </w:rPr>
        <w:t>2027.42/94379</w:t>
      </w:r>
    </w:p>
    <w:p w:rsidR="003A7C33" w:rsidRDefault="003A7C33" w:rsidP="003A7C33">
      <w:pPr>
        <w:pStyle w:val="L2newpage"/>
        <w:rPr>
          <w:b/>
        </w:rPr>
      </w:pPr>
    </w:p>
    <w:p w:rsidR="003A7C33" w:rsidRDefault="003A7C33" w:rsidP="003A7C33">
      <w:pPr>
        <w:pStyle w:val="L2newpage"/>
        <w:rPr>
          <w:b/>
        </w:rPr>
      </w:pPr>
    </w:p>
    <w:p w:rsidR="003A7C33" w:rsidRDefault="003A7C33" w:rsidP="003A7C33">
      <w:pPr>
        <w:pStyle w:val="L2newpage"/>
        <w:rPr>
          <w:b/>
        </w:rPr>
      </w:pPr>
    </w:p>
    <w:p w:rsidR="003A7C33" w:rsidRPr="00AD5835" w:rsidRDefault="003A7C33" w:rsidP="003A7C33">
      <w:pPr>
        <w:pStyle w:val="L2newpage"/>
        <w:rPr>
          <w:b/>
        </w:rPr>
      </w:pPr>
      <w:r w:rsidRPr="00AD5835">
        <w:rPr>
          <w:b/>
        </w:rPr>
        <w:lastRenderedPageBreak/>
        <w:t>Digital Video News Briefs (2007 – 2012) (Cont.)</w:t>
      </w:r>
    </w:p>
    <w:p w:rsidR="003A7C33" w:rsidRDefault="003A7C33" w:rsidP="003A7C33">
      <w:pPr>
        <w:pStyle w:val="Boxnewpage"/>
      </w:pPr>
      <w:proofErr w:type="gramStart"/>
      <w:r>
        <w:t>Online (Cont.)</w:t>
      </w:r>
      <w:proofErr w:type="gramEnd"/>
    </w:p>
    <w:p w:rsidR="008355DD" w:rsidRPr="00014A1E" w:rsidRDefault="008355DD" w:rsidP="008355DD">
      <w:pPr>
        <w:pStyle w:val="level3item"/>
      </w:pPr>
      <w:r w:rsidRPr="00014A1E">
        <w:t>University of Michigan offers 22 ways to think about food</w:t>
      </w:r>
      <w:r>
        <w:t xml:space="preserve">;  </w:t>
      </w:r>
      <w:r w:rsidRPr="00014A1E">
        <w:t>2011</w:t>
      </w:r>
      <w:r>
        <w:t xml:space="preserve">;  </w:t>
      </w:r>
      <w:r w:rsidRPr="00014A1E">
        <w:t>New Sophomore Initiative at the University of Michigan College of Literature, Science, and the Arts offers a new way and a multidisciplinary approach to food.</w:t>
      </w:r>
      <w:r>
        <w:t xml:space="preserve">;  </w:t>
      </w:r>
      <w:r w:rsidRPr="00014A1E">
        <w:t>(University-of-Michigan-offers-22-ways-to-think-about-food.mp4; 3:18; video/mp4)</w:t>
      </w:r>
      <w:r>
        <w:t xml:space="preserve">;  </w:t>
      </w:r>
      <w:r w:rsidRPr="008355DD">
        <w:rPr>
          <w:rStyle w:val="daolink"/>
        </w:rPr>
        <w:t>2027.42/94388</w:t>
      </w:r>
    </w:p>
    <w:p w:rsidR="008355DD" w:rsidRPr="00014A1E" w:rsidRDefault="008355DD" w:rsidP="008355DD">
      <w:pPr>
        <w:pStyle w:val="level3item"/>
      </w:pPr>
      <w:r w:rsidRPr="00014A1E">
        <w:t>University of Michigan professor discusses the new flu strain</w:t>
      </w:r>
      <w:proofErr w:type="gramStart"/>
      <w:r>
        <w:t xml:space="preserve">;  </w:t>
      </w:r>
      <w:r w:rsidRPr="00014A1E">
        <w:t>2011</w:t>
      </w:r>
      <w:proofErr w:type="gramEnd"/>
      <w:r>
        <w:t xml:space="preserve">;  </w:t>
      </w:r>
      <w:r w:rsidRPr="00014A1E">
        <w:t xml:space="preserve">University of Michigan professor Arnold </w:t>
      </w:r>
      <w:proofErr w:type="spellStart"/>
      <w:r w:rsidRPr="00014A1E">
        <w:t>Monto</w:t>
      </w:r>
      <w:proofErr w:type="spellEnd"/>
      <w:r w:rsidRPr="00014A1E">
        <w:t xml:space="preserve"> talks about the new flu strain.</w:t>
      </w:r>
      <w:r>
        <w:t xml:space="preserve">;  </w:t>
      </w:r>
      <w:r w:rsidRPr="00014A1E">
        <w:t>(University-of-Michigan-professor-discusses-the-new-flu-strain.mp4; 1:46; video/mp4)</w:t>
      </w:r>
      <w:r>
        <w:t xml:space="preserve">;  </w:t>
      </w:r>
      <w:r w:rsidRPr="008355DD">
        <w:rPr>
          <w:rStyle w:val="daolink"/>
        </w:rPr>
        <w:t>2027.42/94390</w:t>
      </w:r>
    </w:p>
    <w:p w:rsidR="008355DD" w:rsidRPr="00014A1E" w:rsidRDefault="008355DD" w:rsidP="008355DD">
      <w:pPr>
        <w:pStyle w:val="level3item"/>
      </w:pPr>
      <w:r w:rsidRPr="00014A1E">
        <w:t>University of Michigan researcher discovers prehistoric clue</w:t>
      </w:r>
      <w:proofErr w:type="gramStart"/>
      <w:r>
        <w:t xml:space="preserve">;  </w:t>
      </w:r>
      <w:r w:rsidRPr="00014A1E">
        <w:t>2011</w:t>
      </w:r>
      <w:proofErr w:type="gramEnd"/>
      <w:r>
        <w:t xml:space="preserve">;  </w:t>
      </w:r>
      <w:r w:rsidRPr="00014A1E">
        <w:t>University of Michigan anthropologist John O'Shea discovers a prehistoric wooden object at the bottom of Lake Huron.</w:t>
      </w:r>
      <w:r>
        <w:t xml:space="preserve">;  </w:t>
      </w:r>
      <w:r w:rsidRPr="00014A1E">
        <w:t>(University-of-Michigan-researcher-discovers-prehistoric-clue.mp4; 2:58; video/mp4)</w:t>
      </w:r>
      <w:r>
        <w:t xml:space="preserve">;  </w:t>
      </w:r>
      <w:r w:rsidRPr="008355DD">
        <w:rPr>
          <w:rStyle w:val="daolink"/>
        </w:rPr>
        <w:t>2027.42/94392</w:t>
      </w:r>
    </w:p>
    <w:p w:rsidR="008355DD" w:rsidRPr="00014A1E" w:rsidRDefault="008355DD" w:rsidP="008355DD">
      <w:pPr>
        <w:pStyle w:val="level3item"/>
      </w:pPr>
      <w:r w:rsidRPr="00014A1E">
        <w:t>Unrest in the Middle East</w:t>
      </w:r>
      <w:r>
        <w:t xml:space="preserve">;  </w:t>
      </w:r>
      <w:r w:rsidRPr="00014A1E">
        <w:t>2011</w:t>
      </w:r>
      <w:r>
        <w:t xml:space="preserve">;  </w:t>
      </w:r>
      <w:r w:rsidRPr="00014A1E">
        <w:t xml:space="preserve">Nadine </w:t>
      </w:r>
      <w:proofErr w:type="spellStart"/>
      <w:r w:rsidRPr="00014A1E">
        <w:t>Naber</w:t>
      </w:r>
      <w:proofErr w:type="spellEnd"/>
      <w:r w:rsidRPr="00014A1E">
        <w:t xml:space="preserve">, an assistant professor of women's studies and American culture, and Philip Potter, an assistant professor of public policy and political science, talk about Middle East issues. U-M experts discuss Egypt President Hosni Mubarak, media  Video interview with Nadine </w:t>
      </w:r>
      <w:proofErr w:type="spellStart"/>
      <w:r w:rsidRPr="00014A1E">
        <w:t>Naber</w:t>
      </w:r>
      <w:proofErr w:type="spellEnd"/>
      <w:r w:rsidRPr="00014A1E">
        <w:t>, women studies, and Philip Potter, public policy, discussing what's happening in the middle east.</w:t>
      </w:r>
      <w:r>
        <w:t xml:space="preserve">;  </w:t>
      </w:r>
      <w:r w:rsidRPr="00014A1E">
        <w:t>(egypt_feb_11.mp4; 3:42; video/mp4)</w:t>
      </w:r>
      <w:r>
        <w:t xml:space="preserve">;  </w:t>
      </w:r>
      <w:r w:rsidRPr="008355DD">
        <w:rPr>
          <w:rStyle w:val="daolink"/>
        </w:rPr>
        <w:t>2027.42/93330</w:t>
      </w:r>
    </w:p>
    <w:p w:rsidR="008355DD" w:rsidRPr="00014A1E" w:rsidRDefault="008355DD" w:rsidP="008355DD">
      <w:pPr>
        <w:pStyle w:val="level3item"/>
      </w:pPr>
      <w:r w:rsidRPr="00014A1E">
        <w:t>US and China Relations</w:t>
      </w:r>
      <w:proofErr w:type="gramStart"/>
      <w:r>
        <w:t xml:space="preserve">;  </w:t>
      </w:r>
      <w:r w:rsidRPr="00014A1E">
        <w:t>2011</w:t>
      </w:r>
      <w:proofErr w:type="gramEnd"/>
      <w:r>
        <w:t xml:space="preserve">;  </w:t>
      </w:r>
      <w:r w:rsidRPr="00014A1E">
        <w:t xml:space="preserve">Ken </w:t>
      </w:r>
      <w:proofErr w:type="spellStart"/>
      <w:r w:rsidRPr="00014A1E">
        <w:t>Lieberthal</w:t>
      </w:r>
      <w:proofErr w:type="spellEnd"/>
      <w:r w:rsidRPr="00014A1E">
        <w:t xml:space="preserve"> decodes US and China relations</w:t>
      </w:r>
      <w:r>
        <w:t xml:space="preserve">;  </w:t>
      </w:r>
      <w:r w:rsidRPr="00014A1E">
        <w:t>(US-and-China-Relations.mp4; 2:33; video/mp4)</w:t>
      </w:r>
      <w:r>
        <w:t xml:space="preserve">;  </w:t>
      </w:r>
      <w:r w:rsidRPr="008355DD">
        <w:rPr>
          <w:rStyle w:val="daolink"/>
        </w:rPr>
        <w:t>2027.42/94395</w:t>
      </w:r>
    </w:p>
    <w:p w:rsidR="008355DD" w:rsidRPr="00014A1E" w:rsidRDefault="008355DD" w:rsidP="008355DD">
      <w:pPr>
        <w:pStyle w:val="level3item"/>
      </w:pPr>
      <w:r w:rsidRPr="00014A1E">
        <w:t>Violence and brain injury</w:t>
      </w:r>
      <w:r>
        <w:t xml:space="preserve">;  </w:t>
      </w:r>
      <w:r w:rsidRPr="00014A1E">
        <w:t>2011</w:t>
      </w:r>
      <w:r>
        <w:t xml:space="preserve">;  </w:t>
      </w:r>
      <w:r w:rsidRPr="00014A1E">
        <w:t>University of Michigan School of Public Health researcher Stoddard's research shows a link between violent behavior and brain injury in youth. New U-M rese</w:t>
      </w:r>
      <w:r w:rsidR="00E85247">
        <w:t>arch shows a link podcast with St</w:t>
      </w:r>
      <w:r w:rsidRPr="00014A1E">
        <w:t>oddard</w:t>
      </w:r>
      <w:proofErr w:type="gramStart"/>
      <w:r>
        <w:t xml:space="preserve">;  </w:t>
      </w:r>
      <w:r w:rsidRPr="00014A1E">
        <w:t>(</w:t>
      </w:r>
      <w:proofErr w:type="gramEnd"/>
      <w:r w:rsidRPr="00014A1E">
        <w:t>stoddard_may_11.mp3; 4:48; audio/mpeg)</w:t>
      </w:r>
      <w:r>
        <w:t xml:space="preserve">;  </w:t>
      </w:r>
      <w:r w:rsidRPr="008355DD">
        <w:rPr>
          <w:rStyle w:val="daolink"/>
        </w:rPr>
        <w:t>2027.42/93409</w:t>
      </w:r>
    </w:p>
    <w:p w:rsidR="008355DD" w:rsidRPr="00014A1E" w:rsidRDefault="008355DD" w:rsidP="008355DD">
      <w:pPr>
        <w:pStyle w:val="level3item"/>
      </w:pPr>
      <w:r w:rsidRPr="00014A1E">
        <w:t>Wallenberg Lecture</w:t>
      </w:r>
      <w:proofErr w:type="gramStart"/>
      <w:r>
        <w:t xml:space="preserve">;  </w:t>
      </w:r>
      <w:r w:rsidRPr="00014A1E">
        <w:t>2011</w:t>
      </w:r>
      <w:proofErr w:type="gramEnd"/>
      <w:r>
        <w:t xml:space="preserve">;  </w:t>
      </w:r>
      <w:r w:rsidRPr="00014A1E">
        <w:t xml:space="preserve">Annual lecture for the Wallenberg medal delivered by Aung San Suu Kyi Aung San Suu Kyi delivers the Wallenberg lecture </w:t>
      </w:r>
      <w:r>
        <w:t xml:space="preserve">;  </w:t>
      </w:r>
      <w:r w:rsidRPr="00014A1E">
        <w:t>(wallenberg_oct_11.mp3; 25:37:00; audio/mpeg)</w:t>
      </w:r>
      <w:r>
        <w:t xml:space="preserve">;  </w:t>
      </w:r>
      <w:r w:rsidRPr="008355DD">
        <w:rPr>
          <w:rStyle w:val="daolink"/>
        </w:rPr>
        <w:t>2027.42/93419</w:t>
      </w:r>
    </w:p>
    <w:p w:rsidR="008355DD" w:rsidRPr="00014A1E" w:rsidRDefault="008355DD" w:rsidP="008355DD">
      <w:pPr>
        <w:pStyle w:val="level3item"/>
      </w:pPr>
      <w:r w:rsidRPr="00014A1E">
        <w:t>What makes a great speech?</w:t>
      </w:r>
      <w:proofErr w:type="gramStart"/>
      <w:r>
        <w:t xml:space="preserve">;  </w:t>
      </w:r>
      <w:r w:rsidRPr="00014A1E">
        <w:t>2011</w:t>
      </w:r>
      <w:proofErr w:type="gramEnd"/>
      <w:r>
        <w:t xml:space="preserve">;  </w:t>
      </w:r>
      <w:r w:rsidRPr="00014A1E">
        <w:t xml:space="preserve">University of Michigan's Sara </w:t>
      </w:r>
      <w:proofErr w:type="spellStart"/>
      <w:r w:rsidRPr="00014A1E">
        <w:t>Forsdyke</w:t>
      </w:r>
      <w:proofErr w:type="spellEnd"/>
      <w:r w:rsidRPr="00014A1E">
        <w:t xml:space="preserve"> finds out if the current presidential candidates are great orators. U-M professor Sara </w:t>
      </w:r>
      <w:proofErr w:type="spellStart"/>
      <w:r w:rsidRPr="00014A1E">
        <w:t>Forsdyke</w:t>
      </w:r>
      <w:proofErr w:type="spellEnd"/>
      <w:r w:rsidRPr="00014A1E">
        <w:t xml:space="preserve"> explains podcast with Sara </w:t>
      </w:r>
      <w:proofErr w:type="spellStart"/>
      <w:proofErr w:type="gramStart"/>
      <w:r w:rsidRPr="00014A1E">
        <w:t>Forsdyke</w:t>
      </w:r>
      <w:proofErr w:type="spellEnd"/>
      <w:r w:rsidRPr="00014A1E">
        <w:t xml:space="preserve"> </w:t>
      </w:r>
      <w:r>
        <w:t>;</w:t>
      </w:r>
      <w:proofErr w:type="gramEnd"/>
      <w:r>
        <w:t xml:space="preserve">  </w:t>
      </w:r>
      <w:r w:rsidRPr="00014A1E">
        <w:t>(speech_oct_11.mp3; 5:11; audio/mpeg)</w:t>
      </w:r>
      <w:r>
        <w:t xml:space="preserve">;  </w:t>
      </w:r>
      <w:r w:rsidRPr="008355DD">
        <w:rPr>
          <w:rStyle w:val="daolink"/>
        </w:rPr>
        <w:t>2027.42/93417</w:t>
      </w:r>
    </w:p>
    <w:p w:rsidR="008355DD" w:rsidRPr="00014A1E" w:rsidRDefault="008355DD" w:rsidP="008355DD">
      <w:pPr>
        <w:pStyle w:val="level3item"/>
      </w:pPr>
      <w:r w:rsidRPr="00014A1E">
        <w:t>Why did Borders fail?</w:t>
      </w:r>
      <w:proofErr w:type="gramStart"/>
      <w:r>
        <w:t xml:space="preserve">;  </w:t>
      </w:r>
      <w:r w:rsidRPr="00014A1E">
        <w:t>2011</w:t>
      </w:r>
      <w:proofErr w:type="gramEnd"/>
      <w:r>
        <w:t xml:space="preserve">;  </w:t>
      </w:r>
      <w:r w:rsidRPr="00014A1E">
        <w:t xml:space="preserve">University of Michigan Marketing professor </w:t>
      </w:r>
      <w:proofErr w:type="spellStart"/>
      <w:r w:rsidRPr="00014A1E">
        <w:t>Aradhna</w:t>
      </w:r>
      <w:proofErr w:type="spellEnd"/>
      <w:r w:rsidRPr="00014A1E">
        <w:t xml:space="preserve"> Krishna talks about the reasons that led to Borders failure and bankruptcy. U-M marketing </w:t>
      </w:r>
      <w:proofErr w:type="spellStart"/>
      <w:r w:rsidRPr="00014A1E">
        <w:t>profesor</w:t>
      </w:r>
      <w:proofErr w:type="spellEnd"/>
      <w:r w:rsidRPr="00014A1E">
        <w:t xml:space="preserve"> discusses the reasons </w:t>
      </w:r>
      <w:proofErr w:type="spellStart"/>
      <w:r w:rsidRPr="00014A1E">
        <w:t>porcast</w:t>
      </w:r>
      <w:proofErr w:type="spellEnd"/>
      <w:r w:rsidRPr="00014A1E">
        <w:t xml:space="preserve"> with </w:t>
      </w:r>
      <w:proofErr w:type="spellStart"/>
      <w:r w:rsidRPr="00014A1E">
        <w:t>Aradhna</w:t>
      </w:r>
      <w:proofErr w:type="spellEnd"/>
      <w:r w:rsidRPr="00014A1E">
        <w:t xml:space="preserve"> Krishna</w:t>
      </w:r>
      <w:proofErr w:type="gramStart"/>
      <w:r>
        <w:t xml:space="preserve">;  </w:t>
      </w:r>
      <w:r w:rsidRPr="00014A1E">
        <w:t>(</w:t>
      </w:r>
      <w:proofErr w:type="gramEnd"/>
      <w:r w:rsidRPr="00014A1E">
        <w:t>krishna_jul_11.mp3; 5:49; audio/mpeg)</w:t>
      </w:r>
      <w:r>
        <w:t xml:space="preserve">;  </w:t>
      </w:r>
      <w:r w:rsidRPr="008355DD">
        <w:rPr>
          <w:rStyle w:val="daolink"/>
        </w:rPr>
        <w:t>2027.42/93413</w:t>
      </w:r>
    </w:p>
    <w:p w:rsidR="003A7C33" w:rsidRDefault="003A7C33" w:rsidP="003A7C33">
      <w:pPr>
        <w:pStyle w:val="L2newpage"/>
        <w:rPr>
          <w:b/>
        </w:rPr>
      </w:pPr>
    </w:p>
    <w:p w:rsidR="003A7C33" w:rsidRDefault="003A7C33" w:rsidP="003A7C33">
      <w:pPr>
        <w:pStyle w:val="L2newpage"/>
        <w:rPr>
          <w:b/>
        </w:rPr>
      </w:pPr>
    </w:p>
    <w:p w:rsidR="003A7C33" w:rsidRDefault="003A7C33" w:rsidP="003A7C33">
      <w:pPr>
        <w:pStyle w:val="L2newpage"/>
        <w:rPr>
          <w:b/>
        </w:rPr>
      </w:pPr>
    </w:p>
    <w:p w:rsidR="003A7C33" w:rsidRDefault="003A7C33" w:rsidP="003A7C33">
      <w:pPr>
        <w:pStyle w:val="L2newpage"/>
        <w:rPr>
          <w:b/>
        </w:rPr>
      </w:pPr>
    </w:p>
    <w:p w:rsidR="003A7C33" w:rsidRPr="00AD5835" w:rsidRDefault="003A7C33" w:rsidP="003A7C33">
      <w:pPr>
        <w:pStyle w:val="L2newpage"/>
        <w:rPr>
          <w:b/>
        </w:rPr>
      </w:pPr>
      <w:r w:rsidRPr="00AD5835">
        <w:rPr>
          <w:b/>
        </w:rPr>
        <w:lastRenderedPageBreak/>
        <w:t>Digital Video News Briefs (2007 – 2012) (Cont.)</w:t>
      </w:r>
    </w:p>
    <w:p w:rsidR="003A7C33" w:rsidRDefault="003A7C33" w:rsidP="003A7C33">
      <w:pPr>
        <w:pStyle w:val="Boxnewpage"/>
      </w:pPr>
      <w:proofErr w:type="gramStart"/>
      <w:r>
        <w:t>Online (Cont.)</w:t>
      </w:r>
      <w:proofErr w:type="gramEnd"/>
    </w:p>
    <w:p w:rsidR="008355DD" w:rsidRPr="00014A1E" w:rsidRDefault="008355DD" w:rsidP="008355DD">
      <w:pPr>
        <w:pStyle w:val="level3item"/>
      </w:pPr>
      <w:r w:rsidRPr="00014A1E">
        <w:t>University of Michigan Graduate exhibit</w:t>
      </w:r>
      <w:r>
        <w:t xml:space="preserve">;  </w:t>
      </w:r>
      <w:r w:rsidRPr="00014A1E">
        <w:t>2012</w:t>
      </w:r>
      <w:r>
        <w:t xml:space="preserve">;  </w:t>
      </w:r>
      <w:r w:rsidRPr="00014A1E">
        <w:t>A first-hand look at how artists prepared for annual exhibit and the various venues for the show.</w:t>
      </w:r>
      <w:r>
        <w:t xml:space="preserve">;  </w:t>
      </w:r>
      <w:r w:rsidRPr="00014A1E">
        <w:t>(University-of-Michigan-Graduate-</w:t>
      </w:r>
      <w:proofErr w:type="spellStart"/>
      <w:r w:rsidRPr="00014A1E">
        <w:t>exhibit.flv</w:t>
      </w:r>
      <w:proofErr w:type="spellEnd"/>
      <w:r w:rsidRPr="00014A1E">
        <w:t>; University-of-Michigan-Graduate-exhibit_bhl-41a8068d.mp4; 4:05; video/x-</w:t>
      </w:r>
      <w:proofErr w:type="spellStart"/>
      <w:r w:rsidRPr="00014A1E">
        <w:t>flv</w:t>
      </w:r>
      <w:proofErr w:type="spellEnd"/>
      <w:r w:rsidRPr="00014A1E">
        <w:t>; video/mp4)</w:t>
      </w:r>
      <w:r>
        <w:t xml:space="preserve">;  </w:t>
      </w:r>
      <w:r w:rsidRPr="008355DD">
        <w:rPr>
          <w:rStyle w:val="daolink"/>
        </w:rPr>
        <w:t>2027.42/94384</w:t>
      </w:r>
    </w:p>
    <w:p w:rsidR="008355DD" w:rsidRPr="00014A1E" w:rsidRDefault="008355DD" w:rsidP="008355DD">
      <w:pPr>
        <w:pStyle w:val="level3item"/>
      </w:pPr>
      <w:r w:rsidRPr="00014A1E">
        <w:t>Weibo Promotional Videos - Alumni Lookout: Many Michigan M's, 2012</w:t>
      </w:r>
      <w:r>
        <w:t xml:space="preserve">;  </w:t>
      </w:r>
      <w:r w:rsidRPr="00014A1E">
        <w:t>2012</w:t>
      </w:r>
      <w:r>
        <w:t xml:space="preserve">;  </w:t>
      </w:r>
      <w:r w:rsidRPr="00014A1E">
        <w:t>Promotional video about the University of Michigan created by News Service for the Chinese social media platform, Weibo and also for the University of Michigan Alumni Association's Alumni Lookout, a virtual window into campus.  This video is a montage of images with the iconic block M from around the campus and Ann Arbor and concludes with a welcome to alumni.</w:t>
      </w:r>
      <w:proofErr w:type="gramStart"/>
      <w:r>
        <w:t xml:space="preserve">;  </w:t>
      </w:r>
      <w:r w:rsidRPr="00014A1E">
        <w:t>(</w:t>
      </w:r>
      <w:proofErr w:type="gramEnd"/>
      <w:r w:rsidRPr="00014A1E">
        <w:t>Promotion Video 5 (Block M).mp4; video/mp4 )</w:t>
      </w:r>
      <w:r>
        <w:t xml:space="preserve">;  </w:t>
      </w:r>
      <w:r w:rsidRPr="008355DD">
        <w:rPr>
          <w:rStyle w:val="daolink"/>
        </w:rPr>
        <w:t>2027.42/99717</w:t>
      </w:r>
    </w:p>
    <w:p w:rsidR="008355DD" w:rsidRPr="00014A1E" w:rsidRDefault="008355DD" w:rsidP="008355DD">
      <w:pPr>
        <w:pStyle w:val="level3item"/>
      </w:pPr>
      <w:r w:rsidRPr="00014A1E">
        <w:t>Weibo Promotional Videos - College of Engineering, 2012</w:t>
      </w:r>
      <w:r>
        <w:t xml:space="preserve">;  </w:t>
      </w:r>
      <w:r w:rsidRPr="00014A1E">
        <w:t>2012</w:t>
      </w:r>
      <w:r>
        <w:t xml:space="preserve">;  </w:t>
      </w:r>
      <w:r w:rsidRPr="00014A1E">
        <w:t xml:space="preserve">Promotional video about the University of Michigan created by News Service for the Chinese social media platform, Weibo.  This video introduces students and faculty of the College of Engineering and highlights prominent student groups, research projects, and facilities. </w:t>
      </w:r>
      <w:proofErr w:type="gramStart"/>
      <w:r>
        <w:t xml:space="preserve">;  </w:t>
      </w:r>
      <w:r w:rsidRPr="00014A1E">
        <w:t>(</w:t>
      </w:r>
      <w:proofErr w:type="gramEnd"/>
      <w:r w:rsidRPr="00014A1E">
        <w:t>Promotion Video 2 (Engineering).mp4; video/mp4 )</w:t>
      </w:r>
      <w:r>
        <w:t xml:space="preserve">;  </w:t>
      </w:r>
      <w:r w:rsidRPr="008355DD">
        <w:rPr>
          <w:rStyle w:val="daolink"/>
        </w:rPr>
        <w:t>2027.42/99714</w:t>
      </w:r>
    </w:p>
    <w:p w:rsidR="008355DD" w:rsidRPr="00014A1E" w:rsidRDefault="008355DD" w:rsidP="008355DD">
      <w:pPr>
        <w:pStyle w:val="level3item"/>
      </w:pPr>
      <w:r w:rsidRPr="00014A1E">
        <w:t>Weibo Promotional Videos - College of Literature, Science and the Arts, 2012</w:t>
      </w:r>
      <w:r>
        <w:t xml:space="preserve">;  </w:t>
      </w:r>
      <w:r w:rsidRPr="00014A1E">
        <w:t>2012</w:t>
      </w:r>
      <w:r>
        <w:t xml:space="preserve">;  </w:t>
      </w:r>
      <w:r w:rsidRPr="00014A1E">
        <w:t>Promotional video about the University of Michigan created by News Service for the Chinese social media platform, Weibo.  This video introduces students and faculty of the College of Literature, Science, and the Arts as well as its research collections, facilities and laboratories, and unique cultural opportunities.</w:t>
      </w:r>
      <w:proofErr w:type="gramStart"/>
      <w:r>
        <w:t xml:space="preserve">;  </w:t>
      </w:r>
      <w:r w:rsidRPr="00014A1E">
        <w:t>(</w:t>
      </w:r>
      <w:proofErr w:type="gramEnd"/>
      <w:r w:rsidRPr="00014A1E">
        <w:t>Promotion Video 3 (LSA).mp4; video/mp4 )</w:t>
      </w:r>
      <w:r>
        <w:t xml:space="preserve">;  </w:t>
      </w:r>
      <w:r w:rsidRPr="008355DD">
        <w:rPr>
          <w:rStyle w:val="daolink"/>
        </w:rPr>
        <w:t>2027.42/99715</w:t>
      </w:r>
    </w:p>
    <w:p w:rsidR="008355DD" w:rsidRPr="00014A1E" w:rsidRDefault="008355DD" w:rsidP="008355DD">
      <w:pPr>
        <w:pStyle w:val="level3item"/>
      </w:pPr>
      <w:r w:rsidRPr="00014A1E">
        <w:t>Weibo Promotional Videos - The Michigan Difference, 2012</w:t>
      </w:r>
      <w:r>
        <w:t xml:space="preserve">;  </w:t>
      </w:r>
      <w:r w:rsidRPr="00014A1E">
        <w:t>2012</w:t>
      </w:r>
      <w:r>
        <w:t xml:space="preserve">;  </w:t>
      </w:r>
      <w:r w:rsidRPr="00014A1E">
        <w:t>Promotional video about the University of Michigan created by News Service for the Chinese social media platform, Weibo.  This video defines 'the Michigan Difference' through the university's academic, cultural, and athletic accomplishments.</w:t>
      </w:r>
      <w:r>
        <w:t xml:space="preserve">;  </w:t>
      </w:r>
      <w:r w:rsidRPr="00014A1E">
        <w:t>(Promotion Video 1 (Michigan Difference).mp4; video/mp4 )</w:t>
      </w:r>
      <w:r>
        <w:t xml:space="preserve">;  </w:t>
      </w:r>
      <w:r w:rsidRPr="008355DD">
        <w:rPr>
          <w:rStyle w:val="daolink"/>
        </w:rPr>
        <w:t>2027.42/99713</w:t>
      </w:r>
    </w:p>
    <w:p w:rsidR="008355DD" w:rsidRPr="00014A1E" w:rsidRDefault="008355DD" w:rsidP="008355DD">
      <w:pPr>
        <w:pStyle w:val="level3item"/>
      </w:pPr>
      <w:r w:rsidRPr="00014A1E">
        <w:t>Weibo Promotional Videos - 'Welcome Back', 2012</w:t>
      </w:r>
      <w:proofErr w:type="gramStart"/>
      <w:r>
        <w:t xml:space="preserve">;  </w:t>
      </w:r>
      <w:r w:rsidRPr="00014A1E">
        <w:t>2012</w:t>
      </w:r>
      <w:proofErr w:type="gramEnd"/>
      <w:r>
        <w:t xml:space="preserve">;  </w:t>
      </w:r>
      <w:r w:rsidRPr="00014A1E">
        <w:t xml:space="preserve">Promotional video about the University of Michigan created by News Service for the Chinese social media platform, Weibo.  This video highlights the diversity of the Ann Arbor campus and the various opportunities available to students; includes appearances by President Mary Sue Coleman and Head Football Coach Brady </w:t>
      </w:r>
      <w:proofErr w:type="spellStart"/>
      <w:r w:rsidRPr="00014A1E">
        <w:t>Hoke</w:t>
      </w:r>
      <w:proofErr w:type="spellEnd"/>
      <w:r w:rsidRPr="00014A1E">
        <w:t>.</w:t>
      </w:r>
      <w:r>
        <w:t xml:space="preserve">;  </w:t>
      </w:r>
      <w:r w:rsidRPr="00014A1E">
        <w:t>(Promotion Video 4 (Welcome Back).mp4; video/mp4 )</w:t>
      </w:r>
      <w:r>
        <w:t xml:space="preserve">;  </w:t>
      </w:r>
      <w:r w:rsidRPr="008355DD">
        <w:rPr>
          <w:rStyle w:val="daolink"/>
        </w:rPr>
        <w:t>2027.42/99716</w:t>
      </w:r>
    </w:p>
    <w:sectPr w:rsidR="008355DD" w:rsidRPr="00014A1E">
      <w:headerReference w:type="even" r:id="rId15"/>
      <w:headerReference w:type="default" r:id="rId16"/>
      <w:footerReference w:type="even" r:id="rId17"/>
      <w:footerReference w:type="default" r:id="rId18"/>
      <w:footnotePr>
        <w:numRestart w:val="eachSect"/>
      </w:footnotePr>
      <w:pgSz w:w="12240" w:h="15840"/>
      <w:pgMar w:top="1440" w:right="1800" w:bottom="1440" w:left="1800" w:header="360" w:footer="835"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6CB1" w:rsidRDefault="00696CB1">
      <w:r>
        <w:separator/>
      </w:r>
    </w:p>
  </w:endnote>
  <w:endnote w:type="continuationSeparator" w:id="0">
    <w:p w:rsidR="00696CB1" w:rsidRDefault="00696C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CB1" w:rsidRDefault="00696CB1">
    <w:pPr>
      <w:pStyle w:val="run-headtitle"/>
    </w:pPr>
    <w:r>
      <w:rPr>
        <w:b w:val="0"/>
        <w:u w:val="single"/>
      </w:rPr>
      <w:pgNum/>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CB1" w:rsidRDefault="00696CB1">
    <w:pPr>
      <w:pStyle w:val="run-headtitle"/>
    </w:pPr>
    <w:r>
      <w:rPr>
        <w:b w:val="0"/>
        <w:u w:val="single"/>
      </w:rPr>
      <w:pgNum/>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CB1" w:rsidRDefault="00696CB1">
    <w:pPr>
      <w:spacing w:line="240" w:lineRule="exact"/>
      <w:ind w:left="-1800" w:right="-1080" w:firstLine="0"/>
      <w:jc w:val="right"/>
    </w:pPr>
    <w:r>
      <w:rPr>
        <w:b/>
      </w:rPr>
      <w:pgNum/>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CB1" w:rsidRDefault="00696CB1">
    <w:pPr>
      <w:spacing w:line="240" w:lineRule="exact"/>
      <w:ind w:left="-1800" w:right="-1080" w:firstLine="0"/>
      <w:jc w:val="right"/>
    </w:pPr>
    <w:r>
      <w:rPr>
        <w:b/>
      </w:rPr>
      <w:pgNum/>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6CB1" w:rsidRDefault="00696CB1">
      <w:r>
        <w:separator/>
      </w:r>
    </w:p>
  </w:footnote>
  <w:footnote w:type="continuationSeparator" w:id="0">
    <w:p w:rsidR="00696CB1" w:rsidRDefault="00696C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CB1" w:rsidRDefault="00696CB1">
    <w:pPr>
      <w:pStyle w:val="run-headtitle"/>
      <w:rPr>
        <w:b w:val="0"/>
      </w:rPr>
    </w:pPr>
    <w:r>
      <w:rPr>
        <w:b w:val="0"/>
      </w:rPr>
      <w:t xml:space="preserve">University of Michigan </w:t>
    </w:r>
  </w:p>
  <w:p w:rsidR="00696CB1" w:rsidRDefault="00696CB1">
    <w:pPr>
      <w:pStyle w:val="run-headtitle"/>
      <w:rPr>
        <w:b w:val="0"/>
      </w:rPr>
    </w:pPr>
    <w:r>
      <w:rPr>
        <w:b w:val="0"/>
      </w:rPr>
      <w:t xml:space="preserve">School or unit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CB1" w:rsidRDefault="00696CB1">
    <w:pPr>
      <w:pStyle w:val="run-headtitle"/>
    </w:pPr>
    <w:r>
      <w:t>Creator name or University of Michigan</w:t>
    </w:r>
  </w:p>
  <w:p w:rsidR="00696CB1" w:rsidRDefault="00696CB1">
    <w:pPr>
      <w:pStyle w:val="run-headtitle"/>
      <w:rPr>
        <w:b w:val="0"/>
      </w:rPr>
    </w:pPr>
    <w:proofErr w:type="gramStart"/>
    <w:r>
      <w:t>school/office</w:t>
    </w:r>
    <w:proofErr w:type="gramEnd"/>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CB1" w:rsidRDefault="00696CB1">
    <w:pPr>
      <w:pStyle w:val="run-headtitle"/>
      <w:rPr>
        <w:b w:val="0"/>
      </w:rPr>
    </w:pPr>
    <w:r>
      <w:rPr>
        <w:b w:val="0"/>
      </w:rPr>
      <w:t>University of Michigan</w:t>
    </w:r>
  </w:p>
  <w:p w:rsidR="00696CB1" w:rsidRDefault="00696CB1">
    <w:pPr>
      <w:pStyle w:val="run-headtitle"/>
      <w:rPr>
        <w:b w:val="0"/>
      </w:rPr>
    </w:pPr>
    <w:proofErr w:type="gramStart"/>
    <w:r>
      <w:rPr>
        <w:b w:val="0"/>
      </w:rPr>
      <w:t>school</w:t>
    </w:r>
    <w:proofErr w:type="gramEnd"/>
    <w:r>
      <w:rPr>
        <w:b w:val="0"/>
      </w:rPr>
      <w:t xml:space="preserve"> of unit</w:t>
    </w:r>
  </w:p>
  <w:p w:rsidR="00696CB1" w:rsidRDefault="00696CB1">
    <w:pPr>
      <w:pStyle w:val="run-headtitle"/>
      <w:rPr>
        <w:b w:val="0"/>
      </w:rPr>
    </w:pPr>
  </w:p>
  <w:p w:rsidR="00696CB1" w:rsidRDefault="00696CB1">
    <w:pPr>
      <w:keepNext/>
      <w:spacing w:line="240" w:lineRule="exact"/>
      <w:ind w:right="-1800" w:firstLine="0"/>
      <w:rPr>
        <w:u w:val="single"/>
      </w:rPr>
    </w:pPr>
    <w:r>
      <w:rPr>
        <w:b/>
        <w:u w:val="single"/>
      </w:rPr>
      <w:t>Box No.   Description</w:t>
    </w:r>
    <w:r>
      <w:rPr>
        <w:u w:val="single"/>
      </w:rPr>
      <w:t xml:space="preserve">                                       </w:t>
    </w:r>
    <w:r>
      <w:rPr>
        <w:b/>
      </w:rPr>
      <w:t>_</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CB1" w:rsidRDefault="00696CB1">
    <w:pPr>
      <w:pStyle w:val="run-headtitle"/>
    </w:pPr>
    <w:r>
      <w:t>University of Michigan</w:t>
    </w:r>
  </w:p>
  <w:p w:rsidR="00696CB1" w:rsidRDefault="00696CB1">
    <w:pPr>
      <w:pStyle w:val="run-headtitle"/>
      <w:rPr>
        <w:b w:val="0"/>
      </w:rPr>
    </w:pPr>
    <w:r>
      <w:t>News and Information Service Audiovisual Materials</w:t>
    </w:r>
  </w:p>
  <w:p w:rsidR="00696CB1" w:rsidRDefault="00696CB1">
    <w:pPr>
      <w:pStyle w:val="run-headtitle"/>
    </w:pPr>
  </w:p>
  <w:p w:rsidR="00696CB1" w:rsidRDefault="00696CB1">
    <w:pPr>
      <w:pStyle w:val="run-headbod-description"/>
    </w:pPr>
    <w:r>
      <w:t>Box No.   Description                                                                                             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C4DE1388"/>
    <w:lvl w:ilvl="0">
      <w:numFmt w:val="decimal"/>
      <w:lvlText w:val="*"/>
      <w:lvlJc w:val="left"/>
    </w:lvl>
  </w:abstractNum>
  <w:abstractNum w:abstractNumId="1">
    <w:nsid w:val="14BE6356"/>
    <w:multiLevelType w:val="hybridMultilevel"/>
    <w:tmpl w:val="303E03EA"/>
    <w:lvl w:ilvl="0" w:tplc="0409000F">
      <w:start w:val="1"/>
      <w:numFmt w:val="decimal"/>
      <w:lvlText w:val="%1."/>
      <w:lvlJc w:val="left"/>
      <w:pPr>
        <w:ind w:left="2736" w:hanging="360"/>
      </w:pPr>
    </w:lvl>
    <w:lvl w:ilvl="1" w:tplc="04090019" w:tentative="1">
      <w:start w:val="1"/>
      <w:numFmt w:val="lowerLetter"/>
      <w:lvlText w:val="%2."/>
      <w:lvlJc w:val="left"/>
      <w:pPr>
        <w:ind w:left="3456" w:hanging="360"/>
      </w:pPr>
    </w:lvl>
    <w:lvl w:ilvl="2" w:tplc="0409001B" w:tentative="1">
      <w:start w:val="1"/>
      <w:numFmt w:val="lowerRoman"/>
      <w:lvlText w:val="%3."/>
      <w:lvlJc w:val="right"/>
      <w:pPr>
        <w:ind w:left="4176" w:hanging="180"/>
      </w:pPr>
    </w:lvl>
    <w:lvl w:ilvl="3" w:tplc="0409000F" w:tentative="1">
      <w:start w:val="1"/>
      <w:numFmt w:val="decimal"/>
      <w:lvlText w:val="%4."/>
      <w:lvlJc w:val="left"/>
      <w:pPr>
        <w:ind w:left="4896" w:hanging="360"/>
      </w:pPr>
    </w:lvl>
    <w:lvl w:ilvl="4" w:tplc="04090019" w:tentative="1">
      <w:start w:val="1"/>
      <w:numFmt w:val="lowerLetter"/>
      <w:lvlText w:val="%5."/>
      <w:lvlJc w:val="left"/>
      <w:pPr>
        <w:ind w:left="5616" w:hanging="360"/>
      </w:pPr>
    </w:lvl>
    <w:lvl w:ilvl="5" w:tplc="0409001B" w:tentative="1">
      <w:start w:val="1"/>
      <w:numFmt w:val="lowerRoman"/>
      <w:lvlText w:val="%6."/>
      <w:lvlJc w:val="right"/>
      <w:pPr>
        <w:ind w:left="6336" w:hanging="180"/>
      </w:pPr>
    </w:lvl>
    <w:lvl w:ilvl="6" w:tplc="0409000F" w:tentative="1">
      <w:start w:val="1"/>
      <w:numFmt w:val="decimal"/>
      <w:lvlText w:val="%7."/>
      <w:lvlJc w:val="left"/>
      <w:pPr>
        <w:ind w:left="7056" w:hanging="360"/>
      </w:pPr>
    </w:lvl>
    <w:lvl w:ilvl="7" w:tplc="04090019" w:tentative="1">
      <w:start w:val="1"/>
      <w:numFmt w:val="lowerLetter"/>
      <w:lvlText w:val="%8."/>
      <w:lvlJc w:val="left"/>
      <w:pPr>
        <w:ind w:left="7776" w:hanging="360"/>
      </w:pPr>
    </w:lvl>
    <w:lvl w:ilvl="8" w:tplc="0409001B" w:tentative="1">
      <w:start w:val="1"/>
      <w:numFmt w:val="lowerRoman"/>
      <w:lvlText w:val="%9."/>
      <w:lvlJc w:val="right"/>
      <w:pPr>
        <w:ind w:left="8496" w:hanging="180"/>
      </w:pPr>
    </w:lvl>
  </w:abstractNum>
  <w:abstractNum w:abstractNumId="2">
    <w:nsid w:val="416B61C5"/>
    <w:multiLevelType w:val="hybridMultilevel"/>
    <w:tmpl w:val="04CEC752"/>
    <w:lvl w:ilvl="0" w:tplc="0409000F">
      <w:start w:val="1"/>
      <w:numFmt w:val="decimal"/>
      <w:lvlText w:val="%1."/>
      <w:lvlJc w:val="left"/>
      <w:pPr>
        <w:ind w:left="2736" w:hanging="360"/>
      </w:pPr>
    </w:lvl>
    <w:lvl w:ilvl="1" w:tplc="04090019" w:tentative="1">
      <w:start w:val="1"/>
      <w:numFmt w:val="lowerLetter"/>
      <w:lvlText w:val="%2."/>
      <w:lvlJc w:val="left"/>
      <w:pPr>
        <w:ind w:left="3456" w:hanging="360"/>
      </w:pPr>
    </w:lvl>
    <w:lvl w:ilvl="2" w:tplc="0409001B" w:tentative="1">
      <w:start w:val="1"/>
      <w:numFmt w:val="lowerRoman"/>
      <w:lvlText w:val="%3."/>
      <w:lvlJc w:val="right"/>
      <w:pPr>
        <w:ind w:left="4176" w:hanging="180"/>
      </w:pPr>
    </w:lvl>
    <w:lvl w:ilvl="3" w:tplc="0409000F" w:tentative="1">
      <w:start w:val="1"/>
      <w:numFmt w:val="decimal"/>
      <w:lvlText w:val="%4."/>
      <w:lvlJc w:val="left"/>
      <w:pPr>
        <w:ind w:left="4896" w:hanging="360"/>
      </w:pPr>
    </w:lvl>
    <w:lvl w:ilvl="4" w:tplc="04090019" w:tentative="1">
      <w:start w:val="1"/>
      <w:numFmt w:val="lowerLetter"/>
      <w:lvlText w:val="%5."/>
      <w:lvlJc w:val="left"/>
      <w:pPr>
        <w:ind w:left="5616" w:hanging="360"/>
      </w:pPr>
    </w:lvl>
    <w:lvl w:ilvl="5" w:tplc="0409001B" w:tentative="1">
      <w:start w:val="1"/>
      <w:numFmt w:val="lowerRoman"/>
      <w:lvlText w:val="%6."/>
      <w:lvlJc w:val="right"/>
      <w:pPr>
        <w:ind w:left="6336" w:hanging="180"/>
      </w:pPr>
    </w:lvl>
    <w:lvl w:ilvl="6" w:tplc="0409000F" w:tentative="1">
      <w:start w:val="1"/>
      <w:numFmt w:val="decimal"/>
      <w:lvlText w:val="%7."/>
      <w:lvlJc w:val="left"/>
      <w:pPr>
        <w:ind w:left="7056" w:hanging="360"/>
      </w:pPr>
    </w:lvl>
    <w:lvl w:ilvl="7" w:tplc="04090019" w:tentative="1">
      <w:start w:val="1"/>
      <w:numFmt w:val="lowerLetter"/>
      <w:lvlText w:val="%8."/>
      <w:lvlJc w:val="left"/>
      <w:pPr>
        <w:ind w:left="7776" w:hanging="360"/>
      </w:pPr>
    </w:lvl>
    <w:lvl w:ilvl="8" w:tplc="0409001B" w:tentative="1">
      <w:start w:val="1"/>
      <w:numFmt w:val="lowerRoman"/>
      <w:lvlText w:val="%9."/>
      <w:lvlJc w:val="right"/>
      <w:pPr>
        <w:ind w:left="8496" w:hanging="180"/>
      </w:pPr>
    </w:lvl>
  </w:abstractNum>
  <w:num w:numId="1">
    <w:abstractNumId w:val="0"/>
    <w:lvlOverride w:ilvl="0">
      <w:lvl w:ilvl="0">
        <w:start w:val="1"/>
        <w:numFmt w:val="bullet"/>
        <w:lvlText w:val=""/>
        <w:legacy w:legacy="1" w:legacySpace="0" w:legacyIndent="360"/>
        <w:lvlJc w:val="left"/>
        <w:pPr>
          <w:ind w:left="936" w:hanging="360"/>
        </w:pPr>
        <w:rPr>
          <w:rFonts w:ascii="Symbol" w:hAnsi="Symbol" w:hint="default"/>
        </w:rPr>
      </w:lvl>
    </w:lvlOverride>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doNotHyphenateCaps/>
  <w:drawingGridHorizontalSpacing w:val="120"/>
  <w:drawingGridVerticalSpacing w:val="12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682B"/>
    <w:rsid w:val="00007737"/>
    <w:rsid w:val="00015F49"/>
    <w:rsid w:val="00016565"/>
    <w:rsid w:val="000215BC"/>
    <w:rsid w:val="000236AB"/>
    <w:rsid w:val="000321DF"/>
    <w:rsid w:val="00033B56"/>
    <w:rsid w:val="0003665A"/>
    <w:rsid w:val="0003789F"/>
    <w:rsid w:val="00063304"/>
    <w:rsid w:val="00064A3B"/>
    <w:rsid w:val="00085370"/>
    <w:rsid w:val="00085DF1"/>
    <w:rsid w:val="00090BDF"/>
    <w:rsid w:val="000A4DF1"/>
    <w:rsid w:val="000C09C8"/>
    <w:rsid w:val="000C0FB7"/>
    <w:rsid w:val="000D187F"/>
    <w:rsid w:val="000F0E4A"/>
    <w:rsid w:val="000F22A3"/>
    <w:rsid w:val="000F6627"/>
    <w:rsid w:val="000F7470"/>
    <w:rsid w:val="00105221"/>
    <w:rsid w:val="00105529"/>
    <w:rsid w:val="00127ABD"/>
    <w:rsid w:val="001370C8"/>
    <w:rsid w:val="0013741C"/>
    <w:rsid w:val="00143AFF"/>
    <w:rsid w:val="0015418E"/>
    <w:rsid w:val="00164754"/>
    <w:rsid w:val="0019132D"/>
    <w:rsid w:val="001A6810"/>
    <w:rsid w:val="001B2291"/>
    <w:rsid w:val="001B2421"/>
    <w:rsid w:val="001B29EA"/>
    <w:rsid w:val="001B3364"/>
    <w:rsid w:val="001B527D"/>
    <w:rsid w:val="001B5E04"/>
    <w:rsid w:val="001D1BB5"/>
    <w:rsid w:val="001D4BAB"/>
    <w:rsid w:val="001F6582"/>
    <w:rsid w:val="001F65E2"/>
    <w:rsid w:val="00201D19"/>
    <w:rsid w:val="00205869"/>
    <w:rsid w:val="00214936"/>
    <w:rsid w:val="00222EAB"/>
    <w:rsid w:val="002276B1"/>
    <w:rsid w:val="00230BF6"/>
    <w:rsid w:val="00233843"/>
    <w:rsid w:val="00240431"/>
    <w:rsid w:val="00242527"/>
    <w:rsid w:val="00247B6D"/>
    <w:rsid w:val="00261727"/>
    <w:rsid w:val="00262BA1"/>
    <w:rsid w:val="00280AC9"/>
    <w:rsid w:val="0028301D"/>
    <w:rsid w:val="00284A2B"/>
    <w:rsid w:val="002B487E"/>
    <w:rsid w:val="002D0DB1"/>
    <w:rsid w:val="002D74E1"/>
    <w:rsid w:val="0030091F"/>
    <w:rsid w:val="00300BEC"/>
    <w:rsid w:val="00301261"/>
    <w:rsid w:val="003036F5"/>
    <w:rsid w:val="003071A0"/>
    <w:rsid w:val="0031113F"/>
    <w:rsid w:val="00315014"/>
    <w:rsid w:val="00324550"/>
    <w:rsid w:val="0032574E"/>
    <w:rsid w:val="003276A9"/>
    <w:rsid w:val="00327A45"/>
    <w:rsid w:val="00330962"/>
    <w:rsid w:val="003326EA"/>
    <w:rsid w:val="003533EE"/>
    <w:rsid w:val="00354403"/>
    <w:rsid w:val="00354468"/>
    <w:rsid w:val="00383123"/>
    <w:rsid w:val="00386F33"/>
    <w:rsid w:val="00393019"/>
    <w:rsid w:val="003A420A"/>
    <w:rsid w:val="003A7C33"/>
    <w:rsid w:val="003B0134"/>
    <w:rsid w:val="003B0D9A"/>
    <w:rsid w:val="003C3B25"/>
    <w:rsid w:val="003D5DE4"/>
    <w:rsid w:val="003E0164"/>
    <w:rsid w:val="003E5ECC"/>
    <w:rsid w:val="0041044F"/>
    <w:rsid w:val="00427634"/>
    <w:rsid w:val="004314D1"/>
    <w:rsid w:val="00432B38"/>
    <w:rsid w:val="004358FF"/>
    <w:rsid w:val="004378A8"/>
    <w:rsid w:val="00442432"/>
    <w:rsid w:val="00444D39"/>
    <w:rsid w:val="00463033"/>
    <w:rsid w:val="004810D6"/>
    <w:rsid w:val="004816A9"/>
    <w:rsid w:val="004936E5"/>
    <w:rsid w:val="0049531F"/>
    <w:rsid w:val="004B2D70"/>
    <w:rsid w:val="004B487A"/>
    <w:rsid w:val="004D38D9"/>
    <w:rsid w:val="004E7ED2"/>
    <w:rsid w:val="004F6B7D"/>
    <w:rsid w:val="00503B36"/>
    <w:rsid w:val="00503B52"/>
    <w:rsid w:val="0050539D"/>
    <w:rsid w:val="00511C77"/>
    <w:rsid w:val="00515408"/>
    <w:rsid w:val="0052042B"/>
    <w:rsid w:val="00520E88"/>
    <w:rsid w:val="00524A9F"/>
    <w:rsid w:val="00527CBF"/>
    <w:rsid w:val="00534BBA"/>
    <w:rsid w:val="00554477"/>
    <w:rsid w:val="00556412"/>
    <w:rsid w:val="005667A4"/>
    <w:rsid w:val="005675A8"/>
    <w:rsid w:val="005815FA"/>
    <w:rsid w:val="00595041"/>
    <w:rsid w:val="005A0ED5"/>
    <w:rsid w:val="005A4CF0"/>
    <w:rsid w:val="005C03E8"/>
    <w:rsid w:val="005C3EDE"/>
    <w:rsid w:val="005D4046"/>
    <w:rsid w:val="005D5EBA"/>
    <w:rsid w:val="005E730F"/>
    <w:rsid w:val="0060313E"/>
    <w:rsid w:val="006230A9"/>
    <w:rsid w:val="00636C00"/>
    <w:rsid w:val="00637717"/>
    <w:rsid w:val="006800A3"/>
    <w:rsid w:val="0068198F"/>
    <w:rsid w:val="006819C4"/>
    <w:rsid w:val="00686CB1"/>
    <w:rsid w:val="00696A03"/>
    <w:rsid w:val="00696CB1"/>
    <w:rsid w:val="006A2799"/>
    <w:rsid w:val="006A3B22"/>
    <w:rsid w:val="006A4042"/>
    <w:rsid w:val="006A5786"/>
    <w:rsid w:val="006B09D5"/>
    <w:rsid w:val="006B0B0A"/>
    <w:rsid w:val="006B46B1"/>
    <w:rsid w:val="006B4726"/>
    <w:rsid w:val="006F309E"/>
    <w:rsid w:val="00700794"/>
    <w:rsid w:val="007024C5"/>
    <w:rsid w:val="0070505B"/>
    <w:rsid w:val="00725B9C"/>
    <w:rsid w:val="00726705"/>
    <w:rsid w:val="00734B5B"/>
    <w:rsid w:val="00735373"/>
    <w:rsid w:val="00743950"/>
    <w:rsid w:val="00743E21"/>
    <w:rsid w:val="007635A4"/>
    <w:rsid w:val="0076577B"/>
    <w:rsid w:val="00765A18"/>
    <w:rsid w:val="0077478D"/>
    <w:rsid w:val="00776840"/>
    <w:rsid w:val="0078507E"/>
    <w:rsid w:val="00791744"/>
    <w:rsid w:val="00791DC6"/>
    <w:rsid w:val="007A2371"/>
    <w:rsid w:val="007A2F96"/>
    <w:rsid w:val="007A458A"/>
    <w:rsid w:val="007B11DF"/>
    <w:rsid w:val="007B1287"/>
    <w:rsid w:val="007B5BD4"/>
    <w:rsid w:val="007D1C36"/>
    <w:rsid w:val="007D682B"/>
    <w:rsid w:val="007E34CD"/>
    <w:rsid w:val="00806CAB"/>
    <w:rsid w:val="0081382C"/>
    <w:rsid w:val="00822693"/>
    <w:rsid w:val="00827C1A"/>
    <w:rsid w:val="008355DD"/>
    <w:rsid w:val="008437DE"/>
    <w:rsid w:val="00846326"/>
    <w:rsid w:val="0084669B"/>
    <w:rsid w:val="00851A5A"/>
    <w:rsid w:val="0085412A"/>
    <w:rsid w:val="00864636"/>
    <w:rsid w:val="0086629D"/>
    <w:rsid w:val="00866D73"/>
    <w:rsid w:val="008701A4"/>
    <w:rsid w:val="00875843"/>
    <w:rsid w:val="008901AB"/>
    <w:rsid w:val="00892AC8"/>
    <w:rsid w:val="008B5F2C"/>
    <w:rsid w:val="008C59EF"/>
    <w:rsid w:val="008C674D"/>
    <w:rsid w:val="008C6B01"/>
    <w:rsid w:val="008E2F4F"/>
    <w:rsid w:val="008F1408"/>
    <w:rsid w:val="009139BB"/>
    <w:rsid w:val="009235BE"/>
    <w:rsid w:val="00930620"/>
    <w:rsid w:val="0093250B"/>
    <w:rsid w:val="00935AD3"/>
    <w:rsid w:val="009428CE"/>
    <w:rsid w:val="00942BFB"/>
    <w:rsid w:val="00945D59"/>
    <w:rsid w:val="00975B0F"/>
    <w:rsid w:val="00976D73"/>
    <w:rsid w:val="009773D6"/>
    <w:rsid w:val="009831AE"/>
    <w:rsid w:val="0098419F"/>
    <w:rsid w:val="0099339A"/>
    <w:rsid w:val="009A1D1D"/>
    <w:rsid w:val="009A2C73"/>
    <w:rsid w:val="009A5753"/>
    <w:rsid w:val="009B4163"/>
    <w:rsid w:val="009D5A9B"/>
    <w:rsid w:val="009E3D68"/>
    <w:rsid w:val="009F2925"/>
    <w:rsid w:val="009F6CF2"/>
    <w:rsid w:val="009F6F4E"/>
    <w:rsid w:val="00A00C7F"/>
    <w:rsid w:val="00A10751"/>
    <w:rsid w:val="00A1362B"/>
    <w:rsid w:val="00A318CF"/>
    <w:rsid w:val="00A324D8"/>
    <w:rsid w:val="00A3334A"/>
    <w:rsid w:val="00A604D8"/>
    <w:rsid w:val="00A80573"/>
    <w:rsid w:val="00A8066E"/>
    <w:rsid w:val="00A93210"/>
    <w:rsid w:val="00AA2F11"/>
    <w:rsid w:val="00AA47E0"/>
    <w:rsid w:val="00AC4524"/>
    <w:rsid w:val="00AC519C"/>
    <w:rsid w:val="00AD4DA8"/>
    <w:rsid w:val="00AD5835"/>
    <w:rsid w:val="00AE30BA"/>
    <w:rsid w:val="00AF2BF8"/>
    <w:rsid w:val="00B02652"/>
    <w:rsid w:val="00B057CC"/>
    <w:rsid w:val="00B17A1B"/>
    <w:rsid w:val="00B205E1"/>
    <w:rsid w:val="00B2757E"/>
    <w:rsid w:val="00B527C9"/>
    <w:rsid w:val="00B54117"/>
    <w:rsid w:val="00B64048"/>
    <w:rsid w:val="00B90534"/>
    <w:rsid w:val="00B94B32"/>
    <w:rsid w:val="00BA0A0C"/>
    <w:rsid w:val="00BA18C1"/>
    <w:rsid w:val="00BA4384"/>
    <w:rsid w:val="00BB2A33"/>
    <w:rsid w:val="00BB5D77"/>
    <w:rsid w:val="00BB6AE1"/>
    <w:rsid w:val="00BC52C1"/>
    <w:rsid w:val="00BC60CE"/>
    <w:rsid w:val="00BE17E8"/>
    <w:rsid w:val="00BF10E8"/>
    <w:rsid w:val="00C03345"/>
    <w:rsid w:val="00C05372"/>
    <w:rsid w:val="00C10C49"/>
    <w:rsid w:val="00C14E90"/>
    <w:rsid w:val="00C2239C"/>
    <w:rsid w:val="00C41119"/>
    <w:rsid w:val="00C554F6"/>
    <w:rsid w:val="00C60431"/>
    <w:rsid w:val="00C6106C"/>
    <w:rsid w:val="00C61BFF"/>
    <w:rsid w:val="00C6432C"/>
    <w:rsid w:val="00C77BC5"/>
    <w:rsid w:val="00CA57D6"/>
    <w:rsid w:val="00CA6609"/>
    <w:rsid w:val="00CA6D06"/>
    <w:rsid w:val="00CC3905"/>
    <w:rsid w:val="00CD297C"/>
    <w:rsid w:val="00CD64CB"/>
    <w:rsid w:val="00CE0BC8"/>
    <w:rsid w:val="00CE3AB7"/>
    <w:rsid w:val="00CE73C1"/>
    <w:rsid w:val="00D123E8"/>
    <w:rsid w:val="00D164D3"/>
    <w:rsid w:val="00D218C7"/>
    <w:rsid w:val="00D24BD1"/>
    <w:rsid w:val="00D4373B"/>
    <w:rsid w:val="00D449A4"/>
    <w:rsid w:val="00D44B17"/>
    <w:rsid w:val="00D46654"/>
    <w:rsid w:val="00D507E5"/>
    <w:rsid w:val="00D57BBF"/>
    <w:rsid w:val="00D61DCC"/>
    <w:rsid w:val="00D6474B"/>
    <w:rsid w:val="00D65280"/>
    <w:rsid w:val="00D709E6"/>
    <w:rsid w:val="00D82140"/>
    <w:rsid w:val="00D84A35"/>
    <w:rsid w:val="00D919B7"/>
    <w:rsid w:val="00DA034F"/>
    <w:rsid w:val="00DA1385"/>
    <w:rsid w:val="00DB3DAB"/>
    <w:rsid w:val="00DB4762"/>
    <w:rsid w:val="00DB56BA"/>
    <w:rsid w:val="00E00108"/>
    <w:rsid w:val="00E03DA7"/>
    <w:rsid w:val="00E06EC3"/>
    <w:rsid w:val="00E0717C"/>
    <w:rsid w:val="00E10CFE"/>
    <w:rsid w:val="00E12125"/>
    <w:rsid w:val="00E226B5"/>
    <w:rsid w:val="00E27861"/>
    <w:rsid w:val="00E31EAF"/>
    <w:rsid w:val="00E3249B"/>
    <w:rsid w:val="00E423B6"/>
    <w:rsid w:val="00E43072"/>
    <w:rsid w:val="00E45476"/>
    <w:rsid w:val="00E54756"/>
    <w:rsid w:val="00E567B3"/>
    <w:rsid w:val="00E60F66"/>
    <w:rsid w:val="00E8202A"/>
    <w:rsid w:val="00E82487"/>
    <w:rsid w:val="00E8460A"/>
    <w:rsid w:val="00E85247"/>
    <w:rsid w:val="00E94CFD"/>
    <w:rsid w:val="00EB48F4"/>
    <w:rsid w:val="00EB5765"/>
    <w:rsid w:val="00EB7132"/>
    <w:rsid w:val="00EC4544"/>
    <w:rsid w:val="00ED3E1E"/>
    <w:rsid w:val="00ED4470"/>
    <w:rsid w:val="00ED4F2E"/>
    <w:rsid w:val="00EE1E14"/>
    <w:rsid w:val="00EE2052"/>
    <w:rsid w:val="00EE61C7"/>
    <w:rsid w:val="00EF00B2"/>
    <w:rsid w:val="00F07C06"/>
    <w:rsid w:val="00F1329A"/>
    <w:rsid w:val="00F27A1B"/>
    <w:rsid w:val="00F301DD"/>
    <w:rsid w:val="00F41409"/>
    <w:rsid w:val="00F43741"/>
    <w:rsid w:val="00F579F5"/>
    <w:rsid w:val="00F71F23"/>
    <w:rsid w:val="00F743DA"/>
    <w:rsid w:val="00F95AA0"/>
    <w:rsid w:val="00F96C62"/>
    <w:rsid w:val="00FA09AA"/>
    <w:rsid w:val="00FB604D"/>
    <w:rsid w:val="00FC0F21"/>
    <w:rsid w:val="00FC4F14"/>
    <w:rsid w:val="00FD07A2"/>
    <w:rsid w:val="00FD2CB0"/>
    <w:rsid w:val="00FD4F01"/>
    <w:rsid w:val="00FE0BE4"/>
    <w:rsid w:val="00FE2758"/>
    <w:rsid w:val="00FE4C05"/>
    <w:rsid w:val="00FF4C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2371"/>
    <w:pPr>
      <w:overflowPunct w:val="0"/>
      <w:autoSpaceDE w:val="0"/>
      <w:autoSpaceDN w:val="0"/>
      <w:adjustRightInd w:val="0"/>
      <w:ind w:firstLine="576"/>
      <w:textAlignment w:val="baseline"/>
    </w:pPr>
    <w:rPr>
      <w:rFonts w:ascii="Calibri" w:hAnsi="Calibri"/>
      <w:sz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1">
    <w:name w:val="Level 1"/>
    <w:rsid w:val="007A2371"/>
    <w:pPr>
      <w:keepLines/>
      <w:overflowPunct w:val="0"/>
      <w:autoSpaceDE w:val="0"/>
      <w:autoSpaceDN w:val="0"/>
      <w:adjustRightInd w:val="0"/>
      <w:spacing w:line="240" w:lineRule="exact"/>
      <w:ind w:left="2016" w:hanging="576"/>
      <w:textAlignment w:val="baseline"/>
    </w:pPr>
    <w:rPr>
      <w:rFonts w:ascii="Calibri" w:hAnsi="Calibri"/>
      <w:sz w:val="24"/>
      <w:lang w:eastAsia="en-US"/>
    </w:rPr>
  </w:style>
  <w:style w:type="paragraph" w:customStyle="1" w:styleId="run-headtitle">
    <w:name w:val="run-head title"/>
    <w:autoRedefine/>
    <w:rsid w:val="007A2371"/>
    <w:pPr>
      <w:overflowPunct w:val="0"/>
      <w:autoSpaceDE w:val="0"/>
      <w:autoSpaceDN w:val="0"/>
      <w:adjustRightInd w:val="0"/>
      <w:spacing w:line="240" w:lineRule="exact"/>
      <w:ind w:left="-1800" w:right="-1080"/>
      <w:jc w:val="right"/>
      <w:textAlignment w:val="baseline"/>
    </w:pPr>
    <w:rPr>
      <w:rFonts w:ascii="Calibri" w:hAnsi="Calibri"/>
      <w:b/>
      <w:sz w:val="24"/>
      <w:lang w:eastAsia="en-US"/>
    </w:rPr>
  </w:style>
  <w:style w:type="paragraph" w:customStyle="1" w:styleId="run-headsubtitle">
    <w:name w:val="run-head subtitle"/>
    <w:rsid w:val="007A2371"/>
    <w:pPr>
      <w:overflowPunct w:val="0"/>
      <w:autoSpaceDE w:val="0"/>
      <w:autoSpaceDN w:val="0"/>
      <w:adjustRightInd w:val="0"/>
      <w:ind w:right="-1080"/>
      <w:jc w:val="right"/>
      <w:textAlignment w:val="baseline"/>
    </w:pPr>
    <w:rPr>
      <w:rFonts w:ascii="Calibri" w:hAnsi="Calibri"/>
      <w:sz w:val="24"/>
      <w:lang w:eastAsia="en-US"/>
    </w:rPr>
  </w:style>
  <w:style w:type="paragraph" w:customStyle="1" w:styleId="Level2">
    <w:name w:val="Level 2"/>
    <w:rsid w:val="007A2371"/>
    <w:pPr>
      <w:keepLines/>
      <w:tabs>
        <w:tab w:val="left" w:pos="2160"/>
      </w:tabs>
      <w:overflowPunct w:val="0"/>
      <w:autoSpaceDE w:val="0"/>
      <w:autoSpaceDN w:val="0"/>
      <w:adjustRightInd w:val="0"/>
      <w:spacing w:line="240" w:lineRule="exact"/>
      <w:ind w:left="2304" w:hanging="576"/>
      <w:textAlignment w:val="baseline"/>
    </w:pPr>
    <w:rPr>
      <w:rFonts w:ascii="Calibri" w:hAnsi="Calibri"/>
      <w:sz w:val="24"/>
      <w:lang w:eastAsia="en-US"/>
    </w:rPr>
  </w:style>
  <w:style w:type="paragraph" w:customStyle="1" w:styleId="run-headbod-description">
    <w:name w:val="run-head bod-description"/>
    <w:rsid w:val="007A2371"/>
    <w:pPr>
      <w:overflowPunct w:val="0"/>
      <w:autoSpaceDE w:val="0"/>
      <w:autoSpaceDN w:val="0"/>
      <w:adjustRightInd w:val="0"/>
      <w:ind w:firstLine="576"/>
      <w:textAlignment w:val="baseline"/>
    </w:pPr>
    <w:rPr>
      <w:rFonts w:ascii="Calibri" w:hAnsi="Calibri"/>
      <w:b/>
      <w:sz w:val="24"/>
      <w:u w:val="single"/>
      <w:lang w:eastAsia="en-US"/>
    </w:rPr>
  </w:style>
  <w:style w:type="paragraph" w:customStyle="1" w:styleId="boxnumber">
    <w:name w:val="box number"/>
    <w:rsid w:val="009773D6"/>
    <w:pPr>
      <w:keepNext/>
      <w:overflowPunct w:val="0"/>
      <w:autoSpaceDE w:val="0"/>
      <w:autoSpaceDN w:val="0"/>
      <w:adjustRightInd w:val="0"/>
      <w:spacing w:line="240" w:lineRule="exact"/>
      <w:ind w:firstLine="576"/>
      <w:textAlignment w:val="baseline"/>
    </w:pPr>
    <w:rPr>
      <w:rFonts w:ascii="Calibri" w:hAnsi="Calibri"/>
      <w:b/>
      <w:sz w:val="24"/>
      <w:lang w:eastAsia="en-US"/>
    </w:rPr>
  </w:style>
  <w:style w:type="paragraph" w:customStyle="1" w:styleId="Level3">
    <w:name w:val="Level 3"/>
    <w:rsid w:val="007A2371"/>
    <w:pPr>
      <w:keepLines/>
      <w:tabs>
        <w:tab w:val="left" w:pos="2160"/>
      </w:tabs>
      <w:overflowPunct w:val="0"/>
      <w:autoSpaceDE w:val="0"/>
      <w:autoSpaceDN w:val="0"/>
      <w:adjustRightInd w:val="0"/>
      <w:spacing w:line="240" w:lineRule="exact"/>
      <w:ind w:left="2592" w:hanging="576"/>
      <w:textAlignment w:val="baseline"/>
    </w:pPr>
    <w:rPr>
      <w:rFonts w:ascii="Calibri" w:hAnsi="Calibri"/>
      <w:sz w:val="24"/>
      <w:lang w:eastAsia="en-US"/>
    </w:rPr>
  </w:style>
  <w:style w:type="paragraph" w:customStyle="1" w:styleId="run-headpagerightbottom">
    <w:name w:val="run-head page # right bottom"/>
    <w:rsid w:val="007A2371"/>
    <w:pPr>
      <w:overflowPunct w:val="0"/>
      <w:autoSpaceDE w:val="0"/>
      <w:autoSpaceDN w:val="0"/>
      <w:adjustRightInd w:val="0"/>
      <w:ind w:right="720"/>
      <w:jc w:val="right"/>
      <w:textAlignment w:val="baseline"/>
    </w:pPr>
    <w:rPr>
      <w:rFonts w:ascii="Calibri" w:hAnsi="Calibri"/>
      <w:sz w:val="24"/>
      <w:u w:val="single"/>
      <w:lang w:eastAsia="en-US"/>
    </w:rPr>
  </w:style>
  <w:style w:type="paragraph" w:customStyle="1" w:styleId="sectionheadings">
    <w:name w:val="section headings"/>
    <w:rsid w:val="007A2371"/>
    <w:pPr>
      <w:keepNext/>
      <w:overflowPunct w:val="0"/>
      <w:autoSpaceDE w:val="0"/>
      <w:autoSpaceDN w:val="0"/>
      <w:adjustRightInd w:val="0"/>
      <w:spacing w:after="120" w:line="240" w:lineRule="exact"/>
      <w:textAlignment w:val="baseline"/>
    </w:pPr>
    <w:rPr>
      <w:rFonts w:ascii="Calibri" w:hAnsi="Calibri"/>
      <w:b/>
      <w:sz w:val="24"/>
      <w:u w:val="single"/>
      <w:lang w:eastAsia="en-US"/>
    </w:rPr>
  </w:style>
  <w:style w:type="paragraph" w:customStyle="1" w:styleId="Level4">
    <w:name w:val="Level 4"/>
    <w:rsid w:val="007A2371"/>
    <w:pPr>
      <w:keepLines/>
      <w:overflowPunct w:val="0"/>
      <w:autoSpaceDE w:val="0"/>
      <w:autoSpaceDN w:val="0"/>
      <w:adjustRightInd w:val="0"/>
      <w:spacing w:line="240" w:lineRule="exact"/>
      <w:ind w:left="2880" w:hanging="576"/>
      <w:textAlignment w:val="baseline"/>
    </w:pPr>
    <w:rPr>
      <w:rFonts w:ascii="Calibri" w:hAnsi="Calibri"/>
      <w:sz w:val="24"/>
      <w:lang w:eastAsia="en-US"/>
    </w:rPr>
  </w:style>
  <w:style w:type="paragraph" w:customStyle="1" w:styleId="flushleftparagraph">
    <w:name w:val="flushleft paragraph"/>
    <w:rsid w:val="009773D6"/>
    <w:pPr>
      <w:overflowPunct w:val="0"/>
      <w:autoSpaceDE w:val="0"/>
      <w:autoSpaceDN w:val="0"/>
      <w:adjustRightInd w:val="0"/>
      <w:spacing w:line="240" w:lineRule="exact"/>
      <w:textAlignment w:val="baseline"/>
    </w:pPr>
    <w:rPr>
      <w:rFonts w:ascii="Calibri" w:hAnsi="Calibri"/>
      <w:sz w:val="24"/>
      <w:lang w:eastAsia="en-US"/>
    </w:rPr>
  </w:style>
  <w:style w:type="paragraph" w:customStyle="1" w:styleId="Level5">
    <w:name w:val="Level 5"/>
    <w:rsid w:val="007A2371"/>
    <w:pPr>
      <w:keepLines/>
      <w:tabs>
        <w:tab w:val="left" w:pos="2880"/>
      </w:tabs>
      <w:overflowPunct w:val="0"/>
      <w:autoSpaceDE w:val="0"/>
      <w:autoSpaceDN w:val="0"/>
      <w:adjustRightInd w:val="0"/>
      <w:spacing w:line="240" w:lineRule="exact"/>
      <w:ind w:left="3168" w:hanging="576"/>
      <w:textAlignment w:val="baseline"/>
    </w:pPr>
    <w:rPr>
      <w:rFonts w:ascii="Calibri" w:hAnsi="Calibri"/>
      <w:sz w:val="24"/>
      <w:lang w:eastAsia="en-US"/>
    </w:rPr>
  </w:style>
  <w:style w:type="paragraph" w:customStyle="1" w:styleId="Level6">
    <w:name w:val="Level 6"/>
    <w:rsid w:val="007A2371"/>
    <w:pPr>
      <w:spacing w:line="240" w:lineRule="exact"/>
      <w:ind w:left="3456" w:hanging="576"/>
    </w:pPr>
    <w:rPr>
      <w:rFonts w:ascii="Calibri" w:hAnsi="Calibri"/>
      <w:sz w:val="24"/>
      <w:lang w:eastAsia="en-US"/>
    </w:rPr>
  </w:style>
  <w:style w:type="paragraph" w:customStyle="1" w:styleId="Level7">
    <w:name w:val="Level 7"/>
    <w:rsid w:val="007A2371"/>
    <w:pPr>
      <w:keepLines/>
      <w:tabs>
        <w:tab w:val="left" w:pos="3600"/>
      </w:tabs>
      <w:overflowPunct w:val="0"/>
      <w:autoSpaceDE w:val="0"/>
      <w:autoSpaceDN w:val="0"/>
      <w:adjustRightInd w:val="0"/>
      <w:spacing w:line="240" w:lineRule="exact"/>
      <w:ind w:left="3744" w:hanging="576"/>
      <w:textAlignment w:val="baseline"/>
    </w:pPr>
    <w:rPr>
      <w:rFonts w:ascii="Calibri" w:hAnsi="Calibri"/>
      <w:sz w:val="24"/>
      <w:lang w:eastAsia="en-US"/>
    </w:rPr>
  </w:style>
  <w:style w:type="paragraph" w:customStyle="1" w:styleId="Level8">
    <w:name w:val="Level 8"/>
    <w:rsid w:val="007A2371"/>
    <w:pPr>
      <w:keepLines/>
      <w:tabs>
        <w:tab w:val="left" w:pos="3600"/>
      </w:tabs>
      <w:overflowPunct w:val="0"/>
      <w:autoSpaceDE w:val="0"/>
      <w:autoSpaceDN w:val="0"/>
      <w:adjustRightInd w:val="0"/>
      <w:spacing w:line="240" w:lineRule="exact"/>
      <w:ind w:left="4032" w:hanging="576"/>
      <w:textAlignment w:val="baseline"/>
    </w:pPr>
    <w:rPr>
      <w:rFonts w:ascii="Calibri" w:hAnsi="Calibri"/>
      <w:sz w:val="24"/>
      <w:lang w:eastAsia="en-US"/>
    </w:rPr>
  </w:style>
  <w:style w:type="paragraph" w:styleId="Header">
    <w:name w:val="header"/>
    <w:basedOn w:val="Normal"/>
    <w:semiHidden/>
    <w:pPr>
      <w:tabs>
        <w:tab w:val="center" w:pos="4320"/>
        <w:tab w:val="right" w:pos="8640"/>
      </w:tabs>
    </w:pPr>
  </w:style>
  <w:style w:type="paragraph" w:customStyle="1" w:styleId="StandardParagraph">
    <w:name w:val="Standard Paragraph"/>
    <w:basedOn w:val="Normal"/>
    <w:autoRedefine/>
    <w:rsid w:val="007A2371"/>
    <w:pPr>
      <w:spacing w:line="280" w:lineRule="exact"/>
    </w:pPr>
  </w:style>
  <w:style w:type="paragraph" w:styleId="Footer">
    <w:name w:val="footer"/>
    <w:basedOn w:val="Normal"/>
    <w:semiHidden/>
    <w:pPr>
      <w:tabs>
        <w:tab w:val="center" w:pos="4320"/>
        <w:tab w:val="right" w:pos="8640"/>
      </w:tabs>
    </w:pPr>
  </w:style>
  <w:style w:type="paragraph" w:customStyle="1" w:styleId="L1Subgroup">
    <w:name w:val="L1 Subgroup"/>
    <w:basedOn w:val="Level1"/>
    <w:rsid w:val="009773D6"/>
    <w:rPr>
      <w:b/>
    </w:rPr>
  </w:style>
  <w:style w:type="paragraph" w:customStyle="1" w:styleId="collacqdata">
    <w:name w:val="coll. acq. data"/>
    <w:basedOn w:val="Normal"/>
    <w:autoRedefine/>
    <w:rsid w:val="009773D6"/>
    <w:pPr>
      <w:tabs>
        <w:tab w:val="left" w:pos="1440"/>
        <w:tab w:val="left" w:pos="2160"/>
        <w:tab w:val="left" w:pos="2880"/>
      </w:tabs>
      <w:spacing w:before="120" w:line="240" w:lineRule="exact"/>
      <w:ind w:left="2880" w:hanging="1872"/>
    </w:pPr>
  </w:style>
  <w:style w:type="paragraph" w:customStyle="1" w:styleId="collcoverdates">
    <w:name w:val="coll. cover dates"/>
    <w:basedOn w:val="Normal"/>
    <w:rsid w:val="009773D6"/>
    <w:pPr>
      <w:spacing w:line="240" w:lineRule="exact"/>
      <w:ind w:left="2736" w:right="1872" w:firstLine="0"/>
    </w:pPr>
  </w:style>
  <w:style w:type="paragraph" w:customStyle="1" w:styleId="collcovertitle">
    <w:name w:val="coll. cover title"/>
    <w:basedOn w:val="Normal"/>
    <w:rsid w:val="009773D6"/>
    <w:pPr>
      <w:spacing w:line="240" w:lineRule="exact"/>
      <w:ind w:left="2448" w:right="1872" w:firstLine="0"/>
    </w:pPr>
    <w:rPr>
      <w:caps/>
    </w:rPr>
  </w:style>
  <w:style w:type="paragraph" w:customStyle="1" w:styleId="colltitle">
    <w:name w:val="coll. title"/>
    <w:basedOn w:val="Normal"/>
    <w:rsid w:val="009773D6"/>
    <w:pPr>
      <w:spacing w:before="120"/>
      <w:ind w:left="2880" w:hanging="1872"/>
    </w:pPr>
    <w:rPr>
      <w:b/>
    </w:rPr>
  </w:style>
  <w:style w:type="paragraph" w:customStyle="1" w:styleId="colldates">
    <w:name w:val="coll. dates"/>
    <w:basedOn w:val="colltitle"/>
    <w:rsid w:val="009773D6"/>
  </w:style>
  <w:style w:type="paragraph" w:customStyle="1" w:styleId="collsize">
    <w:name w:val="coll. size"/>
    <w:basedOn w:val="Normal"/>
    <w:rsid w:val="009773D6"/>
    <w:pPr>
      <w:ind w:firstLine="0"/>
      <w:jc w:val="center"/>
    </w:pPr>
  </w:style>
  <w:style w:type="paragraph" w:customStyle="1" w:styleId="Titlepage">
    <w:name w:val="Titlepage"/>
    <w:autoRedefine/>
    <w:rsid w:val="007A2371"/>
    <w:pPr>
      <w:overflowPunct w:val="0"/>
      <w:autoSpaceDE w:val="0"/>
      <w:autoSpaceDN w:val="0"/>
      <w:adjustRightInd w:val="0"/>
      <w:spacing w:line="240" w:lineRule="exact"/>
      <w:jc w:val="center"/>
      <w:textAlignment w:val="baseline"/>
    </w:pPr>
    <w:rPr>
      <w:rFonts w:ascii="Calibri" w:hAnsi="Calibri"/>
      <w:noProof/>
      <w:lang w:eastAsia="en-US"/>
    </w:rPr>
  </w:style>
  <w:style w:type="paragraph" w:customStyle="1" w:styleId="centeredheading">
    <w:name w:val="centered heading"/>
    <w:rsid w:val="009773D6"/>
    <w:pPr>
      <w:overflowPunct w:val="0"/>
      <w:autoSpaceDE w:val="0"/>
      <w:autoSpaceDN w:val="0"/>
      <w:adjustRightInd w:val="0"/>
      <w:jc w:val="center"/>
      <w:textAlignment w:val="baseline"/>
    </w:pPr>
    <w:rPr>
      <w:rFonts w:ascii="Calibri" w:hAnsi="Calibri"/>
      <w:b/>
      <w:noProof/>
      <w:sz w:val="24"/>
      <w:u w:val="single"/>
      <w:lang w:eastAsia="en-US"/>
    </w:rPr>
  </w:style>
  <w:style w:type="paragraph" w:customStyle="1" w:styleId="L1Series">
    <w:name w:val="L1 Series"/>
    <w:basedOn w:val="Level1"/>
    <w:rsid w:val="009773D6"/>
    <w:rPr>
      <w:b/>
    </w:rPr>
  </w:style>
  <w:style w:type="paragraph" w:customStyle="1" w:styleId="L2Series">
    <w:name w:val="L2 Series"/>
    <w:basedOn w:val="Level2"/>
    <w:rsid w:val="009773D6"/>
    <w:rPr>
      <w:b/>
    </w:rPr>
  </w:style>
  <w:style w:type="paragraph" w:customStyle="1" w:styleId="L2Subseries">
    <w:name w:val="L2 Subseries"/>
    <w:basedOn w:val="Level2"/>
    <w:rsid w:val="009773D6"/>
    <w:rPr>
      <w:b/>
    </w:rPr>
  </w:style>
  <w:style w:type="paragraph" w:customStyle="1" w:styleId="L3Subseries">
    <w:name w:val="L3 Subseries"/>
    <w:basedOn w:val="Level3"/>
    <w:autoRedefine/>
    <w:rsid w:val="007A2371"/>
    <w:rPr>
      <w:b/>
    </w:rPr>
  </w:style>
  <w:style w:type="paragraph" w:customStyle="1" w:styleId="Level9">
    <w:name w:val="Level 9"/>
    <w:basedOn w:val="Level8"/>
    <w:pPr>
      <w:ind w:left="4320"/>
    </w:pPr>
  </w:style>
  <w:style w:type="character" w:customStyle="1" w:styleId="restrict">
    <w:name w:val="restrict"/>
    <w:rsid w:val="007A2371"/>
    <w:rPr>
      <w:b/>
      <w:color w:val="000000"/>
    </w:rPr>
  </w:style>
  <w:style w:type="paragraph" w:customStyle="1" w:styleId="Level10">
    <w:name w:val="Level 10"/>
    <w:basedOn w:val="Level9"/>
    <w:rsid w:val="007A2371"/>
    <w:pPr>
      <w:ind w:left="4608"/>
    </w:pPr>
  </w:style>
  <w:style w:type="paragraph" w:customStyle="1" w:styleId="Level11">
    <w:name w:val="Level 11"/>
    <w:basedOn w:val="Level10"/>
    <w:pPr>
      <w:ind w:left="4896"/>
    </w:pPr>
  </w:style>
  <w:style w:type="paragraph" w:customStyle="1" w:styleId="L1newpage">
    <w:name w:val="L1 newpage"/>
    <w:basedOn w:val="Level1"/>
    <w:rsid w:val="009773D6"/>
    <w:rPr>
      <w:b/>
    </w:rPr>
  </w:style>
  <w:style w:type="paragraph" w:customStyle="1" w:styleId="L2newpage">
    <w:name w:val="L2 newpage"/>
    <w:basedOn w:val="Level2"/>
    <w:rsid w:val="009773D6"/>
  </w:style>
  <w:style w:type="paragraph" w:customStyle="1" w:styleId="L3newpage">
    <w:name w:val="L3 newpage"/>
    <w:basedOn w:val="Level3"/>
    <w:rsid w:val="009773D6"/>
  </w:style>
  <w:style w:type="paragraph" w:customStyle="1" w:styleId="L4newpage">
    <w:name w:val="L4 newpage"/>
    <w:basedOn w:val="Level4"/>
  </w:style>
  <w:style w:type="paragraph" w:customStyle="1" w:styleId="L5newpage">
    <w:name w:val="L5 newpage"/>
    <w:basedOn w:val="Level5"/>
  </w:style>
  <w:style w:type="paragraph" w:customStyle="1" w:styleId="L6newpage">
    <w:name w:val="L6 newpage"/>
    <w:basedOn w:val="Level6"/>
  </w:style>
  <w:style w:type="paragraph" w:customStyle="1" w:styleId="L7newpage">
    <w:name w:val="L7 newpage"/>
    <w:basedOn w:val="Level7"/>
  </w:style>
  <w:style w:type="paragraph" w:customStyle="1" w:styleId="Boxnewpage">
    <w:name w:val="Box newpage"/>
    <w:basedOn w:val="Normal"/>
    <w:rsid w:val="009773D6"/>
    <w:rPr>
      <w:b/>
    </w:rPr>
  </w:style>
  <w:style w:type="paragraph" w:customStyle="1" w:styleId="L4Sub-subseries">
    <w:name w:val="L4 Sub-subseries"/>
    <w:basedOn w:val="Level4"/>
  </w:style>
  <w:style w:type="paragraph" w:customStyle="1" w:styleId="L3Sub-subseries">
    <w:name w:val="L3 Sub-subseries"/>
    <w:basedOn w:val="Level3"/>
  </w:style>
  <w:style w:type="paragraph" w:customStyle="1" w:styleId="Level12">
    <w:name w:val="Level 12"/>
    <w:basedOn w:val="Level11"/>
    <w:pPr>
      <w:ind w:left="5184"/>
    </w:pPr>
  </w:style>
  <w:style w:type="paragraph" w:customStyle="1" w:styleId="L4SSSSeries">
    <w:name w:val="L4 SSS Series"/>
    <w:basedOn w:val="L4Sub-subseries"/>
  </w:style>
  <w:style w:type="paragraph" w:customStyle="1" w:styleId="L5SSSSeries">
    <w:name w:val="L5 SSS Series"/>
    <w:basedOn w:val="Level5"/>
  </w:style>
  <w:style w:type="paragraph" w:customStyle="1" w:styleId="level2item">
    <w:name w:val="level 2 item"/>
    <w:basedOn w:val="Level2"/>
  </w:style>
  <w:style w:type="paragraph" w:customStyle="1" w:styleId="level3item">
    <w:name w:val="level 3 item"/>
    <w:basedOn w:val="Level3"/>
  </w:style>
  <w:style w:type="paragraph" w:customStyle="1" w:styleId="level4item">
    <w:name w:val="level 4 item"/>
    <w:basedOn w:val="Level4"/>
  </w:style>
  <w:style w:type="paragraph" w:customStyle="1" w:styleId="level5item">
    <w:name w:val="level 5 item"/>
    <w:basedOn w:val="Level5"/>
  </w:style>
  <w:style w:type="paragraph" w:customStyle="1" w:styleId="level6item">
    <w:name w:val="level 6 item"/>
    <w:basedOn w:val="Normal"/>
    <w:pPr>
      <w:keepLines/>
      <w:spacing w:line="240" w:lineRule="exact"/>
      <w:ind w:left="3456" w:hanging="576"/>
    </w:pPr>
  </w:style>
  <w:style w:type="paragraph" w:customStyle="1" w:styleId="level7item">
    <w:name w:val="level 7 item"/>
    <w:basedOn w:val="Level7"/>
  </w:style>
  <w:style w:type="paragraph" w:customStyle="1" w:styleId="level8item">
    <w:name w:val="level 8 item"/>
    <w:basedOn w:val="Level8"/>
  </w:style>
  <w:style w:type="paragraph" w:customStyle="1" w:styleId="level9item">
    <w:name w:val="level 9 item"/>
    <w:basedOn w:val="Level9"/>
  </w:style>
  <w:style w:type="paragraph" w:customStyle="1" w:styleId="level11item">
    <w:name w:val="level 11 item"/>
    <w:basedOn w:val="Level11"/>
  </w:style>
  <w:style w:type="paragraph" w:customStyle="1" w:styleId="level10item">
    <w:name w:val="level 10 item"/>
    <w:basedOn w:val="Level10"/>
  </w:style>
  <w:style w:type="paragraph" w:customStyle="1" w:styleId="level12item">
    <w:name w:val="level 12 item"/>
    <w:basedOn w:val="Level12"/>
  </w:style>
  <w:style w:type="paragraph" w:customStyle="1" w:styleId="level1item">
    <w:name w:val="level 1 item"/>
    <w:basedOn w:val="Level1"/>
  </w:style>
  <w:style w:type="character" w:customStyle="1" w:styleId="daolink">
    <w:name w:val="daolink"/>
    <w:rPr>
      <w:b/>
      <w:color w:val="FF00FF"/>
    </w:rPr>
  </w:style>
  <w:style w:type="character" w:customStyle="1" w:styleId="restrictedER">
    <w:name w:val="restrictedER"/>
    <w:rsid w:val="007A2371"/>
    <w:rPr>
      <w:b/>
      <w:sz w:val="22"/>
    </w:rPr>
  </w:style>
  <w:style w:type="paragraph" w:customStyle="1" w:styleId="callnumber">
    <w:name w:val="call number"/>
    <w:basedOn w:val="colltitle"/>
    <w:rsid w:val="009773D6"/>
  </w:style>
  <w:style w:type="character" w:customStyle="1" w:styleId="standardfont">
    <w:name w:val="standard font"/>
    <w:basedOn w:val="DefaultParagraphFont"/>
  </w:style>
  <w:style w:type="paragraph" w:customStyle="1" w:styleId="Style1">
    <w:name w:val="Style1"/>
    <w:basedOn w:val="colltitle"/>
    <w:rPr>
      <w:bCs/>
    </w:rPr>
  </w:style>
  <w:style w:type="paragraph" w:customStyle="1" w:styleId="collbulkdates">
    <w:name w:val="coll. bulk dates"/>
    <w:basedOn w:val="colldates"/>
    <w:rsid w:val="009773D6"/>
  </w:style>
  <w:style w:type="paragraph" w:customStyle="1" w:styleId="collextent">
    <w:name w:val="coll. extent"/>
    <w:basedOn w:val="colldates"/>
    <w:rsid w:val="009773D6"/>
    <w:rPr>
      <w:bCs/>
    </w:rPr>
  </w:style>
  <w:style w:type="paragraph" w:customStyle="1" w:styleId="Collcreator">
    <w:name w:val="Coll. creator"/>
    <w:basedOn w:val="colltitle"/>
    <w:rsid w:val="009773D6"/>
    <w:rPr>
      <w:bCs/>
    </w:rPr>
  </w:style>
  <w:style w:type="paragraph" w:customStyle="1" w:styleId="centeredheadingcont">
    <w:name w:val="centered heading cont."/>
    <w:basedOn w:val="centeredheading"/>
  </w:style>
  <w:style w:type="paragraph" w:customStyle="1" w:styleId="colldatesbulk">
    <w:name w:val="coll dates bulk"/>
    <w:basedOn w:val="colldates"/>
    <w:rsid w:val="009773D6"/>
  </w:style>
  <w:style w:type="character" w:styleId="Hyperlink">
    <w:name w:val="Hyperlink"/>
    <w:uiPriority w:val="99"/>
    <w:unhideWhenUsed/>
    <w:rsid w:val="0030091F"/>
    <w:rPr>
      <w:color w:val="0000FF"/>
      <w:u w:val="single"/>
    </w:rPr>
  </w:style>
  <w:style w:type="paragraph" w:styleId="BalloonText">
    <w:name w:val="Balloon Text"/>
    <w:basedOn w:val="Normal"/>
    <w:link w:val="BalloonTextChar"/>
    <w:uiPriority w:val="99"/>
    <w:semiHidden/>
    <w:unhideWhenUsed/>
    <w:rsid w:val="0030091F"/>
    <w:rPr>
      <w:rFonts w:ascii="Tahoma" w:hAnsi="Tahoma" w:cs="Tahoma"/>
      <w:sz w:val="16"/>
      <w:szCs w:val="16"/>
    </w:rPr>
  </w:style>
  <w:style w:type="character" w:customStyle="1" w:styleId="BalloonTextChar">
    <w:name w:val="Balloon Text Char"/>
    <w:link w:val="BalloonText"/>
    <w:uiPriority w:val="99"/>
    <w:semiHidden/>
    <w:rsid w:val="0030091F"/>
    <w:rPr>
      <w:rFonts w:ascii="Tahoma" w:hAnsi="Tahoma" w:cs="Tahoma"/>
      <w:sz w:val="16"/>
      <w:szCs w:val="16"/>
    </w:rPr>
  </w:style>
  <w:style w:type="paragraph" w:styleId="NormalWeb">
    <w:name w:val="Normal (Web)"/>
    <w:basedOn w:val="Normal"/>
    <w:uiPriority w:val="99"/>
    <w:unhideWhenUsed/>
    <w:rsid w:val="00D84A35"/>
    <w:pPr>
      <w:overflowPunct/>
      <w:autoSpaceDE/>
      <w:autoSpaceDN/>
      <w:adjustRightInd/>
      <w:spacing w:before="100" w:beforeAutospacing="1" w:after="100" w:afterAutospacing="1"/>
      <w:ind w:firstLine="0"/>
      <w:textAlignment w:val="auto"/>
    </w:pPr>
    <w:rPr>
      <w:rFonts w:ascii="Times New Roman" w:hAnsi="Times New Roman"/>
      <w:szCs w:val="24"/>
    </w:rPr>
  </w:style>
  <w:style w:type="character" w:customStyle="1" w:styleId="apple-converted-space">
    <w:name w:val="apple-converted-space"/>
    <w:basedOn w:val="DefaultParagraphFont"/>
    <w:rsid w:val="00D84A35"/>
  </w:style>
  <w:style w:type="character" w:styleId="Emphasis">
    <w:name w:val="Emphasis"/>
    <w:basedOn w:val="DefaultParagraphFont"/>
    <w:uiPriority w:val="20"/>
    <w:qFormat/>
    <w:rsid w:val="00D84A3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2371"/>
    <w:pPr>
      <w:overflowPunct w:val="0"/>
      <w:autoSpaceDE w:val="0"/>
      <w:autoSpaceDN w:val="0"/>
      <w:adjustRightInd w:val="0"/>
      <w:ind w:firstLine="576"/>
      <w:textAlignment w:val="baseline"/>
    </w:pPr>
    <w:rPr>
      <w:rFonts w:ascii="Calibri" w:hAnsi="Calibri"/>
      <w:sz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1">
    <w:name w:val="Level 1"/>
    <w:rsid w:val="007A2371"/>
    <w:pPr>
      <w:keepLines/>
      <w:overflowPunct w:val="0"/>
      <w:autoSpaceDE w:val="0"/>
      <w:autoSpaceDN w:val="0"/>
      <w:adjustRightInd w:val="0"/>
      <w:spacing w:line="240" w:lineRule="exact"/>
      <w:ind w:left="2016" w:hanging="576"/>
      <w:textAlignment w:val="baseline"/>
    </w:pPr>
    <w:rPr>
      <w:rFonts w:ascii="Calibri" w:hAnsi="Calibri"/>
      <w:sz w:val="24"/>
      <w:lang w:eastAsia="en-US"/>
    </w:rPr>
  </w:style>
  <w:style w:type="paragraph" w:customStyle="1" w:styleId="run-headtitle">
    <w:name w:val="run-head title"/>
    <w:autoRedefine/>
    <w:rsid w:val="007A2371"/>
    <w:pPr>
      <w:overflowPunct w:val="0"/>
      <w:autoSpaceDE w:val="0"/>
      <w:autoSpaceDN w:val="0"/>
      <w:adjustRightInd w:val="0"/>
      <w:spacing w:line="240" w:lineRule="exact"/>
      <w:ind w:left="-1800" w:right="-1080"/>
      <w:jc w:val="right"/>
      <w:textAlignment w:val="baseline"/>
    </w:pPr>
    <w:rPr>
      <w:rFonts w:ascii="Calibri" w:hAnsi="Calibri"/>
      <w:b/>
      <w:sz w:val="24"/>
      <w:lang w:eastAsia="en-US"/>
    </w:rPr>
  </w:style>
  <w:style w:type="paragraph" w:customStyle="1" w:styleId="run-headsubtitle">
    <w:name w:val="run-head subtitle"/>
    <w:rsid w:val="007A2371"/>
    <w:pPr>
      <w:overflowPunct w:val="0"/>
      <w:autoSpaceDE w:val="0"/>
      <w:autoSpaceDN w:val="0"/>
      <w:adjustRightInd w:val="0"/>
      <w:ind w:right="-1080"/>
      <w:jc w:val="right"/>
      <w:textAlignment w:val="baseline"/>
    </w:pPr>
    <w:rPr>
      <w:rFonts w:ascii="Calibri" w:hAnsi="Calibri"/>
      <w:sz w:val="24"/>
      <w:lang w:eastAsia="en-US"/>
    </w:rPr>
  </w:style>
  <w:style w:type="paragraph" w:customStyle="1" w:styleId="Level2">
    <w:name w:val="Level 2"/>
    <w:rsid w:val="007A2371"/>
    <w:pPr>
      <w:keepLines/>
      <w:tabs>
        <w:tab w:val="left" w:pos="2160"/>
      </w:tabs>
      <w:overflowPunct w:val="0"/>
      <w:autoSpaceDE w:val="0"/>
      <w:autoSpaceDN w:val="0"/>
      <w:adjustRightInd w:val="0"/>
      <w:spacing w:line="240" w:lineRule="exact"/>
      <w:ind w:left="2304" w:hanging="576"/>
      <w:textAlignment w:val="baseline"/>
    </w:pPr>
    <w:rPr>
      <w:rFonts w:ascii="Calibri" w:hAnsi="Calibri"/>
      <w:sz w:val="24"/>
      <w:lang w:eastAsia="en-US"/>
    </w:rPr>
  </w:style>
  <w:style w:type="paragraph" w:customStyle="1" w:styleId="run-headbod-description">
    <w:name w:val="run-head bod-description"/>
    <w:rsid w:val="007A2371"/>
    <w:pPr>
      <w:overflowPunct w:val="0"/>
      <w:autoSpaceDE w:val="0"/>
      <w:autoSpaceDN w:val="0"/>
      <w:adjustRightInd w:val="0"/>
      <w:ind w:firstLine="576"/>
      <w:textAlignment w:val="baseline"/>
    </w:pPr>
    <w:rPr>
      <w:rFonts w:ascii="Calibri" w:hAnsi="Calibri"/>
      <w:b/>
      <w:sz w:val="24"/>
      <w:u w:val="single"/>
      <w:lang w:eastAsia="en-US"/>
    </w:rPr>
  </w:style>
  <w:style w:type="paragraph" w:customStyle="1" w:styleId="boxnumber">
    <w:name w:val="box number"/>
    <w:rsid w:val="009773D6"/>
    <w:pPr>
      <w:keepNext/>
      <w:overflowPunct w:val="0"/>
      <w:autoSpaceDE w:val="0"/>
      <w:autoSpaceDN w:val="0"/>
      <w:adjustRightInd w:val="0"/>
      <w:spacing w:line="240" w:lineRule="exact"/>
      <w:ind w:firstLine="576"/>
      <w:textAlignment w:val="baseline"/>
    </w:pPr>
    <w:rPr>
      <w:rFonts w:ascii="Calibri" w:hAnsi="Calibri"/>
      <w:b/>
      <w:sz w:val="24"/>
      <w:lang w:eastAsia="en-US"/>
    </w:rPr>
  </w:style>
  <w:style w:type="paragraph" w:customStyle="1" w:styleId="Level3">
    <w:name w:val="Level 3"/>
    <w:rsid w:val="007A2371"/>
    <w:pPr>
      <w:keepLines/>
      <w:tabs>
        <w:tab w:val="left" w:pos="2160"/>
      </w:tabs>
      <w:overflowPunct w:val="0"/>
      <w:autoSpaceDE w:val="0"/>
      <w:autoSpaceDN w:val="0"/>
      <w:adjustRightInd w:val="0"/>
      <w:spacing w:line="240" w:lineRule="exact"/>
      <w:ind w:left="2592" w:hanging="576"/>
      <w:textAlignment w:val="baseline"/>
    </w:pPr>
    <w:rPr>
      <w:rFonts w:ascii="Calibri" w:hAnsi="Calibri"/>
      <w:sz w:val="24"/>
      <w:lang w:eastAsia="en-US"/>
    </w:rPr>
  </w:style>
  <w:style w:type="paragraph" w:customStyle="1" w:styleId="run-headpagerightbottom">
    <w:name w:val="run-head page # right bottom"/>
    <w:rsid w:val="007A2371"/>
    <w:pPr>
      <w:overflowPunct w:val="0"/>
      <w:autoSpaceDE w:val="0"/>
      <w:autoSpaceDN w:val="0"/>
      <w:adjustRightInd w:val="0"/>
      <w:ind w:right="720"/>
      <w:jc w:val="right"/>
      <w:textAlignment w:val="baseline"/>
    </w:pPr>
    <w:rPr>
      <w:rFonts w:ascii="Calibri" w:hAnsi="Calibri"/>
      <w:sz w:val="24"/>
      <w:u w:val="single"/>
      <w:lang w:eastAsia="en-US"/>
    </w:rPr>
  </w:style>
  <w:style w:type="paragraph" w:customStyle="1" w:styleId="sectionheadings">
    <w:name w:val="section headings"/>
    <w:rsid w:val="007A2371"/>
    <w:pPr>
      <w:keepNext/>
      <w:overflowPunct w:val="0"/>
      <w:autoSpaceDE w:val="0"/>
      <w:autoSpaceDN w:val="0"/>
      <w:adjustRightInd w:val="0"/>
      <w:spacing w:after="120" w:line="240" w:lineRule="exact"/>
      <w:textAlignment w:val="baseline"/>
    </w:pPr>
    <w:rPr>
      <w:rFonts w:ascii="Calibri" w:hAnsi="Calibri"/>
      <w:b/>
      <w:sz w:val="24"/>
      <w:u w:val="single"/>
      <w:lang w:eastAsia="en-US"/>
    </w:rPr>
  </w:style>
  <w:style w:type="paragraph" w:customStyle="1" w:styleId="Level4">
    <w:name w:val="Level 4"/>
    <w:rsid w:val="007A2371"/>
    <w:pPr>
      <w:keepLines/>
      <w:overflowPunct w:val="0"/>
      <w:autoSpaceDE w:val="0"/>
      <w:autoSpaceDN w:val="0"/>
      <w:adjustRightInd w:val="0"/>
      <w:spacing w:line="240" w:lineRule="exact"/>
      <w:ind w:left="2880" w:hanging="576"/>
      <w:textAlignment w:val="baseline"/>
    </w:pPr>
    <w:rPr>
      <w:rFonts w:ascii="Calibri" w:hAnsi="Calibri"/>
      <w:sz w:val="24"/>
      <w:lang w:eastAsia="en-US"/>
    </w:rPr>
  </w:style>
  <w:style w:type="paragraph" w:customStyle="1" w:styleId="flushleftparagraph">
    <w:name w:val="flushleft paragraph"/>
    <w:rsid w:val="009773D6"/>
    <w:pPr>
      <w:overflowPunct w:val="0"/>
      <w:autoSpaceDE w:val="0"/>
      <w:autoSpaceDN w:val="0"/>
      <w:adjustRightInd w:val="0"/>
      <w:spacing w:line="240" w:lineRule="exact"/>
      <w:textAlignment w:val="baseline"/>
    </w:pPr>
    <w:rPr>
      <w:rFonts w:ascii="Calibri" w:hAnsi="Calibri"/>
      <w:sz w:val="24"/>
      <w:lang w:eastAsia="en-US"/>
    </w:rPr>
  </w:style>
  <w:style w:type="paragraph" w:customStyle="1" w:styleId="Level5">
    <w:name w:val="Level 5"/>
    <w:rsid w:val="007A2371"/>
    <w:pPr>
      <w:keepLines/>
      <w:tabs>
        <w:tab w:val="left" w:pos="2880"/>
      </w:tabs>
      <w:overflowPunct w:val="0"/>
      <w:autoSpaceDE w:val="0"/>
      <w:autoSpaceDN w:val="0"/>
      <w:adjustRightInd w:val="0"/>
      <w:spacing w:line="240" w:lineRule="exact"/>
      <w:ind w:left="3168" w:hanging="576"/>
      <w:textAlignment w:val="baseline"/>
    </w:pPr>
    <w:rPr>
      <w:rFonts w:ascii="Calibri" w:hAnsi="Calibri"/>
      <w:sz w:val="24"/>
      <w:lang w:eastAsia="en-US"/>
    </w:rPr>
  </w:style>
  <w:style w:type="paragraph" w:customStyle="1" w:styleId="Level6">
    <w:name w:val="Level 6"/>
    <w:rsid w:val="007A2371"/>
    <w:pPr>
      <w:spacing w:line="240" w:lineRule="exact"/>
      <w:ind w:left="3456" w:hanging="576"/>
    </w:pPr>
    <w:rPr>
      <w:rFonts w:ascii="Calibri" w:hAnsi="Calibri"/>
      <w:sz w:val="24"/>
      <w:lang w:eastAsia="en-US"/>
    </w:rPr>
  </w:style>
  <w:style w:type="paragraph" w:customStyle="1" w:styleId="Level7">
    <w:name w:val="Level 7"/>
    <w:rsid w:val="007A2371"/>
    <w:pPr>
      <w:keepLines/>
      <w:tabs>
        <w:tab w:val="left" w:pos="3600"/>
      </w:tabs>
      <w:overflowPunct w:val="0"/>
      <w:autoSpaceDE w:val="0"/>
      <w:autoSpaceDN w:val="0"/>
      <w:adjustRightInd w:val="0"/>
      <w:spacing w:line="240" w:lineRule="exact"/>
      <w:ind w:left="3744" w:hanging="576"/>
      <w:textAlignment w:val="baseline"/>
    </w:pPr>
    <w:rPr>
      <w:rFonts w:ascii="Calibri" w:hAnsi="Calibri"/>
      <w:sz w:val="24"/>
      <w:lang w:eastAsia="en-US"/>
    </w:rPr>
  </w:style>
  <w:style w:type="paragraph" w:customStyle="1" w:styleId="Level8">
    <w:name w:val="Level 8"/>
    <w:rsid w:val="007A2371"/>
    <w:pPr>
      <w:keepLines/>
      <w:tabs>
        <w:tab w:val="left" w:pos="3600"/>
      </w:tabs>
      <w:overflowPunct w:val="0"/>
      <w:autoSpaceDE w:val="0"/>
      <w:autoSpaceDN w:val="0"/>
      <w:adjustRightInd w:val="0"/>
      <w:spacing w:line="240" w:lineRule="exact"/>
      <w:ind w:left="4032" w:hanging="576"/>
      <w:textAlignment w:val="baseline"/>
    </w:pPr>
    <w:rPr>
      <w:rFonts w:ascii="Calibri" w:hAnsi="Calibri"/>
      <w:sz w:val="24"/>
      <w:lang w:eastAsia="en-US"/>
    </w:rPr>
  </w:style>
  <w:style w:type="paragraph" w:styleId="Header">
    <w:name w:val="header"/>
    <w:basedOn w:val="Normal"/>
    <w:semiHidden/>
    <w:pPr>
      <w:tabs>
        <w:tab w:val="center" w:pos="4320"/>
        <w:tab w:val="right" w:pos="8640"/>
      </w:tabs>
    </w:pPr>
  </w:style>
  <w:style w:type="paragraph" w:customStyle="1" w:styleId="StandardParagraph">
    <w:name w:val="Standard Paragraph"/>
    <w:basedOn w:val="Normal"/>
    <w:autoRedefine/>
    <w:rsid w:val="007A2371"/>
    <w:pPr>
      <w:spacing w:line="280" w:lineRule="exact"/>
    </w:pPr>
  </w:style>
  <w:style w:type="paragraph" w:styleId="Footer">
    <w:name w:val="footer"/>
    <w:basedOn w:val="Normal"/>
    <w:semiHidden/>
    <w:pPr>
      <w:tabs>
        <w:tab w:val="center" w:pos="4320"/>
        <w:tab w:val="right" w:pos="8640"/>
      </w:tabs>
    </w:pPr>
  </w:style>
  <w:style w:type="paragraph" w:customStyle="1" w:styleId="L1Subgroup">
    <w:name w:val="L1 Subgroup"/>
    <w:basedOn w:val="Level1"/>
    <w:rsid w:val="009773D6"/>
    <w:rPr>
      <w:b/>
    </w:rPr>
  </w:style>
  <w:style w:type="paragraph" w:customStyle="1" w:styleId="collacqdata">
    <w:name w:val="coll. acq. data"/>
    <w:basedOn w:val="Normal"/>
    <w:autoRedefine/>
    <w:rsid w:val="009773D6"/>
    <w:pPr>
      <w:tabs>
        <w:tab w:val="left" w:pos="1440"/>
        <w:tab w:val="left" w:pos="2160"/>
        <w:tab w:val="left" w:pos="2880"/>
      </w:tabs>
      <w:spacing w:before="120" w:line="240" w:lineRule="exact"/>
      <w:ind w:left="2880" w:hanging="1872"/>
    </w:pPr>
  </w:style>
  <w:style w:type="paragraph" w:customStyle="1" w:styleId="collcoverdates">
    <w:name w:val="coll. cover dates"/>
    <w:basedOn w:val="Normal"/>
    <w:rsid w:val="009773D6"/>
    <w:pPr>
      <w:spacing w:line="240" w:lineRule="exact"/>
      <w:ind w:left="2736" w:right="1872" w:firstLine="0"/>
    </w:pPr>
  </w:style>
  <w:style w:type="paragraph" w:customStyle="1" w:styleId="collcovertitle">
    <w:name w:val="coll. cover title"/>
    <w:basedOn w:val="Normal"/>
    <w:rsid w:val="009773D6"/>
    <w:pPr>
      <w:spacing w:line="240" w:lineRule="exact"/>
      <w:ind w:left="2448" w:right="1872" w:firstLine="0"/>
    </w:pPr>
    <w:rPr>
      <w:caps/>
    </w:rPr>
  </w:style>
  <w:style w:type="paragraph" w:customStyle="1" w:styleId="colltitle">
    <w:name w:val="coll. title"/>
    <w:basedOn w:val="Normal"/>
    <w:rsid w:val="009773D6"/>
    <w:pPr>
      <w:spacing w:before="120"/>
      <w:ind w:left="2880" w:hanging="1872"/>
    </w:pPr>
    <w:rPr>
      <w:b/>
    </w:rPr>
  </w:style>
  <w:style w:type="paragraph" w:customStyle="1" w:styleId="colldates">
    <w:name w:val="coll. dates"/>
    <w:basedOn w:val="colltitle"/>
    <w:rsid w:val="009773D6"/>
  </w:style>
  <w:style w:type="paragraph" w:customStyle="1" w:styleId="collsize">
    <w:name w:val="coll. size"/>
    <w:basedOn w:val="Normal"/>
    <w:rsid w:val="009773D6"/>
    <w:pPr>
      <w:ind w:firstLine="0"/>
      <w:jc w:val="center"/>
    </w:pPr>
  </w:style>
  <w:style w:type="paragraph" w:customStyle="1" w:styleId="Titlepage">
    <w:name w:val="Titlepage"/>
    <w:autoRedefine/>
    <w:rsid w:val="007A2371"/>
    <w:pPr>
      <w:overflowPunct w:val="0"/>
      <w:autoSpaceDE w:val="0"/>
      <w:autoSpaceDN w:val="0"/>
      <w:adjustRightInd w:val="0"/>
      <w:spacing w:line="240" w:lineRule="exact"/>
      <w:jc w:val="center"/>
      <w:textAlignment w:val="baseline"/>
    </w:pPr>
    <w:rPr>
      <w:rFonts w:ascii="Calibri" w:hAnsi="Calibri"/>
      <w:noProof/>
      <w:lang w:eastAsia="en-US"/>
    </w:rPr>
  </w:style>
  <w:style w:type="paragraph" w:customStyle="1" w:styleId="centeredheading">
    <w:name w:val="centered heading"/>
    <w:rsid w:val="009773D6"/>
    <w:pPr>
      <w:overflowPunct w:val="0"/>
      <w:autoSpaceDE w:val="0"/>
      <w:autoSpaceDN w:val="0"/>
      <w:adjustRightInd w:val="0"/>
      <w:jc w:val="center"/>
      <w:textAlignment w:val="baseline"/>
    </w:pPr>
    <w:rPr>
      <w:rFonts w:ascii="Calibri" w:hAnsi="Calibri"/>
      <w:b/>
      <w:noProof/>
      <w:sz w:val="24"/>
      <w:u w:val="single"/>
      <w:lang w:eastAsia="en-US"/>
    </w:rPr>
  </w:style>
  <w:style w:type="paragraph" w:customStyle="1" w:styleId="L1Series">
    <w:name w:val="L1 Series"/>
    <w:basedOn w:val="Level1"/>
    <w:rsid w:val="009773D6"/>
    <w:rPr>
      <w:b/>
    </w:rPr>
  </w:style>
  <w:style w:type="paragraph" w:customStyle="1" w:styleId="L2Series">
    <w:name w:val="L2 Series"/>
    <w:basedOn w:val="Level2"/>
    <w:rsid w:val="009773D6"/>
    <w:rPr>
      <w:b/>
    </w:rPr>
  </w:style>
  <w:style w:type="paragraph" w:customStyle="1" w:styleId="L2Subseries">
    <w:name w:val="L2 Subseries"/>
    <w:basedOn w:val="Level2"/>
    <w:rsid w:val="009773D6"/>
    <w:rPr>
      <w:b/>
    </w:rPr>
  </w:style>
  <w:style w:type="paragraph" w:customStyle="1" w:styleId="L3Subseries">
    <w:name w:val="L3 Subseries"/>
    <w:basedOn w:val="Level3"/>
    <w:autoRedefine/>
    <w:rsid w:val="007A2371"/>
    <w:rPr>
      <w:b/>
    </w:rPr>
  </w:style>
  <w:style w:type="paragraph" w:customStyle="1" w:styleId="Level9">
    <w:name w:val="Level 9"/>
    <w:basedOn w:val="Level8"/>
    <w:pPr>
      <w:ind w:left="4320"/>
    </w:pPr>
  </w:style>
  <w:style w:type="character" w:customStyle="1" w:styleId="restrict">
    <w:name w:val="restrict"/>
    <w:rsid w:val="007A2371"/>
    <w:rPr>
      <w:b/>
      <w:color w:val="000000"/>
    </w:rPr>
  </w:style>
  <w:style w:type="paragraph" w:customStyle="1" w:styleId="Level10">
    <w:name w:val="Level 10"/>
    <w:basedOn w:val="Level9"/>
    <w:rsid w:val="007A2371"/>
    <w:pPr>
      <w:ind w:left="4608"/>
    </w:pPr>
  </w:style>
  <w:style w:type="paragraph" w:customStyle="1" w:styleId="Level11">
    <w:name w:val="Level 11"/>
    <w:basedOn w:val="Level10"/>
    <w:pPr>
      <w:ind w:left="4896"/>
    </w:pPr>
  </w:style>
  <w:style w:type="paragraph" w:customStyle="1" w:styleId="L1newpage">
    <w:name w:val="L1 newpage"/>
    <w:basedOn w:val="Level1"/>
    <w:rsid w:val="009773D6"/>
    <w:rPr>
      <w:b/>
    </w:rPr>
  </w:style>
  <w:style w:type="paragraph" w:customStyle="1" w:styleId="L2newpage">
    <w:name w:val="L2 newpage"/>
    <w:basedOn w:val="Level2"/>
    <w:rsid w:val="009773D6"/>
  </w:style>
  <w:style w:type="paragraph" w:customStyle="1" w:styleId="L3newpage">
    <w:name w:val="L3 newpage"/>
    <w:basedOn w:val="Level3"/>
    <w:rsid w:val="009773D6"/>
  </w:style>
  <w:style w:type="paragraph" w:customStyle="1" w:styleId="L4newpage">
    <w:name w:val="L4 newpage"/>
    <w:basedOn w:val="Level4"/>
  </w:style>
  <w:style w:type="paragraph" w:customStyle="1" w:styleId="L5newpage">
    <w:name w:val="L5 newpage"/>
    <w:basedOn w:val="Level5"/>
  </w:style>
  <w:style w:type="paragraph" w:customStyle="1" w:styleId="L6newpage">
    <w:name w:val="L6 newpage"/>
    <w:basedOn w:val="Level6"/>
  </w:style>
  <w:style w:type="paragraph" w:customStyle="1" w:styleId="L7newpage">
    <w:name w:val="L7 newpage"/>
    <w:basedOn w:val="Level7"/>
  </w:style>
  <w:style w:type="paragraph" w:customStyle="1" w:styleId="Boxnewpage">
    <w:name w:val="Box newpage"/>
    <w:basedOn w:val="Normal"/>
    <w:rsid w:val="009773D6"/>
    <w:rPr>
      <w:b/>
    </w:rPr>
  </w:style>
  <w:style w:type="paragraph" w:customStyle="1" w:styleId="L4Sub-subseries">
    <w:name w:val="L4 Sub-subseries"/>
    <w:basedOn w:val="Level4"/>
  </w:style>
  <w:style w:type="paragraph" w:customStyle="1" w:styleId="L3Sub-subseries">
    <w:name w:val="L3 Sub-subseries"/>
    <w:basedOn w:val="Level3"/>
  </w:style>
  <w:style w:type="paragraph" w:customStyle="1" w:styleId="Level12">
    <w:name w:val="Level 12"/>
    <w:basedOn w:val="Level11"/>
    <w:pPr>
      <w:ind w:left="5184"/>
    </w:pPr>
  </w:style>
  <w:style w:type="paragraph" w:customStyle="1" w:styleId="L4SSSSeries">
    <w:name w:val="L4 SSS Series"/>
    <w:basedOn w:val="L4Sub-subseries"/>
  </w:style>
  <w:style w:type="paragraph" w:customStyle="1" w:styleId="L5SSSSeries">
    <w:name w:val="L5 SSS Series"/>
    <w:basedOn w:val="Level5"/>
  </w:style>
  <w:style w:type="paragraph" w:customStyle="1" w:styleId="level2item">
    <w:name w:val="level 2 item"/>
    <w:basedOn w:val="Level2"/>
  </w:style>
  <w:style w:type="paragraph" w:customStyle="1" w:styleId="level3item">
    <w:name w:val="level 3 item"/>
    <w:basedOn w:val="Level3"/>
  </w:style>
  <w:style w:type="paragraph" w:customStyle="1" w:styleId="level4item">
    <w:name w:val="level 4 item"/>
    <w:basedOn w:val="Level4"/>
  </w:style>
  <w:style w:type="paragraph" w:customStyle="1" w:styleId="level5item">
    <w:name w:val="level 5 item"/>
    <w:basedOn w:val="Level5"/>
  </w:style>
  <w:style w:type="paragraph" w:customStyle="1" w:styleId="level6item">
    <w:name w:val="level 6 item"/>
    <w:basedOn w:val="Normal"/>
    <w:pPr>
      <w:keepLines/>
      <w:spacing w:line="240" w:lineRule="exact"/>
      <w:ind w:left="3456" w:hanging="576"/>
    </w:pPr>
  </w:style>
  <w:style w:type="paragraph" w:customStyle="1" w:styleId="level7item">
    <w:name w:val="level 7 item"/>
    <w:basedOn w:val="Level7"/>
  </w:style>
  <w:style w:type="paragraph" w:customStyle="1" w:styleId="level8item">
    <w:name w:val="level 8 item"/>
    <w:basedOn w:val="Level8"/>
  </w:style>
  <w:style w:type="paragraph" w:customStyle="1" w:styleId="level9item">
    <w:name w:val="level 9 item"/>
    <w:basedOn w:val="Level9"/>
  </w:style>
  <w:style w:type="paragraph" w:customStyle="1" w:styleId="level11item">
    <w:name w:val="level 11 item"/>
    <w:basedOn w:val="Level11"/>
  </w:style>
  <w:style w:type="paragraph" w:customStyle="1" w:styleId="level10item">
    <w:name w:val="level 10 item"/>
    <w:basedOn w:val="Level10"/>
  </w:style>
  <w:style w:type="paragraph" w:customStyle="1" w:styleId="level12item">
    <w:name w:val="level 12 item"/>
    <w:basedOn w:val="Level12"/>
  </w:style>
  <w:style w:type="paragraph" w:customStyle="1" w:styleId="level1item">
    <w:name w:val="level 1 item"/>
    <w:basedOn w:val="Level1"/>
  </w:style>
  <w:style w:type="character" w:customStyle="1" w:styleId="daolink">
    <w:name w:val="daolink"/>
    <w:rPr>
      <w:b/>
      <w:color w:val="FF00FF"/>
    </w:rPr>
  </w:style>
  <w:style w:type="character" w:customStyle="1" w:styleId="restrictedER">
    <w:name w:val="restrictedER"/>
    <w:rsid w:val="007A2371"/>
    <w:rPr>
      <w:b/>
      <w:sz w:val="22"/>
    </w:rPr>
  </w:style>
  <w:style w:type="paragraph" w:customStyle="1" w:styleId="callnumber">
    <w:name w:val="call number"/>
    <w:basedOn w:val="colltitle"/>
    <w:rsid w:val="009773D6"/>
  </w:style>
  <w:style w:type="character" w:customStyle="1" w:styleId="standardfont">
    <w:name w:val="standard font"/>
    <w:basedOn w:val="DefaultParagraphFont"/>
  </w:style>
  <w:style w:type="paragraph" w:customStyle="1" w:styleId="Style1">
    <w:name w:val="Style1"/>
    <w:basedOn w:val="colltitle"/>
    <w:rPr>
      <w:bCs/>
    </w:rPr>
  </w:style>
  <w:style w:type="paragraph" w:customStyle="1" w:styleId="collbulkdates">
    <w:name w:val="coll. bulk dates"/>
    <w:basedOn w:val="colldates"/>
    <w:rsid w:val="009773D6"/>
  </w:style>
  <w:style w:type="paragraph" w:customStyle="1" w:styleId="collextent">
    <w:name w:val="coll. extent"/>
    <w:basedOn w:val="colldates"/>
    <w:rsid w:val="009773D6"/>
    <w:rPr>
      <w:bCs/>
    </w:rPr>
  </w:style>
  <w:style w:type="paragraph" w:customStyle="1" w:styleId="Collcreator">
    <w:name w:val="Coll. creator"/>
    <w:basedOn w:val="colltitle"/>
    <w:rsid w:val="009773D6"/>
    <w:rPr>
      <w:bCs/>
    </w:rPr>
  </w:style>
  <w:style w:type="paragraph" w:customStyle="1" w:styleId="centeredheadingcont">
    <w:name w:val="centered heading cont."/>
    <w:basedOn w:val="centeredheading"/>
  </w:style>
  <w:style w:type="paragraph" w:customStyle="1" w:styleId="colldatesbulk">
    <w:name w:val="coll dates bulk"/>
    <w:basedOn w:val="colldates"/>
    <w:rsid w:val="009773D6"/>
  </w:style>
  <w:style w:type="character" w:styleId="Hyperlink">
    <w:name w:val="Hyperlink"/>
    <w:uiPriority w:val="99"/>
    <w:unhideWhenUsed/>
    <w:rsid w:val="0030091F"/>
    <w:rPr>
      <w:color w:val="0000FF"/>
      <w:u w:val="single"/>
    </w:rPr>
  </w:style>
  <w:style w:type="paragraph" w:styleId="BalloonText">
    <w:name w:val="Balloon Text"/>
    <w:basedOn w:val="Normal"/>
    <w:link w:val="BalloonTextChar"/>
    <w:uiPriority w:val="99"/>
    <w:semiHidden/>
    <w:unhideWhenUsed/>
    <w:rsid w:val="0030091F"/>
    <w:rPr>
      <w:rFonts w:ascii="Tahoma" w:hAnsi="Tahoma" w:cs="Tahoma"/>
      <w:sz w:val="16"/>
      <w:szCs w:val="16"/>
    </w:rPr>
  </w:style>
  <w:style w:type="character" w:customStyle="1" w:styleId="BalloonTextChar">
    <w:name w:val="Balloon Text Char"/>
    <w:link w:val="BalloonText"/>
    <w:uiPriority w:val="99"/>
    <w:semiHidden/>
    <w:rsid w:val="0030091F"/>
    <w:rPr>
      <w:rFonts w:ascii="Tahoma" w:hAnsi="Tahoma" w:cs="Tahoma"/>
      <w:sz w:val="16"/>
      <w:szCs w:val="16"/>
    </w:rPr>
  </w:style>
  <w:style w:type="paragraph" w:styleId="NormalWeb">
    <w:name w:val="Normal (Web)"/>
    <w:basedOn w:val="Normal"/>
    <w:uiPriority w:val="99"/>
    <w:unhideWhenUsed/>
    <w:rsid w:val="00D84A35"/>
    <w:pPr>
      <w:overflowPunct/>
      <w:autoSpaceDE/>
      <w:autoSpaceDN/>
      <w:adjustRightInd/>
      <w:spacing w:before="100" w:beforeAutospacing="1" w:after="100" w:afterAutospacing="1"/>
      <w:ind w:firstLine="0"/>
      <w:textAlignment w:val="auto"/>
    </w:pPr>
    <w:rPr>
      <w:rFonts w:ascii="Times New Roman" w:hAnsi="Times New Roman"/>
      <w:szCs w:val="24"/>
    </w:rPr>
  </w:style>
  <w:style w:type="character" w:customStyle="1" w:styleId="apple-converted-space">
    <w:name w:val="apple-converted-space"/>
    <w:basedOn w:val="DefaultParagraphFont"/>
    <w:rsid w:val="00D84A35"/>
  </w:style>
  <w:style w:type="character" w:styleId="Emphasis">
    <w:name w:val="Emphasis"/>
    <w:basedOn w:val="DefaultParagraphFont"/>
    <w:uiPriority w:val="20"/>
    <w:qFormat/>
    <w:rsid w:val="00D84A3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7528499">
      <w:bodyDiv w:val="1"/>
      <w:marLeft w:val="0"/>
      <w:marRight w:val="0"/>
      <w:marTop w:val="0"/>
      <w:marBottom w:val="0"/>
      <w:divBdr>
        <w:top w:val="none" w:sz="0" w:space="0" w:color="auto"/>
        <w:left w:val="none" w:sz="0" w:space="0" w:color="auto"/>
        <w:bottom w:val="none" w:sz="0" w:space="0" w:color="auto"/>
        <w:right w:val="none" w:sz="0" w:space="0" w:color="auto"/>
      </w:divBdr>
    </w:div>
    <w:div w:id="1589116950">
      <w:bodyDiv w:val="1"/>
      <w:marLeft w:val="0"/>
      <w:marRight w:val="0"/>
      <w:marTop w:val="0"/>
      <w:marBottom w:val="0"/>
      <w:divBdr>
        <w:top w:val="none" w:sz="0" w:space="0" w:color="auto"/>
        <w:left w:val="none" w:sz="0" w:space="0" w:color="auto"/>
        <w:bottom w:val="none" w:sz="0" w:space="0" w:color="auto"/>
        <w:right w:val="none" w:sz="0" w:space="0" w:color="auto"/>
      </w:divBdr>
    </w:div>
    <w:div w:id="1820656678">
      <w:bodyDiv w:val="1"/>
      <w:marLeft w:val="0"/>
      <w:marRight w:val="0"/>
      <w:marTop w:val="0"/>
      <w:marBottom w:val="0"/>
      <w:divBdr>
        <w:top w:val="none" w:sz="0" w:space="0" w:color="auto"/>
        <w:left w:val="none" w:sz="0" w:space="0" w:color="auto"/>
        <w:bottom w:val="none" w:sz="0" w:space="0" w:color="auto"/>
        <w:right w:val="none" w:sz="0" w:space="0" w:color="auto"/>
      </w:divBdr>
    </w:div>
    <w:div w:id="1859269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www.vpcomm.umich.edu/foia.html"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oldeyr\AppData\Roaming\Microsoft\Templates\BHL-fatem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810C48-2D3E-4419-BD5F-8B8E34558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BHL-fatemp.dot</Template>
  <TotalTime>7</TotalTime>
  <Pages>115</Pages>
  <Words>40848</Words>
  <Characters>258207</Characters>
  <Application>Microsoft Office Word</Application>
  <DocSecurity>0</DocSecurity>
  <Lines>2151</Lines>
  <Paragraphs>596</Paragraphs>
  <ScaleCrop>false</ScaleCrop>
  <HeadingPairs>
    <vt:vector size="2" baseType="variant">
      <vt:variant>
        <vt:lpstr>Title</vt:lpstr>
      </vt:variant>
      <vt:variant>
        <vt:i4>1</vt:i4>
      </vt:variant>
    </vt:vector>
  </HeadingPairs>
  <TitlesOfParts>
    <vt:vector size="1" baseType="lpstr">
      <vt:lpstr>UNIVERSITY ARCHIVES AND RECORDS PROGRAM</vt:lpstr>
    </vt:vector>
  </TitlesOfParts>
  <Company>University of Michigan</Company>
  <LinksUpToDate>false</LinksUpToDate>
  <CharactersWithSpaces>298459</CharactersWithSpaces>
  <SharedDoc>false</SharedDoc>
  <HLinks>
    <vt:vector size="12" baseType="variant">
      <vt:variant>
        <vt:i4>8192033</vt:i4>
      </vt:variant>
      <vt:variant>
        <vt:i4>3</vt:i4>
      </vt:variant>
      <vt:variant>
        <vt:i4>0</vt:i4>
      </vt:variant>
      <vt:variant>
        <vt:i4>5</vt:i4>
      </vt:variant>
      <vt:variant>
        <vt:lpwstr>http://deepblue.lib.umich.edu/handle/2027.42/93344</vt:lpwstr>
      </vt:variant>
      <vt:variant>
        <vt:lpwstr/>
      </vt:variant>
      <vt:variant>
        <vt:i4>1900563</vt:i4>
      </vt:variant>
      <vt:variant>
        <vt:i4>0</vt:i4>
      </vt:variant>
      <vt:variant>
        <vt:i4>0</vt:i4>
      </vt:variant>
      <vt:variant>
        <vt:i4>5</vt:i4>
      </vt:variant>
      <vt:variant>
        <vt:lpwstr>http://www.vpcomm.umich.edu/foia.html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ARCHIVES AND RECORDS PROGRAM</dc:title>
  <dc:creator>Goldey, Robert</dc:creator>
  <cp:lastModifiedBy>Goldey, Robert</cp:lastModifiedBy>
  <cp:revision>8</cp:revision>
  <cp:lastPrinted>2014-10-27T15:43:00Z</cp:lastPrinted>
  <dcterms:created xsi:type="dcterms:W3CDTF">2015-06-09T18:56:00Z</dcterms:created>
  <dcterms:modified xsi:type="dcterms:W3CDTF">2015-06-09T19:02:00Z</dcterms:modified>
</cp:coreProperties>
</file>